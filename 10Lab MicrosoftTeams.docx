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3698" w14:textId="4DB58EB1" w:rsidR="00EB1ADF" w:rsidRDefault="00F16506" w:rsidP="0048025F">
      <w:pPr>
        <w:pStyle w:val="Heading2"/>
      </w:pPr>
      <w:r>
        <w:t xml:space="preserve">Developing </w:t>
      </w:r>
      <w:r w:rsidR="006E7639">
        <w:t>for Microsoft Teams</w:t>
      </w:r>
    </w:p>
    <w:p w14:paraId="5DB94341" w14:textId="0E9B15E9" w:rsidR="00EB1ADF" w:rsidRPr="005C7841" w:rsidRDefault="00EB1ADF" w:rsidP="0048025F">
      <w:pPr>
        <w:pStyle w:val="LabExerciseCallout"/>
      </w:pPr>
      <w:r w:rsidRPr="005C7841">
        <w:rPr>
          <w:b/>
        </w:rPr>
        <w:t>Lab Time</w:t>
      </w:r>
      <w:r w:rsidRPr="005C7841">
        <w:t xml:space="preserve">: </w:t>
      </w:r>
      <w:r w:rsidR="00EA77D4">
        <w:t>60</w:t>
      </w:r>
      <w:r w:rsidRPr="005C7841">
        <w:t xml:space="preserve"> minutes</w:t>
      </w:r>
    </w:p>
    <w:p w14:paraId="2755ECE1" w14:textId="7E850919" w:rsidR="00EB1ADF" w:rsidRPr="005C7841" w:rsidRDefault="00EB1ADF" w:rsidP="0048025F">
      <w:pPr>
        <w:pStyle w:val="LabExerciseCallout"/>
      </w:pPr>
      <w:r w:rsidRPr="005C7841">
        <w:rPr>
          <w:b/>
        </w:rPr>
        <w:t>Lab Folder</w:t>
      </w:r>
      <w:r w:rsidRPr="005C7841">
        <w:t xml:space="preserve">: </w:t>
      </w:r>
      <w:r w:rsidR="0060021F">
        <w:t>C:\Student\Modules\10</w:t>
      </w:r>
      <w:r w:rsidR="00436C30" w:rsidRPr="00436C30">
        <w:t>_</w:t>
      </w:r>
      <w:r w:rsidR="0060021F">
        <w:t>MicrosoftTeams</w:t>
      </w:r>
      <w:r w:rsidR="00436C30" w:rsidRPr="00436C30">
        <w:t>\Lab</w:t>
      </w:r>
    </w:p>
    <w:p w14:paraId="7204DB4E" w14:textId="0431EAAB" w:rsidR="00CB2039" w:rsidRDefault="00EB1ADF" w:rsidP="0048025F">
      <w:pPr>
        <w:pStyle w:val="LabExerciseCallout"/>
      </w:pPr>
      <w:r w:rsidRPr="005C7841">
        <w:rPr>
          <w:b/>
        </w:rPr>
        <w:t>Lab Overview</w:t>
      </w:r>
      <w:r w:rsidRPr="005C7841">
        <w:t xml:space="preserve">: </w:t>
      </w:r>
      <w:bookmarkStart w:id="0" w:name="_Hlk524556228"/>
      <w:r w:rsidR="00EA77D4">
        <w:rPr>
          <w:rFonts w:cs="Arial"/>
          <w:lang w:val="en"/>
        </w:rPr>
        <w:t xml:space="preserve">In this </w:t>
      </w:r>
      <w:r w:rsidR="004D525D">
        <w:rPr>
          <w:rFonts w:cs="Arial"/>
          <w:lang w:val="en"/>
        </w:rPr>
        <w:t>module</w:t>
      </w:r>
      <w:r w:rsidR="002A691F">
        <w:rPr>
          <w:rFonts w:cs="Arial"/>
          <w:lang w:val="en"/>
        </w:rPr>
        <w:t>,</w:t>
      </w:r>
      <w:r w:rsidR="00F16506">
        <w:rPr>
          <w:rFonts w:cs="Arial"/>
          <w:lang w:val="en"/>
        </w:rPr>
        <w:t xml:space="preserve"> you will </w:t>
      </w:r>
      <w:r w:rsidR="009C5170">
        <w:rPr>
          <w:rFonts w:cs="Arial"/>
          <w:lang w:val="en"/>
        </w:rPr>
        <w:t>work through lab exercises created by the Microsoft Teams product team.</w:t>
      </w:r>
      <w:bookmarkEnd w:id="0"/>
    </w:p>
    <w:p w14:paraId="2CD22FD0" w14:textId="5574CC14" w:rsidR="006E7639" w:rsidRDefault="00F506E3" w:rsidP="006E7639">
      <w:pPr>
        <w:pStyle w:val="Heading3"/>
      </w:pPr>
      <w:r>
        <w:t>Exercise 1</w:t>
      </w:r>
      <w:r w:rsidR="006E7639">
        <w:t xml:space="preserve">: </w:t>
      </w:r>
      <w:r w:rsidR="00AB0094" w:rsidRPr="00AB0094">
        <w:t>Create and test a basic Microsoft Teams app using Yeoman</w:t>
      </w:r>
    </w:p>
    <w:p w14:paraId="69DFB16B" w14:textId="77777777" w:rsidR="00DD5539" w:rsidRDefault="00DD5539" w:rsidP="00DD5539">
      <w:pPr>
        <w:pStyle w:val="LabExerciseLeadIn"/>
      </w:pPr>
      <w:r>
        <w:t>This is a lab authored by the Microsoft product team.</w:t>
      </w:r>
    </w:p>
    <w:p w14:paraId="45A651CD" w14:textId="77777777" w:rsidR="00DD5539" w:rsidRDefault="00DD5539" w:rsidP="00DD5539">
      <w:pPr>
        <w:pStyle w:val="LabStepNumbered"/>
        <w:numPr>
          <w:ilvl w:val="0"/>
          <w:numId w:val="30"/>
        </w:numPr>
      </w:pPr>
      <w:r>
        <w:t>Following this URL for the lab instructions</w:t>
      </w:r>
    </w:p>
    <w:p w14:paraId="6177D802" w14:textId="181182B7" w:rsidR="00DD5539" w:rsidRPr="00100598" w:rsidRDefault="00100598" w:rsidP="00044185">
      <w:pPr>
        <w:pStyle w:val="LabStepCodeBlock"/>
        <w:rPr>
          <w:sz w:val="12"/>
        </w:rPr>
      </w:pPr>
      <w:hyperlink r:id="rId8" w:history="1">
        <w:r w:rsidRPr="00B529FE">
          <w:rPr>
            <w:rStyle w:val="Hyperlink"/>
            <w:sz w:val="14"/>
          </w:rPr>
          <w:t>https://github.com/OfficeDev/TrainingContent/blob/mas</w:t>
        </w:r>
        <w:r w:rsidRPr="00B529FE">
          <w:rPr>
            <w:rStyle w:val="Hyperlink"/>
            <w:sz w:val="14"/>
          </w:rPr>
          <w:t>t</w:t>
        </w:r>
        <w:r w:rsidRPr="00B529FE">
          <w:rPr>
            <w:rStyle w:val="Hyperlink"/>
            <w:sz w:val="14"/>
          </w:rPr>
          <w:t>er/Tea</w:t>
        </w:r>
        <w:r w:rsidRPr="00B529FE">
          <w:rPr>
            <w:rStyle w:val="Hyperlink"/>
            <w:sz w:val="14"/>
          </w:rPr>
          <w:t>m</w:t>
        </w:r>
        <w:r w:rsidRPr="00B529FE">
          <w:rPr>
            <w:rStyle w:val="Hyperlink"/>
            <w:sz w:val="14"/>
          </w:rPr>
          <w:t>s/04%20Fundamentals%20of%20Microsoft%20Teams/Lab.md</w:t>
        </w:r>
      </w:hyperlink>
    </w:p>
    <w:p w14:paraId="05A76B8A" w14:textId="2AE814F8" w:rsidR="00F506E3" w:rsidRDefault="00F506E3" w:rsidP="00F506E3">
      <w:pPr>
        <w:pStyle w:val="Heading3"/>
      </w:pPr>
      <w:bookmarkStart w:id="1" w:name="_Hlk524556288"/>
      <w:r>
        <w:t xml:space="preserve">Exercise 2: </w:t>
      </w:r>
      <w:r w:rsidR="00AB0094" w:rsidRPr="00AB0094">
        <w:t>Create and test a basic Microsoft Teams bot using Visual Studio</w:t>
      </w:r>
    </w:p>
    <w:p w14:paraId="02D5300E" w14:textId="77777777" w:rsidR="00F506E3" w:rsidRDefault="00F506E3" w:rsidP="00F506E3">
      <w:pPr>
        <w:pStyle w:val="LabExerciseLeadIn"/>
      </w:pPr>
      <w:r>
        <w:t>This is a lab authored by the Microsoft product team.</w:t>
      </w:r>
    </w:p>
    <w:p w14:paraId="47A12EED" w14:textId="77777777" w:rsidR="00F506E3" w:rsidRDefault="00F506E3" w:rsidP="00F506E3">
      <w:pPr>
        <w:pStyle w:val="LabStepNumbered"/>
      </w:pPr>
      <w:r>
        <w:t>Following this URL for the lab instructions</w:t>
      </w:r>
    </w:p>
    <w:p w14:paraId="0D920987" w14:textId="30DC1808" w:rsidR="00F506E3" w:rsidRPr="00AB0094" w:rsidRDefault="00100598" w:rsidP="00F506E3">
      <w:pPr>
        <w:pStyle w:val="LabStepCodeBlock"/>
        <w:rPr>
          <w:sz w:val="13"/>
          <w:szCs w:val="13"/>
        </w:rPr>
      </w:pPr>
      <w:hyperlink r:id="rId9" w:anchor="exercise2" w:history="1">
        <w:r w:rsidRPr="00100598">
          <w:rPr>
            <w:rStyle w:val="Hyperlink"/>
            <w:sz w:val="13"/>
            <w:szCs w:val="13"/>
          </w:rPr>
          <w:t>https://github.com/OfficeDev/TrainingContent/blob/maste</w:t>
        </w:r>
        <w:r w:rsidRPr="00100598">
          <w:rPr>
            <w:rStyle w:val="Hyperlink"/>
            <w:sz w:val="13"/>
            <w:szCs w:val="13"/>
          </w:rPr>
          <w:t>r</w:t>
        </w:r>
        <w:r w:rsidRPr="00100598">
          <w:rPr>
            <w:rStyle w:val="Hyperlink"/>
            <w:sz w:val="13"/>
            <w:szCs w:val="13"/>
          </w:rPr>
          <w:t>/Team</w:t>
        </w:r>
        <w:r w:rsidRPr="00100598">
          <w:rPr>
            <w:rStyle w:val="Hyperlink"/>
            <w:sz w:val="13"/>
            <w:szCs w:val="13"/>
          </w:rPr>
          <w:t>s</w:t>
        </w:r>
        <w:r w:rsidRPr="00100598">
          <w:rPr>
            <w:rStyle w:val="Hyperlink"/>
            <w:sz w:val="13"/>
            <w:szCs w:val="13"/>
          </w:rPr>
          <w:t>/04%20Fundamentals%20of%20Microsoft%20Teams/Lab.md#exercise2</w:t>
        </w:r>
      </w:hyperlink>
    </w:p>
    <w:bookmarkEnd w:id="1"/>
    <w:p w14:paraId="18B0A766" w14:textId="56B628F8" w:rsidR="00AB0094" w:rsidRDefault="00AB0094" w:rsidP="00AB0094">
      <w:pPr>
        <w:pStyle w:val="Heading3"/>
      </w:pPr>
      <w:r w:rsidRPr="00AB0094">
        <w:t>Exercise 3: Call the Microsoft Graph API inside a tab</w:t>
      </w:r>
    </w:p>
    <w:p w14:paraId="4C12C4E7" w14:textId="77777777" w:rsidR="00AB0094" w:rsidRDefault="00AB0094" w:rsidP="00AB0094">
      <w:pPr>
        <w:pStyle w:val="LabExerciseLeadIn"/>
      </w:pPr>
      <w:r>
        <w:t>This is a lab authored by the Microsoft product team.</w:t>
      </w:r>
    </w:p>
    <w:p w14:paraId="0718AB63" w14:textId="77777777" w:rsidR="00AB0094" w:rsidRDefault="00AB0094" w:rsidP="00AB0094">
      <w:pPr>
        <w:pStyle w:val="LabStepNumbered"/>
      </w:pPr>
      <w:r>
        <w:t>Following this URL for the lab instructions</w:t>
      </w:r>
    </w:p>
    <w:p w14:paraId="5873A3CB" w14:textId="309B0867" w:rsidR="00AB0094" w:rsidRPr="00AB0094" w:rsidRDefault="00100598" w:rsidP="00AB0094">
      <w:pPr>
        <w:pStyle w:val="LabStepCodeBlock"/>
        <w:rPr>
          <w:sz w:val="13"/>
          <w:szCs w:val="13"/>
        </w:rPr>
      </w:pPr>
      <w:hyperlink r:id="rId10" w:anchor="exercise3" w:history="1">
        <w:r w:rsidRPr="00100598">
          <w:rPr>
            <w:rStyle w:val="Hyperlink"/>
            <w:sz w:val="13"/>
            <w:szCs w:val="13"/>
          </w:rPr>
          <w:t>https://github.com/OfficeDev/TrainingContent/blob/master/Teams/04%20Fundame</w:t>
        </w:r>
        <w:bookmarkStart w:id="2" w:name="_GoBack"/>
        <w:bookmarkEnd w:id="2"/>
        <w:r w:rsidRPr="00100598">
          <w:rPr>
            <w:rStyle w:val="Hyperlink"/>
            <w:sz w:val="13"/>
            <w:szCs w:val="13"/>
          </w:rPr>
          <w:t>n</w:t>
        </w:r>
        <w:r w:rsidRPr="00100598">
          <w:rPr>
            <w:rStyle w:val="Hyperlink"/>
            <w:sz w:val="13"/>
            <w:szCs w:val="13"/>
          </w:rPr>
          <w:t>tals%20of%20Microsoft%20Teams/Lab.md#exercise3</w:t>
        </w:r>
      </w:hyperlink>
    </w:p>
    <w:p w14:paraId="675F90BD" w14:textId="77777777" w:rsidR="00AB0094" w:rsidRPr="00044185" w:rsidRDefault="00AB0094" w:rsidP="00AB0094"/>
    <w:p w14:paraId="34C10647" w14:textId="5B846B08" w:rsidR="00CD0724" w:rsidRDefault="00CD0724">
      <w:pPr>
        <w:spacing w:before="0" w:after="200" w:line="276" w:lineRule="auto"/>
      </w:pPr>
      <w:r>
        <w:br w:type="page"/>
      </w:r>
    </w:p>
    <w:p w14:paraId="020B0B12" w14:textId="77777777" w:rsidR="00F506E3" w:rsidRPr="00044185" w:rsidRDefault="00F506E3" w:rsidP="00F506E3"/>
    <w:sectPr w:rsidR="00F506E3" w:rsidRPr="00044185" w:rsidSect="00487314">
      <w:headerReference w:type="default" r:id="rId11"/>
      <w:footerReference w:type="default" r:id="rId12"/>
      <w:headerReference w:type="first" r:id="rId13"/>
      <w:footerReference w:type="first" r:id="rId14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ED302" w14:textId="77777777" w:rsidR="002F0948" w:rsidRDefault="002F0948" w:rsidP="005F53BE">
      <w:pPr>
        <w:spacing w:before="0" w:after="0"/>
      </w:pPr>
      <w:r>
        <w:separator/>
      </w:r>
    </w:p>
  </w:endnote>
  <w:endnote w:type="continuationSeparator" w:id="0">
    <w:p w14:paraId="1C6D7439" w14:textId="77777777" w:rsidR="002F0948" w:rsidRDefault="002F0948" w:rsidP="005F53B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3E45" w14:textId="543926E7" w:rsidR="004E11A1" w:rsidRDefault="00CD0724" w:rsidP="00487314">
    <w:pPr>
      <w:pStyle w:val="Footer"/>
      <w:pBdr>
        <w:top w:val="single" w:sz="4" w:space="0" w:color="auto"/>
      </w:pBdr>
    </w:pPr>
    <w:r>
      <w:t>© Critical Path Training. 2019</w:t>
    </w:r>
    <w:r w:rsidR="004E11A1">
      <w:t>. All Rights Reserved</w:t>
    </w:r>
    <w:r w:rsidR="004E11A1">
      <w:tab/>
    </w:r>
    <w:r w:rsidR="004E11A1">
      <w:tab/>
    </w:r>
    <w:r w:rsidR="004E11A1">
      <w:fldChar w:fldCharType="begin"/>
    </w:r>
    <w:r w:rsidR="004E11A1">
      <w:instrText xml:space="preserve"> PAGE  \* MERGEFORMAT </w:instrText>
    </w:r>
    <w:r w:rsidR="004E11A1">
      <w:fldChar w:fldCharType="separate"/>
    </w:r>
    <w:r w:rsidR="006E7639">
      <w:rPr>
        <w:noProof/>
      </w:rPr>
      <w:t>11</w:t>
    </w:r>
    <w:r w:rsidR="004E11A1">
      <w:fldChar w:fldCharType="end"/>
    </w:r>
  </w:p>
  <w:p w14:paraId="4FCAA96B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38BAF" w14:textId="6940DC41" w:rsidR="004E11A1" w:rsidRDefault="004E11A1" w:rsidP="00487314">
    <w:pPr>
      <w:pStyle w:val="Footer"/>
      <w:pBdr>
        <w:top w:val="single" w:sz="4" w:space="0" w:color="auto"/>
      </w:pBdr>
    </w:pPr>
    <w:r>
      <w:t xml:space="preserve">© Critical Path Training. </w:t>
    </w:r>
    <w:r w:rsidR="00CD0724">
      <w:t>2019</w:t>
    </w:r>
    <w:r>
      <w:t>. All Rights Reserved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B85F52">
      <w:rPr>
        <w:noProof/>
      </w:rPr>
      <w:t>1</w:t>
    </w:r>
    <w:r>
      <w:fldChar w:fldCharType="end"/>
    </w:r>
  </w:p>
  <w:p w14:paraId="6C229EA0" w14:textId="77777777" w:rsidR="004E11A1" w:rsidRPr="00487314" w:rsidRDefault="004E11A1" w:rsidP="00487314">
    <w:pPr>
      <w:pStyle w:val="Footer"/>
      <w:pBdr>
        <w:top w:val="single" w:sz="4" w:space="0" w:color="auto"/>
      </w:pBdr>
    </w:pPr>
    <w:r>
      <w:t>www.CriticalPathTraining.com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0C638" w14:textId="77777777" w:rsidR="002F0948" w:rsidRDefault="002F0948" w:rsidP="005F53BE">
      <w:pPr>
        <w:spacing w:before="0" w:after="0"/>
      </w:pPr>
      <w:r>
        <w:separator/>
      </w:r>
    </w:p>
  </w:footnote>
  <w:footnote w:type="continuationSeparator" w:id="0">
    <w:p w14:paraId="3FF4988B" w14:textId="77777777" w:rsidR="002F0948" w:rsidRDefault="002F0948" w:rsidP="005F53B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7D6AF" w14:textId="35ACC30E" w:rsidR="004E11A1" w:rsidRDefault="00CD0724" w:rsidP="00E871B8">
    <w:pPr>
      <w:pStyle w:val="Header"/>
      <w:pBdr>
        <w:bottom w:val="single" w:sz="4" w:space="0" w:color="auto"/>
      </w:pBdr>
      <w:spacing w:before="240"/>
    </w:pPr>
    <w:r>
      <w:t>MSD365: Modern SharePoint and Office 365 Development</w:t>
    </w:r>
  </w:p>
  <w:p w14:paraId="52070944" w14:textId="6F8BA66B" w:rsidR="004E11A1" w:rsidRPr="00E871B8" w:rsidRDefault="00CD0724" w:rsidP="00E871B8">
    <w:pPr>
      <w:pStyle w:val="Header"/>
      <w:pBdr>
        <w:bottom w:val="single" w:sz="4" w:space="0" w:color="auto"/>
      </w:pBdr>
      <w:spacing w:before="240"/>
    </w:pPr>
    <w:r>
      <w:t>Module 10</w:t>
    </w:r>
    <w:r w:rsidR="004E11A1">
      <w:t xml:space="preserve"> Lab: Developing </w:t>
    </w:r>
    <w:r>
      <w:t>for Microsoft Teams</w:t>
    </w:r>
    <w:r w:rsidR="004E11A1">
      <w:tab/>
    </w:r>
    <w:r w:rsidR="004E11A1">
      <w:tab/>
    </w:r>
    <w:r w:rsidR="004E11A1" w:rsidRPr="0031080D">
      <w:rPr>
        <w:rFonts w:cs="Arial"/>
      </w:rPr>
      <w:t xml:space="preserve">Live Lab </w:t>
    </w:r>
    <w:r w:rsidR="004E11A1">
      <w:rPr>
        <w:rFonts w:cs="Arial"/>
      </w:rPr>
      <w:t>Version:</w:t>
    </w:r>
    <w:r w:rsidR="004E11A1" w:rsidRPr="0031080D">
      <w:rPr>
        <w:rFonts w:cs="Arial"/>
      </w:rPr>
      <w:t xml:space="preserve"> </w:t>
    </w:r>
    <w:r w:rsidR="004E11A1">
      <w:rPr>
        <w:rFonts w:cs="Arial"/>
      </w:rPr>
      <w:fldChar w:fldCharType="begin"/>
    </w:r>
    <w:r w:rsidR="004E11A1">
      <w:rPr>
        <w:rFonts w:cs="Arial"/>
      </w:rPr>
      <w:instrText xml:space="preserve"> DATE  \@ "MMM d, yyyy"  \* MERGEFORMAT </w:instrText>
    </w:r>
    <w:r w:rsidR="004E11A1">
      <w:rPr>
        <w:rFonts w:cs="Arial"/>
      </w:rPr>
      <w:fldChar w:fldCharType="separate"/>
    </w:r>
    <w:r w:rsidR="00100598">
      <w:rPr>
        <w:rFonts w:cs="Arial"/>
        <w:noProof/>
      </w:rPr>
      <w:t>Jan 18, 2019</w:t>
    </w:r>
    <w:r w:rsidR="004E11A1">
      <w:rPr>
        <w:rFonts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CFCB7" w14:textId="77777777" w:rsidR="004E11A1" w:rsidRDefault="004E11A1" w:rsidP="00487314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36A71"/>
    <w:multiLevelType w:val="singleLevel"/>
    <w:tmpl w:val="04090001"/>
    <w:name w:val="LabStepsTemplat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53C70A1"/>
    <w:multiLevelType w:val="singleLevel"/>
    <w:tmpl w:val="04090001"/>
    <w:name w:val="LabStepsTemplat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9745F9B"/>
    <w:multiLevelType w:val="singleLevel"/>
    <w:tmpl w:val="04090001"/>
    <w:name w:val="LabStepsTemplat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0A1E3FE6"/>
    <w:multiLevelType w:val="singleLevel"/>
    <w:tmpl w:val="04090001"/>
    <w:name w:val="LabStepsTemplate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37822DF"/>
    <w:multiLevelType w:val="singleLevel"/>
    <w:tmpl w:val="04090001"/>
    <w:name w:val="LabStepsTemplate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3F24CD1"/>
    <w:multiLevelType w:val="singleLevel"/>
    <w:tmpl w:val="04090001"/>
    <w:name w:val="LabStepsTemplate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20B50090"/>
    <w:multiLevelType w:val="singleLevel"/>
    <w:tmpl w:val="04090001"/>
    <w:name w:val="LabStepsTemplate1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2430073E"/>
    <w:multiLevelType w:val="singleLevel"/>
    <w:tmpl w:val="04090001"/>
    <w:name w:val="LabStepsTemplat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243C4A3A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27326600"/>
    <w:multiLevelType w:val="singleLevel"/>
    <w:tmpl w:val="04090001"/>
    <w:name w:val="LabStepsTemplate1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2946127D"/>
    <w:multiLevelType w:val="multilevel"/>
    <w:tmpl w:val="A70A9C82"/>
    <w:numStyleLink w:val="LabStepsTemplate"/>
  </w:abstractNum>
  <w:abstractNum w:abstractNumId="13" w15:restartNumberingAfterBreak="0">
    <w:nsid w:val="29F315AB"/>
    <w:multiLevelType w:val="singleLevel"/>
    <w:tmpl w:val="04090001"/>
    <w:name w:val="LabStepsTemplat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 w15:restartNumberingAfterBreak="0">
    <w:nsid w:val="2B9D5844"/>
    <w:multiLevelType w:val="singleLevel"/>
    <w:tmpl w:val="04090001"/>
    <w:name w:val="LabStepsTemplat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5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67A8E"/>
    <w:multiLevelType w:val="singleLevel"/>
    <w:tmpl w:val="04090001"/>
    <w:name w:val="LabStepsTemplate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7" w15:restartNumberingAfterBreak="0">
    <w:nsid w:val="2F9F29BD"/>
    <w:multiLevelType w:val="singleLevel"/>
    <w:tmpl w:val="04090001"/>
    <w:name w:val="LabStepsTemplate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8" w15:restartNumberingAfterBreak="0">
    <w:nsid w:val="31C05F96"/>
    <w:multiLevelType w:val="singleLevel"/>
    <w:tmpl w:val="04090001"/>
    <w:name w:val="LabStepsTemplate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D1513"/>
    <w:multiLevelType w:val="singleLevel"/>
    <w:tmpl w:val="04090001"/>
    <w:name w:val="LabStepsTemplate1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3985665B"/>
    <w:multiLevelType w:val="singleLevel"/>
    <w:tmpl w:val="04090001"/>
    <w:name w:val="LabStepsTemplat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" w15:restartNumberingAfterBreak="0">
    <w:nsid w:val="3C4E3AC5"/>
    <w:multiLevelType w:val="singleLevel"/>
    <w:tmpl w:val="04090001"/>
    <w:name w:val="LabStepsTemplat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4" w15:restartNumberingAfterBreak="0">
    <w:nsid w:val="3E101FF1"/>
    <w:multiLevelType w:val="singleLevel"/>
    <w:tmpl w:val="04090001"/>
    <w:name w:val="LabStepsTemplate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5" w15:restartNumberingAfterBreak="0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47636772"/>
    <w:multiLevelType w:val="singleLevel"/>
    <w:tmpl w:val="04090001"/>
    <w:name w:val="LabStepsTemplate1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7" w15:restartNumberingAfterBreak="0">
    <w:nsid w:val="497143A8"/>
    <w:multiLevelType w:val="singleLevel"/>
    <w:tmpl w:val="04090001"/>
    <w:name w:val="LabStepsTemplate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8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F9A1B2C"/>
    <w:multiLevelType w:val="singleLevel"/>
    <w:tmpl w:val="04090001"/>
    <w:name w:val="LabStepsTemplate1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50D23FB7"/>
    <w:multiLevelType w:val="singleLevel"/>
    <w:tmpl w:val="04090001"/>
    <w:name w:val="LabStepsTemplat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9C400C"/>
    <w:multiLevelType w:val="singleLevel"/>
    <w:tmpl w:val="04090001"/>
    <w:name w:val="LabStepsTemplate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5AA70BFE"/>
    <w:multiLevelType w:val="singleLevel"/>
    <w:tmpl w:val="04090001"/>
    <w:name w:val="LabStepsTemplate1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7" w15:restartNumberingAfterBreak="0">
    <w:nsid w:val="63C66BDD"/>
    <w:multiLevelType w:val="singleLevel"/>
    <w:tmpl w:val="04090001"/>
    <w:name w:val="LabStepsTemplat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8" w15:restartNumberingAfterBreak="0">
    <w:nsid w:val="687E6CAA"/>
    <w:multiLevelType w:val="singleLevel"/>
    <w:tmpl w:val="04090001"/>
    <w:name w:val="LabStepsTemplate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9" w15:restartNumberingAfterBreak="0">
    <w:nsid w:val="6C3C0582"/>
    <w:multiLevelType w:val="singleLevel"/>
    <w:tmpl w:val="04090001"/>
    <w:name w:val="LabStepsTemplate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0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1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777E61ED"/>
    <w:multiLevelType w:val="singleLevel"/>
    <w:tmpl w:val="04090001"/>
    <w:name w:val="LabStepsTemplate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3" w15:restartNumberingAfterBreak="0">
    <w:nsid w:val="77A95F77"/>
    <w:multiLevelType w:val="singleLevel"/>
    <w:tmpl w:val="04090001"/>
    <w:name w:val="LabStepsTemplat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4" w15:restartNumberingAfterBreak="0">
    <w:nsid w:val="77FE12C6"/>
    <w:multiLevelType w:val="singleLevel"/>
    <w:tmpl w:val="04090001"/>
    <w:name w:val="LabStepsTemplat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5" w15:restartNumberingAfterBreak="0">
    <w:nsid w:val="7C105226"/>
    <w:multiLevelType w:val="singleLevel"/>
    <w:tmpl w:val="04090001"/>
    <w:name w:val="LabStepsTemplat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6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28"/>
  </w:num>
  <w:num w:numId="3">
    <w:abstractNumId w:val="32"/>
  </w:num>
  <w:num w:numId="4">
    <w:abstractNumId w:val="19"/>
  </w:num>
  <w:num w:numId="5">
    <w:abstractNumId w:val="20"/>
  </w:num>
  <w:num w:numId="6">
    <w:abstractNumId w:val="25"/>
  </w:num>
  <w:num w:numId="7">
    <w:abstractNumId w:val="41"/>
  </w:num>
  <w:num w:numId="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9"/>
  </w:num>
  <w:num w:numId="12">
    <w:abstractNumId w:val="5"/>
  </w:num>
  <w:num w:numId="13">
    <w:abstractNumId w:val="35"/>
  </w:num>
  <w:num w:numId="14">
    <w:abstractNumId w:val="12"/>
  </w:num>
  <w:num w:numId="15">
    <w:abstractNumId w:val="2"/>
  </w:num>
  <w:num w:numId="16">
    <w:abstractNumId w:val="40"/>
  </w:num>
  <w:num w:numId="17">
    <w:abstractNumId w:val="36"/>
  </w:num>
  <w:num w:numId="18">
    <w:abstractNumId w:val="46"/>
  </w:num>
  <w:num w:numId="1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431"/>
    <w:rsid w:val="0000004A"/>
    <w:rsid w:val="00002CAD"/>
    <w:rsid w:val="00005DFC"/>
    <w:rsid w:val="00006431"/>
    <w:rsid w:val="00007383"/>
    <w:rsid w:val="00013B21"/>
    <w:rsid w:val="000174F4"/>
    <w:rsid w:val="00044185"/>
    <w:rsid w:val="00045945"/>
    <w:rsid w:val="00045CD6"/>
    <w:rsid w:val="0005190B"/>
    <w:rsid w:val="00051ECF"/>
    <w:rsid w:val="0005266B"/>
    <w:rsid w:val="00057D04"/>
    <w:rsid w:val="00063CBD"/>
    <w:rsid w:val="00067C20"/>
    <w:rsid w:val="000723CB"/>
    <w:rsid w:val="00072406"/>
    <w:rsid w:val="00072FE5"/>
    <w:rsid w:val="00080712"/>
    <w:rsid w:val="00084B31"/>
    <w:rsid w:val="000877A6"/>
    <w:rsid w:val="000879B8"/>
    <w:rsid w:val="00087E08"/>
    <w:rsid w:val="00092B50"/>
    <w:rsid w:val="000A14CA"/>
    <w:rsid w:val="000A2264"/>
    <w:rsid w:val="000A227D"/>
    <w:rsid w:val="000A2A6C"/>
    <w:rsid w:val="000A6B3E"/>
    <w:rsid w:val="000C19D9"/>
    <w:rsid w:val="000C3850"/>
    <w:rsid w:val="000C79A2"/>
    <w:rsid w:val="000C7F80"/>
    <w:rsid w:val="000D734F"/>
    <w:rsid w:val="000E3030"/>
    <w:rsid w:val="000F0CB8"/>
    <w:rsid w:val="000F18E2"/>
    <w:rsid w:val="000F1A35"/>
    <w:rsid w:val="00100598"/>
    <w:rsid w:val="00102AAA"/>
    <w:rsid w:val="001073C1"/>
    <w:rsid w:val="00112856"/>
    <w:rsid w:val="00115581"/>
    <w:rsid w:val="001170EA"/>
    <w:rsid w:val="001205AB"/>
    <w:rsid w:val="0012073F"/>
    <w:rsid w:val="00120C4A"/>
    <w:rsid w:val="00121065"/>
    <w:rsid w:val="001213B0"/>
    <w:rsid w:val="00125752"/>
    <w:rsid w:val="00125E3E"/>
    <w:rsid w:val="001273E8"/>
    <w:rsid w:val="00130CF1"/>
    <w:rsid w:val="00134B48"/>
    <w:rsid w:val="00134B8A"/>
    <w:rsid w:val="00135C06"/>
    <w:rsid w:val="00135C15"/>
    <w:rsid w:val="00136B0C"/>
    <w:rsid w:val="0015183C"/>
    <w:rsid w:val="001528A7"/>
    <w:rsid w:val="00155501"/>
    <w:rsid w:val="0015628C"/>
    <w:rsid w:val="00165D78"/>
    <w:rsid w:val="001769E5"/>
    <w:rsid w:val="00180351"/>
    <w:rsid w:val="00181D53"/>
    <w:rsid w:val="001869FD"/>
    <w:rsid w:val="00186F9B"/>
    <w:rsid w:val="00192368"/>
    <w:rsid w:val="001940C9"/>
    <w:rsid w:val="00194663"/>
    <w:rsid w:val="001A07AE"/>
    <w:rsid w:val="001A33D4"/>
    <w:rsid w:val="001A51F1"/>
    <w:rsid w:val="001B33F3"/>
    <w:rsid w:val="001B5A3D"/>
    <w:rsid w:val="001C292C"/>
    <w:rsid w:val="001C2F6C"/>
    <w:rsid w:val="001C517E"/>
    <w:rsid w:val="001C66E3"/>
    <w:rsid w:val="001D2760"/>
    <w:rsid w:val="001D4179"/>
    <w:rsid w:val="001D42C4"/>
    <w:rsid w:val="001D4E1C"/>
    <w:rsid w:val="001E0EAE"/>
    <w:rsid w:val="001E3210"/>
    <w:rsid w:val="001E7EEA"/>
    <w:rsid w:val="001F1564"/>
    <w:rsid w:val="001F46E0"/>
    <w:rsid w:val="001F549A"/>
    <w:rsid w:val="00202781"/>
    <w:rsid w:val="00207AFB"/>
    <w:rsid w:val="00212921"/>
    <w:rsid w:val="00213886"/>
    <w:rsid w:val="00217FC7"/>
    <w:rsid w:val="00223B5C"/>
    <w:rsid w:val="00223E68"/>
    <w:rsid w:val="00224837"/>
    <w:rsid w:val="00231B7C"/>
    <w:rsid w:val="00232E61"/>
    <w:rsid w:val="00233079"/>
    <w:rsid w:val="00234E10"/>
    <w:rsid w:val="00234FB2"/>
    <w:rsid w:val="00235E24"/>
    <w:rsid w:val="00241454"/>
    <w:rsid w:val="00244D14"/>
    <w:rsid w:val="00252F6E"/>
    <w:rsid w:val="00264831"/>
    <w:rsid w:val="002675E1"/>
    <w:rsid w:val="00272913"/>
    <w:rsid w:val="00274B27"/>
    <w:rsid w:val="00280D4D"/>
    <w:rsid w:val="0028368E"/>
    <w:rsid w:val="00284833"/>
    <w:rsid w:val="00291A8B"/>
    <w:rsid w:val="00293D68"/>
    <w:rsid w:val="00297A72"/>
    <w:rsid w:val="002A2CD1"/>
    <w:rsid w:val="002A691F"/>
    <w:rsid w:val="002B2C0E"/>
    <w:rsid w:val="002B3944"/>
    <w:rsid w:val="002B5AC3"/>
    <w:rsid w:val="002C045F"/>
    <w:rsid w:val="002D701A"/>
    <w:rsid w:val="002D786A"/>
    <w:rsid w:val="002E0FAD"/>
    <w:rsid w:val="002E4765"/>
    <w:rsid w:val="002F00C2"/>
    <w:rsid w:val="002F0948"/>
    <w:rsid w:val="00305C45"/>
    <w:rsid w:val="00307E96"/>
    <w:rsid w:val="003113A6"/>
    <w:rsid w:val="00312E88"/>
    <w:rsid w:val="00314194"/>
    <w:rsid w:val="00320B47"/>
    <w:rsid w:val="0033738D"/>
    <w:rsid w:val="003419B7"/>
    <w:rsid w:val="00344B71"/>
    <w:rsid w:val="00346427"/>
    <w:rsid w:val="00352060"/>
    <w:rsid w:val="00357410"/>
    <w:rsid w:val="00357EF9"/>
    <w:rsid w:val="00364F73"/>
    <w:rsid w:val="003702D4"/>
    <w:rsid w:val="003770A6"/>
    <w:rsid w:val="00377805"/>
    <w:rsid w:val="0038219D"/>
    <w:rsid w:val="003854DC"/>
    <w:rsid w:val="003861A8"/>
    <w:rsid w:val="003911B8"/>
    <w:rsid w:val="0039236A"/>
    <w:rsid w:val="003A0E6B"/>
    <w:rsid w:val="003A2FEB"/>
    <w:rsid w:val="003A69CF"/>
    <w:rsid w:val="003B1437"/>
    <w:rsid w:val="003B1E26"/>
    <w:rsid w:val="003B6856"/>
    <w:rsid w:val="003B7152"/>
    <w:rsid w:val="003C675A"/>
    <w:rsid w:val="003C6DDF"/>
    <w:rsid w:val="003D18C1"/>
    <w:rsid w:val="003D263C"/>
    <w:rsid w:val="003D35F6"/>
    <w:rsid w:val="003D6ED3"/>
    <w:rsid w:val="003E77A9"/>
    <w:rsid w:val="003F2F5E"/>
    <w:rsid w:val="003F3C48"/>
    <w:rsid w:val="003F79E3"/>
    <w:rsid w:val="0040036A"/>
    <w:rsid w:val="004058B3"/>
    <w:rsid w:val="004239D2"/>
    <w:rsid w:val="00427863"/>
    <w:rsid w:val="0043115D"/>
    <w:rsid w:val="00436C30"/>
    <w:rsid w:val="004543C9"/>
    <w:rsid w:val="00460BCC"/>
    <w:rsid w:val="004615B3"/>
    <w:rsid w:val="00461A75"/>
    <w:rsid w:val="00461D2D"/>
    <w:rsid w:val="004620BD"/>
    <w:rsid w:val="00464A08"/>
    <w:rsid w:val="004708EB"/>
    <w:rsid w:val="004719FF"/>
    <w:rsid w:val="004774C3"/>
    <w:rsid w:val="00477C87"/>
    <w:rsid w:val="0048025F"/>
    <w:rsid w:val="00486A37"/>
    <w:rsid w:val="00487314"/>
    <w:rsid w:val="00487FBA"/>
    <w:rsid w:val="004951A6"/>
    <w:rsid w:val="004970BB"/>
    <w:rsid w:val="004976B0"/>
    <w:rsid w:val="004979EE"/>
    <w:rsid w:val="004A225A"/>
    <w:rsid w:val="004A53A4"/>
    <w:rsid w:val="004A7251"/>
    <w:rsid w:val="004B10B1"/>
    <w:rsid w:val="004B2FB2"/>
    <w:rsid w:val="004C054C"/>
    <w:rsid w:val="004C2E4D"/>
    <w:rsid w:val="004C593E"/>
    <w:rsid w:val="004C7C0D"/>
    <w:rsid w:val="004D0802"/>
    <w:rsid w:val="004D23C6"/>
    <w:rsid w:val="004D3C43"/>
    <w:rsid w:val="004D525D"/>
    <w:rsid w:val="004E11A1"/>
    <w:rsid w:val="004E14D3"/>
    <w:rsid w:val="004E2880"/>
    <w:rsid w:val="004E292F"/>
    <w:rsid w:val="004E3D11"/>
    <w:rsid w:val="004F0F4C"/>
    <w:rsid w:val="004F5429"/>
    <w:rsid w:val="004F5600"/>
    <w:rsid w:val="005007D5"/>
    <w:rsid w:val="0050176E"/>
    <w:rsid w:val="00504772"/>
    <w:rsid w:val="00504F6D"/>
    <w:rsid w:val="00505BE9"/>
    <w:rsid w:val="00506092"/>
    <w:rsid w:val="0051014C"/>
    <w:rsid w:val="00510744"/>
    <w:rsid w:val="00521A60"/>
    <w:rsid w:val="00523C84"/>
    <w:rsid w:val="00530351"/>
    <w:rsid w:val="00533B7B"/>
    <w:rsid w:val="00537FB3"/>
    <w:rsid w:val="005410FB"/>
    <w:rsid w:val="005474DB"/>
    <w:rsid w:val="00547B48"/>
    <w:rsid w:val="0055445E"/>
    <w:rsid w:val="00557255"/>
    <w:rsid w:val="005572FB"/>
    <w:rsid w:val="00561849"/>
    <w:rsid w:val="0056217D"/>
    <w:rsid w:val="00564002"/>
    <w:rsid w:val="0057121D"/>
    <w:rsid w:val="00575E20"/>
    <w:rsid w:val="00583F39"/>
    <w:rsid w:val="00587247"/>
    <w:rsid w:val="005966EF"/>
    <w:rsid w:val="005B07AE"/>
    <w:rsid w:val="005B166C"/>
    <w:rsid w:val="005B372E"/>
    <w:rsid w:val="005B40D1"/>
    <w:rsid w:val="005B51DA"/>
    <w:rsid w:val="005C074B"/>
    <w:rsid w:val="005C4D1B"/>
    <w:rsid w:val="005D0755"/>
    <w:rsid w:val="005D3151"/>
    <w:rsid w:val="005E0A0E"/>
    <w:rsid w:val="005E0AF2"/>
    <w:rsid w:val="005E3FEF"/>
    <w:rsid w:val="005E4913"/>
    <w:rsid w:val="005E5442"/>
    <w:rsid w:val="005E64F6"/>
    <w:rsid w:val="005E7B9A"/>
    <w:rsid w:val="005F030F"/>
    <w:rsid w:val="005F0E38"/>
    <w:rsid w:val="005F246F"/>
    <w:rsid w:val="005F2E38"/>
    <w:rsid w:val="005F46CA"/>
    <w:rsid w:val="005F53BE"/>
    <w:rsid w:val="005F5616"/>
    <w:rsid w:val="0060021F"/>
    <w:rsid w:val="006005A2"/>
    <w:rsid w:val="00600BFA"/>
    <w:rsid w:val="0060307C"/>
    <w:rsid w:val="0060682E"/>
    <w:rsid w:val="00610902"/>
    <w:rsid w:val="00610F0A"/>
    <w:rsid w:val="0061366A"/>
    <w:rsid w:val="0061508A"/>
    <w:rsid w:val="0061516F"/>
    <w:rsid w:val="00616276"/>
    <w:rsid w:val="0062297B"/>
    <w:rsid w:val="00623D46"/>
    <w:rsid w:val="0062668C"/>
    <w:rsid w:val="00646A2D"/>
    <w:rsid w:val="0065042E"/>
    <w:rsid w:val="00652A46"/>
    <w:rsid w:val="006556A5"/>
    <w:rsid w:val="00661895"/>
    <w:rsid w:val="00663BC2"/>
    <w:rsid w:val="0066486F"/>
    <w:rsid w:val="006714F0"/>
    <w:rsid w:val="00671E4D"/>
    <w:rsid w:val="00671F0E"/>
    <w:rsid w:val="00672CBC"/>
    <w:rsid w:val="00673313"/>
    <w:rsid w:val="00674E89"/>
    <w:rsid w:val="00681776"/>
    <w:rsid w:val="0068481A"/>
    <w:rsid w:val="0068663A"/>
    <w:rsid w:val="00686BCB"/>
    <w:rsid w:val="00686BEF"/>
    <w:rsid w:val="00686E09"/>
    <w:rsid w:val="0069097E"/>
    <w:rsid w:val="00691EE3"/>
    <w:rsid w:val="0069419C"/>
    <w:rsid w:val="00697EBD"/>
    <w:rsid w:val="006A1ABD"/>
    <w:rsid w:val="006A2726"/>
    <w:rsid w:val="006B188E"/>
    <w:rsid w:val="006B473F"/>
    <w:rsid w:val="006B5F74"/>
    <w:rsid w:val="006C2A77"/>
    <w:rsid w:val="006C586D"/>
    <w:rsid w:val="006C643C"/>
    <w:rsid w:val="006D0366"/>
    <w:rsid w:val="006D3C6A"/>
    <w:rsid w:val="006E0085"/>
    <w:rsid w:val="006E0D86"/>
    <w:rsid w:val="006E113F"/>
    <w:rsid w:val="006E2081"/>
    <w:rsid w:val="006E643C"/>
    <w:rsid w:val="006E7639"/>
    <w:rsid w:val="006F0AEB"/>
    <w:rsid w:val="006F14C1"/>
    <w:rsid w:val="006F1D2C"/>
    <w:rsid w:val="006F521C"/>
    <w:rsid w:val="006F5F63"/>
    <w:rsid w:val="006F7DEB"/>
    <w:rsid w:val="00702FC8"/>
    <w:rsid w:val="00703148"/>
    <w:rsid w:val="00705B94"/>
    <w:rsid w:val="00705D38"/>
    <w:rsid w:val="00707872"/>
    <w:rsid w:val="00716BFE"/>
    <w:rsid w:val="007241A1"/>
    <w:rsid w:val="0072555F"/>
    <w:rsid w:val="0072583A"/>
    <w:rsid w:val="007302BE"/>
    <w:rsid w:val="0073773B"/>
    <w:rsid w:val="00740A3A"/>
    <w:rsid w:val="00741CCD"/>
    <w:rsid w:val="0074666B"/>
    <w:rsid w:val="007501F6"/>
    <w:rsid w:val="00757E25"/>
    <w:rsid w:val="007676E9"/>
    <w:rsid w:val="007746DC"/>
    <w:rsid w:val="007752E7"/>
    <w:rsid w:val="0077724E"/>
    <w:rsid w:val="007778F1"/>
    <w:rsid w:val="007809D1"/>
    <w:rsid w:val="00790DB9"/>
    <w:rsid w:val="00795368"/>
    <w:rsid w:val="00795926"/>
    <w:rsid w:val="00795BC4"/>
    <w:rsid w:val="007B1806"/>
    <w:rsid w:val="007B1B29"/>
    <w:rsid w:val="007B21CB"/>
    <w:rsid w:val="007C5AEB"/>
    <w:rsid w:val="007C6964"/>
    <w:rsid w:val="007D0B47"/>
    <w:rsid w:val="007D4F50"/>
    <w:rsid w:val="007D6E98"/>
    <w:rsid w:val="007D706C"/>
    <w:rsid w:val="007E3B2D"/>
    <w:rsid w:val="007E5137"/>
    <w:rsid w:val="007E72F5"/>
    <w:rsid w:val="007F120D"/>
    <w:rsid w:val="007F254C"/>
    <w:rsid w:val="007F394C"/>
    <w:rsid w:val="007F5DB7"/>
    <w:rsid w:val="008018D6"/>
    <w:rsid w:val="008028B6"/>
    <w:rsid w:val="0080788B"/>
    <w:rsid w:val="00820E46"/>
    <w:rsid w:val="008211E3"/>
    <w:rsid w:val="00824BB3"/>
    <w:rsid w:val="00825785"/>
    <w:rsid w:val="00844D91"/>
    <w:rsid w:val="00847BA7"/>
    <w:rsid w:val="0085274C"/>
    <w:rsid w:val="008535D6"/>
    <w:rsid w:val="008615F8"/>
    <w:rsid w:val="00874096"/>
    <w:rsid w:val="0088119A"/>
    <w:rsid w:val="00887204"/>
    <w:rsid w:val="008A2D3B"/>
    <w:rsid w:val="008A5092"/>
    <w:rsid w:val="008A5115"/>
    <w:rsid w:val="008B1583"/>
    <w:rsid w:val="008B3871"/>
    <w:rsid w:val="008B4A63"/>
    <w:rsid w:val="008B5E26"/>
    <w:rsid w:val="008C3ADB"/>
    <w:rsid w:val="008C4422"/>
    <w:rsid w:val="008C5B00"/>
    <w:rsid w:val="008C5C8B"/>
    <w:rsid w:val="008D1233"/>
    <w:rsid w:val="008D2887"/>
    <w:rsid w:val="008D300F"/>
    <w:rsid w:val="008D4AE8"/>
    <w:rsid w:val="008E3509"/>
    <w:rsid w:val="008E57D7"/>
    <w:rsid w:val="008F331D"/>
    <w:rsid w:val="008F404E"/>
    <w:rsid w:val="008F5BD6"/>
    <w:rsid w:val="008F7F45"/>
    <w:rsid w:val="00900F55"/>
    <w:rsid w:val="00902F5A"/>
    <w:rsid w:val="00903DBF"/>
    <w:rsid w:val="00907B71"/>
    <w:rsid w:val="00914A44"/>
    <w:rsid w:val="00920664"/>
    <w:rsid w:val="00921B2E"/>
    <w:rsid w:val="00925FC2"/>
    <w:rsid w:val="0093380E"/>
    <w:rsid w:val="0093401C"/>
    <w:rsid w:val="00934039"/>
    <w:rsid w:val="00936A8E"/>
    <w:rsid w:val="0094174B"/>
    <w:rsid w:val="00941D1D"/>
    <w:rsid w:val="0094230C"/>
    <w:rsid w:val="00946ABD"/>
    <w:rsid w:val="009501D9"/>
    <w:rsid w:val="00954CD4"/>
    <w:rsid w:val="0096127C"/>
    <w:rsid w:val="00962AC8"/>
    <w:rsid w:val="00963E42"/>
    <w:rsid w:val="00972EB4"/>
    <w:rsid w:val="009742DC"/>
    <w:rsid w:val="00976A78"/>
    <w:rsid w:val="009856F4"/>
    <w:rsid w:val="009900A7"/>
    <w:rsid w:val="00991E62"/>
    <w:rsid w:val="00992463"/>
    <w:rsid w:val="00995967"/>
    <w:rsid w:val="009977E6"/>
    <w:rsid w:val="009A5BE7"/>
    <w:rsid w:val="009B3F08"/>
    <w:rsid w:val="009B6044"/>
    <w:rsid w:val="009B7E6E"/>
    <w:rsid w:val="009C0629"/>
    <w:rsid w:val="009C2A89"/>
    <w:rsid w:val="009C5170"/>
    <w:rsid w:val="009D17E0"/>
    <w:rsid w:val="009D6AFC"/>
    <w:rsid w:val="009E65AB"/>
    <w:rsid w:val="009F18A6"/>
    <w:rsid w:val="009F4B75"/>
    <w:rsid w:val="009F4D25"/>
    <w:rsid w:val="00A01BC1"/>
    <w:rsid w:val="00A030C0"/>
    <w:rsid w:val="00A075EC"/>
    <w:rsid w:val="00A11E74"/>
    <w:rsid w:val="00A12D99"/>
    <w:rsid w:val="00A155EA"/>
    <w:rsid w:val="00A16BB6"/>
    <w:rsid w:val="00A2068D"/>
    <w:rsid w:val="00A32200"/>
    <w:rsid w:val="00A435CE"/>
    <w:rsid w:val="00A45974"/>
    <w:rsid w:val="00A50DB5"/>
    <w:rsid w:val="00A52083"/>
    <w:rsid w:val="00A52343"/>
    <w:rsid w:val="00A534E5"/>
    <w:rsid w:val="00A53F54"/>
    <w:rsid w:val="00A549B9"/>
    <w:rsid w:val="00A658F2"/>
    <w:rsid w:val="00A6652D"/>
    <w:rsid w:val="00A67C5D"/>
    <w:rsid w:val="00A838BA"/>
    <w:rsid w:val="00A854A0"/>
    <w:rsid w:val="00A86A3B"/>
    <w:rsid w:val="00A908A9"/>
    <w:rsid w:val="00A90B41"/>
    <w:rsid w:val="00A91038"/>
    <w:rsid w:val="00A92060"/>
    <w:rsid w:val="00A92C44"/>
    <w:rsid w:val="00A96745"/>
    <w:rsid w:val="00A9726F"/>
    <w:rsid w:val="00AA36E8"/>
    <w:rsid w:val="00AA374C"/>
    <w:rsid w:val="00AA3767"/>
    <w:rsid w:val="00AA5D4C"/>
    <w:rsid w:val="00AB0094"/>
    <w:rsid w:val="00AB4CD0"/>
    <w:rsid w:val="00AB6668"/>
    <w:rsid w:val="00AB6B0A"/>
    <w:rsid w:val="00AC23BA"/>
    <w:rsid w:val="00AC312E"/>
    <w:rsid w:val="00AC4488"/>
    <w:rsid w:val="00AD67CF"/>
    <w:rsid w:val="00AD7069"/>
    <w:rsid w:val="00AE10EF"/>
    <w:rsid w:val="00AE11A2"/>
    <w:rsid w:val="00AE4139"/>
    <w:rsid w:val="00AE4F3E"/>
    <w:rsid w:val="00AE666A"/>
    <w:rsid w:val="00AF05F5"/>
    <w:rsid w:val="00AF074E"/>
    <w:rsid w:val="00AF0FE3"/>
    <w:rsid w:val="00AF1289"/>
    <w:rsid w:val="00AF41C4"/>
    <w:rsid w:val="00AF7CF4"/>
    <w:rsid w:val="00B062D6"/>
    <w:rsid w:val="00B10EC9"/>
    <w:rsid w:val="00B21FCC"/>
    <w:rsid w:val="00B25D2B"/>
    <w:rsid w:val="00B26346"/>
    <w:rsid w:val="00B263F9"/>
    <w:rsid w:val="00B3048A"/>
    <w:rsid w:val="00B30715"/>
    <w:rsid w:val="00B30B2D"/>
    <w:rsid w:val="00B31746"/>
    <w:rsid w:val="00B33955"/>
    <w:rsid w:val="00B361DA"/>
    <w:rsid w:val="00B37B5C"/>
    <w:rsid w:val="00B44BBC"/>
    <w:rsid w:val="00B500BA"/>
    <w:rsid w:val="00B513EA"/>
    <w:rsid w:val="00B53AD1"/>
    <w:rsid w:val="00B637C9"/>
    <w:rsid w:val="00B7272F"/>
    <w:rsid w:val="00B737E4"/>
    <w:rsid w:val="00B839F9"/>
    <w:rsid w:val="00B83FCF"/>
    <w:rsid w:val="00B85F52"/>
    <w:rsid w:val="00B87FA2"/>
    <w:rsid w:val="00B94D7E"/>
    <w:rsid w:val="00B963E6"/>
    <w:rsid w:val="00BB3622"/>
    <w:rsid w:val="00BB4431"/>
    <w:rsid w:val="00BB54D8"/>
    <w:rsid w:val="00BB719D"/>
    <w:rsid w:val="00BB7723"/>
    <w:rsid w:val="00BC5313"/>
    <w:rsid w:val="00BC537F"/>
    <w:rsid w:val="00BE4E45"/>
    <w:rsid w:val="00C00CE5"/>
    <w:rsid w:val="00C017F0"/>
    <w:rsid w:val="00C106A1"/>
    <w:rsid w:val="00C111B5"/>
    <w:rsid w:val="00C14291"/>
    <w:rsid w:val="00C207B5"/>
    <w:rsid w:val="00C22D3C"/>
    <w:rsid w:val="00C24DD6"/>
    <w:rsid w:val="00C30EF4"/>
    <w:rsid w:val="00C320AB"/>
    <w:rsid w:val="00C33337"/>
    <w:rsid w:val="00C43F70"/>
    <w:rsid w:val="00C47A4F"/>
    <w:rsid w:val="00C506F4"/>
    <w:rsid w:val="00C54BC9"/>
    <w:rsid w:val="00C560D9"/>
    <w:rsid w:val="00C62F04"/>
    <w:rsid w:val="00C72D83"/>
    <w:rsid w:val="00C73782"/>
    <w:rsid w:val="00C7441B"/>
    <w:rsid w:val="00C762CB"/>
    <w:rsid w:val="00C76BE7"/>
    <w:rsid w:val="00C8159A"/>
    <w:rsid w:val="00C86E2F"/>
    <w:rsid w:val="00C90A98"/>
    <w:rsid w:val="00C90D96"/>
    <w:rsid w:val="00C93595"/>
    <w:rsid w:val="00C9623A"/>
    <w:rsid w:val="00CA03C2"/>
    <w:rsid w:val="00CA0F4B"/>
    <w:rsid w:val="00CA2247"/>
    <w:rsid w:val="00CA4309"/>
    <w:rsid w:val="00CA44D0"/>
    <w:rsid w:val="00CB2039"/>
    <w:rsid w:val="00CC11E1"/>
    <w:rsid w:val="00CC1574"/>
    <w:rsid w:val="00CC1FF8"/>
    <w:rsid w:val="00CC30B3"/>
    <w:rsid w:val="00CC4226"/>
    <w:rsid w:val="00CD0724"/>
    <w:rsid w:val="00CD40F7"/>
    <w:rsid w:val="00CE1D4B"/>
    <w:rsid w:val="00CE28B8"/>
    <w:rsid w:val="00CE7206"/>
    <w:rsid w:val="00CE7449"/>
    <w:rsid w:val="00CE7AF9"/>
    <w:rsid w:val="00CF4B72"/>
    <w:rsid w:val="00D049BB"/>
    <w:rsid w:val="00D0590E"/>
    <w:rsid w:val="00D106F1"/>
    <w:rsid w:val="00D10EA1"/>
    <w:rsid w:val="00D139B8"/>
    <w:rsid w:val="00D13F3B"/>
    <w:rsid w:val="00D2136A"/>
    <w:rsid w:val="00D23A4F"/>
    <w:rsid w:val="00D324BC"/>
    <w:rsid w:val="00D32E4A"/>
    <w:rsid w:val="00D33D19"/>
    <w:rsid w:val="00D34DDD"/>
    <w:rsid w:val="00D35E13"/>
    <w:rsid w:val="00D43642"/>
    <w:rsid w:val="00D46502"/>
    <w:rsid w:val="00D5066F"/>
    <w:rsid w:val="00D5346A"/>
    <w:rsid w:val="00D613EF"/>
    <w:rsid w:val="00D73447"/>
    <w:rsid w:val="00D73EA5"/>
    <w:rsid w:val="00D75B6D"/>
    <w:rsid w:val="00D84FBA"/>
    <w:rsid w:val="00D878CC"/>
    <w:rsid w:val="00D9076D"/>
    <w:rsid w:val="00D92D0C"/>
    <w:rsid w:val="00D9568A"/>
    <w:rsid w:val="00D97AA9"/>
    <w:rsid w:val="00DA2E96"/>
    <w:rsid w:val="00DA2EDA"/>
    <w:rsid w:val="00DA41A0"/>
    <w:rsid w:val="00DA6606"/>
    <w:rsid w:val="00DB1ACE"/>
    <w:rsid w:val="00DB1E3B"/>
    <w:rsid w:val="00DC67C1"/>
    <w:rsid w:val="00DD5539"/>
    <w:rsid w:val="00DE069A"/>
    <w:rsid w:val="00DE3246"/>
    <w:rsid w:val="00DE39FC"/>
    <w:rsid w:val="00DF1690"/>
    <w:rsid w:val="00DF7634"/>
    <w:rsid w:val="00E00875"/>
    <w:rsid w:val="00E01BBA"/>
    <w:rsid w:val="00E02B33"/>
    <w:rsid w:val="00E07604"/>
    <w:rsid w:val="00E13712"/>
    <w:rsid w:val="00E14050"/>
    <w:rsid w:val="00E1408B"/>
    <w:rsid w:val="00E16ED4"/>
    <w:rsid w:val="00E220ED"/>
    <w:rsid w:val="00E243D4"/>
    <w:rsid w:val="00E36ABD"/>
    <w:rsid w:val="00E407D5"/>
    <w:rsid w:val="00E46F12"/>
    <w:rsid w:val="00E46F63"/>
    <w:rsid w:val="00E5023B"/>
    <w:rsid w:val="00E53512"/>
    <w:rsid w:val="00E539E6"/>
    <w:rsid w:val="00E55AC1"/>
    <w:rsid w:val="00E56605"/>
    <w:rsid w:val="00E66D0E"/>
    <w:rsid w:val="00E70172"/>
    <w:rsid w:val="00E71E62"/>
    <w:rsid w:val="00E81BDA"/>
    <w:rsid w:val="00E83114"/>
    <w:rsid w:val="00E84255"/>
    <w:rsid w:val="00E84F75"/>
    <w:rsid w:val="00E87113"/>
    <w:rsid w:val="00E871B8"/>
    <w:rsid w:val="00E87524"/>
    <w:rsid w:val="00E91320"/>
    <w:rsid w:val="00E92846"/>
    <w:rsid w:val="00E95EF3"/>
    <w:rsid w:val="00EA2440"/>
    <w:rsid w:val="00EA5E75"/>
    <w:rsid w:val="00EA77D4"/>
    <w:rsid w:val="00EA7F11"/>
    <w:rsid w:val="00EB1ADF"/>
    <w:rsid w:val="00EB463B"/>
    <w:rsid w:val="00EC0A91"/>
    <w:rsid w:val="00EC763B"/>
    <w:rsid w:val="00ED0AB3"/>
    <w:rsid w:val="00ED1896"/>
    <w:rsid w:val="00EE11D5"/>
    <w:rsid w:val="00EE6F2C"/>
    <w:rsid w:val="00EE7D78"/>
    <w:rsid w:val="00EF2B19"/>
    <w:rsid w:val="00F03AD8"/>
    <w:rsid w:val="00F14A4D"/>
    <w:rsid w:val="00F16506"/>
    <w:rsid w:val="00F167A6"/>
    <w:rsid w:val="00F1739B"/>
    <w:rsid w:val="00F17A8C"/>
    <w:rsid w:val="00F2627E"/>
    <w:rsid w:val="00F26539"/>
    <w:rsid w:val="00F27094"/>
    <w:rsid w:val="00F2767F"/>
    <w:rsid w:val="00F31349"/>
    <w:rsid w:val="00F34260"/>
    <w:rsid w:val="00F46C5D"/>
    <w:rsid w:val="00F506E3"/>
    <w:rsid w:val="00F54489"/>
    <w:rsid w:val="00F635CA"/>
    <w:rsid w:val="00F65BAD"/>
    <w:rsid w:val="00F66EDC"/>
    <w:rsid w:val="00F72B52"/>
    <w:rsid w:val="00F7764B"/>
    <w:rsid w:val="00F87949"/>
    <w:rsid w:val="00F920BA"/>
    <w:rsid w:val="00F97F90"/>
    <w:rsid w:val="00FA2CF2"/>
    <w:rsid w:val="00FA7997"/>
    <w:rsid w:val="00FB0D10"/>
    <w:rsid w:val="00FB31F8"/>
    <w:rsid w:val="00FB50F6"/>
    <w:rsid w:val="00FB7270"/>
    <w:rsid w:val="00FC30A8"/>
    <w:rsid w:val="00FC5A96"/>
    <w:rsid w:val="00FC75CE"/>
    <w:rsid w:val="00FD13B2"/>
    <w:rsid w:val="00FD21CE"/>
    <w:rsid w:val="00FD31D1"/>
    <w:rsid w:val="00FE2D37"/>
    <w:rsid w:val="00FE384E"/>
    <w:rsid w:val="00FE5AC0"/>
    <w:rsid w:val="00FE5BAA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60846"/>
  <w15:docId w15:val="{CE18CA5B-B00D-458B-A7B3-C45B97F9A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EF4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0EF4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C30EF4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C30EF4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30EF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EF4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C30EF4"/>
    <w:rPr>
      <w:rFonts w:ascii="Arial Black" w:hAnsi="Arial Black"/>
      <w:sz w:val="28"/>
    </w:rPr>
  </w:style>
  <w:style w:type="character" w:customStyle="1" w:styleId="Heading3Char">
    <w:name w:val="Heading 3 Char"/>
    <w:basedOn w:val="DefaultParagraphFont"/>
    <w:link w:val="Heading3"/>
    <w:rsid w:val="00C30EF4"/>
    <w:rPr>
      <w:rFonts w:ascii="Arial Black" w:eastAsiaTheme="majorEastAsia" w:hAnsi="Arial Black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rsid w:val="00C30EF4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C30EF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F4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C30EF4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C30EF4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C30EF4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C30EF4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0EF4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C30EF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C30EF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0EF4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C30EF4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C30EF4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30EF4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9E65AB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uiPriority w:val="34"/>
    <w:rsid w:val="00C30EF4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C30EF4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C30EF4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C30EF4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C30EF4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30EF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C30EF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C30EF4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C30EF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C30EF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C30E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C30EF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C30EF4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C30EF4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C30EF4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C30EF4"/>
    <w:pPr>
      <w:numPr>
        <w:numId w:val="7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C30EF4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LabStepNumbered"/>
    <w:qFormat/>
    <w:rsid w:val="009E65AB"/>
    <w:pPr>
      <w:numPr>
        <w:numId w:val="0"/>
      </w:numPr>
      <w:tabs>
        <w:tab w:val="num" w:pos="1440"/>
      </w:tabs>
      <w:ind w:left="1440" w:hanging="32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C30EF4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C30EF4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C30EF4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9E65AB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C30EF4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C30EF4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C30EF4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30EF4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C30EF4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C30EF4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C30EF4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E65AB"/>
    <w:pPr>
      <w:tabs>
        <w:tab w:val="left" w:pos="288"/>
        <w:tab w:val="left" w:pos="576"/>
      </w:tabs>
      <w:spacing w:before="0" w:after="0"/>
    </w:pPr>
    <w:rPr>
      <w:sz w:val="14"/>
    </w:rPr>
  </w:style>
  <w:style w:type="paragraph" w:customStyle="1" w:styleId="LabStepCodeBlockLevel2">
    <w:name w:val="Lab Step Code Block Level 2"/>
    <w:basedOn w:val="LabStepCodeBlock"/>
    <w:uiPriority w:val="1"/>
    <w:qFormat/>
    <w:rsid w:val="00C30EF4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C30EF4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9E65AB"/>
    <w:rPr>
      <w:b/>
    </w:rPr>
  </w:style>
  <w:style w:type="paragraph" w:customStyle="1" w:styleId="LabStepTableParagraph">
    <w:name w:val="Lab Step Table Paragraph"/>
    <w:basedOn w:val="LabStepNumbered"/>
    <w:qFormat/>
    <w:rsid w:val="009E65AB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0EF4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C30EF4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30E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0EF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0EF4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0E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0EF4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C30E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0EF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C30EF4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C30EF4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0EF4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C30EF4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C30EF4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C30EF4"/>
    <w:pPr>
      <w:spacing w:before="240"/>
    </w:pPr>
  </w:style>
  <w:style w:type="paragraph" w:customStyle="1" w:styleId="LegalHeader">
    <w:name w:val="Legal Header"/>
    <w:basedOn w:val="Normal"/>
    <w:uiPriority w:val="3"/>
    <w:rsid w:val="00C30EF4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C30EF4"/>
    <w:rPr>
      <w:sz w:val="18"/>
    </w:rPr>
  </w:style>
  <w:style w:type="paragraph" w:customStyle="1" w:styleId="CourseInfo">
    <w:name w:val="Course Info"/>
    <w:basedOn w:val="Normal"/>
    <w:uiPriority w:val="4"/>
    <w:rsid w:val="00C30EF4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C30EF4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C30EF4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C30EF4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C30EF4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C30EF4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C30EF4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C30EF4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C30EF4"/>
    <w:pPr>
      <w:jc w:val="center"/>
    </w:pPr>
  </w:style>
  <w:style w:type="paragraph" w:customStyle="1" w:styleId="TopicsCoveredItem">
    <w:name w:val="Topics Covered Item"/>
    <w:basedOn w:val="Normal"/>
    <w:uiPriority w:val="4"/>
    <w:rsid w:val="00C30EF4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C30EF4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C30EF4"/>
    <w:pPr>
      <w:spacing w:before="0" w:after="0"/>
      <w:ind w:left="360" w:hanging="360"/>
      <w:contextualSpacing/>
    </w:pPr>
    <w:rPr>
      <w:sz w:val="24"/>
    </w:rPr>
  </w:style>
  <w:style w:type="paragraph" w:customStyle="1" w:styleId="LabExerciseItem">
    <w:name w:val="Lab Exercise Item"/>
    <w:basedOn w:val="Normal"/>
    <w:next w:val="Normal"/>
    <w:uiPriority w:val="4"/>
    <w:qFormat/>
    <w:rsid w:val="00C30EF4"/>
    <w:pPr>
      <w:spacing w:before="0" w:after="0"/>
      <w:ind w:left="360" w:hanging="360"/>
    </w:pPr>
  </w:style>
  <w:style w:type="character" w:styleId="FollowedHyperlink">
    <w:name w:val="FollowedHyperlink"/>
    <w:basedOn w:val="DefaultParagraphFont"/>
    <w:uiPriority w:val="99"/>
    <w:semiHidden/>
    <w:unhideWhenUsed/>
    <w:rsid w:val="009E65AB"/>
    <w:rPr>
      <w:color w:val="800080" w:themeColor="followedHyperlink"/>
      <w:u w:val="single"/>
    </w:rPr>
  </w:style>
  <w:style w:type="paragraph" w:customStyle="1" w:styleId="Procedureheading">
    <w:name w:val="Procedure heading"/>
    <w:basedOn w:val="Heading4"/>
    <w:next w:val="Normal"/>
    <w:uiPriority w:val="99"/>
    <w:qFormat/>
    <w:rsid w:val="009E65AB"/>
    <w:pPr>
      <w:numPr>
        <w:numId w:val="6"/>
      </w:numPr>
      <w:pBdr>
        <w:bottom w:val="none" w:sz="0" w:space="0" w:color="auto"/>
      </w:pBdr>
      <w:tabs>
        <w:tab w:val="num" w:pos="360"/>
      </w:tabs>
      <w:spacing w:after="120" w:line="276" w:lineRule="auto"/>
      <w:ind w:left="0" w:firstLine="0"/>
    </w:pPr>
    <w:rPr>
      <w:rFonts w:asciiTheme="majorHAnsi" w:hAnsiTheme="majorHAnsi"/>
      <w:i/>
      <w:color w:val="262626" w:themeColor="text1" w:themeTint="D9"/>
      <w:sz w:val="22"/>
    </w:rPr>
  </w:style>
  <w:style w:type="paragraph" w:customStyle="1" w:styleId="LabStepNumberedLevel2">
    <w:name w:val="Lab Step Numbered Level 2"/>
    <w:basedOn w:val="LabStepNumbered"/>
    <w:qFormat/>
    <w:rsid w:val="00C30EF4"/>
    <w:pPr>
      <w:numPr>
        <w:ilvl w:val="1"/>
      </w:numPr>
    </w:pPr>
  </w:style>
  <w:style w:type="paragraph" w:customStyle="1" w:styleId="LabStepNumberedLevel3">
    <w:name w:val="Lab Step Numbered Level 3"/>
    <w:basedOn w:val="LabStepNumberedLevel2"/>
    <w:qFormat/>
    <w:rsid w:val="00C30EF4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C30EF4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C30EF4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character" w:styleId="Mention">
    <w:name w:val="Mention"/>
    <w:basedOn w:val="DefaultParagraphFont"/>
    <w:uiPriority w:val="99"/>
    <w:semiHidden/>
    <w:unhideWhenUsed/>
    <w:rsid w:val="007241A1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D55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7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09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69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3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5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2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58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803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55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7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36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3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6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6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1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6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52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25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9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8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07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31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8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8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30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6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7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6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83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5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06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10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2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35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69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6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4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80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4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66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79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1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449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61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30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70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2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5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55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7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6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1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67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9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57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2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287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4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4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4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0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0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7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8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06101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52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4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3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26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1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1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40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8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76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11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8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23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5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72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1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37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9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37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2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2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4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3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3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6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6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63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4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84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42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8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805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0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27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55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67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7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16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0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7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52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02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3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7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9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19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83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10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58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1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13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3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16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7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2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5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5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5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20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516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79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5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97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88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1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27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7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143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4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10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1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334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95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6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0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7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4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96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5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42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5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0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12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0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62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96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9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8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9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6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64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37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9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5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8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98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9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9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1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710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7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886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41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529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7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83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49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6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8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3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6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24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50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6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19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71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2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0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8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14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2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0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5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368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4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104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7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46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86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1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696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7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4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6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15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36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87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284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2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7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74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5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3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596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3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81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3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71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9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8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8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9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14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08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06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47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699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21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9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7399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4949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83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13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07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0287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775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164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16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7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8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5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8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7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1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96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83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92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705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9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0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4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9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7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36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8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050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2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81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2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01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5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950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86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13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0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8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7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61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72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61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69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34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7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69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5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91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86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95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7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7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32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799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697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308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74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6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35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48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0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249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1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5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65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43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6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96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775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98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1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1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75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3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19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3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93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520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13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8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90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301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13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27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6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95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3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71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9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855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5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93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0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94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39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602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50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1726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71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8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487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2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6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9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85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3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41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966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36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8096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fficeDev/TrainingContent/blob/master/Teams/04%20Fundamentals%20of%20Microsoft%20Teams/Lab.md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OfficeDev/TrainingContent/blob/master/Teams/04%20Fundamentals%20of%20Microsoft%20Teams/Lab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fficeDev/TrainingContent/blob/master/Teams/04%20Fundamentals%20of%20Microsoft%20Teams/Lab.md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0D5D3-E486-4F19-97CE-1D6BE4AC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2446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Andrew Connell Inc.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Connell</dc:creator>
  <cp:lastModifiedBy>Ted Pattison</cp:lastModifiedBy>
  <cp:revision>23</cp:revision>
  <cp:lastPrinted>2018-11-15T12:30:00Z</cp:lastPrinted>
  <dcterms:created xsi:type="dcterms:W3CDTF">2017-08-15T00:06:00Z</dcterms:created>
  <dcterms:modified xsi:type="dcterms:W3CDTF">2019-01-18T16:22:00Z</dcterms:modified>
</cp:coreProperties>
</file>
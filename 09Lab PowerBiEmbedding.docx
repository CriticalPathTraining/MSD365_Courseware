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7623BC7B" w:rsidR="001C7B5E" w:rsidRPr="00C47A6B" w:rsidRDefault="004E25FC" w:rsidP="008649F4">
      <w:pPr>
        <w:pStyle w:val="Heading2"/>
        <w:rPr>
          <w:b/>
        </w:rPr>
      </w:pPr>
      <w:r w:rsidRPr="004E25FC">
        <w:rPr>
          <w:b/>
        </w:rPr>
        <w:t xml:space="preserve">Embedding Power BI Reports </w:t>
      </w:r>
      <w:r w:rsidR="00875C92">
        <w:rPr>
          <w:b/>
        </w:rPr>
        <w:t xml:space="preserve">in </w:t>
      </w:r>
      <w:r w:rsidR="00C65FBA">
        <w:rPr>
          <w:b/>
        </w:rPr>
        <w:t xml:space="preserve">a ASP.NET MVC </w:t>
      </w:r>
      <w:bookmarkStart w:id="0" w:name="_GoBack"/>
      <w:bookmarkEnd w:id="0"/>
      <w:r w:rsidR="00C65FBA">
        <w:rPr>
          <w:b/>
        </w:rPr>
        <w:t>Application</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593F8A15"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9E1547">
        <w:rPr>
          <w:sz w:val="20"/>
          <w:szCs w:val="20"/>
        </w:rPr>
        <w:t>C:\Student\Modules\09</w:t>
      </w:r>
      <w:r w:rsidR="005F22AC" w:rsidRPr="005F22AC">
        <w:rPr>
          <w:sz w:val="20"/>
          <w:szCs w:val="20"/>
        </w:rPr>
        <w:t>_PBIEmbedding</w:t>
      </w:r>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 xml:space="preserve">Wingtip Sales </w:t>
      </w:r>
      <w:proofErr w:type="spellStart"/>
      <w:r w:rsidRPr="00CD7B7B">
        <w:rPr>
          <w:b/>
        </w:rPr>
        <w:t>Analysis.pbix</w:t>
      </w:r>
      <w:proofErr w:type="spellEnd"/>
      <w:r>
        <w:t xml:space="preserve"> at the following path.</w:t>
      </w:r>
    </w:p>
    <w:p w14:paraId="4D1BA865" w14:textId="4C1BE392" w:rsidR="00CD7B7B" w:rsidRDefault="00CD7B7B" w:rsidP="00CD7B7B">
      <w:pPr>
        <w:pStyle w:val="LabStepCodeBlockLevel2"/>
      </w:pPr>
      <w:r>
        <w:t>C:\Student\</w:t>
      </w:r>
      <w:r w:rsidR="009E1547" w:rsidRPr="009E1547">
        <w:t>Modules\09_PowerBiEmbedding\Lab</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t>
      </w:r>
      <w:proofErr w:type="spellStart"/>
      <w:r>
        <w:t>where</w:t>
      </w:r>
      <w:proofErr w:type="spellEnd"/>
      <w:r>
        <w:t xml:space="preserv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with the exception of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388E5971" w14:textId="77777777" w:rsidR="009E1547" w:rsidRPr="00AB0146" w:rsidRDefault="009E1547" w:rsidP="009E1547">
      <w:pPr>
        <w:pStyle w:val="Heading3"/>
      </w:pPr>
      <w:r>
        <w:t>Exercise 2: Create a new Azure Application to Call the Power BI Service API</w:t>
      </w:r>
    </w:p>
    <w:p w14:paraId="480A08E9" w14:textId="77777777" w:rsidR="009E1547" w:rsidRDefault="009E1547" w:rsidP="009E1547">
      <w:pPr>
        <w:pStyle w:val="LabExerciseLeadIn"/>
      </w:pPr>
      <w:r>
        <w:t xml:space="preserve">In this exercise, you will register a new application with Azure AD and you will configure the application’s permissions so that it is authorized to call the </w:t>
      </w:r>
      <w:proofErr w:type="spellStart"/>
      <w:r>
        <w:t>the</w:t>
      </w:r>
      <w:proofErr w:type="spellEnd"/>
      <w:r>
        <w:t xml:space="preserve"> Power BI Service API.</w:t>
      </w:r>
    </w:p>
    <w:p w14:paraId="4404A9B6" w14:textId="77777777" w:rsidR="009E1547" w:rsidRDefault="009E1547" w:rsidP="009E1547">
      <w:pPr>
        <w:pStyle w:val="LabStepNumbered"/>
        <w:numPr>
          <w:ilvl w:val="0"/>
          <w:numId w:val="7"/>
        </w:numPr>
      </w:pPr>
      <w:r>
        <w:t>Log into the Azure Portal</w:t>
      </w:r>
    </w:p>
    <w:p w14:paraId="01EF8782" w14:textId="77777777" w:rsidR="009E1547" w:rsidRDefault="009E1547" w:rsidP="009E1547">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D2E3847" w14:textId="77777777" w:rsidR="009E1547" w:rsidRDefault="009E1547" w:rsidP="009E1547">
      <w:pPr>
        <w:pStyle w:val="LabStepNumberedLevel2"/>
      </w:pPr>
      <w:r>
        <w:t>When you are prompted to log in, provide the credentials to log in with your Office 365 user account name.</w:t>
      </w:r>
    </w:p>
    <w:p w14:paraId="5131E285" w14:textId="77777777" w:rsidR="009E1547" w:rsidRDefault="009E1547" w:rsidP="009E1547">
      <w:pPr>
        <w:pStyle w:val="LabStepNumberedLevel2"/>
      </w:pPr>
      <w:r>
        <w:t xml:space="preserve">If you are prompted to start a tour of Microsoft Azure, click </w:t>
      </w:r>
      <w:r w:rsidRPr="0074369E">
        <w:rPr>
          <w:b/>
        </w:rPr>
        <w:t>Maybe later</w:t>
      </w:r>
      <w:r>
        <w:t>.</w:t>
      </w:r>
    </w:p>
    <w:p w14:paraId="01CBFA49" w14:textId="77777777" w:rsidR="009E1547" w:rsidRDefault="009E1547" w:rsidP="009E1547">
      <w:pPr>
        <w:pStyle w:val="LabStepScreenshotLevel2"/>
      </w:pPr>
      <w:r>
        <w:drawing>
          <wp:inline distT="0" distB="0" distL="0" distR="0" wp14:anchorId="1C637E47" wp14:editId="2FF0233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094D8090" w14:textId="77777777" w:rsidR="009E1547" w:rsidRDefault="009E1547" w:rsidP="009E1547">
      <w:pPr>
        <w:pStyle w:val="LabStepNumberedLevel2"/>
      </w:pPr>
      <w:r>
        <w:t>Once you are log into the Azure portal, check the email address in the login menu in the upper right to make sure you are logged in the Azure portal with the Office 365 user account you have been using in this lab.</w:t>
      </w:r>
    </w:p>
    <w:p w14:paraId="7D49D713" w14:textId="77777777" w:rsidR="009E1547" w:rsidRDefault="009E1547" w:rsidP="009E1547">
      <w:pPr>
        <w:pStyle w:val="LabStepScreenshotLevel2"/>
      </w:pPr>
      <w:r>
        <w:t>+</w:t>
      </w:r>
      <w:r>
        <w:drawing>
          <wp:inline distT="0" distB="0" distL="0" distR="0" wp14:anchorId="2A82C786" wp14:editId="762D2669">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4CCDEAB" w14:textId="77777777" w:rsidR="009E1547" w:rsidRDefault="009E1547" w:rsidP="009E1547">
      <w:pPr>
        <w:pStyle w:val="LabStepNumbered"/>
      </w:pPr>
      <w:r>
        <w:lastRenderedPageBreak/>
        <w:t>Register a new Azure application.</w:t>
      </w:r>
    </w:p>
    <w:p w14:paraId="12870A89" w14:textId="77777777" w:rsidR="009E1547" w:rsidRDefault="009E1547" w:rsidP="009E1547">
      <w:pPr>
        <w:pStyle w:val="LabStepNumberedLevel2"/>
      </w:pPr>
      <w:r>
        <w:t xml:space="preserve">In the left navigation, scroll down and click on the link for </w:t>
      </w:r>
      <w:r w:rsidRPr="0074369E">
        <w:rPr>
          <w:b/>
        </w:rPr>
        <w:t>Azure Active Directory</w:t>
      </w:r>
      <w:r>
        <w:t>.</w:t>
      </w:r>
    </w:p>
    <w:p w14:paraId="61ABD706" w14:textId="77777777" w:rsidR="009E1547" w:rsidRDefault="009E1547" w:rsidP="009E1547">
      <w:pPr>
        <w:pStyle w:val="LabStepScreenshotLevel2"/>
      </w:pPr>
      <w:r>
        <w:drawing>
          <wp:inline distT="0" distB="0" distL="0" distR="0" wp14:anchorId="3D2775F8" wp14:editId="2DE56D42">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1864F64C" w14:textId="77777777" w:rsidR="009E1547" w:rsidRDefault="009E1547" w:rsidP="009E1547">
      <w:pPr>
        <w:pStyle w:val="LabStepNumberedLevel2"/>
      </w:pPr>
      <w:r>
        <w:t xml:space="preserve">Click the link for </w:t>
      </w:r>
      <w:r w:rsidRPr="009E77D7">
        <w:rPr>
          <w:b/>
        </w:rPr>
        <w:t>App registration</w:t>
      </w:r>
      <w:r>
        <w:t>.</w:t>
      </w:r>
    </w:p>
    <w:p w14:paraId="74497169" w14:textId="77777777" w:rsidR="009E1547" w:rsidRDefault="009E1547" w:rsidP="009E1547">
      <w:pPr>
        <w:pStyle w:val="LabStepScreenshotLevel2"/>
      </w:pPr>
      <w:r>
        <w:drawing>
          <wp:inline distT="0" distB="0" distL="0" distR="0" wp14:anchorId="559D3F5D" wp14:editId="0C94AA15">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4090C500" w14:textId="77777777" w:rsidR="009E1547" w:rsidRDefault="009E1547" w:rsidP="009E1547">
      <w:pPr>
        <w:pStyle w:val="LabStepNumberedLevel2"/>
      </w:pPr>
      <w:r>
        <w:t xml:space="preserve">Click </w:t>
      </w:r>
      <w:r w:rsidRPr="009E77D7">
        <w:rPr>
          <w:b/>
        </w:rPr>
        <w:t>New application registration</w:t>
      </w:r>
      <w:r>
        <w:t>.</w:t>
      </w:r>
    </w:p>
    <w:p w14:paraId="0CE27495" w14:textId="77777777" w:rsidR="009E1547" w:rsidRDefault="009E1547" w:rsidP="009E1547">
      <w:pPr>
        <w:pStyle w:val="LabStepScreenshotLevel2"/>
      </w:pPr>
      <w:r>
        <w:drawing>
          <wp:inline distT="0" distB="0" distL="0" distR="0" wp14:anchorId="3E4D8C32" wp14:editId="40082637">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669F3AF7" w14:textId="77777777" w:rsidR="009E1547" w:rsidRDefault="009E1547" w:rsidP="009E1547">
      <w:pPr>
        <w:pStyle w:val="LabStepNumberedLevel2"/>
      </w:pPr>
      <w:r>
        <w:lastRenderedPageBreak/>
        <w:t>In the Create dialog…</w:t>
      </w:r>
    </w:p>
    <w:p w14:paraId="05A5F079" w14:textId="77777777" w:rsidR="009E1547" w:rsidRDefault="009E1547" w:rsidP="009E1547">
      <w:pPr>
        <w:pStyle w:val="LabStepNumberedLevel3"/>
      </w:pPr>
      <w:r>
        <w:t xml:space="preserve">Add a </w:t>
      </w:r>
      <w:r w:rsidRPr="009E77D7">
        <w:rPr>
          <w:b/>
        </w:rPr>
        <w:t>Name</w:t>
      </w:r>
      <w:r>
        <w:t xml:space="preserve"> of </w:t>
      </w:r>
      <w:r>
        <w:rPr>
          <w:b/>
        </w:rPr>
        <w:t>Power BI Embedded Lab</w:t>
      </w:r>
      <w:r>
        <w:t>.</w:t>
      </w:r>
    </w:p>
    <w:p w14:paraId="4A070429" w14:textId="77777777" w:rsidR="009E1547" w:rsidRDefault="009E1547" w:rsidP="009E1547">
      <w:pPr>
        <w:pStyle w:val="LabStepNumberedLevel3"/>
      </w:pPr>
      <w:r>
        <w:t xml:space="preserve">Set the </w:t>
      </w:r>
      <w:r w:rsidRPr="009E77D7">
        <w:rPr>
          <w:b/>
        </w:rPr>
        <w:t>Application type</w:t>
      </w:r>
      <w:r>
        <w:t xml:space="preserve"> to </w:t>
      </w:r>
      <w:r w:rsidRPr="009E77D7">
        <w:rPr>
          <w:b/>
        </w:rPr>
        <w:t>Native</w:t>
      </w:r>
      <w:r>
        <w:t>.</w:t>
      </w:r>
    </w:p>
    <w:p w14:paraId="0A376733" w14:textId="77777777" w:rsidR="009E1547" w:rsidRDefault="009E1547" w:rsidP="009E1547">
      <w:pPr>
        <w:pStyle w:val="LabStepNumberedLevel3"/>
      </w:pPr>
      <w:r>
        <w:t xml:space="preserve">Set the </w:t>
      </w:r>
      <w:r w:rsidRPr="009E77D7">
        <w:rPr>
          <w:b/>
        </w:rPr>
        <w:t>Redirect URI</w:t>
      </w:r>
      <w:r>
        <w:t xml:space="preserve"> to </w:t>
      </w:r>
      <w:hyperlink r:id="rId43" w:history="1">
        <w:r w:rsidRPr="00FD2581">
          <w:rPr>
            <w:rStyle w:val="Hyperlink"/>
          </w:rPr>
          <w:t>https://localhost/app1234</w:t>
        </w:r>
      </w:hyperlink>
      <w:r>
        <w:t>.</w:t>
      </w:r>
    </w:p>
    <w:p w14:paraId="0A7EBBE3" w14:textId="77777777" w:rsidR="009E1547" w:rsidRDefault="009E1547" w:rsidP="009E1547">
      <w:pPr>
        <w:pStyle w:val="LabStepNumberedLevel3"/>
      </w:pPr>
      <w:r>
        <w:t xml:space="preserve">Click the </w:t>
      </w:r>
      <w:r w:rsidRPr="009E77D7">
        <w:rPr>
          <w:b/>
        </w:rPr>
        <w:t>Create</w:t>
      </w:r>
      <w:r>
        <w:t xml:space="preserve"> button to create the new application.</w:t>
      </w:r>
    </w:p>
    <w:p w14:paraId="3AFABB52" w14:textId="77777777" w:rsidR="009E1547" w:rsidRDefault="009E1547" w:rsidP="009E1547">
      <w:pPr>
        <w:pStyle w:val="LabStepScreenshotLevel2"/>
      </w:pPr>
      <w:r>
        <w:drawing>
          <wp:inline distT="0" distB="0" distL="0" distR="0" wp14:anchorId="13AEF3D6" wp14:editId="39CD02C7">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3FF11A0C" w14:textId="77777777" w:rsidR="009E1547" w:rsidRDefault="009E1547" w:rsidP="009E1547">
      <w:pPr>
        <w:pStyle w:val="LabStepNumberedLevel2"/>
      </w:pPr>
      <w:r>
        <w:t>You should now see the overview page for the new Azure AD application.</w:t>
      </w:r>
    </w:p>
    <w:p w14:paraId="1F810F5C" w14:textId="77777777" w:rsidR="009E1547" w:rsidRDefault="009E1547" w:rsidP="009E1547">
      <w:pPr>
        <w:pStyle w:val="LabStepScreenshotLevel2"/>
      </w:pPr>
      <w:r>
        <w:drawing>
          <wp:inline distT="0" distB="0" distL="0" distR="0" wp14:anchorId="08F06250" wp14:editId="08F85E9F">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36FD76" w14:textId="77777777" w:rsidR="009E1547" w:rsidRDefault="009E1547" w:rsidP="009E1547">
      <w:pPr>
        <w:pStyle w:val="LabStepNumberedLevel2"/>
      </w:pPr>
      <w:r>
        <w:t>Copy the GUID for the Application ID.</w:t>
      </w:r>
    </w:p>
    <w:p w14:paraId="19A664D2" w14:textId="77777777" w:rsidR="009E1547" w:rsidRDefault="009E1547" w:rsidP="009E1547">
      <w:pPr>
        <w:pStyle w:val="LabStepScreenshotLevel2"/>
      </w:pPr>
      <w:r>
        <w:drawing>
          <wp:inline distT="0" distB="0" distL="0" distR="0" wp14:anchorId="3B52BF25" wp14:editId="707BCFEC">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7694AC" w14:textId="77777777" w:rsidR="009E1547" w:rsidRDefault="009E1547" w:rsidP="009E1547">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23324FCC" w14:textId="77777777" w:rsidR="009E1547" w:rsidRDefault="009E1547" w:rsidP="009E1547">
      <w:pPr>
        <w:pStyle w:val="LabStepNumberedLevel2"/>
      </w:pPr>
      <w:r>
        <w:t xml:space="preserve">Copy the Application ID as the client ID value in </w:t>
      </w:r>
      <w:r w:rsidRPr="00F536E8">
        <w:rPr>
          <w:b/>
        </w:rPr>
        <w:t>EmbeddingConfigurationData.txt</w:t>
      </w:r>
      <w:r>
        <w:t>.</w:t>
      </w:r>
    </w:p>
    <w:p w14:paraId="5C2BF942" w14:textId="77777777" w:rsidR="009E1547" w:rsidRDefault="009E1547" w:rsidP="009E1547">
      <w:pPr>
        <w:pStyle w:val="LabStepScreenshotLevel2"/>
      </w:pPr>
      <w:r>
        <w:t>.</w:t>
      </w:r>
      <w:r>
        <w:drawing>
          <wp:inline distT="0" distB="0" distL="0" distR="0" wp14:anchorId="58E476A3" wp14:editId="4FA82641">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64301" w14:textId="77777777" w:rsidR="009E1547" w:rsidRDefault="009E1547" w:rsidP="009E1547">
      <w:pPr>
        <w:pStyle w:val="LabStepNumberedLevel2"/>
      </w:pPr>
      <w:r>
        <w:t xml:space="preserve">Save changes to </w:t>
      </w:r>
      <w:r w:rsidRPr="00F536E8">
        <w:rPr>
          <w:b/>
        </w:rPr>
        <w:t>EmbeddingConfigurationData.txt</w:t>
      </w:r>
      <w:r>
        <w:t>.</w:t>
      </w:r>
    </w:p>
    <w:p w14:paraId="714531A9" w14:textId="77777777" w:rsidR="009E1547" w:rsidRDefault="009E1547" w:rsidP="009E1547">
      <w:pPr>
        <w:pStyle w:val="LabStepNumbered"/>
      </w:pPr>
      <w:r>
        <w:lastRenderedPageBreak/>
        <w:t>Configure the new Azure application with permissions to call the Power BI Service API.</w:t>
      </w:r>
    </w:p>
    <w:p w14:paraId="068F185C" w14:textId="77777777" w:rsidR="009E1547" w:rsidRDefault="009E1547" w:rsidP="009E1547">
      <w:pPr>
        <w:pStyle w:val="LabStepNumberedLevel2"/>
      </w:pPr>
      <w:r>
        <w:t xml:space="preserve">Click on the </w:t>
      </w:r>
      <w:r w:rsidRPr="001C20D7">
        <w:rPr>
          <w:b/>
        </w:rPr>
        <w:t>Settings</w:t>
      </w:r>
      <w:r>
        <w:t xml:space="preserve"> link to configure application settings,</w:t>
      </w:r>
    </w:p>
    <w:p w14:paraId="3AA62D8E" w14:textId="77777777" w:rsidR="009E1547" w:rsidRDefault="009E1547" w:rsidP="009E1547">
      <w:pPr>
        <w:pStyle w:val="LabStepScreenshotLevel2"/>
      </w:pPr>
      <w:r>
        <w:drawing>
          <wp:inline distT="0" distB="0" distL="0" distR="0" wp14:anchorId="00D059B1" wp14:editId="540D991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E79E7" w14:textId="77777777" w:rsidR="009E1547" w:rsidRDefault="009E1547" w:rsidP="009E1547">
      <w:pPr>
        <w:pStyle w:val="LabStepNumberedLevel2"/>
      </w:pPr>
      <w:r>
        <w:t xml:space="preserve">Click </w:t>
      </w:r>
      <w:r w:rsidRPr="001C20D7">
        <w:rPr>
          <w:b/>
        </w:rPr>
        <w:t>Required permissions</w:t>
      </w:r>
      <w:r>
        <w:t>.</w:t>
      </w:r>
    </w:p>
    <w:p w14:paraId="56075A2C" w14:textId="77777777" w:rsidR="009E1547" w:rsidRDefault="009E1547" w:rsidP="009E1547">
      <w:pPr>
        <w:pStyle w:val="LabStepScreenshotLevel2"/>
      </w:pPr>
      <w:r>
        <w:drawing>
          <wp:inline distT="0" distB="0" distL="0" distR="0" wp14:anchorId="28B7E81F" wp14:editId="3250B27F">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731B4038" w14:textId="77777777" w:rsidR="009E1547" w:rsidRDefault="009E1547" w:rsidP="009E1547">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777B964E" w14:textId="77777777" w:rsidR="009E1547" w:rsidRDefault="009E1547" w:rsidP="009E1547">
      <w:pPr>
        <w:pStyle w:val="LabStepScreenshotLevel2"/>
      </w:pPr>
      <w:r>
        <w:drawing>
          <wp:inline distT="0" distB="0" distL="0" distR="0" wp14:anchorId="5CDC85AE" wp14:editId="1301525C">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5B42392D" w14:textId="77777777" w:rsidR="009E1547" w:rsidRDefault="009E1547" w:rsidP="009E1547">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16986385" w14:textId="77777777" w:rsidR="009E1547" w:rsidRDefault="009E1547" w:rsidP="009E1547">
      <w:pPr>
        <w:pStyle w:val="LabStepScreenshotLevel2"/>
      </w:pPr>
      <w:r>
        <w:drawing>
          <wp:inline distT="0" distB="0" distL="0" distR="0" wp14:anchorId="34C14759" wp14:editId="75DAF673">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6F2E9591" w14:textId="77777777" w:rsidR="009E1547" w:rsidRDefault="009E1547" w:rsidP="009E1547">
      <w:pPr>
        <w:pStyle w:val="LabStepNumberedLevel2"/>
      </w:pPr>
      <w:r>
        <w:t xml:space="preserve">In the </w:t>
      </w:r>
      <w:r w:rsidRPr="001C20D7">
        <w:rPr>
          <w:b/>
        </w:rPr>
        <w:t>Select an API</w:t>
      </w:r>
      <w:r>
        <w:t xml:space="preserve"> blade, click </w:t>
      </w:r>
      <w:r w:rsidRPr="001C20D7">
        <w:rPr>
          <w:b/>
        </w:rPr>
        <w:t>Power BI Service</w:t>
      </w:r>
      <w:r>
        <w:t>.</w:t>
      </w:r>
    </w:p>
    <w:p w14:paraId="692CDAFA" w14:textId="77777777" w:rsidR="009E1547" w:rsidRDefault="009E1547" w:rsidP="009E1547">
      <w:pPr>
        <w:pStyle w:val="LabStepScreenshotLevel2"/>
      </w:pPr>
      <w:r>
        <w:drawing>
          <wp:inline distT="0" distB="0" distL="0" distR="0" wp14:anchorId="6C2D80CD" wp14:editId="28B32F63">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99A09" w14:textId="77777777" w:rsidR="009E1547" w:rsidRDefault="009E1547" w:rsidP="009E1547">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4EF736B7" w14:textId="77777777" w:rsidR="009E1547" w:rsidRDefault="009E1547" w:rsidP="009E1547">
      <w:pPr>
        <w:pStyle w:val="LabStepScreenshotLevel2"/>
      </w:pPr>
      <w:r>
        <w:drawing>
          <wp:inline distT="0" distB="0" distL="0" distR="0" wp14:anchorId="7D2DA6A1" wp14:editId="5B5E5B22">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7CFAF699" w14:textId="77777777" w:rsidR="009E1547" w:rsidRDefault="009E1547" w:rsidP="009E1547">
      <w:pPr>
        <w:pStyle w:val="LabStepNumberedLevel2"/>
      </w:pPr>
      <w:r>
        <w:t xml:space="preserve">Once you have selected all the permissions, click the </w:t>
      </w:r>
      <w:r w:rsidRPr="001C20D7">
        <w:rPr>
          <w:b/>
        </w:rPr>
        <w:t>Select</w:t>
      </w:r>
      <w:r>
        <w:t xml:space="preserve"> button at the bottom of the blade.</w:t>
      </w:r>
    </w:p>
    <w:p w14:paraId="42D34FE8" w14:textId="77777777" w:rsidR="009E1547" w:rsidRDefault="009E1547" w:rsidP="009E1547">
      <w:pPr>
        <w:pStyle w:val="LabStepScreenshotLevel2"/>
      </w:pPr>
      <w:r>
        <w:drawing>
          <wp:inline distT="0" distB="0" distL="0" distR="0" wp14:anchorId="4DDB0FE0" wp14:editId="67FCED1F">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FAD48BB" w14:textId="77777777" w:rsidR="009E1547" w:rsidRDefault="009E1547" w:rsidP="009E1547">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75CBF26A" w14:textId="77777777" w:rsidR="009E1547" w:rsidRDefault="009E1547" w:rsidP="009E1547">
      <w:pPr>
        <w:pStyle w:val="LabStepScreenshotLevel2"/>
      </w:pPr>
      <w:r>
        <w:drawing>
          <wp:inline distT="0" distB="0" distL="0" distR="0" wp14:anchorId="6D21BBEA" wp14:editId="4232F14D">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2C1FCD76" w14:textId="77777777" w:rsidR="009E1547" w:rsidRDefault="009E1547" w:rsidP="009E1547">
      <w:pPr>
        <w:pStyle w:val="LabStepNumberedLevel2"/>
      </w:pPr>
      <w:r>
        <w:t xml:space="preserve">At this point, you should be able to verify that the Power BI Service has been added to the </w:t>
      </w:r>
      <w:r w:rsidRPr="00D8601B">
        <w:rPr>
          <w:b/>
        </w:rPr>
        <w:t>Required permissions</w:t>
      </w:r>
      <w:r>
        <w:t xml:space="preserve"> list.</w:t>
      </w:r>
    </w:p>
    <w:p w14:paraId="5B19F292" w14:textId="77777777" w:rsidR="009E1547" w:rsidRDefault="009E1547" w:rsidP="009E1547">
      <w:pPr>
        <w:pStyle w:val="LabStepScreenshotLevel2"/>
      </w:pPr>
      <w:r>
        <w:drawing>
          <wp:inline distT="0" distB="0" distL="0" distR="0" wp14:anchorId="375FE307" wp14:editId="74954507">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D7BA88E" w14:textId="77777777" w:rsidR="009E1547" w:rsidRDefault="009E1547" w:rsidP="009E1547">
      <w:pPr>
        <w:pStyle w:val="LabStepNumbered"/>
      </w:pPr>
      <w:r>
        <w:t>Grant permissions through the Azure portal to remove the need for an interactive login.</w:t>
      </w:r>
    </w:p>
    <w:p w14:paraId="5BFDF712" w14:textId="77777777" w:rsidR="009E1547" w:rsidRDefault="009E1547" w:rsidP="009E1547">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38FC632D" w14:textId="77777777" w:rsidR="009E1547" w:rsidRDefault="009E1547" w:rsidP="009E1547">
      <w:pPr>
        <w:pStyle w:val="LabStepScreenshotLevel2"/>
      </w:pPr>
      <w:r>
        <w:drawing>
          <wp:inline distT="0" distB="0" distL="0" distR="0" wp14:anchorId="1D86144F" wp14:editId="3BC5CA6E">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457595EE" w14:textId="77777777" w:rsidR="009E1547" w:rsidRDefault="009E1547" w:rsidP="009E1547">
      <w:pPr>
        <w:pStyle w:val="LabStepNumberedLevel2"/>
      </w:pPr>
      <w:r>
        <w:t xml:space="preserve">When prompted by the dialog that asks you to grant permissions, click </w:t>
      </w:r>
      <w:r w:rsidRPr="00A537EC">
        <w:rPr>
          <w:b/>
        </w:rPr>
        <w:t>Yes</w:t>
      </w:r>
      <w:r>
        <w:t>.</w:t>
      </w:r>
    </w:p>
    <w:p w14:paraId="4B05AA78" w14:textId="77777777" w:rsidR="009E1547" w:rsidRDefault="009E1547" w:rsidP="009E1547">
      <w:pPr>
        <w:pStyle w:val="LabStepScreenshotLevel2"/>
      </w:pPr>
      <w:r>
        <w:drawing>
          <wp:inline distT="0" distB="0" distL="0" distR="0" wp14:anchorId="2DF3AC7D" wp14:editId="782CF8AB">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3369A3B9" w14:textId="77777777" w:rsidR="009E1547" w:rsidRDefault="009E1547" w:rsidP="009E1547">
      <w:pPr>
        <w:pStyle w:val="LabExerciseCallout"/>
      </w:pPr>
      <w:r>
        <w:t>You have now completed the process of creating and configuring your Azure AD application for this lab.</w:t>
      </w:r>
    </w:p>
    <w:p w14:paraId="76BAB9C9" w14:textId="77777777" w:rsidR="009E1547" w:rsidRPr="00AB0146" w:rsidRDefault="009E1547" w:rsidP="009E1547">
      <w:pPr>
        <w:pStyle w:val="Heading3"/>
      </w:pPr>
      <w:r>
        <w:lastRenderedPageBreak/>
        <w:t>Exercise 3: Create a new MVC Application using Visual Studio 2017</w:t>
      </w:r>
    </w:p>
    <w:p w14:paraId="74763C18" w14:textId="77777777" w:rsidR="009E1547" w:rsidRDefault="009E1547" w:rsidP="009E1547">
      <w:pPr>
        <w:pStyle w:val="LabExerciseLeadIn"/>
      </w:pPr>
      <w:r>
        <w:t>In this exercise you will create a new Web Application project using Visual Studio 2017 and the ASP.NET MVC framework.</w:t>
      </w:r>
    </w:p>
    <w:p w14:paraId="76EC4A18" w14:textId="77777777" w:rsidR="009E1547" w:rsidRDefault="009E1547" w:rsidP="009E1547">
      <w:pPr>
        <w:pStyle w:val="LabStepNumbered"/>
        <w:numPr>
          <w:ilvl w:val="0"/>
          <w:numId w:val="7"/>
        </w:numPr>
      </w:pPr>
      <w:r>
        <w:t xml:space="preserve">Launch </w:t>
      </w:r>
      <w:r w:rsidRPr="0047103F">
        <w:rPr>
          <w:b/>
        </w:rPr>
        <w:t>Visual Studio 2017</w:t>
      </w:r>
      <w:r>
        <w:t>.</w:t>
      </w:r>
    </w:p>
    <w:p w14:paraId="61E371C7" w14:textId="77777777" w:rsidR="009E1547" w:rsidRDefault="009E1547" w:rsidP="009E1547">
      <w:pPr>
        <w:pStyle w:val="LabStepNumbered"/>
      </w:pPr>
      <w:r>
        <w:t>Create a new ASP.NET MVC project in Visual Studio 2017.</w:t>
      </w:r>
    </w:p>
    <w:p w14:paraId="6D90D142" w14:textId="77777777" w:rsidR="009E1547" w:rsidRDefault="009E1547" w:rsidP="009E1547">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67B8B561" w14:textId="77777777" w:rsidR="009E1547" w:rsidRDefault="009E1547" w:rsidP="009E1547">
      <w:pPr>
        <w:pStyle w:val="LabStepNumberedLevel2"/>
      </w:pPr>
      <w:r>
        <w:t xml:space="preserve">In the </w:t>
      </w:r>
      <w:r>
        <w:rPr>
          <w:b/>
        </w:rPr>
        <w:t>New</w:t>
      </w:r>
      <w:r w:rsidRPr="004008BD">
        <w:rPr>
          <w:b/>
        </w:rPr>
        <w:t xml:space="preserve"> Project</w:t>
      </w:r>
      <w:r>
        <w:t xml:space="preserve"> dialog:</w:t>
      </w:r>
    </w:p>
    <w:p w14:paraId="3413335D" w14:textId="77777777" w:rsidR="009E1547" w:rsidRDefault="009E1547" w:rsidP="009E1547">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5FA64A8E" w14:textId="77777777" w:rsidR="009E1547" w:rsidRDefault="009E1547" w:rsidP="009E1547">
      <w:pPr>
        <w:pStyle w:val="LabStepNumberedLevel3"/>
        <w:ind w:left="1008" w:hanging="288"/>
      </w:pPr>
      <w:r>
        <w:t xml:space="preserve">Select the </w:t>
      </w:r>
      <w:r w:rsidRPr="00D81B55">
        <w:rPr>
          <w:b/>
        </w:rPr>
        <w:t>ASP.NET Web Application</w:t>
      </w:r>
      <w:r>
        <w:t xml:space="preserve"> project template.</w:t>
      </w:r>
    </w:p>
    <w:p w14:paraId="09870647" w14:textId="77777777" w:rsidR="009E1547" w:rsidRDefault="009E1547" w:rsidP="009E1547">
      <w:pPr>
        <w:pStyle w:val="LabStepNumberedLevel3"/>
        <w:ind w:left="1008" w:hanging="288"/>
      </w:pPr>
      <w:r w:rsidRPr="00F81206">
        <w:t xml:space="preserve">Name the </w:t>
      </w:r>
      <w:r>
        <w:t xml:space="preserve">new project </w:t>
      </w:r>
      <w:proofErr w:type="spellStart"/>
      <w:r>
        <w:rPr>
          <w:b/>
        </w:rPr>
        <w:t>EmbeddedLab</w:t>
      </w:r>
      <w:proofErr w:type="spellEnd"/>
      <w:r>
        <w:t>.</w:t>
      </w:r>
    </w:p>
    <w:p w14:paraId="1C08795C" w14:textId="77777777" w:rsidR="009E1547" w:rsidRDefault="009E1547" w:rsidP="009E1547">
      <w:pPr>
        <w:pStyle w:val="LabStepNumberedLevel3"/>
      </w:pPr>
      <w:r>
        <w:t>Add the new project into the folder at</w:t>
      </w:r>
      <w:r>
        <w:rPr>
          <w:b/>
        </w:rPr>
        <w:t xml:space="preserve"> </w:t>
      </w:r>
      <w:r w:rsidRPr="00D81B55">
        <w:rPr>
          <w:b/>
        </w:rPr>
        <w:t>C:\Student\Modules\</w:t>
      </w:r>
      <w:r w:rsidRPr="005F22AC">
        <w:rPr>
          <w:b/>
        </w:rPr>
        <w:t>08_PBIEmbedding\Lab</w:t>
      </w:r>
      <w:r>
        <w:t>.</w:t>
      </w:r>
    </w:p>
    <w:p w14:paraId="0C246E4E" w14:textId="77777777" w:rsidR="009E1547" w:rsidRPr="002A7D61" w:rsidRDefault="009E1547" w:rsidP="009E1547">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6CA85C6F" w14:textId="77777777" w:rsidR="009E1547" w:rsidRPr="00F81206" w:rsidRDefault="009E1547" w:rsidP="009E1547">
      <w:pPr>
        <w:pStyle w:val="LabStepScreenshotLevel2"/>
      </w:pPr>
      <w:r>
        <w:drawing>
          <wp:inline distT="0" distB="0" distL="0" distR="0" wp14:anchorId="704CC057" wp14:editId="4B7BAC23">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11EEEDB6" w14:textId="77777777" w:rsidR="009E1547" w:rsidRDefault="009E1547" w:rsidP="009E1547">
      <w:pPr>
        <w:pStyle w:val="LabStepNumberedLevel2"/>
      </w:pPr>
      <w:r>
        <w:t xml:space="preserve">In the </w:t>
      </w:r>
      <w:r>
        <w:rPr>
          <w:b/>
        </w:rPr>
        <w:t xml:space="preserve">New ASP.Net Web Application </w:t>
      </w:r>
      <w:r>
        <w:t xml:space="preserve">dialog, select the </w:t>
      </w:r>
      <w:r>
        <w:rPr>
          <w:b/>
        </w:rPr>
        <w:t>Empty</w:t>
      </w:r>
      <w:r>
        <w:t xml:space="preserve"> template.</w:t>
      </w:r>
    </w:p>
    <w:p w14:paraId="16221B70" w14:textId="77777777" w:rsidR="009E1547" w:rsidRDefault="009E1547" w:rsidP="009E1547">
      <w:pPr>
        <w:pStyle w:val="LabStepNumberedLevel2"/>
      </w:pPr>
      <w:r>
        <w:t xml:space="preserve">In the section with the caption </w:t>
      </w:r>
      <w:r w:rsidRPr="00E43B0E">
        <w:rPr>
          <w:b/>
        </w:rPr>
        <w:t>Add folders and core references</w:t>
      </w:r>
      <w:r>
        <w:t xml:space="preserve">, make sure the </w:t>
      </w:r>
      <w:r>
        <w:rPr>
          <w:b/>
        </w:rPr>
        <w:t>MVC</w:t>
      </w:r>
      <w:r>
        <w:t xml:space="preserve"> checkbox is checked.</w:t>
      </w:r>
    </w:p>
    <w:p w14:paraId="358353A2" w14:textId="77777777" w:rsidR="009E1547" w:rsidRDefault="009E1547" w:rsidP="009E1547">
      <w:pPr>
        <w:pStyle w:val="LabStepNumberedLevel2"/>
      </w:pPr>
      <w:r>
        <w:t xml:space="preserve">Click the </w:t>
      </w:r>
      <w:r w:rsidRPr="00E84D61">
        <w:rPr>
          <w:b/>
        </w:rPr>
        <w:t>OK</w:t>
      </w:r>
      <w:r>
        <w:t xml:space="preserve"> button to create the new project.</w:t>
      </w:r>
    </w:p>
    <w:p w14:paraId="0A2C2D52" w14:textId="77777777" w:rsidR="009E1547" w:rsidRDefault="009E1547" w:rsidP="009E1547">
      <w:pPr>
        <w:pStyle w:val="LabStepScreenshotLevel2"/>
      </w:pPr>
      <w:r>
        <w:drawing>
          <wp:inline distT="0" distB="0" distL="0" distR="0" wp14:anchorId="62878F28" wp14:editId="058BE693">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5BD3507E" w14:textId="77777777" w:rsidR="009E1547" w:rsidRDefault="009E1547" w:rsidP="009E1547">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54C3EA55" w14:textId="77777777" w:rsidR="009E1547" w:rsidRDefault="009E1547" w:rsidP="009E1547">
      <w:pPr>
        <w:pStyle w:val="LabStepScreenshotLevel2"/>
      </w:pPr>
      <w:r>
        <w:drawing>
          <wp:inline distT="0" distB="0" distL="0" distR="0" wp14:anchorId="63193E3D" wp14:editId="5A7583C6">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7B01A2AE" w14:textId="77777777" w:rsidR="009E1547" w:rsidRDefault="009E1547" w:rsidP="009E1547">
      <w:pPr>
        <w:pStyle w:val="LabStepNumberedLevel2"/>
      </w:pPr>
      <w:r>
        <w:lastRenderedPageBreak/>
        <w:t xml:space="preserve">Take a minute to familiarize yourself with the structure of the project in the </w:t>
      </w:r>
      <w:r w:rsidRPr="00E84D61">
        <w:rPr>
          <w:b/>
        </w:rPr>
        <w:t>Solution Explorer</w:t>
      </w:r>
      <w:r>
        <w:t>.</w:t>
      </w:r>
    </w:p>
    <w:p w14:paraId="08CAEB52" w14:textId="77777777" w:rsidR="009E1547" w:rsidRDefault="009E1547" w:rsidP="009E1547">
      <w:pPr>
        <w:pStyle w:val="LabStepScreenshotLevel2"/>
      </w:pPr>
      <w:r>
        <w:drawing>
          <wp:inline distT="0" distB="0" distL="0" distR="0" wp14:anchorId="694D260F" wp14:editId="4FB9F334">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6BB250E0" w14:textId="77777777" w:rsidR="009E1547" w:rsidRPr="00F81206" w:rsidRDefault="009E1547" w:rsidP="009E1547">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that were automatically included with your new project. You will also prepare for Power BI embedding by adding the NuGet package for the Azure Active Directory Authentication library (ADAL) and the NuGet packages for the Power BI Service API and the Power BI JavaScript API.</w:t>
      </w:r>
    </w:p>
    <w:p w14:paraId="32D58209" w14:textId="77777777" w:rsidR="009E1547" w:rsidRDefault="009E1547" w:rsidP="009E1547">
      <w:pPr>
        <w:pStyle w:val="LabStepNumbered"/>
      </w:pPr>
      <w:r>
        <w:t xml:space="preserve">Configure the </w:t>
      </w:r>
      <w:r>
        <w:rPr>
          <w:b/>
        </w:rPr>
        <w:t>Embedded Lab</w:t>
      </w:r>
      <w:r>
        <w:t xml:space="preserve"> project with the required set of NuGet packages</w:t>
      </w:r>
    </w:p>
    <w:p w14:paraId="43EA5309" w14:textId="77777777" w:rsidR="009E1547" w:rsidRDefault="009E1547" w:rsidP="009E1547">
      <w:pPr>
        <w:pStyle w:val="LabStepNumberedLevel2"/>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0F8049DA" w14:textId="77777777" w:rsidR="009E1547" w:rsidRDefault="009E1547" w:rsidP="009E1547">
      <w:pPr>
        <w:pStyle w:val="LabStepScreenshotLevel2"/>
      </w:pPr>
      <w:r>
        <w:drawing>
          <wp:inline distT="0" distB="0" distL="0" distR="0" wp14:anchorId="2BB3DEFE" wp14:editId="2E7E8C98">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9DF1E8" w14:textId="77777777" w:rsidR="009E1547" w:rsidRDefault="009E1547" w:rsidP="009E154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11563696" w14:textId="77777777" w:rsidR="009E1547" w:rsidRDefault="009E1547" w:rsidP="009E1547">
      <w:pPr>
        <w:pStyle w:val="LabStepScreenshotLevel2"/>
      </w:pPr>
      <w:r>
        <w:drawing>
          <wp:inline distT="0" distB="0" distL="0" distR="0" wp14:anchorId="47E46049" wp14:editId="1F4EABC9">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3378E226" w14:textId="77777777" w:rsidR="009E1547" w:rsidRDefault="009E1547" w:rsidP="009E1547">
      <w:pPr>
        <w:pStyle w:val="LabStepNumberedLevel2"/>
      </w:pPr>
      <w:r>
        <w:t xml:space="preserve">Type in and execute the following command to install the NuGet package for </w:t>
      </w:r>
      <w:r>
        <w:rPr>
          <w:b/>
        </w:rPr>
        <w:t>bootstrap</w:t>
      </w:r>
      <w:r>
        <w:t>.</w:t>
      </w:r>
    </w:p>
    <w:p w14:paraId="3F88947C" w14:textId="77777777" w:rsidR="009E1547" w:rsidRDefault="009E1547" w:rsidP="009E1547">
      <w:pPr>
        <w:pStyle w:val="LabStepCodeBlockLevel2"/>
      </w:pPr>
      <w:r w:rsidRPr="00AE0461">
        <w:t xml:space="preserve">Install-Package </w:t>
      </w:r>
      <w:r>
        <w:t>bootstrap</w:t>
      </w:r>
    </w:p>
    <w:p w14:paraId="75B53A3A" w14:textId="77777777" w:rsidR="009E1547" w:rsidRDefault="009E1547" w:rsidP="009E1547">
      <w:pPr>
        <w:pStyle w:val="LabStepNumberedLevel2"/>
      </w:pPr>
      <w:r>
        <w:t xml:space="preserve">Type in and execute the following command to install the NuGet package for </w:t>
      </w:r>
      <w:r w:rsidRPr="00AD3503">
        <w:rPr>
          <w:b/>
        </w:rPr>
        <w:t>Azure Active Directory Authentication library</w:t>
      </w:r>
      <w:r>
        <w:t>.</w:t>
      </w:r>
    </w:p>
    <w:p w14:paraId="4487B376" w14:textId="77777777" w:rsidR="009E1547" w:rsidRDefault="009E1547" w:rsidP="009E1547">
      <w:pPr>
        <w:pStyle w:val="LabStepCodeBlockLevel2"/>
      </w:pPr>
      <w:r>
        <w:t>Install-Package Microsoft.IdentityModel.Clients.ActiveDirectory</w:t>
      </w:r>
    </w:p>
    <w:p w14:paraId="24FCA164" w14:textId="77777777" w:rsidR="009E1547" w:rsidRDefault="009E1547" w:rsidP="009E1547">
      <w:pPr>
        <w:pStyle w:val="LabStepNumberedLevel2"/>
      </w:pPr>
      <w:r>
        <w:t xml:space="preserve">Type in and execute the following command to install the NuGet package for the </w:t>
      </w:r>
      <w:r w:rsidRPr="00AD3503">
        <w:rPr>
          <w:b/>
        </w:rPr>
        <w:t>Power BI Service API</w:t>
      </w:r>
      <w:r>
        <w:t>.</w:t>
      </w:r>
    </w:p>
    <w:p w14:paraId="0AC845E9" w14:textId="77777777" w:rsidR="009E1547" w:rsidRDefault="009E1547" w:rsidP="009E1547">
      <w:pPr>
        <w:pStyle w:val="LabStepCodeBlockLevel2"/>
      </w:pPr>
      <w:r>
        <w:t xml:space="preserve">Install-Package </w:t>
      </w:r>
      <w:r w:rsidRPr="008B162B">
        <w:t>Microsoft.PowerBI.Api</w:t>
      </w:r>
    </w:p>
    <w:p w14:paraId="402EA12F" w14:textId="77777777" w:rsidR="009E1547" w:rsidRDefault="009E1547" w:rsidP="009E1547">
      <w:pPr>
        <w:pStyle w:val="LabStepNumberedLevel2"/>
      </w:pPr>
      <w:r>
        <w:lastRenderedPageBreak/>
        <w:t xml:space="preserve">Type in and execute the following command to install the NuGet package for the </w:t>
      </w:r>
      <w:r w:rsidRPr="00AD3503">
        <w:rPr>
          <w:b/>
        </w:rPr>
        <w:t>Power BI JavaScript API</w:t>
      </w:r>
      <w:r>
        <w:t>.</w:t>
      </w:r>
    </w:p>
    <w:p w14:paraId="57EA61FD" w14:textId="77777777" w:rsidR="009E1547" w:rsidRDefault="009E1547" w:rsidP="009E1547">
      <w:pPr>
        <w:pStyle w:val="LabStepCodeBlockLevel2"/>
      </w:pPr>
      <w:r>
        <w:t xml:space="preserve">Install-Package </w:t>
      </w:r>
      <w:r w:rsidRPr="008B162B">
        <w:t>Microsoft.PowerBI.JavaScript</w:t>
      </w:r>
    </w:p>
    <w:p w14:paraId="55BDFF8D" w14:textId="77777777" w:rsidR="009E1547" w:rsidRDefault="009E1547" w:rsidP="009E1547">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7501997D" w14:textId="77777777" w:rsidR="009E1547" w:rsidRDefault="009E1547" w:rsidP="009E1547">
      <w:pPr>
        <w:pStyle w:val="LabStepNumberedLevel2"/>
      </w:pPr>
      <w:r>
        <w:t>Type in and execute the following command to update all NuGet packages in the project to their most current version.</w:t>
      </w:r>
    </w:p>
    <w:p w14:paraId="596A455F" w14:textId="77777777" w:rsidR="009E1547" w:rsidRDefault="009E1547" w:rsidP="009E1547">
      <w:pPr>
        <w:pStyle w:val="LabStepCodeBlockLevel2"/>
      </w:pPr>
      <w:r>
        <w:t>Update-Package</w:t>
      </w:r>
    </w:p>
    <w:p w14:paraId="5CF43C2E" w14:textId="77777777" w:rsidR="009E1547" w:rsidRDefault="009E1547" w:rsidP="009E1547">
      <w:pPr>
        <w:pStyle w:val="LabStepNumberedLevel2"/>
      </w:pPr>
      <w:r>
        <w:t xml:space="preserve">The first time you run the </w:t>
      </w:r>
      <w:r w:rsidRPr="00AD3503">
        <w:rPr>
          <w:b/>
        </w:rPr>
        <w:t>Update-Package</w:t>
      </w:r>
      <w:r>
        <w:t xml:space="preserve"> cmdlet, you will be prompted to restart Visual Studio to complete the update.</w:t>
      </w:r>
    </w:p>
    <w:p w14:paraId="20B5956B" w14:textId="77777777" w:rsidR="009E1547" w:rsidRDefault="009E1547" w:rsidP="009E1547">
      <w:pPr>
        <w:pStyle w:val="LabStepScreenshotLevel2"/>
      </w:pPr>
      <w:r>
        <w:drawing>
          <wp:inline distT="0" distB="0" distL="0" distR="0" wp14:anchorId="2820FAA3" wp14:editId="143C1709">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7131E224" w14:textId="77777777" w:rsidR="009E1547" w:rsidRDefault="009E1547" w:rsidP="009E1547">
      <w:pPr>
        <w:pStyle w:val="LabStepNumberedLevel2"/>
      </w:pPr>
      <w:r>
        <w:t xml:space="preserve">Restart Visual Studio and open the </w:t>
      </w:r>
      <w:proofErr w:type="spellStart"/>
      <w:r w:rsidRPr="00AD3503">
        <w:rPr>
          <w:b/>
        </w:rPr>
        <w:t>EmbeddedLab</w:t>
      </w:r>
      <w:proofErr w:type="spellEnd"/>
      <w:r>
        <w:t xml:space="preserve"> project.</w:t>
      </w:r>
    </w:p>
    <w:p w14:paraId="21BD68BB" w14:textId="77777777" w:rsidR="009E1547" w:rsidRDefault="009E1547" w:rsidP="009E1547">
      <w:pPr>
        <w:pStyle w:val="LabStepNumberedLevel2"/>
      </w:pPr>
      <w:r>
        <w:t>Open the Package Manager Console window if it is not already open.</w:t>
      </w:r>
    </w:p>
    <w:p w14:paraId="7A6785E7" w14:textId="77777777" w:rsidR="009E1547" w:rsidRDefault="009E1547" w:rsidP="009E1547">
      <w:pPr>
        <w:pStyle w:val="LabStepNumberedLevel2"/>
      </w:pPr>
      <w:r>
        <w:t xml:space="preserve">Execute the </w:t>
      </w:r>
      <w:r w:rsidRPr="00AD3503">
        <w:rPr>
          <w:b/>
        </w:rPr>
        <w:t>Update-Package</w:t>
      </w:r>
      <w:r>
        <w:t xml:space="preserve"> cmdlet one more time to ensure all NuGet packages are updated to their most current version.</w:t>
      </w:r>
    </w:p>
    <w:p w14:paraId="7088E30E" w14:textId="77777777" w:rsidR="009E1547" w:rsidRDefault="009E1547" w:rsidP="009E1547">
      <w:pPr>
        <w:pStyle w:val="LabStepCodeBlockLevel2"/>
      </w:pPr>
      <w:r>
        <w:t>Update-Package</w:t>
      </w:r>
    </w:p>
    <w:p w14:paraId="4E7B7EE8" w14:textId="77777777" w:rsidR="009E1547" w:rsidRDefault="009E1547" w:rsidP="009E1547">
      <w:pPr>
        <w:pStyle w:val="LabStepNumberedLevel2"/>
      </w:pPr>
      <w:r>
        <w:t>You should now see an output message in the Package Manager Console indicating “There are no new updates available”.</w:t>
      </w:r>
    </w:p>
    <w:p w14:paraId="72C056A1" w14:textId="77777777" w:rsidR="009E1547" w:rsidRDefault="009E1547" w:rsidP="009E1547">
      <w:pPr>
        <w:pStyle w:val="LabStepScreenshotLevel2"/>
      </w:pPr>
      <w:r>
        <w:drawing>
          <wp:inline distT="0" distB="0" distL="0" distR="0" wp14:anchorId="604C633F" wp14:editId="6D8863D1">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7C86236" w14:textId="77777777" w:rsidR="009E1547" w:rsidRDefault="009E1547" w:rsidP="009E1547">
      <w:pPr>
        <w:pStyle w:val="LabStepNumbered"/>
      </w:pPr>
      <w:r>
        <w:t xml:space="preserve">Add the </w:t>
      </w:r>
      <w:proofErr w:type="spellStart"/>
      <w:r w:rsidRPr="00D35109">
        <w:rPr>
          <w:b/>
        </w:rPr>
        <w:t>HomeController</w:t>
      </w:r>
      <w:proofErr w:type="spellEnd"/>
      <w:r>
        <w:t xml:space="preserve"> class.</w:t>
      </w:r>
    </w:p>
    <w:p w14:paraId="3D6C980B" w14:textId="77777777" w:rsidR="009E1547" w:rsidRDefault="009E1547" w:rsidP="009E1547">
      <w:pPr>
        <w:pStyle w:val="LabStepNumberedLevel2"/>
      </w:pPr>
      <w:r>
        <w:t xml:space="preserve">In Solution Explorer, right-click on the </w:t>
      </w:r>
      <w:r w:rsidRPr="00213ED6">
        <w:rPr>
          <w:b/>
        </w:rPr>
        <w:t>Controllers</w:t>
      </w:r>
      <w:r>
        <w:t xml:space="preserve"> folder.</w:t>
      </w:r>
    </w:p>
    <w:p w14:paraId="0A11C374" w14:textId="77777777" w:rsidR="009E1547" w:rsidRDefault="009E1547" w:rsidP="009E1547">
      <w:pPr>
        <w:pStyle w:val="LabStepScreenshotLevel2"/>
      </w:pPr>
      <w:r>
        <w:drawing>
          <wp:inline distT="0" distB="0" distL="0" distR="0" wp14:anchorId="246A3367" wp14:editId="1942AE3E">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6683EA5E" w14:textId="77777777" w:rsidR="009E1547" w:rsidRDefault="009E1547" w:rsidP="009E1547">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6DC2FEF3" w14:textId="77777777" w:rsidR="009E1547" w:rsidRDefault="009E1547" w:rsidP="009E1547">
      <w:pPr>
        <w:pStyle w:val="LabStepScreenshotLevel2"/>
      </w:pPr>
      <w:r>
        <w:drawing>
          <wp:inline distT="0" distB="0" distL="0" distR="0" wp14:anchorId="2E23405D" wp14:editId="19690056">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CBB9235" w14:textId="77777777" w:rsidR="009E1547" w:rsidRDefault="009E1547" w:rsidP="009E1547">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72E4E4AD" w14:textId="77777777" w:rsidR="009E1547" w:rsidRDefault="009E1547" w:rsidP="009E1547">
      <w:pPr>
        <w:pStyle w:val="LabStepScreenshotLevel2"/>
      </w:pPr>
      <w:r>
        <w:drawing>
          <wp:inline distT="0" distB="0" distL="0" distR="0" wp14:anchorId="6C3EA0D5" wp14:editId="39ACF10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5225B091" w14:textId="77777777" w:rsidR="009E1547" w:rsidRDefault="009E1547" w:rsidP="009E1547">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0AF37DED" w14:textId="77777777" w:rsidR="009E1547" w:rsidRDefault="009E1547" w:rsidP="009E1547">
      <w:pPr>
        <w:pStyle w:val="LabStepScreenshotLevel2"/>
      </w:pPr>
      <w:r>
        <w:drawing>
          <wp:inline distT="0" distB="0" distL="0" distR="0" wp14:anchorId="3AA892A8" wp14:editId="700F186F">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3A329902" w14:textId="77777777" w:rsidR="009E1547" w:rsidRDefault="009E1547" w:rsidP="009E1547">
      <w:pPr>
        <w:pStyle w:val="LabStepNumberedLevel2"/>
      </w:pPr>
      <w:r>
        <w:t xml:space="preserve">Inside </w:t>
      </w:r>
      <w:proofErr w:type="spellStart"/>
      <w:r w:rsidRPr="00213ED6">
        <w:rPr>
          <w:b/>
        </w:rPr>
        <w:t>HomeController.cs</w:t>
      </w:r>
      <w:proofErr w:type="spellEnd"/>
      <w:r>
        <w:t xml:space="preserve">, you will find the starting point for the </w:t>
      </w:r>
      <w:proofErr w:type="spellStart"/>
      <w:r w:rsidRPr="00213ED6">
        <w:rPr>
          <w:b/>
        </w:rPr>
        <w:t>HomeController</w:t>
      </w:r>
      <w:proofErr w:type="spellEnd"/>
      <w:r>
        <w:t xml:space="preserve"> class with a single method named </w:t>
      </w:r>
      <w:r w:rsidRPr="00213ED6">
        <w:rPr>
          <w:b/>
        </w:rPr>
        <w:t>Index</w:t>
      </w:r>
      <w:r>
        <w:t>.</w:t>
      </w:r>
    </w:p>
    <w:p w14:paraId="4224A623" w14:textId="77777777" w:rsidR="009E1547" w:rsidRDefault="009E1547" w:rsidP="009E1547">
      <w:pPr>
        <w:pStyle w:val="LabStepScreenshotLevel2"/>
      </w:pPr>
      <w:r>
        <w:drawing>
          <wp:inline distT="0" distB="0" distL="0" distR="0" wp14:anchorId="0E295FA0" wp14:editId="644635FE">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13066056" w14:textId="77777777" w:rsidR="009E1547" w:rsidRDefault="009E1547" w:rsidP="009E1547">
      <w:pPr>
        <w:pStyle w:val="LabStepNumbered"/>
      </w:pPr>
      <w:r>
        <w:t xml:space="preserve">Add a view for the </w:t>
      </w:r>
      <w:r w:rsidRPr="00C13472">
        <w:rPr>
          <w:b/>
        </w:rPr>
        <w:t>Index</w:t>
      </w:r>
      <w:r>
        <w:t xml:space="preserve"> action method of the </w:t>
      </w:r>
      <w:r w:rsidRPr="00C13472">
        <w:rPr>
          <w:b/>
        </w:rPr>
        <w:t>Home</w:t>
      </w:r>
      <w:r>
        <w:t xml:space="preserve"> controller class.</w:t>
      </w:r>
    </w:p>
    <w:p w14:paraId="76AA91FD" w14:textId="77777777" w:rsidR="009E1547" w:rsidRDefault="009E1547" w:rsidP="009E1547">
      <w:pPr>
        <w:pStyle w:val="LabStepNumberedLevel2"/>
      </w:pPr>
      <w:r>
        <w:t xml:space="preserve">Inside </w:t>
      </w:r>
      <w:proofErr w:type="spellStart"/>
      <w:r w:rsidRPr="00213ED6">
        <w:rPr>
          <w:b/>
        </w:rPr>
        <w:t>HomeController.cs</w:t>
      </w:r>
      <w:proofErr w:type="spellEnd"/>
      <w:r>
        <w:t xml:space="preserve">, right-click the </w:t>
      </w:r>
      <w:r w:rsidRPr="00C13472">
        <w:rPr>
          <w:b/>
        </w:rPr>
        <w:t>Index</w:t>
      </w:r>
      <w:r>
        <w:t xml:space="preserve"> method and select the </w:t>
      </w:r>
      <w:r w:rsidRPr="00C13472">
        <w:rPr>
          <w:b/>
        </w:rPr>
        <w:t>Add View…</w:t>
      </w:r>
      <w:r>
        <w:t xml:space="preserve"> command.</w:t>
      </w:r>
    </w:p>
    <w:p w14:paraId="08AF9372" w14:textId="77777777" w:rsidR="009E1547" w:rsidRDefault="009E1547" w:rsidP="009E1547">
      <w:pPr>
        <w:pStyle w:val="LabStepScreenshotLevel2"/>
      </w:pPr>
      <w:r>
        <w:drawing>
          <wp:inline distT="0" distB="0" distL="0" distR="0" wp14:anchorId="74924C4E" wp14:editId="2B862FEB">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52B82BB1" w14:textId="77777777" w:rsidR="009E1547" w:rsidRDefault="009E1547" w:rsidP="009E1547">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E7116BD" w14:textId="77777777" w:rsidR="009E1547" w:rsidRDefault="009E1547" w:rsidP="009E1547">
      <w:pPr>
        <w:pStyle w:val="LabStepScreenshotLevel2"/>
      </w:pPr>
      <w:r>
        <w:drawing>
          <wp:inline distT="0" distB="0" distL="0" distR="0" wp14:anchorId="55E90D48" wp14:editId="68AF64DC">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53825103" w14:textId="77777777" w:rsidR="009E1547" w:rsidRDefault="009E1547" w:rsidP="009E1547">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w:t>
      </w:r>
      <w:proofErr w:type="spellStart"/>
      <w:r w:rsidRPr="003E072E">
        <w:rPr>
          <w:b/>
        </w:rPr>
        <w:t>Layouts.cshtml</w:t>
      </w:r>
      <w:proofErr w:type="spellEnd"/>
      <w:r>
        <w:t xml:space="preserve"> is automatically added to the project in the </w:t>
      </w:r>
      <w:r>
        <w:rPr>
          <w:b/>
        </w:rPr>
        <w:t xml:space="preserve">Views/Shared </w:t>
      </w:r>
      <w:r>
        <w:t>folder.</w:t>
      </w:r>
    </w:p>
    <w:p w14:paraId="496ABFC6" w14:textId="77777777" w:rsidR="009E1547" w:rsidRDefault="009E1547" w:rsidP="009E1547">
      <w:pPr>
        <w:pStyle w:val="LabStepNumberedLevel2"/>
      </w:pPr>
      <w:r>
        <w:t>In Solution Explorer, you should be able to verify that your project contains two new files.</w:t>
      </w:r>
    </w:p>
    <w:p w14:paraId="1F4BE70C" w14:textId="77777777" w:rsidR="009E1547" w:rsidRDefault="009E1547" w:rsidP="009E1547">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3DEB8237" w14:textId="77777777" w:rsidR="009E1547" w:rsidRDefault="009E1547" w:rsidP="009E1547">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0EEF3D11" w14:textId="77777777" w:rsidR="009E1547" w:rsidRDefault="009E1547" w:rsidP="009E1547">
      <w:pPr>
        <w:pStyle w:val="LabStepScreenshotLevel2"/>
      </w:pPr>
      <w:r>
        <w:drawing>
          <wp:inline distT="0" distB="0" distL="0" distR="0" wp14:anchorId="2BBD46BB" wp14:editId="174F429C">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0B067ACA" w14:textId="77777777" w:rsidR="009E1547" w:rsidRDefault="009E1547" w:rsidP="009E1547">
      <w:pPr>
        <w:pStyle w:val="LabStepNumberedLevel2"/>
      </w:pPr>
      <w:r>
        <w:t xml:space="preserve">Examine the code that has been added to </w:t>
      </w:r>
      <w:proofErr w:type="spellStart"/>
      <w:r w:rsidRPr="00366C69">
        <w:rPr>
          <w:b/>
        </w:rPr>
        <w:t>Index.cshtml</w:t>
      </w:r>
      <w:proofErr w:type="spellEnd"/>
      <w:r>
        <w:t>.</w:t>
      </w:r>
    </w:p>
    <w:p w14:paraId="12A1410C" w14:textId="77777777" w:rsidR="009E1547" w:rsidRDefault="009E1547" w:rsidP="009E1547">
      <w:pPr>
        <w:pStyle w:val="LabStepScreenshotLevel2"/>
      </w:pPr>
      <w:r>
        <w:drawing>
          <wp:inline distT="0" distB="0" distL="0" distR="0" wp14:anchorId="56BB29DF" wp14:editId="654229A0">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4F491C89" w14:textId="77777777" w:rsidR="009E1547" w:rsidRDefault="009E1547" w:rsidP="009E1547">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42D88FEE" w14:textId="77777777" w:rsidR="009E1547" w:rsidRDefault="009E1547" w:rsidP="009E1547">
      <w:pPr>
        <w:pStyle w:val="LabStepCodeBlockLevel2"/>
      </w:pPr>
      <w:r>
        <w:t>&lt;div id="homePageContainer" class="container" &gt;</w:t>
      </w:r>
    </w:p>
    <w:p w14:paraId="09168757" w14:textId="77777777" w:rsidR="009E1547" w:rsidRDefault="009E1547" w:rsidP="009E1547">
      <w:pPr>
        <w:pStyle w:val="LabStepCodeBlockLevel2"/>
      </w:pPr>
    </w:p>
    <w:p w14:paraId="4052BAF8" w14:textId="77777777" w:rsidR="009E1547" w:rsidRDefault="009E1547" w:rsidP="009E1547">
      <w:pPr>
        <w:pStyle w:val="LabStepCodeBlockLevel2"/>
      </w:pPr>
      <w:r>
        <w:t xml:space="preserve">  &lt;div class="jumbotron"&gt;</w:t>
      </w:r>
    </w:p>
    <w:p w14:paraId="40DB95EF" w14:textId="77777777" w:rsidR="009E1547" w:rsidRDefault="009E1547" w:rsidP="009E1547">
      <w:pPr>
        <w:pStyle w:val="LabStepCodeBlockLevel2"/>
      </w:pPr>
      <w:r>
        <w:t xml:space="preserve">    &lt;h2&gt;Power BI Embedded Lab&lt;/h2&gt;</w:t>
      </w:r>
    </w:p>
    <w:p w14:paraId="4313C37F" w14:textId="77777777" w:rsidR="009E1547" w:rsidRDefault="009E1547" w:rsidP="009E1547">
      <w:pPr>
        <w:pStyle w:val="LabStepCodeBlockLevel2"/>
      </w:pPr>
      <w:r>
        <w:t xml:space="preserve">  &lt;/div&gt;</w:t>
      </w:r>
    </w:p>
    <w:p w14:paraId="683FB886" w14:textId="77777777" w:rsidR="009E1547" w:rsidRDefault="009E1547" w:rsidP="009E1547">
      <w:pPr>
        <w:pStyle w:val="LabStepCodeBlockLevel2"/>
      </w:pPr>
    </w:p>
    <w:p w14:paraId="6F96E144" w14:textId="77777777" w:rsidR="009E1547" w:rsidRDefault="009E1547" w:rsidP="009E1547">
      <w:pPr>
        <w:pStyle w:val="LabStepCodeBlockLevel2"/>
      </w:pPr>
      <w:r>
        <w:t>&lt;/div&gt;</w:t>
      </w:r>
    </w:p>
    <w:p w14:paraId="0A4CDFD3" w14:textId="77777777" w:rsidR="009E1547" w:rsidRDefault="009E1547" w:rsidP="009E1547">
      <w:pPr>
        <w:pStyle w:val="LabStepNumberedLevel2"/>
      </w:pPr>
      <w:r>
        <w:t xml:space="preserve">Save your changes and close </w:t>
      </w:r>
      <w:proofErr w:type="spellStart"/>
      <w:r w:rsidRPr="00366C69">
        <w:rPr>
          <w:b/>
        </w:rPr>
        <w:t>Index.cshtml</w:t>
      </w:r>
      <w:proofErr w:type="spellEnd"/>
      <w:r>
        <w:t>.</w:t>
      </w:r>
    </w:p>
    <w:p w14:paraId="42334757" w14:textId="77777777" w:rsidR="009E1547" w:rsidRPr="00EC337B" w:rsidRDefault="009E1547" w:rsidP="009E1547">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4444BC75" w14:textId="77777777" w:rsidR="009E1547" w:rsidRDefault="009E1547" w:rsidP="009E1547">
      <w:pPr>
        <w:pStyle w:val="LabStepNumbered"/>
      </w:pPr>
      <w:r>
        <w:t xml:space="preserve">Modify the shared layouts page named </w:t>
      </w:r>
      <w:r w:rsidRPr="00E84D61">
        <w:rPr>
          <w:b/>
        </w:rPr>
        <w:t>_</w:t>
      </w:r>
      <w:proofErr w:type="spellStart"/>
      <w:r w:rsidRPr="00E84D61">
        <w:rPr>
          <w:b/>
        </w:rPr>
        <w:t>Layouts.cshtml</w:t>
      </w:r>
      <w:proofErr w:type="spellEnd"/>
      <w:r>
        <w:t>.</w:t>
      </w:r>
    </w:p>
    <w:p w14:paraId="1BFEA4E8" w14:textId="77777777" w:rsidR="009E1547" w:rsidRDefault="009E1547" w:rsidP="009E1547">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130907F0" w14:textId="77777777" w:rsidR="009E1547" w:rsidRDefault="009E1547" w:rsidP="009E1547">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5C8249BE" w14:textId="77777777" w:rsidR="009E1547" w:rsidRDefault="009E1547" w:rsidP="009E1547">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0D53E9C6" w14:textId="77777777" w:rsidR="009E1547" w:rsidRDefault="009E1547" w:rsidP="009E1547">
      <w:pPr>
        <w:pStyle w:val="LabStepCodeBlockLevel2"/>
      </w:pPr>
      <w:r>
        <w:t>&lt;!DOCTYPE html&gt;</w:t>
      </w:r>
    </w:p>
    <w:p w14:paraId="673C0C0C" w14:textId="77777777" w:rsidR="009E1547" w:rsidRDefault="009E1547" w:rsidP="009E1547">
      <w:pPr>
        <w:pStyle w:val="LabStepCodeBlockLevel2"/>
      </w:pPr>
      <w:r>
        <w:t>&lt;html&gt;</w:t>
      </w:r>
    </w:p>
    <w:p w14:paraId="05A70E44" w14:textId="77777777" w:rsidR="009E1547" w:rsidRDefault="009E1547" w:rsidP="009E1547">
      <w:pPr>
        <w:pStyle w:val="LabStepCodeBlockLevel2"/>
      </w:pPr>
    </w:p>
    <w:p w14:paraId="74DAFB60" w14:textId="77777777" w:rsidR="009E1547" w:rsidRDefault="009E1547" w:rsidP="009E1547">
      <w:pPr>
        <w:pStyle w:val="LabStepCodeBlockLevel2"/>
      </w:pPr>
      <w:r>
        <w:t>&lt;head&gt;</w:t>
      </w:r>
    </w:p>
    <w:p w14:paraId="0FEA8651" w14:textId="77777777" w:rsidR="009E1547" w:rsidRDefault="009E1547" w:rsidP="009E1547">
      <w:pPr>
        <w:pStyle w:val="LabStepCodeBlockLevel2"/>
      </w:pPr>
      <w:r>
        <w:t>&lt;/head&gt;</w:t>
      </w:r>
    </w:p>
    <w:p w14:paraId="332F8F65" w14:textId="77777777" w:rsidR="009E1547" w:rsidRDefault="009E1547" w:rsidP="009E1547">
      <w:pPr>
        <w:pStyle w:val="LabStepCodeBlockLevel2"/>
      </w:pPr>
    </w:p>
    <w:p w14:paraId="429CD17C" w14:textId="77777777" w:rsidR="009E1547" w:rsidRDefault="009E1547" w:rsidP="009E1547">
      <w:pPr>
        <w:pStyle w:val="LabStepCodeBlockLevel2"/>
      </w:pPr>
      <w:r>
        <w:t>&lt;body&gt;</w:t>
      </w:r>
    </w:p>
    <w:p w14:paraId="151D59F1" w14:textId="77777777" w:rsidR="009E1547" w:rsidRDefault="009E1547" w:rsidP="009E1547">
      <w:pPr>
        <w:pStyle w:val="LabStepCodeBlockLevel2"/>
      </w:pPr>
      <w:r>
        <w:t>&lt;/body&gt;</w:t>
      </w:r>
    </w:p>
    <w:p w14:paraId="22102880" w14:textId="77777777" w:rsidR="009E1547" w:rsidRDefault="009E1547" w:rsidP="009E1547">
      <w:pPr>
        <w:pStyle w:val="LabStepCodeBlockLevel2"/>
      </w:pPr>
    </w:p>
    <w:p w14:paraId="60EE87F2" w14:textId="77777777" w:rsidR="009E1547" w:rsidRDefault="009E1547" w:rsidP="009E1547">
      <w:pPr>
        <w:pStyle w:val="LabStepCodeBlockLevel2"/>
      </w:pPr>
      <w:r>
        <w:t>&lt;/html&gt;</w:t>
      </w:r>
    </w:p>
    <w:p w14:paraId="39E239C3" w14:textId="77777777" w:rsidR="009E1547" w:rsidRDefault="009E1547" w:rsidP="009E1547">
      <w:pPr>
        <w:pStyle w:val="LabStepNumberedLevel2"/>
      </w:pPr>
      <w:r>
        <w:t xml:space="preserve">Copy and paste the following HTML code to provide the </w:t>
      </w:r>
      <w:r w:rsidRPr="00051DC0">
        <w:rPr>
          <w:b/>
        </w:rPr>
        <w:t>head</w:t>
      </w:r>
      <w:r>
        <w:t xml:space="preserve"> section</w:t>
      </w:r>
    </w:p>
    <w:p w14:paraId="36CEC86E" w14:textId="77777777" w:rsidR="009E1547" w:rsidRDefault="009E1547" w:rsidP="009E1547">
      <w:pPr>
        <w:pStyle w:val="LabStepCodeBlockLevel2"/>
      </w:pPr>
      <w:r>
        <w:t>&lt;head&gt;</w:t>
      </w:r>
    </w:p>
    <w:p w14:paraId="35EBEE97" w14:textId="77777777" w:rsidR="009E1547" w:rsidRDefault="009E1547" w:rsidP="009E1547">
      <w:pPr>
        <w:pStyle w:val="LabStepCodeBlockLevel2"/>
      </w:pPr>
      <w:r>
        <w:t xml:space="preserve">  &lt;meta charset="utf-8" /&gt;</w:t>
      </w:r>
    </w:p>
    <w:p w14:paraId="372CED66" w14:textId="77777777" w:rsidR="009E1547" w:rsidRDefault="009E1547" w:rsidP="009E1547">
      <w:pPr>
        <w:pStyle w:val="LabStepCodeBlockLevel2"/>
      </w:pPr>
      <w:r>
        <w:t xml:space="preserve">  &lt;meta name="viewport" content="width=device-width, initial-scale=1.0"&gt;</w:t>
      </w:r>
    </w:p>
    <w:p w14:paraId="519C3407" w14:textId="77777777" w:rsidR="009E1547" w:rsidRDefault="009E1547" w:rsidP="009E1547">
      <w:pPr>
        <w:pStyle w:val="LabStepCodeBlockLevel2"/>
      </w:pPr>
      <w:r>
        <w:t xml:space="preserve">  &lt;title&gt;Embedded Lab&lt;/title&gt;</w:t>
      </w:r>
    </w:p>
    <w:p w14:paraId="7084BF71" w14:textId="77777777" w:rsidR="009E1547" w:rsidRDefault="009E1547" w:rsidP="009E1547">
      <w:pPr>
        <w:pStyle w:val="LabStepCodeBlockLevel2"/>
      </w:pPr>
      <w:r>
        <w:t xml:space="preserve">  &lt;link href="~/Content/bootstrap.css" rel="stylesheet" /&gt;</w:t>
      </w:r>
    </w:p>
    <w:p w14:paraId="2FB13628" w14:textId="77777777" w:rsidR="009E1547" w:rsidRDefault="009E1547" w:rsidP="009E1547">
      <w:pPr>
        <w:pStyle w:val="LabStepCodeBlockLevel2"/>
      </w:pPr>
      <w:r>
        <w:t xml:space="preserve">  &lt;link href="~/Content/Site.css" rel="stylesheet" /&gt;</w:t>
      </w:r>
    </w:p>
    <w:p w14:paraId="3C7769C8" w14:textId="77777777" w:rsidR="009E1547" w:rsidRDefault="009E1547" w:rsidP="009E1547">
      <w:pPr>
        <w:pStyle w:val="LabStepCodeBlockLevel2"/>
      </w:pPr>
      <w:r>
        <w:t xml:space="preserve">  &lt;script src="~/Scripts/jquery-3.3.1.js"&gt;&lt;/script&gt;</w:t>
      </w:r>
    </w:p>
    <w:p w14:paraId="4C2201E9" w14:textId="77777777" w:rsidR="009E1547" w:rsidRDefault="009E1547" w:rsidP="009E1547">
      <w:pPr>
        <w:pStyle w:val="LabStepCodeBlockLevel2"/>
      </w:pPr>
      <w:r>
        <w:t>&lt;/head&gt;</w:t>
      </w:r>
    </w:p>
    <w:p w14:paraId="4FB022D5" w14:textId="77777777" w:rsidR="009E1547" w:rsidRDefault="009E1547" w:rsidP="009E1547">
      <w:pPr>
        <w:pStyle w:val="LabStepNumberedLevel2"/>
      </w:pPr>
      <w:r>
        <w:t xml:space="preserve">Make sure your script link to jQuery matches the version number of the jQuery library source file in the </w:t>
      </w:r>
      <w:r w:rsidRPr="002F0C3F">
        <w:rPr>
          <w:b/>
        </w:rPr>
        <w:t>Scripts</w:t>
      </w:r>
      <w:r>
        <w:t xml:space="preserve"> folder.</w:t>
      </w:r>
    </w:p>
    <w:p w14:paraId="33352164" w14:textId="77777777" w:rsidR="009E1547" w:rsidRDefault="009E1547" w:rsidP="009E1547">
      <w:pPr>
        <w:pStyle w:val="LabStepNumberedLevel2"/>
      </w:pPr>
      <w:r>
        <w:t xml:space="preserve">Copy and paste the following HTML code to provide the </w:t>
      </w:r>
      <w:r>
        <w:rPr>
          <w:b/>
        </w:rPr>
        <w:t xml:space="preserve">body </w:t>
      </w:r>
      <w:r>
        <w:t>section of the page.</w:t>
      </w:r>
    </w:p>
    <w:p w14:paraId="184ED545" w14:textId="77777777" w:rsidR="009E1547" w:rsidRDefault="009E1547" w:rsidP="009E1547">
      <w:pPr>
        <w:pStyle w:val="LabStepCodeBlockLevel2"/>
      </w:pPr>
      <w:r>
        <w:t>&lt;body&gt;</w:t>
      </w:r>
    </w:p>
    <w:p w14:paraId="235866AD" w14:textId="77777777" w:rsidR="009E1547" w:rsidRDefault="009E1547" w:rsidP="009E1547">
      <w:pPr>
        <w:pStyle w:val="LabStepCodeBlockLevel2"/>
      </w:pPr>
    </w:p>
    <w:p w14:paraId="1167AD94"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Banner with TopNav and Toolbar Here --&gt;</w:t>
      </w:r>
    </w:p>
    <w:p w14:paraId="517AB91E" w14:textId="77777777" w:rsidR="009E1547" w:rsidRPr="002F0C3F" w:rsidRDefault="009E1547" w:rsidP="009E1547">
      <w:pPr>
        <w:pStyle w:val="LabStepCodeBlockLevel2"/>
        <w:rPr>
          <w:color w:val="7F7F7F" w:themeColor="text1" w:themeTint="80"/>
        </w:rPr>
      </w:pPr>
    </w:p>
    <w:p w14:paraId="6C1C9022"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&lt;!-- Add Main Body Content Here --&gt;</w:t>
      </w:r>
    </w:p>
    <w:p w14:paraId="1ED25932" w14:textId="77777777" w:rsidR="009E1547" w:rsidRPr="002F0C3F" w:rsidRDefault="009E1547" w:rsidP="009E1547">
      <w:pPr>
        <w:pStyle w:val="LabStepCodeBlockLevel2"/>
        <w:rPr>
          <w:color w:val="7F7F7F" w:themeColor="text1" w:themeTint="80"/>
        </w:rPr>
      </w:pPr>
    </w:p>
    <w:p w14:paraId="06B49BEC" w14:textId="77777777" w:rsidR="009E1547" w:rsidRPr="002F0C3F" w:rsidRDefault="009E1547" w:rsidP="009E1547">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59CE6E85" w14:textId="77777777" w:rsidR="009E1547" w:rsidRDefault="009E1547" w:rsidP="009E1547">
      <w:pPr>
        <w:pStyle w:val="LabStepCodeBlockLevel2"/>
      </w:pPr>
    </w:p>
    <w:p w14:paraId="5F72D096" w14:textId="77777777" w:rsidR="009E1547" w:rsidRDefault="009E1547" w:rsidP="009E1547">
      <w:pPr>
        <w:pStyle w:val="LabStepCodeBlockLevel2"/>
      </w:pPr>
      <w:r>
        <w:t>&lt;/body&gt;</w:t>
      </w:r>
    </w:p>
    <w:p w14:paraId="52B8F663" w14:textId="77777777" w:rsidR="009E1547" w:rsidRDefault="009E1547" w:rsidP="009E1547">
      <w:pPr>
        <w:pStyle w:val="LabExerciseCallout"/>
      </w:pPr>
      <w:r>
        <w:t xml:space="preserve">Now you will copy and paste HTML markup code into each of the three sections in the HTML </w:t>
      </w:r>
      <w:r w:rsidRPr="005109C9">
        <w:rPr>
          <w:b/>
        </w:rPr>
        <w:t>body</w:t>
      </w:r>
      <w:r>
        <w:t xml:space="preserve"> element.</w:t>
      </w:r>
    </w:p>
    <w:p w14:paraId="1CD12363" w14:textId="77777777" w:rsidR="009E1547" w:rsidRDefault="009E1547" w:rsidP="009E1547">
      <w:pPr>
        <w:pStyle w:val="LabStepNumberedLevel2"/>
      </w:pPr>
      <w:r>
        <w:t xml:space="preserve">Copy and paste the following code into the body just below the </w:t>
      </w:r>
      <w:r w:rsidRPr="002F0C3F">
        <w:rPr>
          <w:b/>
          <w:i/>
        </w:rPr>
        <w:t xml:space="preserve">Add Banner with </w:t>
      </w:r>
      <w:proofErr w:type="spellStart"/>
      <w:r w:rsidRPr="002F0C3F">
        <w:rPr>
          <w:b/>
          <w:i/>
        </w:rPr>
        <w:t>TopNav</w:t>
      </w:r>
      <w:proofErr w:type="spellEnd"/>
      <w:r w:rsidRPr="002F0C3F">
        <w:rPr>
          <w:b/>
          <w:i/>
        </w:rPr>
        <w:t xml:space="preserve"> and Toolbar Here</w:t>
      </w:r>
      <w:r w:rsidRPr="002F0C3F">
        <w:t xml:space="preserve"> </w:t>
      </w:r>
      <w:r>
        <w:t>comment.</w:t>
      </w:r>
    </w:p>
    <w:p w14:paraId="1E474444" w14:textId="77777777" w:rsidR="009E1547" w:rsidRPr="00EC337B" w:rsidRDefault="009E1547" w:rsidP="009E1547">
      <w:pPr>
        <w:pStyle w:val="LabStepCodeBlockLevel2"/>
        <w:rPr>
          <w:color w:val="7F7F7F" w:themeColor="text1" w:themeTint="80"/>
        </w:rPr>
      </w:pPr>
      <w:r w:rsidRPr="00EC337B">
        <w:rPr>
          <w:color w:val="7F7F7F" w:themeColor="text1" w:themeTint="80"/>
        </w:rPr>
        <w:t>&lt;!-- Add Banner with TopNav and Toolbar Here --&gt;</w:t>
      </w:r>
    </w:p>
    <w:p w14:paraId="2F129A21" w14:textId="77777777" w:rsidR="009E1547" w:rsidRDefault="009E1547" w:rsidP="009E1547">
      <w:pPr>
        <w:pStyle w:val="LabStepCodeBlockLevel2"/>
      </w:pPr>
      <w:r>
        <w:t>&lt;div id="banner" class="container"&gt;</w:t>
      </w:r>
    </w:p>
    <w:p w14:paraId="77AFAB04" w14:textId="77777777" w:rsidR="009E1547" w:rsidRDefault="009E1547" w:rsidP="009E1547">
      <w:pPr>
        <w:pStyle w:val="LabStepCodeBlockLevel2"/>
      </w:pPr>
      <w:r>
        <w:t xml:space="preserve">  &lt;nav id="topnav" class="navbar navbar-expand-sm navbar-dark bg-dark"&gt;</w:t>
      </w:r>
    </w:p>
    <w:p w14:paraId="2940C026" w14:textId="77777777" w:rsidR="009E1547" w:rsidRDefault="009E1547" w:rsidP="009E1547">
      <w:pPr>
        <w:pStyle w:val="LabStepCodeBlockLevel2"/>
      </w:pPr>
      <w:r>
        <w:t xml:space="preserve">    &lt;ul class="navbar-nav"&gt;</w:t>
      </w:r>
    </w:p>
    <w:p w14:paraId="341849D9" w14:textId="77777777" w:rsidR="009E1547" w:rsidRDefault="009E1547" w:rsidP="009E1547">
      <w:pPr>
        <w:pStyle w:val="LabStepCodeBlockLevel2"/>
      </w:pPr>
      <w:r>
        <w:t xml:space="preserve">      &lt;li class="nav-item active"&gt;</w:t>
      </w:r>
    </w:p>
    <w:p w14:paraId="22D5CDB8" w14:textId="77777777" w:rsidR="009E1547" w:rsidRDefault="009E1547" w:rsidP="009E1547">
      <w:pPr>
        <w:pStyle w:val="LabStepCodeBlockLevel2"/>
      </w:pPr>
      <w:r>
        <w:t xml:space="preserve">        @Html.ActionLink("Embedded Lab", "Index", "Home", </w:t>
      </w:r>
    </w:p>
    <w:p w14:paraId="7F41D50C" w14:textId="77777777" w:rsidR="009E1547" w:rsidRDefault="009E1547" w:rsidP="009E1547">
      <w:pPr>
        <w:pStyle w:val="LabStepCodeBlockLevel2"/>
      </w:pPr>
      <w:r>
        <w:t xml:space="preserve">                          routeValues: null, htmlAttributes: new { @class = "nav-link navbar-brand" })</w:t>
      </w:r>
    </w:p>
    <w:p w14:paraId="1B9718F5" w14:textId="77777777" w:rsidR="009E1547" w:rsidRDefault="009E1547" w:rsidP="009E1547">
      <w:pPr>
        <w:pStyle w:val="LabStepCodeBlockLevel2"/>
      </w:pPr>
      <w:r>
        <w:t xml:space="preserve">      &lt;/li&gt;</w:t>
      </w:r>
    </w:p>
    <w:p w14:paraId="0EA5428D" w14:textId="77777777" w:rsidR="009E1547" w:rsidRDefault="009E1547" w:rsidP="009E1547">
      <w:pPr>
        <w:pStyle w:val="LabStepCodeBlockLevel2"/>
      </w:pPr>
      <w:r>
        <w:t xml:space="preserve">      &lt;li class="nav-item"&gt;</w:t>
      </w:r>
    </w:p>
    <w:p w14:paraId="74F6E300" w14:textId="77777777" w:rsidR="009E1547" w:rsidRDefault="009E1547" w:rsidP="009E1547">
      <w:pPr>
        <w:pStyle w:val="LabStepCodeBlockLevel2"/>
      </w:pPr>
      <w:r>
        <w:t xml:space="preserve">        @Html.ActionLink("Report", "Report", "Home", </w:t>
      </w:r>
    </w:p>
    <w:p w14:paraId="3E6F77A7" w14:textId="77777777" w:rsidR="009E1547" w:rsidRDefault="009E1547" w:rsidP="009E1547">
      <w:pPr>
        <w:pStyle w:val="LabStepCodeBlockLevel2"/>
      </w:pPr>
      <w:r>
        <w:t xml:space="preserve">                         routeValues: null, htmlAttributes: new { @class = "nav-link" })</w:t>
      </w:r>
    </w:p>
    <w:p w14:paraId="554E16DC" w14:textId="77777777" w:rsidR="009E1547" w:rsidRDefault="009E1547" w:rsidP="009E1547">
      <w:pPr>
        <w:pStyle w:val="LabStepCodeBlockLevel2"/>
      </w:pPr>
      <w:r>
        <w:t xml:space="preserve">      &lt;/li&gt;</w:t>
      </w:r>
    </w:p>
    <w:p w14:paraId="2FCFE3EB" w14:textId="77777777" w:rsidR="009E1547" w:rsidRDefault="009E1547" w:rsidP="009E1547">
      <w:pPr>
        <w:pStyle w:val="LabStepCodeBlockLevel2"/>
      </w:pPr>
      <w:r>
        <w:t xml:space="preserve">      &lt;li class="nav-item"&gt;</w:t>
      </w:r>
    </w:p>
    <w:p w14:paraId="55677AB9" w14:textId="77777777" w:rsidR="009E1547" w:rsidRDefault="009E1547" w:rsidP="009E1547">
      <w:pPr>
        <w:pStyle w:val="LabStepCodeBlockLevel2"/>
      </w:pPr>
      <w:r>
        <w:t xml:space="preserve">        @Html.ActionLink("Dashboard", "Dashboard", "Home", </w:t>
      </w:r>
    </w:p>
    <w:p w14:paraId="7DDBE890" w14:textId="77777777" w:rsidR="009E1547" w:rsidRDefault="009E1547" w:rsidP="009E1547">
      <w:pPr>
        <w:pStyle w:val="LabStepCodeBlockLevel2"/>
      </w:pPr>
      <w:r>
        <w:t xml:space="preserve">                         routeValues: null, htmlAttributes: new { @class = "nav-link" })</w:t>
      </w:r>
    </w:p>
    <w:p w14:paraId="7875E8F3" w14:textId="77777777" w:rsidR="009E1547" w:rsidRDefault="009E1547" w:rsidP="009E1547">
      <w:pPr>
        <w:pStyle w:val="LabStepCodeBlockLevel2"/>
      </w:pPr>
      <w:r>
        <w:t xml:space="preserve">      &lt;/li&gt;</w:t>
      </w:r>
    </w:p>
    <w:p w14:paraId="5E76B03B" w14:textId="77777777" w:rsidR="009E1547" w:rsidRDefault="009E1547" w:rsidP="009E1547">
      <w:pPr>
        <w:pStyle w:val="LabStepCodeBlockLevel2"/>
      </w:pPr>
      <w:r>
        <w:t xml:space="preserve">      &lt;li class="nav-item"&gt;</w:t>
      </w:r>
    </w:p>
    <w:p w14:paraId="0A53AE50" w14:textId="77777777" w:rsidR="009E1547" w:rsidRDefault="009E1547" w:rsidP="009E1547">
      <w:pPr>
        <w:pStyle w:val="LabStepCodeBlockLevel2"/>
      </w:pPr>
      <w:r>
        <w:t xml:space="preserve">        @Html.ActionLink("Q&amp;A", "Qna", "Home", </w:t>
      </w:r>
    </w:p>
    <w:p w14:paraId="4752F599" w14:textId="77777777" w:rsidR="009E1547" w:rsidRDefault="009E1547" w:rsidP="009E1547">
      <w:pPr>
        <w:pStyle w:val="LabStepCodeBlockLevel2"/>
      </w:pPr>
      <w:r>
        <w:t xml:space="preserve">                         routeValues: null, htmlAttributes: new { @class = "nav-link" })</w:t>
      </w:r>
    </w:p>
    <w:p w14:paraId="54A4D3CF" w14:textId="77777777" w:rsidR="009E1547" w:rsidRDefault="009E1547" w:rsidP="009E1547">
      <w:pPr>
        <w:pStyle w:val="LabStepCodeBlockLevel2"/>
      </w:pPr>
      <w:r>
        <w:t xml:space="preserve">      &lt;/li&gt;</w:t>
      </w:r>
    </w:p>
    <w:p w14:paraId="525E953F" w14:textId="77777777" w:rsidR="009E1547" w:rsidRDefault="009E1547" w:rsidP="009E1547">
      <w:pPr>
        <w:pStyle w:val="LabStepCodeBlockLevel2"/>
      </w:pPr>
      <w:r>
        <w:t xml:space="preserve">      &lt;li class="nav-item"&gt;</w:t>
      </w:r>
    </w:p>
    <w:p w14:paraId="1190850E" w14:textId="77777777" w:rsidR="009E1547" w:rsidRDefault="009E1547" w:rsidP="009E1547">
      <w:pPr>
        <w:pStyle w:val="LabStepCodeBlockLevel2"/>
      </w:pPr>
      <w:r>
        <w:t xml:space="preserve">        @Html.ActionLink("New Report", "NewReport", "Home", </w:t>
      </w:r>
    </w:p>
    <w:p w14:paraId="704D2487" w14:textId="77777777" w:rsidR="009E1547" w:rsidRDefault="009E1547" w:rsidP="009E1547">
      <w:pPr>
        <w:pStyle w:val="LabStepCodeBlockLevel2"/>
      </w:pPr>
      <w:r>
        <w:t xml:space="preserve">                         routeValues: null, htmlAttributes: new { @class = "nav-link" })</w:t>
      </w:r>
    </w:p>
    <w:p w14:paraId="5A7F42F5" w14:textId="77777777" w:rsidR="009E1547" w:rsidRDefault="009E1547" w:rsidP="009E1547">
      <w:pPr>
        <w:pStyle w:val="LabStepCodeBlockLevel2"/>
      </w:pPr>
      <w:r>
        <w:t xml:space="preserve">      &lt;/li&gt;</w:t>
      </w:r>
    </w:p>
    <w:p w14:paraId="5F388AD7" w14:textId="77777777" w:rsidR="009E1547" w:rsidRDefault="009E1547" w:rsidP="009E1547">
      <w:pPr>
        <w:pStyle w:val="LabStepCodeBlockLevel2"/>
      </w:pPr>
      <w:r>
        <w:t xml:space="preserve">    &lt;/ul&gt;</w:t>
      </w:r>
    </w:p>
    <w:p w14:paraId="17335225" w14:textId="77777777" w:rsidR="009E1547" w:rsidRDefault="009E1547" w:rsidP="009E1547">
      <w:pPr>
        <w:pStyle w:val="LabStepCodeBlockLevel2"/>
      </w:pPr>
      <w:r>
        <w:t xml:space="preserve">  &lt;/nav&gt;</w:t>
      </w:r>
    </w:p>
    <w:p w14:paraId="26E30878" w14:textId="77777777" w:rsidR="009E1547" w:rsidRDefault="009E1547" w:rsidP="009E1547">
      <w:pPr>
        <w:pStyle w:val="LabStepCodeBlockLevel2"/>
      </w:pPr>
      <w:r>
        <w:t xml:space="preserve">  @RenderSection("toolbar", required: false)</w:t>
      </w:r>
    </w:p>
    <w:p w14:paraId="6EC8B1D1" w14:textId="77777777" w:rsidR="009E1547" w:rsidRDefault="009E1547" w:rsidP="009E1547">
      <w:pPr>
        <w:pStyle w:val="LabStepCodeBlockLevel2"/>
      </w:pPr>
      <w:r>
        <w:t>&lt;/div&gt;</w:t>
      </w:r>
    </w:p>
    <w:p w14:paraId="245A910B" w14:textId="77777777" w:rsidR="009E1547" w:rsidRDefault="009E1547" w:rsidP="009E1547">
      <w:pPr>
        <w:pStyle w:val="LabStepNumberedLevel2"/>
      </w:pPr>
      <w:r>
        <w:lastRenderedPageBreak/>
        <w:t xml:space="preserve">Copy and paste the following code into the body just below the </w:t>
      </w:r>
      <w:r w:rsidRPr="00EC337B">
        <w:rPr>
          <w:b/>
        </w:rPr>
        <w:t>Add Main Body Content Here</w:t>
      </w:r>
      <w:r>
        <w:t xml:space="preserve"> comment</w:t>
      </w:r>
    </w:p>
    <w:p w14:paraId="417B1F0C" w14:textId="77777777" w:rsidR="009E1547" w:rsidRPr="00EC337B" w:rsidRDefault="009E1547" w:rsidP="009E1547">
      <w:pPr>
        <w:pStyle w:val="LabStepCodeBlockLevel2"/>
        <w:rPr>
          <w:color w:val="7F7F7F" w:themeColor="text1" w:themeTint="80"/>
        </w:rPr>
      </w:pPr>
      <w:r w:rsidRPr="00EC337B">
        <w:rPr>
          <w:color w:val="7F7F7F" w:themeColor="text1" w:themeTint="80"/>
        </w:rPr>
        <w:t>&lt;!-- Add Main Body Content Here --&gt;</w:t>
      </w:r>
    </w:p>
    <w:p w14:paraId="2B62F736" w14:textId="77777777" w:rsidR="009E1547" w:rsidRDefault="009E1547" w:rsidP="009E1547">
      <w:pPr>
        <w:pStyle w:val="LabStepCodeBlockLevel2"/>
      </w:pPr>
      <w:r>
        <w:t>&lt;div id="content-box" class="container body-content"&gt;</w:t>
      </w:r>
    </w:p>
    <w:p w14:paraId="0EB2A305" w14:textId="77777777" w:rsidR="009E1547" w:rsidRDefault="009E1547" w:rsidP="009E1547">
      <w:pPr>
        <w:pStyle w:val="LabStepCodeBlockLevel2"/>
      </w:pPr>
      <w:r>
        <w:t xml:space="preserve">  @RenderBody()</w:t>
      </w:r>
    </w:p>
    <w:p w14:paraId="7624A678" w14:textId="77777777" w:rsidR="009E1547" w:rsidRDefault="009E1547" w:rsidP="009E1547">
      <w:pPr>
        <w:pStyle w:val="LabStepCodeBlockLevel2"/>
      </w:pPr>
      <w:r>
        <w:t>&lt;/div&gt;</w:t>
      </w:r>
    </w:p>
    <w:p w14:paraId="77133783" w14:textId="77777777" w:rsidR="009E1547" w:rsidRDefault="009E1547" w:rsidP="009E1547">
      <w:pPr>
        <w:pStyle w:val="LabStepNumberedLevel2"/>
      </w:pPr>
      <w:r>
        <w:t xml:space="preserve">Copy and paste the following code into the body just below the </w:t>
      </w:r>
      <w:r w:rsidRPr="00EC337B">
        <w:rPr>
          <w:b/>
        </w:rPr>
        <w:t>Add Main Body Content Here</w:t>
      </w:r>
      <w:r>
        <w:t xml:space="preserve"> comment</w:t>
      </w:r>
    </w:p>
    <w:p w14:paraId="3745886A" w14:textId="77777777" w:rsidR="009E1547" w:rsidRPr="00EC337B" w:rsidRDefault="009E1547" w:rsidP="009E1547">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018F0CAC" w14:textId="77777777" w:rsidR="009E1547" w:rsidRDefault="009E1547" w:rsidP="009E1547">
      <w:pPr>
        <w:pStyle w:val="LabStepCodeBlockLevel2"/>
      </w:pPr>
      <w:r>
        <w:t>&lt;script&gt;</w:t>
      </w:r>
    </w:p>
    <w:p w14:paraId="67E5E4DE" w14:textId="77777777" w:rsidR="009E1547" w:rsidRDefault="009E1547" w:rsidP="009E1547">
      <w:pPr>
        <w:pStyle w:val="LabStepCodeBlockLevel2"/>
      </w:pPr>
      <w:r>
        <w:t xml:space="preserve">  $(function () {</w:t>
      </w:r>
    </w:p>
    <w:p w14:paraId="798A164D" w14:textId="77777777" w:rsidR="009E1547" w:rsidRDefault="009E1547" w:rsidP="009E1547">
      <w:pPr>
        <w:pStyle w:val="LabStepCodeBlockLevel2"/>
      </w:pPr>
      <w:r>
        <w:t xml:space="preserve">    var heightBuffer = 12;</w:t>
      </w:r>
    </w:p>
    <w:p w14:paraId="418684BA" w14:textId="77777777" w:rsidR="009E1547" w:rsidRDefault="009E1547" w:rsidP="009E1547">
      <w:pPr>
        <w:pStyle w:val="LabStepCodeBlockLevel2"/>
      </w:pPr>
      <w:r>
        <w:t xml:space="preserve">    var newHeight = $(window).height() - ($("#banner").height() + heightBuffer);</w:t>
      </w:r>
    </w:p>
    <w:p w14:paraId="609EBE0B" w14:textId="77777777" w:rsidR="009E1547" w:rsidRDefault="009E1547" w:rsidP="009E1547">
      <w:pPr>
        <w:pStyle w:val="LabStepCodeBlockLevel2"/>
      </w:pPr>
      <w:r>
        <w:t xml:space="preserve">    $("#content-box").height(newHeight);</w:t>
      </w:r>
    </w:p>
    <w:p w14:paraId="44ED8A1B" w14:textId="77777777" w:rsidR="009E1547" w:rsidRDefault="009E1547" w:rsidP="009E1547">
      <w:pPr>
        <w:pStyle w:val="LabStepCodeBlockLevel2"/>
      </w:pPr>
      <w:r>
        <w:t xml:space="preserve">    $("#embedContainer").height(newHeight);</w:t>
      </w:r>
    </w:p>
    <w:p w14:paraId="67D80D0A" w14:textId="77777777" w:rsidR="009E1547" w:rsidRDefault="009E1547" w:rsidP="009E1547">
      <w:pPr>
        <w:pStyle w:val="LabStepCodeBlockLevel2"/>
      </w:pPr>
      <w:r>
        <w:t xml:space="preserve">    $(window).resize(function () {</w:t>
      </w:r>
    </w:p>
    <w:p w14:paraId="667933AA" w14:textId="77777777" w:rsidR="009E1547" w:rsidRDefault="009E1547" w:rsidP="009E1547">
      <w:pPr>
        <w:pStyle w:val="LabStepCodeBlockLevel2"/>
      </w:pPr>
      <w:r>
        <w:t xml:space="preserve">      var newHeight = $(window).height() - ($("#banner").height() + heightBuffer);</w:t>
      </w:r>
    </w:p>
    <w:p w14:paraId="52BFE456" w14:textId="77777777" w:rsidR="009E1547" w:rsidRDefault="009E1547" w:rsidP="009E1547">
      <w:pPr>
        <w:pStyle w:val="LabStepCodeBlockLevel2"/>
      </w:pPr>
      <w:r>
        <w:t xml:space="preserve">      $("#content-box").height(newHeight);</w:t>
      </w:r>
    </w:p>
    <w:p w14:paraId="26A7A072" w14:textId="77777777" w:rsidR="009E1547" w:rsidRDefault="009E1547" w:rsidP="009E1547">
      <w:pPr>
        <w:pStyle w:val="LabStepCodeBlockLevel2"/>
      </w:pPr>
      <w:r>
        <w:t xml:space="preserve">      $("#embedContainer").height(newHeight);</w:t>
      </w:r>
    </w:p>
    <w:p w14:paraId="07C2E9CB" w14:textId="77777777" w:rsidR="009E1547" w:rsidRDefault="009E1547" w:rsidP="009E1547">
      <w:pPr>
        <w:pStyle w:val="LabStepCodeBlockLevel2"/>
      </w:pPr>
      <w:r>
        <w:t xml:space="preserve">    });</w:t>
      </w:r>
    </w:p>
    <w:p w14:paraId="5B8FC2F2" w14:textId="77777777" w:rsidR="009E1547" w:rsidRDefault="009E1547" w:rsidP="009E1547">
      <w:pPr>
        <w:pStyle w:val="LabStepCodeBlockLevel2"/>
      </w:pPr>
      <w:r>
        <w:t xml:space="preserve">  });</w:t>
      </w:r>
    </w:p>
    <w:p w14:paraId="3536B294" w14:textId="77777777" w:rsidR="009E1547" w:rsidRPr="00EC337B" w:rsidRDefault="009E1547" w:rsidP="009E1547">
      <w:pPr>
        <w:pStyle w:val="LabStepCodeBlockLevel2"/>
      </w:pPr>
      <w:r>
        <w:t>&lt;/script&gt;</w:t>
      </w:r>
    </w:p>
    <w:p w14:paraId="0E6DAA7D" w14:textId="77777777" w:rsidR="009E1547" w:rsidRDefault="009E1547" w:rsidP="009E1547">
      <w:pPr>
        <w:pStyle w:val="LabStepNumberedLevel2"/>
      </w:pPr>
      <w:r>
        <w:t xml:space="preserve">Save your changes and close </w:t>
      </w:r>
      <w:r w:rsidRPr="00FC3A78">
        <w:rPr>
          <w:b/>
        </w:rPr>
        <w:t>_</w:t>
      </w:r>
      <w:proofErr w:type="spellStart"/>
      <w:r w:rsidRPr="00FC3A78">
        <w:rPr>
          <w:b/>
        </w:rPr>
        <w:t>Layouts.cshtml</w:t>
      </w:r>
      <w:proofErr w:type="spellEnd"/>
      <w:r>
        <w:t>.</w:t>
      </w:r>
    </w:p>
    <w:p w14:paraId="20324545" w14:textId="77777777" w:rsidR="009E1547" w:rsidRDefault="009E1547" w:rsidP="009E1547">
      <w:pPr>
        <w:pStyle w:val="LabStepNumbered"/>
      </w:pPr>
      <w:r>
        <w:t xml:space="preserve">Modify the </w:t>
      </w:r>
      <w:r w:rsidRPr="00020CF9">
        <w:rPr>
          <w:b/>
        </w:rPr>
        <w:t>Sites.css</w:t>
      </w:r>
      <w:r>
        <w:t xml:space="preserve"> file with a set of custom CSS styles.</w:t>
      </w:r>
    </w:p>
    <w:p w14:paraId="439822F6" w14:textId="77777777" w:rsidR="009E1547" w:rsidRDefault="009E1547" w:rsidP="009E1547">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E82085D" w14:textId="77777777" w:rsidR="009E1547" w:rsidRDefault="009E1547" w:rsidP="009E1547">
      <w:pPr>
        <w:pStyle w:val="LabStepCodeBlockLevel2"/>
      </w:pPr>
      <w:r w:rsidRPr="00EC337B">
        <w:t>C:\Student\Modules\08_PBIEmbedded\Lab\Snippets</w:t>
      </w:r>
      <w:r>
        <w:t>\</w:t>
      </w:r>
      <w:r w:rsidRPr="00020CF9">
        <w:t>Site.css.txt</w:t>
      </w:r>
    </w:p>
    <w:p w14:paraId="1D87BF30" w14:textId="77777777" w:rsidR="009E1547" w:rsidRDefault="009E1547" w:rsidP="009E1547">
      <w:pPr>
        <w:pStyle w:val="LabStepNumberedLevel2"/>
      </w:pPr>
      <w:r>
        <w:t xml:space="preserve">Double click on </w:t>
      </w:r>
      <w:r w:rsidRPr="00020CF9">
        <w:rPr>
          <w:b/>
        </w:rPr>
        <w:t>Site.css.txt</w:t>
      </w:r>
      <w:r>
        <w:t xml:space="preserve"> to open it in Notepad.</w:t>
      </w:r>
    </w:p>
    <w:p w14:paraId="7BBE6163" w14:textId="77777777" w:rsidR="009E1547" w:rsidRDefault="009E1547" w:rsidP="009E1547">
      <w:pPr>
        <w:pStyle w:val="LabStepNumberedLevel2"/>
      </w:pPr>
      <w:r>
        <w:t xml:space="preserve">Select all the CSS code inside </w:t>
      </w:r>
      <w:r w:rsidRPr="00A862A0">
        <w:rPr>
          <w:b/>
        </w:rPr>
        <w:t xml:space="preserve">Site.css.txt, </w:t>
      </w:r>
      <w:r>
        <w:t>copy it to the Windows clipboard and return to Visual Studio.</w:t>
      </w:r>
    </w:p>
    <w:p w14:paraId="51AB01B5" w14:textId="77777777" w:rsidR="009E1547" w:rsidRDefault="009E1547" w:rsidP="009E1547">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286D6894" w14:textId="77777777" w:rsidR="009E1547" w:rsidRDefault="009E1547" w:rsidP="009E1547">
      <w:pPr>
        <w:pStyle w:val="LabStepScreenshotLevel2"/>
      </w:pPr>
      <w:r>
        <w:drawing>
          <wp:inline distT="0" distB="0" distL="0" distR="0" wp14:anchorId="3643C242" wp14:editId="60801D5D">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0851B7DB" w14:textId="77777777" w:rsidR="009E1547" w:rsidRDefault="009E1547" w:rsidP="009E1547">
      <w:pPr>
        <w:pStyle w:val="LabStepNumberedLevel2"/>
      </w:pPr>
      <w:r>
        <w:t xml:space="preserve">Delete all the existing content from </w:t>
      </w:r>
      <w:r w:rsidRPr="00A862A0">
        <w:rPr>
          <w:b/>
        </w:rPr>
        <w:t>Sites.css</w:t>
      </w:r>
      <w:r>
        <w:t xml:space="preserve"> and paste in the content from the Windows clipboard.</w:t>
      </w:r>
    </w:p>
    <w:p w14:paraId="420707FA" w14:textId="77777777" w:rsidR="009E1547" w:rsidRDefault="009E1547" w:rsidP="009E1547">
      <w:pPr>
        <w:pStyle w:val="LabStepNumberedLevel2"/>
      </w:pPr>
      <w:r>
        <w:t xml:space="preserve">Save your changes and close </w:t>
      </w:r>
      <w:r w:rsidRPr="00020CF9">
        <w:rPr>
          <w:b/>
        </w:rPr>
        <w:t>Sites.css</w:t>
      </w:r>
      <w:r>
        <w:t>.</w:t>
      </w:r>
    </w:p>
    <w:p w14:paraId="22C9DD3C" w14:textId="77777777" w:rsidR="009E1547" w:rsidRDefault="009E1547" w:rsidP="009E1547">
      <w:pPr>
        <w:pStyle w:val="LabStepNumbered"/>
      </w:pPr>
      <w:r>
        <w:t xml:space="preserve">Add a new image named </w:t>
      </w:r>
      <w:r w:rsidRPr="00A862A0">
        <w:rPr>
          <w:b/>
        </w:rPr>
        <w:t>background.jpg</w:t>
      </w:r>
      <w:r>
        <w:t xml:space="preserve"> to the project to provide a page background.</w:t>
      </w:r>
    </w:p>
    <w:p w14:paraId="3539115A" w14:textId="77777777" w:rsidR="009E1547" w:rsidRDefault="009E1547" w:rsidP="009E1547">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695B7944" w14:textId="77777777" w:rsidR="009E1547" w:rsidRDefault="009E1547" w:rsidP="009E1547">
      <w:pPr>
        <w:pStyle w:val="LabStepCodeBlockLevel2"/>
      </w:pPr>
      <w:r w:rsidRPr="00EC337B">
        <w:t>C:\Student\Modules\08_PBIEmbedded\Lab\</w:t>
      </w:r>
      <w:r w:rsidRPr="00FC3A78">
        <w:t>StarterFiles</w:t>
      </w:r>
      <w:r>
        <w:t>\background.jpg</w:t>
      </w:r>
    </w:p>
    <w:p w14:paraId="75482228" w14:textId="77777777" w:rsidR="009E1547" w:rsidRDefault="009E1547" w:rsidP="009E1547">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6B534D6B" w14:textId="77777777" w:rsidR="009E1547" w:rsidRDefault="009E1547" w:rsidP="009E1547">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75CDE97E" w14:textId="77777777" w:rsidR="009E1547" w:rsidRDefault="009E1547" w:rsidP="009E1547">
      <w:pPr>
        <w:pStyle w:val="LabStepScreenshotLevel2"/>
      </w:pPr>
      <w:r>
        <w:drawing>
          <wp:inline distT="0" distB="0" distL="0" distR="0" wp14:anchorId="2DF36C40" wp14:editId="6E8CA991">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838F11" w14:textId="77777777" w:rsidR="009E1547" w:rsidRDefault="009E1547" w:rsidP="009E1547">
      <w:pPr>
        <w:pStyle w:val="LabStepNumbered"/>
      </w:pPr>
      <w:r>
        <w:t xml:space="preserve">Add a </w:t>
      </w:r>
      <w:r w:rsidRPr="003E378E">
        <w:rPr>
          <w:b/>
        </w:rPr>
        <w:t>favicon.ico</w:t>
      </w:r>
      <w:r>
        <w:t xml:space="preserve"> file to the root folder of the </w:t>
      </w:r>
      <w:proofErr w:type="spellStart"/>
      <w:r>
        <w:rPr>
          <w:b/>
        </w:rPr>
        <w:t>EmbeddedLab</w:t>
      </w:r>
      <w:proofErr w:type="spellEnd"/>
      <w:r>
        <w:t xml:space="preserve"> project.</w:t>
      </w:r>
    </w:p>
    <w:p w14:paraId="0D14689A" w14:textId="77777777" w:rsidR="009E1547" w:rsidRDefault="009E1547" w:rsidP="009E1547">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62FDA54C" w14:textId="77777777" w:rsidR="009E1547" w:rsidRDefault="009E1547" w:rsidP="009E1547">
      <w:pPr>
        <w:pStyle w:val="LabStepCodeBlockLevel2"/>
      </w:pPr>
      <w:r w:rsidRPr="00EC337B">
        <w:t>C:\Student\Modules\08_PBIEmbedded\Lab\</w:t>
      </w:r>
      <w:r w:rsidRPr="00FC3A78">
        <w:t>StarterFiles</w:t>
      </w:r>
      <w:r>
        <w:t>\</w:t>
      </w:r>
      <w:r w:rsidRPr="00FC3A78">
        <w:t>favicon.ico</w:t>
      </w:r>
    </w:p>
    <w:p w14:paraId="37BB4E25" w14:textId="77777777" w:rsidR="009E1547" w:rsidRDefault="009E1547" w:rsidP="009E1547">
      <w:pPr>
        <w:pStyle w:val="LabStepNumberedLevel2"/>
      </w:pPr>
      <w:r>
        <w:t xml:space="preserve">Copy the file named </w:t>
      </w:r>
      <w:r w:rsidRPr="003E378E">
        <w:rPr>
          <w:b/>
        </w:rPr>
        <w:t>favicon.ico</w:t>
      </w:r>
      <w:r>
        <w:t xml:space="preserve"> to the root folder of your project.</w:t>
      </w:r>
    </w:p>
    <w:p w14:paraId="27B1ACBF" w14:textId="77777777" w:rsidR="009E1547" w:rsidRDefault="009E1547" w:rsidP="009E1547">
      <w:pPr>
        <w:pStyle w:val="LabStepScreenshotLevel2"/>
      </w:pPr>
      <w:r>
        <w:drawing>
          <wp:inline distT="0" distB="0" distL="0" distR="0" wp14:anchorId="2552031C" wp14:editId="564DFE25">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63CE3EA" w14:textId="77777777" w:rsidR="009E1547" w:rsidRDefault="009E1547" w:rsidP="009E1547">
      <w:pPr>
        <w:pStyle w:val="LabStepNumbered"/>
      </w:pPr>
      <w:r>
        <w:t xml:space="preserve">Test out the </w:t>
      </w:r>
      <w:proofErr w:type="spellStart"/>
      <w:r>
        <w:rPr>
          <w:b/>
        </w:rPr>
        <w:t>EmbeddedLab</w:t>
      </w:r>
      <w:proofErr w:type="spellEnd"/>
      <w:r>
        <w:t xml:space="preserve"> project using the Visual Studio Debugger</w:t>
      </w:r>
    </w:p>
    <w:p w14:paraId="4900819E" w14:textId="77777777" w:rsidR="009E1547" w:rsidRDefault="009E1547" w:rsidP="009E1547">
      <w:pPr>
        <w:pStyle w:val="LabStepNumberedLevel2"/>
      </w:pPr>
      <w:r>
        <w:t xml:space="preserve">Press the </w:t>
      </w:r>
      <w:r w:rsidRPr="00B8416D">
        <w:rPr>
          <w:b/>
        </w:rPr>
        <w:t>{F5}</w:t>
      </w:r>
      <w:r>
        <w:t xml:space="preserve"> key to start up the project in the Visual Studio debugger.</w:t>
      </w:r>
    </w:p>
    <w:p w14:paraId="33795CAC" w14:textId="77777777" w:rsidR="009E1547" w:rsidRDefault="009E1547" w:rsidP="009E1547">
      <w:pPr>
        <w:pStyle w:val="LabStepNumberedLevel2"/>
      </w:pPr>
      <w:r>
        <w:t>When the project starts, the home page should load in the browser and match the following screenshot.</w:t>
      </w:r>
    </w:p>
    <w:p w14:paraId="51E4F6E5" w14:textId="77777777" w:rsidR="009E1547" w:rsidRDefault="009E1547" w:rsidP="009E1547">
      <w:pPr>
        <w:pStyle w:val="LabStepScreenshotLevel2"/>
      </w:pPr>
      <w:r>
        <w:drawing>
          <wp:inline distT="0" distB="0" distL="0" distR="0" wp14:anchorId="091BBB65" wp14:editId="07F0BF07">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57E082CF" w14:textId="77777777" w:rsidR="009E1547" w:rsidRDefault="009E1547" w:rsidP="009E1547">
      <w:pPr>
        <w:pStyle w:val="LabStepNumberedLevel2"/>
      </w:pPr>
      <w:r>
        <w:t>Close the browser, return to Visual Studio and stop the debugger.</w:t>
      </w:r>
    </w:p>
    <w:p w14:paraId="5B073450" w14:textId="77777777" w:rsidR="009E1547" w:rsidRDefault="009E1547" w:rsidP="009E1547">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3E6EB73B" w14:textId="77777777" w:rsidR="009E1547" w:rsidRDefault="009E1547" w:rsidP="009E1547">
      <w:pPr>
        <w:pStyle w:val="Heading3"/>
      </w:pPr>
      <w:r>
        <w:lastRenderedPageBreak/>
        <w:t>Exercise 4: Embedding Your First Power BI Report</w:t>
      </w:r>
    </w:p>
    <w:p w14:paraId="387827ED" w14:textId="77777777" w:rsidR="009E1547" w:rsidRDefault="009E1547" w:rsidP="009E1547">
      <w:pPr>
        <w:pStyle w:val="LabExerciseLeadIn"/>
      </w:pPr>
      <w:r>
        <w:t xml:space="preserve">In this exercise, you will create an action method and a razor view named </w:t>
      </w:r>
      <w:r w:rsidRPr="00EC5386">
        <w:rPr>
          <w:b/>
        </w:rPr>
        <w:t>Report</w:t>
      </w:r>
      <w:r>
        <w:t xml:space="preserve"> which will embed a Power BI report.</w:t>
      </w:r>
    </w:p>
    <w:p w14:paraId="74A09299" w14:textId="77777777" w:rsidR="009E1547" w:rsidRDefault="009E1547" w:rsidP="009E1547">
      <w:pPr>
        <w:pStyle w:val="LabStepNumbered"/>
        <w:numPr>
          <w:ilvl w:val="0"/>
          <w:numId w:val="7"/>
        </w:numPr>
      </w:pPr>
      <w:r>
        <w:t xml:space="preserve">Modify the project’s </w:t>
      </w:r>
      <w:proofErr w:type="spellStart"/>
      <w:r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4F25002D" w14:textId="77777777" w:rsidR="009E1547" w:rsidRDefault="009E1547" w:rsidP="009E1547">
      <w:pPr>
        <w:pStyle w:val="LabStepNumberedLevel2"/>
        <w:numPr>
          <w:ilvl w:val="1"/>
          <w:numId w:val="7"/>
        </w:numPr>
      </w:pPr>
      <w:r>
        <w:t xml:space="preserve">Open the </w:t>
      </w:r>
      <w:proofErr w:type="spellStart"/>
      <w:r w:rsidRPr="002D2B1B">
        <w:rPr>
          <w:b/>
        </w:rPr>
        <w:t>web.config</w:t>
      </w:r>
      <w:proofErr w:type="spellEnd"/>
      <w:r>
        <w:t xml:space="preserve"> file located at the root of the </w:t>
      </w:r>
      <w:proofErr w:type="spellStart"/>
      <w:r w:rsidRPr="002D2B1B">
        <w:rPr>
          <w:b/>
        </w:rPr>
        <w:t>EmbeddedLab</w:t>
      </w:r>
      <w:proofErr w:type="spellEnd"/>
      <w:r>
        <w:t xml:space="preserve"> project.</w:t>
      </w:r>
    </w:p>
    <w:p w14:paraId="59849D48" w14:textId="77777777" w:rsidR="009E1547" w:rsidRDefault="009E1547" w:rsidP="009E1547">
      <w:pPr>
        <w:pStyle w:val="LabStepScreenshotLevel2"/>
      </w:pPr>
      <w:r>
        <w:drawing>
          <wp:inline distT="0" distB="0" distL="0" distR="0" wp14:anchorId="39DD1EE6" wp14:editId="72F72F99">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4F92B251" w14:textId="77777777" w:rsidR="009E1547" w:rsidRDefault="009E1547" w:rsidP="009E1547">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49CF9B20" w14:textId="77777777" w:rsidR="009E1547" w:rsidRDefault="009E1547" w:rsidP="009E1547">
      <w:pPr>
        <w:pStyle w:val="LabStepNumberedLevel2"/>
      </w:pPr>
      <w:r>
        <w:t xml:space="preserve">Locate the </w:t>
      </w:r>
      <w:r w:rsidRPr="00AA688B">
        <w:rPr>
          <w:b/>
        </w:rPr>
        <w:t>&lt;</w:t>
      </w:r>
      <w:proofErr w:type="spellStart"/>
      <w:r w:rsidRPr="00AA688B">
        <w:rPr>
          <w:b/>
        </w:rPr>
        <w:t>appSettings</w:t>
      </w:r>
      <w:proofErr w:type="spellEnd"/>
      <w:r w:rsidRPr="00AA688B">
        <w:rPr>
          <w:b/>
        </w:rPr>
        <w:t>&gt;</w:t>
      </w:r>
      <w:r>
        <w:t xml:space="preserve"> element at the top of </w:t>
      </w:r>
      <w:proofErr w:type="spellStart"/>
      <w:r w:rsidRPr="002D2B1B">
        <w:rPr>
          <w:b/>
        </w:rPr>
        <w:t>web.config</w:t>
      </w:r>
      <w:proofErr w:type="spellEnd"/>
      <w:r>
        <w:t>.</w:t>
      </w:r>
    </w:p>
    <w:p w14:paraId="3C7F0254" w14:textId="77777777" w:rsidR="009E1547" w:rsidRDefault="009E1547" w:rsidP="009E1547">
      <w:pPr>
        <w:pStyle w:val="LabStepScreenshotLevel2"/>
      </w:pPr>
      <w:r>
        <w:drawing>
          <wp:inline distT="0" distB="0" distL="0" distR="0" wp14:anchorId="0FE9FCD1" wp14:editId="1E9497B3">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6F8912F9" w14:textId="77777777" w:rsidR="009E1547" w:rsidRDefault="009E1547" w:rsidP="009E1547">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element opening tag.</w:t>
      </w:r>
    </w:p>
    <w:p w14:paraId="78A9DF14" w14:textId="77777777" w:rsidR="009E1547" w:rsidRDefault="009E1547" w:rsidP="009E1547">
      <w:pPr>
        <w:pStyle w:val="LabStepScreenshotLevel2"/>
      </w:pPr>
      <w:r>
        <w:drawing>
          <wp:inline distT="0" distB="0" distL="0" distR="0" wp14:anchorId="458C633A" wp14:editId="35C78090">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DFEF96" w14:textId="77777777" w:rsidR="009E1547" w:rsidRDefault="009E1547" w:rsidP="009E1547">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54F727EE" w14:textId="77777777" w:rsidR="009E1547" w:rsidRDefault="009E1547" w:rsidP="009E1547">
      <w:pPr>
        <w:pStyle w:val="LabStepCodeBlockLevel2"/>
      </w:pPr>
      <w:r>
        <w:t>&lt;add key="aad-account-name" value="" /&gt;</w:t>
      </w:r>
    </w:p>
    <w:p w14:paraId="28C3B885" w14:textId="77777777" w:rsidR="009E1547" w:rsidRDefault="009E1547" w:rsidP="009E1547">
      <w:pPr>
        <w:pStyle w:val="LabStepCodeBlockLevel2"/>
      </w:pPr>
      <w:r>
        <w:t>&lt;add key="aad-account-password" value=" " /&gt;</w:t>
      </w:r>
    </w:p>
    <w:p w14:paraId="778A7EBC" w14:textId="77777777" w:rsidR="009E1547" w:rsidRDefault="009E1547" w:rsidP="009E1547">
      <w:pPr>
        <w:pStyle w:val="LabStepCodeBlockLevel2"/>
      </w:pPr>
    </w:p>
    <w:p w14:paraId="172CE9E3" w14:textId="77777777" w:rsidR="009E1547" w:rsidRDefault="009E1547" w:rsidP="009E1547">
      <w:pPr>
        <w:pStyle w:val="LabStepCodeBlockLevel2"/>
      </w:pPr>
      <w:r>
        <w:t>&lt;add key="app-workspace-id" value="" /&gt;</w:t>
      </w:r>
    </w:p>
    <w:p w14:paraId="3115590C" w14:textId="77777777" w:rsidR="009E1547" w:rsidRDefault="009E1547" w:rsidP="009E1547">
      <w:pPr>
        <w:pStyle w:val="LabStepCodeBlockLevel2"/>
      </w:pPr>
      <w:r>
        <w:t>&lt;add key="dataset-id" value="" /&gt;</w:t>
      </w:r>
    </w:p>
    <w:p w14:paraId="1B05E1F3" w14:textId="77777777" w:rsidR="009E1547" w:rsidRDefault="009E1547" w:rsidP="009E1547">
      <w:pPr>
        <w:pStyle w:val="LabStepCodeBlockLevel2"/>
      </w:pPr>
      <w:r>
        <w:t>&lt;add key="report-id" value="" /&gt;</w:t>
      </w:r>
    </w:p>
    <w:p w14:paraId="4BB9F0C8" w14:textId="77777777" w:rsidR="009E1547" w:rsidRDefault="009E1547" w:rsidP="009E1547">
      <w:pPr>
        <w:pStyle w:val="LabStepCodeBlockLevel2"/>
      </w:pPr>
      <w:r>
        <w:t>&lt;add key="dashboard-id" value=" " /&gt;</w:t>
      </w:r>
    </w:p>
    <w:p w14:paraId="375709C4" w14:textId="77777777" w:rsidR="009E1547" w:rsidRDefault="009E1547" w:rsidP="009E1547">
      <w:pPr>
        <w:pStyle w:val="LabStepCodeBlockLevel2"/>
      </w:pPr>
    </w:p>
    <w:p w14:paraId="211E6744" w14:textId="77777777" w:rsidR="009E1547" w:rsidRDefault="009E1547" w:rsidP="009E1547">
      <w:pPr>
        <w:pStyle w:val="LabStepCodeBlockLevel2"/>
      </w:pPr>
      <w:r>
        <w:t>&lt;add key="client-id" value="" /&gt;</w:t>
      </w:r>
    </w:p>
    <w:p w14:paraId="266C64FC" w14:textId="77777777" w:rsidR="009E1547" w:rsidRPr="00AA688B" w:rsidRDefault="009E1547" w:rsidP="009E1547">
      <w:pPr>
        <w:pStyle w:val="LabStepNumberedLevel2"/>
      </w:pPr>
      <w:r>
        <w:lastRenderedPageBreak/>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276AE3C0" w14:textId="77777777" w:rsidR="009E1547" w:rsidRDefault="009E1547" w:rsidP="009E1547">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4AB00C2C" w14:textId="77777777" w:rsidR="009E1547" w:rsidRDefault="009E1547" w:rsidP="009E1547">
      <w:pPr>
        <w:pStyle w:val="LabStepScreenshotLevel2"/>
      </w:pPr>
      <w:r>
        <w:drawing>
          <wp:inline distT="0" distB="0" distL="0" distR="0" wp14:anchorId="419BDBA5" wp14:editId="13461FC9">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FE281" w14:textId="77777777" w:rsidR="009E1547" w:rsidRDefault="009E1547" w:rsidP="009E1547">
      <w:pPr>
        <w:pStyle w:val="LabStepNumberedLevel2"/>
      </w:pPr>
      <w:r>
        <w:t xml:space="preserve">Save your changes and close </w:t>
      </w:r>
      <w:proofErr w:type="spellStart"/>
      <w:r w:rsidRPr="00396198">
        <w:rPr>
          <w:b/>
        </w:rPr>
        <w:t>web.config</w:t>
      </w:r>
      <w:proofErr w:type="spellEnd"/>
      <w:r>
        <w:t>.</w:t>
      </w:r>
    </w:p>
    <w:p w14:paraId="683145A1" w14:textId="77777777" w:rsidR="009E1547" w:rsidRDefault="009E1547" w:rsidP="009E1547">
      <w:pPr>
        <w:pStyle w:val="LabStepNumbered"/>
      </w:pPr>
      <w:r>
        <w:t>Create classes to provide MVC view models for Power BI Embedding data.</w:t>
      </w:r>
    </w:p>
    <w:p w14:paraId="4549185D" w14:textId="77777777" w:rsidR="009E1547" w:rsidRDefault="009E1547" w:rsidP="009E1547">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203890B0" w14:textId="77777777" w:rsidR="009E1547" w:rsidRDefault="009E1547" w:rsidP="009E1547">
      <w:pPr>
        <w:pStyle w:val="LabStepScreenshotLevel2"/>
      </w:pPr>
      <w:r>
        <w:drawing>
          <wp:inline distT="0" distB="0" distL="0" distR="0" wp14:anchorId="043E2981" wp14:editId="5FCAF84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35136ECE" w14:textId="77777777" w:rsidR="009E1547" w:rsidRDefault="009E1547" w:rsidP="009E1547">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t>.</w:t>
      </w:r>
    </w:p>
    <w:p w14:paraId="458E9786" w14:textId="77777777" w:rsidR="009E1547" w:rsidRDefault="009E1547" w:rsidP="009E1547">
      <w:pPr>
        <w:pStyle w:val="LabStepCodeBlockLevel2"/>
      </w:pPr>
      <w:r>
        <w:t>namespace EmbeddedLab.Models {</w:t>
      </w:r>
    </w:p>
    <w:p w14:paraId="0A57BC7C" w14:textId="77777777" w:rsidR="009E1547" w:rsidRDefault="009E1547" w:rsidP="009E1547">
      <w:pPr>
        <w:pStyle w:val="LabStepCodeBlockLevel2"/>
      </w:pPr>
    </w:p>
    <w:p w14:paraId="62E69B7D"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report</w:t>
      </w:r>
    </w:p>
    <w:p w14:paraId="43E7FE53" w14:textId="77777777" w:rsidR="009E1547" w:rsidRDefault="009E1547" w:rsidP="009E1547">
      <w:pPr>
        <w:pStyle w:val="LabStepCodeBlockLevel2"/>
      </w:pPr>
      <w:r>
        <w:t xml:space="preserve">  public class ReportEmbeddingData {</w:t>
      </w:r>
    </w:p>
    <w:p w14:paraId="36148FEB" w14:textId="77777777" w:rsidR="009E1547" w:rsidRDefault="009E1547" w:rsidP="009E1547">
      <w:pPr>
        <w:pStyle w:val="LabStepCodeBlockLevel2"/>
      </w:pPr>
      <w:r>
        <w:t xml:space="preserve">    public string reportId;</w:t>
      </w:r>
    </w:p>
    <w:p w14:paraId="4DE1F513" w14:textId="77777777" w:rsidR="009E1547" w:rsidRDefault="009E1547" w:rsidP="009E1547">
      <w:pPr>
        <w:pStyle w:val="LabStepCodeBlockLevel2"/>
      </w:pPr>
      <w:r>
        <w:t xml:space="preserve">    public string reportName;</w:t>
      </w:r>
    </w:p>
    <w:p w14:paraId="7083B769" w14:textId="77777777" w:rsidR="009E1547" w:rsidRDefault="009E1547" w:rsidP="009E1547">
      <w:pPr>
        <w:pStyle w:val="LabStepCodeBlockLevel2"/>
      </w:pPr>
      <w:r>
        <w:t xml:space="preserve">    public string embedUrl;</w:t>
      </w:r>
    </w:p>
    <w:p w14:paraId="08202B5D" w14:textId="77777777" w:rsidR="009E1547" w:rsidRDefault="009E1547" w:rsidP="009E1547">
      <w:pPr>
        <w:pStyle w:val="LabStepCodeBlockLevel2"/>
      </w:pPr>
      <w:r>
        <w:t xml:space="preserve">    public string accessToken;</w:t>
      </w:r>
    </w:p>
    <w:p w14:paraId="552C37C5" w14:textId="77777777" w:rsidR="009E1547" w:rsidRDefault="009E1547" w:rsidP="009E1547">
      <w:pPr>
        <w:pStyle w:val="LabStepCodeBlockLevel2"/>
      </w:pPr>
      <w:r>
        <w:t xml:space="preserve">  }</w:t>
      </w:r>
    </w:p>
    <w:p w14:paraId="1C64681F" w14:textId="77777777" w:rsidR="009E1547" w:rsidRDefault="009E1547" w:rsidP="009E1547">
      <w:pPr>
        <w:pStyle w:val="LabStepCodeBlockLevel2"/>
      </w:pPr>
    </w:p>
    <w:p w14:paraId="52FB21C9"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new report</w:t>
      </w:r>
    </w:p>
    <w:p w14:paraId="074C0286" w14:textId="77777777" w:rsidR="009E1547" w:rsidRDefault="009E1547" w:rsidP="009E1547">
      <w:pPr>
        <w:pStyle w:val="LabStepCodeBlockLevel2"/>
      </w:pPr>
      <w:r>
        <w:t xml:space="preserve">  public class NewReportEmbeddingData {</w:t>
      </w:r>
    </w:p>
    <w:p w14:paraId="0A0994BE" w14:textId="77777777" w:rsidR="009E1547" w:rsidRDefault="009E1547" w:rsidP="009E1547">
      <w:pPr>
        <w:pStyle w:val="LabStepCodeBlockLevel2"/>
      </w:pPr>
      <w:r>
        <w:t xml:space="preserve">    public string workspaceId;</w:t>
      </w:r>
    </w:p>
    <w:p w14:paraId="2C9BEA22" w14:textId="77777777" w:rsidR="009E1547" w:rsidRDefault="009E1547" w:rsidP="009E1547">
      <w:pPr>
        <w:pStyle w:val="LabStepCodeBlockLevel2"/>
      </w:pPr>
      <w:r>
        <w:t xml:space="preserve">    public string datasetId;</w:t>
      </w:r>
    </w:p>
    <w:p w14:paraId="7471DB29" w14:textId="77777777" w:rsidR="009E1547" w:rsidRDefault="009E1547" w:rsidP="009E1547">
      <w:pPr>
        <w:pStyle w:val="LabStepCodeBlockLevel2"/>
      </w:pPr>
      <w:r>
        <w:t xml:space="preserve">    public string embedUrl;</w:t>
      </w:r>
    </w:p>
    <w:p w14:paraId="4EF1B8AB" w14:textId="77777777" w:rsidR="009E1547" w:rsidRDefault="009E1547" w:rsidP="009E1547">
      <w:pPr>
        <w:pStyle w:val="LabStepCodeBlockLevel2"/>
      </w:pPr>
      <w:r>
        <w:t xml:space="preserve">    public string accessToken;</w:t>
      </w:r>
    </w:p>
    <w:p w14:paraId="2A464CDE" w14:textId="77777777" w:rsidR="009E1547" w:rsidRDefault="009E1547" w:rsidP="009E1547">
      <w:pPr>
        <w:pStyle w:val="LabStepCodeBlockLevel2"/>
      </w:pPr>
      <w:r>
        <w:t xml:space="preserve">  }</w:t>
      </w:r>
    </w:p>
    <w:p w14:paraId="65FFA4D5" w14:textId="77777777" w:rsidR="009E1547" w:rsidRDefault="009E1547" w:rsidP="009E1547">
      <w:pPr>
        <w:pStyle w:val="LabStepCodeBlockLevel2"/>
      </w:pPr>
    </w:p>
    <w:p w14:paraId="1B636476"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F11B79E" w14:textId="77777777" w:rsidR="009E1547" w:rsidRDefault="009E1547" w:rsidP="009E1547">
      <w:pPr>
        <w:pStyle w:val="LabStepCodeBlockLevel2"/>
      </w:pPr>
      <w:r>
        <w:t xml:space="preserve">  public class DashboardEmbeddingData {</w:t>
      </w:r>
    </w:p>
    <w:p w14:paraId="75BDFD70" w14:textId="77777777" w:rsidR="009E1547" w:rsidRDefault="009E1547" w:rsidP="009E1547">
      <w:pPr>
        <w:pStyle w:val="LabStepCodeBlockLevel2"/>
      </w:pPr>
      <w:r>
        <w:t xml:space="preserve">    public string dashboardId;</w:t>
      </w:r>
    </w:p>
    <w:p w14:paraId="14B0B81D" w14:textId="77777777" w:rsidR="009E1547" w:rsidRDefault="009E1547" w:rsidP="009E1547">
      <w:pPr>
        <w:pStyle w:val="LabStepCodeBlockLevel2"/>
      </w:pPr>
      <w:r>
        <w:t xml:space="preserve">    public string dashboardName;</w:t>
      </w:r>
    </w:p>
    <w:p w14:paraId="5A93DEEA" w14:textId="77777777" w:rsidR="009E1547" w:rsidRDefault="009E1547" w:rsidP="009E1547">
      <w:pPr>
        <w:pStyle w:val="LabStepCodeBlockLevel2"/>
      </w:pPr>
      <w:r>
        <w:t xml:space="preserve">    public string embedUrl;</w:t>
      </w:r>
    </w:p>
    <w:p w14:paraId="75DBA18E" w14:textId="77777777" w:rsidR="009E1547" w:rsidRDefault="009E1547" w:rsidP="009E1547">
      <w:pPr>
        <w:pStyle w:val="LabStepCodeBlockLevel2"/>
      </w:pPr>
      <w:r>
        <w:t xml:space="preserve">    public string accessToken;</w:t>
      </w:r>
    </w:p>
    <w:p w14:paraId="05D1A9AB" w14:textId="77777777" w:rsidR="009E1547" w:rsidRDefault="009E1547" w:rsidP="009E1547">
      <w:pPr>
        <w:pStyle w:val="LabStepCodeBlockLevel2"/>
      </w:pPr>
      <w:r>
        <w:t xml:space="preserve">  }</w:t>
      </w:r>
    </w:p>
    <w:p w14:paraId="5766B9F2" w14:textId="77777777" w:rsidR="009E1547" w:rsidRDefault="009E1547" w:rsidP="009E1547">
      <w:pPr>
        <w:pStyle w:val="LabStepCodeBlockLevel2"/>
      </w:pPr>
    </w:p>
    <w:p w14:paraId="1AF854EE" w14:textId="77777777" w:rsidR="009E1547" w:rsidRPr="00AF0BCB" w:rsidRDefault="009E1547" w:rsidP="009E1547">
      <w:pPr>
        <w:pStyle w:val="LabStepCodeBlockLevel2"/>
        <w:rPr>
          <w:color w:val="7F7F7F" w:themeColor="text1" w:themeTint="80"/>
        </w:rPr>
      </w:pPr>
      <w:r w:rsidRPr="00AF0BCB">
        <w:rPr>
          <w:color w:val="7F7F7F" w:themeColor="text1" w:themeTint="80"/>
        </w:rPr>
        <w:t xml:space="preserve">  // data required for embedding a dashboard</w:t>
      </w:r>
    </w:p>
    <w:p w14:paraId="43DEE409" w14:textId="77777777" w:rsidR="009E1547" w:rsidRDefault="009E1547" w:rsidP="009E1547">
      <w:pPr>
        <w:pStyle w:val="LabStepCodeBlockLevel2"/>
      </w:pPr>
      <w:r>
        <w:t xml:space="preserve">  public class QnaEmbeddingData {</w:t>
      </w:r>
    </w:p>
    <w:p w14:paraId="58DF023D" w14:textId="77777777" w:rsidR="009E1547" w:rsidRDefault="009E1547" w:rsidP="009E1547">
      <w:pPr>
        <w:pStyle w:val="LabStepCodeBlockLevel2"/>
      </w:pPr>
      <w:r>
        <w:t xml:space="preserve">    public string datasetId;</w:t>
      </w:r>
    </w:p>
    <w:p w14:paraId="7E65B73F" w14:textId="77777777" w:rsidR="009E1547" w:rsidRDefault="009E1547" w:rsidP="009E1547">
      <w:pPr>
        <w:pStyle w:val="LabStepCodeBlockLevel2"/>
      </w:pPr>
      <w:r>
        <w:t xml:space="preserve">    public string embedUrl;.</w:t>
      </w:r>
    </w:p>
    <w:p w14:paraId="1F33EAF8" w14:textId="77777777" w:rsidR="009E1547" w:rsidRDefault="009E1547" w:rsidP="009E1547">
      <w:pPr>
        <w:pStyle w:val="LabStepCodeBlockLevel2"/>
      </w:pPr>
      <w:r>
        <w:t xml:space="preserve">    public string accessToken;</w:t>
      </w:r>
    </w:p>
    <w:p w14:paraId="25C9E1F8" w14:textId="77777777" w:rsidR="009E1547" w:rsidRDefault="009E1547" w:rsidP="009E1547">
      <w:pPr>
        <w:pStyle w:val="LabStepCodeBlockLevel2"/>
      </w:pPr>
      <w:r>
        <w:t xml:space="preserve">  }</w:t>
      </w:r>
    </w:p>
    <w:p w14:paraId="4CEEB192" w14:textId="77777777" w:rsidR="009E1547" w:rsidRDefault="009E1547" w:rsidP="009E1547">
      <w:pPr>
        <w:pStyle w:val="LabStepCodeBlockLevel2"/>
      </w:pPr>
    </w:p>
    <w:p w14:paraId="7C1F1D01" w14:textId="77777777" w:rsidR="009E1547" w:rsidRDefault="009E1547" w:rsidP="009E1547">
      <w:pPr>
        <w:pStyle w:val="LabStepCodeBlockLevel2"/>
      </w:pPr>
      <w:r>
        <w:t>}</w:t>
      </w:r>
    </w:p>
    <w:p w14:paraId="50A8AFF1" w14:textId="77777777" w:rsidR="009E1547" w:rsidRDefault="009E1547" w:rsidP="009E1547">
      <w:pPr>
        <w:pStyle w:val="LabStepNumberedLevel2"/>
      </w:pPr>
      <w:r>
        <w:t xml:space="preserve">Save your changes and close </w:t>
      </w:r>
      <w:proofErr w:type="spellStart"/>
      <w:r w:rsidRPr="000A50FF">
        <w:rPr>
          <w:b/>
        </w:rPr>
        <w:t>MvcViewModels.cs</w:t>
      </w:r>
      <w:proofErr w:type="spellEnd"/>
      <w:r>
        <w:t>.</w:t>
      </w:r>
    </w:p>
    <w:p w14:paraId="72727EB3" w14:textId="77777777" w:rsidR="009E1547" w:rsidRDefault="009E1547" w:rsidP="009E1547">
      <w:pPr>
        <w:pStyle w:val="LabStepNumbered"/>
      </w:pPr>
      <w:r>
        <w:lastRenderedPageBreak/>
        <w:t xml:space="preserve">Create the </w:t>
      </w:r>
      <w:proofErr w:type="spellStart"/>
      <w:r w:rsidRPr="000A50FF">
        <w:rPr>
          <w:b/>
        </w:rPr>
        <w:t>PbiEmbeddedManager</w:t>
      </w:r>
      <w:proofErr w:type="spellEnd"/>
      <w:r>
        <w:t xml:space="preserve"> class.</w:t>
      </w:r>
    </w:p>
    <w:p w14:paraId="2D73842D" w14:textId="77777777" w:rsidR="009E1547" w:rsidRDefault="009E1547" w:rsidP="009E1547">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43A28299" w14:textId="77777777" w:rsidR="009E1547" w:rsidRDefault="009E1547" w:rsidP="009E1547">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4C78EFAA" w14:textId="77777777" w:rsidR="009E1547" w:rsidRDefault="009E1547" w:rsidP="009E1547">
      <w:pPr>
        <w:pStyle w:val="LabStepScreenshotLevel2"/>
      </w:pPr>
      <w:r>
        <w:drawing>
          <wp:inline distT="0" distB="0" distL="0" distR="0" wp14:anchorId="08A3A166" wp14:editId="08738539">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568F1C8E" w14:textId="77777777" w:rsidR="009E1547" w:rsidRDefault="009E1547" w:rsidP="009E1547">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4B475E95" w14:textId="77777777" w:rsidR="009E1547" w:rsidRDefault="009E1547" w:rsidP="009E1547">
      <w:pPr>
        <w:pStyle w:val="LabStepCodeBlockLevel2"/>
      </w:pPr>
      <w:r>
        <w:t>using System;</w:t>
      </w:r>
    </w:p>
    <w:p w14:paraId="0C0462A8" w14:textId="77777777" w:rsidR="009E1547" w:rsidRDefault="009E1547" w:rsidP="009E1547">
      <w:pPr>
        <w:pStyle w:val="LabStepCodeBlockLevel2"/>
      </w:pPr>
      <w:r>
        <w:t>using System.Configuration;</w:t>
      </w:r>
    </w:p>
    <w:p w14:paraId="1F49896C" w14:textId="77777777" w:rsidR="009E1547" w:rsidRDefault="009E1547" w:rsidP="009E1547">
      <w:pPr>
        <w:pStyle w:val="LabStepCodeBlockLevel2"/>
      </w:pPr>
      <w:r>
        <w:t>using System.Threading.Tasks;</w:t>
      </w:r>
    </w:p>
    <w:p w14:paraId="6329A529" w14:textId="77777777" w:rsidR="009E1547" w:rsidRDefault="009E1547" w:rsidP="009E1547">
      <w:pPr>
        <w:pStyle w:val="LabStepCodeBlockLevel2"/>
      </w:pPr>
      <w:r>
        <w:t>using Microsoft.Rest;</w:t>
      </w:r>
    </w:p>
    <w:p w14:paraId="4FB2072F" w14:textId="77777777" w:rsidR="009E1547" w:rsidRDefault="009E1547" w:rsidP="009E1547">
      <w:pPr>
        <w:pStyle w:val="LabStepCodeBlockLevel2"/>
      </w:pPr>
      <w:r>
        <w:t>using Microsoft.PowerBI.Api.V2;</w:t>
      </w:r>
    </w:p>
    <w:p w14:paraId="7BCA887D" w14:textId="77777777" w:rsidR="009E1547" w:rsidRDefault="009E1547" w:rsidP="009E1547">
      <w:pPr>
        <w:pStyle w:val="LabStepCodeBlockLevel2"/>
      </w:pPr>
      <w:r>
        <w:t>using Microsoft.PowerBI.Api.V2.Models;</w:t>
      </w:r>
    </w:p>
    <w:p w14:paraId="23E30B43" w14:textId="77777777" w:rsidR="009E1547" w:rsidRDefault="009E1547" w:rsidP="009E1547">
      <w:pPr>
        <w:pStyle w:val="LabStepCodeBlockLevel2"/>
      </w:pPr>
      <w:r>
        <w:t>using Microsoft.IdentityModel.Clients.ActiveDirectory;</w:t>
      </w:r>
    </w:p>
    <w:p w14:paraId="5833D9E3" w14:textId="77777777" w:rsidR="009E1547" w:rsidRDefault="009E1547" w:rsidP="009E1547">
      <w:pPr>
        <w:pStyle w:val="LabStepCodeBlockLevel2"/>
      </w:pPr>
    </w:p>
    <w:p w14:paraId="583ABD6B" w14:textId="77777777" w:rsidR="009E1547" w:rsidRDefault="009E1547" w:rsidP="009E1547">
      <w:pPr>
        <w:pStyle w:val="LabStepCodeBlockLevel2"/>
      </w:pPr>
      <w:r>
        <w:t>namespace EmbeddedLab.Models {</w:t>
      </w:r>
    </w:p>
    <w:p w14:paraId="6081978C" w14:textId="77777777" w:rsidR="009E1547" w:rsidRDefault="009E1547" w:rsidP="009E1547">
      <w:pPr>
        <w:pStyle w:val="LabStepCodeBlockLevel2"/>
      </w:pPr>
    </w:p>
    <w:p w14:paraId="669FC25A" w14:textId="77777777" w:rsidR="009E1547" w:rsidRDefault="009E1547" w:rsidP="009E1547">
      <w:pPr>
        <w:pStyle w:val="LabStepCodeBlockLevel2"/>
      </w:pPr>
      <w:r>
        <w:t xml:space="preserve">  public class PbiEmbeddedManager {</w:t>
      </w:r>
    </w:p>
    <w:p w14:paraId="19EFF780" w14:textId="77777777" w:rsidR="009E1547" w:rsidRDefault="009E1547" w:rsidP="009E1547">
      <w:pPr>
        <w:pStyle w:val="LabStepCodeBlockLevel2"/>
      </w:pPr>
      <w:r>
        <w:t xml:space="preserve">  }</w:t>
      </w:r>
    </w:p>
    <w:p w14:paraId="25F6A632" w14:textId="77777777" w:rsidR="009E1547" w:rsidRDefault="009E1547" w:rsidP="009E1547">
      <w:pPr>
        <w:pStyle w:val="LabStepCodeBlockLevel2"/>
      </w:pPr>
    </w:p>
    <w:p w14:paraId="02528497" w14:textId="77777777" w:rsidR="009E1547" w:rsidRDefault="009E1547" w:rsidP="009E1547">
      <w:pPr>
        <w:pStyle w:val="LabStepCodeBlockLevel2"/>
      </w:pPr>
      <w:r>
        <w:t>}</w:t>
      </w:r>
    </w:p>
    <w:p w14:paraId="32B53FB7" w14:textId="77777777" w:rsidR="009E1547" w:rsidRDefault="009E1547" w:rsidP="009E1547">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6E5A256C" w14:textId="77777777" w:rsidR="009E1547" w:rsidRPr="000A50FF" w:rsidRDefault="009E1547" w:rsidP="009E1547">
      <w:pPr>
        <w:pStyle w:val="LabStepCodeBlockLevel2"/>
        <w:rPr>
          <w:color w:val="7F7F7F" w:themeColor="text1" w:themeTint="80"/>
        </w:rPr>
      </w:pPr>
      <w:r w:rsidRPr="000A50FF">
        <w:rPr>
          <w:color w:val="7F7F7F" w:themeColor="text1" w:themeTint="80"/>
        </w:rPr>
        <w:t>class PbiEmbeddedManager {</w:t>
      </w:r>
    </w:p>
    <w:p w14:paraId="135A9E31" w14:textId="77777777" w:rsidR="009E1547" w:rsidRDefault="009E1547" w:rsidP="009E1547">
      <w:pPr>
        <w:pStyle w:val="LabStepCodeBlockLevel2"/>
      </w:pPr>
    </w:p>
    <w:p w14:paraId="16737E51" w14:textId="77777777" w:rsidR="009E1547" w:rsidRDefault="009E1547" w:rsidP="009E1547">
      <w:pPr>
        <w:pStyle w:val="LabStepCodeBlockLevel2"/>
      </w:pPr>
      <w:r>
        <w:t xml:space="preserve">  private static string aadAuthorizationEndpoint = "https://login.windows.net/common/oauth2/authorize";</w:t>
      </w:r>
    </w:p>
    <w:p w14:paraId="67C1ABF6" w14:textId="77777777" w:rsidR="009E1547" w:rsidRDefault="009E1547" w:rsidP="009E1547">
      <w:pPr>
        <w:pStyle w:val="LabStepCodeBlockLevel2"/>
      </w:pPr>
      <w:r>
        <w:t xml:space="preserve">  private static string resourceUriPowerBi = "https://analysis.windows.net/powerbi/api";</w:t>
      </w:r>
    </w:p>
    <w:p w14:paraId="0BEEE199" w14:textId="77777777" w:rsidR="009E1547" w:rsidRDefault="009E1547" w:rsidP="009E1547">
      <w:pPr>
        <w:pStyle w:val="LabStepCodeBlockLevel2"/>
      </w:pPr>
      <w:r>
        <w:t xml:space="preserve">  private static string urlPowerBiRestApiRoot = "https://api.powerbi.com/";</w:t>
      </w:r>
    </w:p>
    <w:p w14:paraId="66516D44" w14:textId="77777777" w:rsidR="009E1547" w:rsidRDefault="009E1547" w:rsidP="009E1547">
      <w:pPr>
        <w:pStyle w:val="LabStepCodeBlockLevel2"/>
      </w:pPr>
    </w:p>
    <w:p w14:paraId="5CD9BCDE" w14:textId="77777777" w:rsidR="009E1547" w:rsidRDefault="009E1547" w:rsidP="009E1547">
      <w:pPr>
        <w:pStyle w:val="LabStepCodeBlockLevel2"/>
      </w:pPr>
      <w:r>
        <w:t xml:space="preserve">  private static string userName = ConfigurationManager.AppSettings["aad-account-name"];</w:t>
      </w:r>
    </w:p>
    <w:p w14:paraId="282F7175" w14:textId="77777777" w:rsidR="009E1547" w:rsidRDefault="009E1547" w:rsidP="009E1547">
      <w:pPr>
        <w:pStyle w:val="LabStepCodeBlockLevel2"/>
      </w:pPr>
      <w:r>
        <w:t xml:space="preserve">  private static string userPassword = ConfigurationManager.AppSettings["aad-account-password"];</w:t>
      </w:r>
    </w:p>
    <w:p w14:paraId="3F20630E" w14:textId="77777777" w:rsidR="009E1547" w:rsidRDefault="009E1547" w:rsidP="009E1547">
      <w:pPr>
        <w:pStyle w:val="LabStepCodeBlockLevel2"/>
      </w:pPr>
    </w:p>
    <w:p w14:paraId="5884E9D9" w14:textId="77777777" w:rsidR="009E1547" w:rsidRDefault="009E1547" w:rsidP="009E1547">
      <w:pPr>
        <w:pStyle w:val="LabStepCodeBlockLevel2"/>
      </w:pPr>
      <w:r>
        <w:t xml:space="preserve">  private static string workspaceId = ConfigurationManager.AppSettings["app-workspace-id"];</w:t>
      </w:r>
    </w:p>
    <w:p w14:paraId="7E0C1AE5" w14:textId="77777777" w:rsidR="009E1547" w:rsidRDefault="009E1547" w:rsidP="009E1547">
      <w:pPr>
        <w:pStyle w:val="LabStepCodeBlockLevel2"/>
      </w:pPr>
      <w:r>
        <w:t xml:space="preserve">  private static string datasetId = ConfigurationManager.AppSettings["dataset-id"];</w:t>
      </w:r>
    </w:p>
    <w:p w14:paraId="3170C711" w14:textId="77777777" w:rsidR="009E1547" w:rsidRDefault="009E1547" w:rsidP="009E1547">
      <w:pPr>
        <w:pStyle w:val="LabStepCodeBlockLevel2"/>
      </w:pPr>
      <w:r>
        <w:t xml:space="preserve">  private static string reportId = ConfigurationManager.AppSettings["report-id"];</w:t>
      </w:r>
    </w:p>
    <w:p w14:paraId="4E91A507" w14:textId="77777777" w:rsidR="009E1547" w:rsidRDefault="009E1547" w:rsidP="009E1547">
      <w:pPr>
        <w:pStyle w:val="LabStepCodeBlockLevel2"/>
      </w:pPr>
      <w:r>
        <w:t xml:space="preserve">  private static string dashboardId = ConfigurationManager.AppSettings["dashboard-id"];</w:t>
      </w:r>
    </w:p>
    <w:p w14:paraId="4474CCD1" w14:textId="77777777" w:rsidR="009E1547" w:rsidRDefault="009E1547" w:rsidP="009E1547">
      <w:pPr>
        <w:pStyle w:val="LabStepCodeBlockLevel2"/>
      </w:pPr>
    </w:p>
    <w:p w14:paraId="4FE24E82" w14:textId="77777777" w:rsidR="009E1547" w:rsidRDefault="009E1547" w:rsidP="009E1547">
      <w:pPr>
        <w:pStyle w:val="LabStepCodeBlockLevel2"/>
      </w:pPr>
      <w:r>
        <w:t xml:space="preserve">  private static string clientId = ConfigurationManager.AppSettings["client-id"];</w:t>
      </w:r>
    </w:p>
    <w:p w14:paraId="37EAB03D" w14:textId="77777777" w:rsidR="009E1547" w:rsidRDefault="009E1547" w:rsidP="009E1547">
      <w:pPr>
        <w:pStyle w:val="LabStepCodeBlockLevel2"/>
      </w:pPr>
    </w:p>
    <w:p w14:paraId="4177D3ED" w14:textId="77777777" w:rsidR="009E1547" w:rsidRPr="000A50FF" w:rsidRDefault="009E1547" w:rsidP="009E1547">
      <w:pPr>
        <w:pStyle w:val="LabStepCodeBlockLevel2"/>
        <w:rPr>
          <w:color w:val="7F7F7F" w:themeColor="text1" w:themeTint="80"/>
        </w:rPr>
      </w:pPr>
      <w:r w:rsidRPr="000A50FF">
        <w:rPr>
          <w:color w:val="7F7F7F" w:themeColor="text1" w:themeTint="80"/>
        </w:rPr>
        <w:t>}</w:t>
      </w:r>
    </w:p>
    <w:p w14:paraId="2D09F4AE" w14:textId="77777777" w:rsidR="009E1547" w:rsidRDefault="009E1547" w:rsidP="009E1547">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t xml:space="preserve"> which are used when authenticating with Azure AD and calling to the Power BI Service API.</w:t>
      </w:r>
    </w:p>
    <w:p w14:paraId="71FC78EC" w14:textId="77777777" w:rsidR="009E1547" w:rsidRDefault="009E1547" w:rsidP="009E1547">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7DB7DB09" w14:textId="77777777" w:rsidR="009E1547" w:rsidRDefault="009E1547" w:rsidP="009E1547">
      <w:pPr>
        <w:pStyle w:val="LabStepCodeBlockLevel2"/>
      </w:pPr>
      <w:r>
        <w:t>private static string GetAccessToken() {</w:t>
      </w:r>
    </w:p>
    <w:p w14:paraId="115AD84A" w14:textId="77777777" w:rsidR="009E1547" w:rsidRDefault="009E1547" w:rsidP="009E1547">
      <w:pPr>
        <w:pStyle w:val="LabStepCodeBlockLevel2"/>
      </w:pPr>
    </w:p>
    <w:p w14:paraId="652857A3" w14:textId="77777777" w:rsidR="009E1547" w:rsidRDefault="009E1547" w:rsidP="009E1547">
      <w:pPr>
        <w:pStyle w:val="LabStepCodeBlockLevel2"/>
      </w:pPr>
      <w:r>
        <w:t xml:space="preserve">  AuthenticationContext authenticationContext = new AuthenticationContext(aadAuthorizationEndpoint);</w:t>
      </w:r>
    </w:p>
    <w:p w14:paraId="57B6F05D" w14:textId="77777777" w:rsidR="009E1547" w:rsidRDefault="009E1547" w:rsidP="009E1547">
      <w:pPr>
        <w:pStyle w:val="LabStepCodeBlockLevel2"/>
      </w:pPr>
    </w:p>
    <w:p w14:paraId="20300C0F" w14:textId="77777777" w:rsidR="009E1547" w:rsidRDefault="009E1547" w:rsidP="009E1547">
      <w:pPr>
        <w:pStyle w:val="LabStepCodeBlockLevel2"/>
      </w:pPr>
      <w:r>
        <w:t xml:space="preserve">  AuthenticationResult userAuthnResult = </w:t>
      </w:r>
    </w:p>
    <w:p w14:paraId="6E4B60FB" w14:textId="77777777" w:rsidR="009E1547" w:rsidRDefault="009E1547" w:rsidP="009E1547">
      <w:pPr>
        <w:pStyle w:val="LabStepCodeBlockLevel2"/>
      </w:pPr>
      <w:r>
        <w:t xml:space="preserve">    authenticationContext.AcquireTokenAsync(</w:t>
      </w:r>
    </w:p>
    <w:p w14:paraId="5CD46C9A" w14:textId="77777777" w:rsidR="009E1547" w:rsidRDefault="009E1547" w:rsidP="009E1547">
      <w:pPr>
        <w:pStyle w:val="LabStepCodeBlockLevel2"/>
      </w:pPr>
      <w:r>
        <w:t xml:space="preserve">      resourceUriPowerBi,</w:t>
      </w:r>
    </w:p>
    <w:p w14:paraId="5C572DAE" w14:textId="77777777" w:rsidR="009E1547" w:rsidRDefault="009E1547" w:rsidP="009E1547">
      <w:pPr>
        <w:pStyle w:val="LabStepCodeBlockLevel2"/>
      </w:pPr>
      <w:r>
        <w:t xml:space="preserve">      clientId,</w:t>
      </w:r>
    </w:p>
    <w:p w14:paraId="17804EF8" w14:textId="77777777" w:rsidR="009E1547" w:rsidRDefault="009E1547" w:rsidP="009E1547">
      <w:pPr>
        <w:pStyle w:val="LabStepCodeBlockLevel2"/>
      </w:pPr>
      <w:r>
        <w:t xml:space="preserve">      new UserPasswordCredential(userName, userPassword)).Result;</w:t>
      </w:r>
    </w:p>
    <w:p w14:paraId="30624302" w14:textId="77777777" w:rsidR="009E1547" w:rsidRDefault="009E1547" w:rsidP="009E1547">
      <w:pPr>
        <w:pStyle w:val="LabStepCodeBlockLevel2"/>
      </w:pPr>
    </w:p>
    <w:p w14:paraId="44B15F12" w14:textId="77777777" w:rsidR="009E1547" w:rsidRDefault="009E1547" w:rsidP="009E1547">
      <w:pPr>
        <w:pStyle w:val="LabStepCodeBlockLevel2"/>
      </w:pPr>
      <w:r>
        <w:t xml:space="preserve">  return userAuthnResult.AccessToken;</w:t>
      </w:r>
    </w:p>
    <w:p w14:paraId="639909FB" w14:textId="77777777" w:rsidR="009E1547" w:rsidRDefault="009E1547" w:rsidP="009E1547">
      <w:pPr>
        <w:pStyle w:val="LabStepCodeBlockLevel2"/>
      </w:pPr>
      <w:r>
        <w:t>}</w:t>
      </w:r>
    </w:p>
    <w:p w14:paraId="0120D73A" w14:textId="77777777" w:rsidR="009E1547" w:rsidRDefault="009E1547" w:rsidP="009E1547">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63ED74E8" w14:textId="77777777" w:rsidR="009E1547" w:rsidRDefault="009E1547" w:rsidP="009E1547">
      <w:pPr>
        <w:pStyle w:val="LabStepCodeBlockLevel2"/>
      </w:pPr>
      <w:r>
        <w:t>private static PowerBIClient GetPowerBiClient() {</w:t>
      </w:r>
    </w:p>
    <w:p w14:paraId="27AAC1E6" w14:textId="77777777" w:rsidR="009E1547" w:rsidRDefault="009E1547" w:rsidP="009E1547">
      <w:pPr>
        <w:pStyle w:val="LabStepCodeBlockLevel2"/>
      </w:pPr>
      <w:r>
        <w:t xml:space="preserve">  var tokenCredentials = new TokenCredentials(GetAccessToken(), "Bearer");</w:t>
      </w:r>
    </w:p>
    <w:p w14:paraId="5CDD5CC9" w14:textId="77777777" w:rsidR="009E1547" w:rsidRDefault="009E1547" w:rsidP="009E1547">
      <w:pPr>
        <w:pStyle w:val="LabStepCodeBlockLevel2"/>
      </w:pPr>
      <w:r>
        <w:t xml:space="preserve">  return new PowerBIClient(new Uri(urlPowerBiRestApiRoot), tokenCredentials);</w:t>
      </w:r>
    </w:p>
    <w:p w14:paraId="333D68C2" w14:textId="77777777" w:rsidR="009E1547" w:rsidRDefault="009E1547" w:rsidP="009E1547">
      <w:pPr>
        <w:pStyle w:val="LabStepCodeBlockLevel2"/>
      </w:pPr>
      <w:r>
        <w:t>}</w:t>
      </w:r>
    </w:p>
    <w:p w14:paraId="55E896DE" w14:textId="77777777" w:rsidR="009E1547" w:rsidRDefault="009E1547" w:rsidP="009E1547">
      <w:pPr>
        <w:pStyle w:val="LabExerciseCallout"/>
      </w:pPr>
      <w:r>
        <w:t xml:space="preserve">You have implemented the essential behavior in the </w:t>
      </w:r>
      <w:proofErr w:type="spellStart"/>
      <w:r w:rsidRPr="002630D4">
        <w:rPr>
          <w:b/>
        </w:rPr>
        <w:t>PbiEmbeddedManager</w:t>
      </w:r>
      <w:proofErr w:type="spellEnd"/>
      <w:r>
        <w:t xml:space="preserve"> class to authenticate with Azure AD and to create new </w:t>
      </w:r>
      <w:proofErr w:type="spellStart"/>
      <w:r w:rsidRPr="00BC3175">
        <w:rPr>
          <w:b/>
        </w:rPr>
        <w:t>PowerBIClient</w:t>
      </w:r>
      <w:proofErr w:type="spellEnd"/>
      <w:r>
        <w:t xml:space="preserve"> objects which represents the top-level entry point into the Power BI Service API. Now you are at a point where you can add methods to the </w:t>
      </w:r>
      <w:proofErr w:type="spellStart"/>
      <w:r w:rsidRPr="002630D4">
        <w:rPr>
          <w:b/>
        </w:rPr>
        <w:t>PbiEmbeddedManager</w:t>
      </w:r>
      <w:proofErr w:type="spellEnd"/>
      <w:r>
        <w:t xml:space="preserve"> class which call into the Power BI Service API to retrieve embedding data.</w:t>
      </w:r>
    </w:p>
    <w:p w14:paraId="56F0ABEC" w14:textId="77777777" w:rsidR="009E1547" w:rsidRDefault="009E1547" w:rsidP="009E1547">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p>
    <w:p w14:paraId="6A005E70" w14:textId="77777777" w:rsidR="009E1547" w:rsidRDefault="009E1547" w:rsidP="009E1547">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2B33E97F" w14:textId="77777777" w:rsidR="009E1547" w:rsidRDefault="009E1547" w:rsidP="009E1547">
      <w:pPr>
        <w:pStyle w:val="LabStepCodeBlockLevel2"/>
      </w:pPr>
      <w:r>
        <w:t>public static async Task&lt;ReportEmbeddingData&gt; GetReportEmbeddingData() {</w:t>
      </w:r>
    </w:p>
    <w:p w14:paraId="01917BD1" w14:textId="77777777" w:rsidR="009E1547" w:rsidRDefault="009E1547" w:rsidP="009E1547">
      <w:pPr>
        <w:pStyle w:val="LabStepCodeBlockLevel2"/>
      </w:pPr>
    </w:p>
    <w:p w14:paraId="4547A9C3" w14:textId="77777777" w:rsidR="009E1547" w:rsidRDefault="009E1547" w:rsidP="009E1547">
      <w:pPr>
        <w:pStyle w:val="LabStepCodeBlockLevel2"/>
      </w:pPr>
      <w:r>
        <w:t xml:space="preserve">  PowerBIClient pbiClient = GetPowerBiClient();</w:t>
      </w:r>
    </w:p>
    <w:p w14:paraId="69487774" w14:textId="77777777" w:rsidR="009E1547" w:rsidRDefault="009E1547" w:rsidP="009E1547">
      <w:pPr>
        <w:pStyle w:val="LabStepCodeBlockLevel2"/>
      </w:pPr>
    </w:p>
    <w:p w14:paraId="1C1B8BBD" w14:textId="77777777" w:rsidR="009E1547" w:rsidRDefault="009E1547" w:rsidP="009E1547">
      <w:pPr>
        <w:pStyle w:val="LabStepCodeBlockLevel2"/>
      </w:pPr>
      <w:r>
        <w:t xml:space="preserve">  var report = await pbiClient.Reports.GetReportInGroupAsync(workspaceId, reportId);</w:t>
      </w:r>
    </w:p>
    <w:p w14:paraId="67CC8908" w14:textId="77777777" w:rsidR="009E1547" w:rsidRDefault="009E1547" w:rsidP="009E1547">
      <w:pPr>
        <w:pStyle w:val="LabStepCodeBlockLevel2"/>
      </w:pPr>
      <w:r>
        <w:t xml:space="preserve">  var embedUrl = report.EmbedUrl;</w:t>
      </w:r>
    </w:p>
    <w:p w14:paraId="2CB1DAAA" w14:textId="77777777" w:rsidR="009E1547" w:rsidRDefault="009E1547" w:rsidP="009E1547">
      <w:pPr>
        <w:pStyle w:val="LabStepCodeBlockLevel2"/>
      </w:pPr>
      <w:r>
        <w:t xml:space="preserve">  var reportName = report.Name;</w:t>
      </w:r>
    </w:p>
    <w:p w14:paraId="3E1E6EAB" w14:textId="77777777" w:rsidR="009E1547" w:rsidRDefault="009E1547" w:rsidP="009E1547">
      <w:pPr>
        <w:pStyle w:val="LabStepCodeBlockLevel2"/>
      </w:pPr>
    </w:p>
    <w:p w14:paraId="308877D4" w14:textId="77777777" w:rsidR="009E1547" w:rsidRDefault="009E1547" w:rsidP="009E1547">
      <w:pPr>
        <w:pStyle w:val="LabStepCodeBlockLevel2"/>
      </w:pPr>
      <w:r>
        <w:t xml:space="preserve">  GenerateTokenRequest generateTokenRequestParameters = new GenerateTokenRequest(accessLevel: "edit");</w:t>
      </w:r>
    </w:p>
    <w:p w14:paraId="7E69D475" w14:textId="77777777" w:rsidR="009E1547" w:rsidRDefault="009E1547" w:rsidP="009E1547">
      <w:pPr>
        <w:pStyle w:val="LabStepCodeBlockLevel2"/>
      </w:pPr>
      <w:r>
        <w:t xml:space="preserve">  string embedToken = </w:t>
      </w:r>
    </w:p>
    <w:p w14:paraId="3D08818B" w14:textId="77777777" w:rsidR="009E1547" w:rsidRDefault="009E1547" w:rsidP="009E1547">
      <w:pPr>
        <w:pStyle w:val="LabStepCodeBlockLevel2"/>
      </w:pPr>
      <w:r>
        <w:t xml:space="preserve">        (await pbiClient.Reports.GenerateTokenInGroupAsync(workspaceId, </w:t>
      </w:r>
    </w:p>
    <w:p w14:paraId="0A5E80D9" w14:textId="77777777" w:rsidR="009E1547" w:rsidRDefault="009E1547" w:rsidP="009E1547">
      <w:pPr>
        <w:pStyle w:val="LabStepCodeBlockLevel2"/>
      </w:pPr>
      <w:r>
        <w:t xml:space="preserve">                                                           report.Id, </w:t>
      </w:r>
    </w:p>
    <w:p w14:paraId="6681C605" w14:textId="77777777" w:rsidR="009E1547" w:rsidRDefault="009E1547" w:rsidP="009E1547">
      <w:pPr>
        <w:pStyle w:val="LabStepCodeBlockLevel2"/>
      </w:pPr>
      <w:r>
        <w:t xml:space="preserve">                                                           generateTokenRequestParameters)).Token;</w:t>
      </w:r>
    </w:p>
    <w:p w14:paraId="1B9688B5" w14:textId="77777777" w:rsidR="009E1547" w:rsidRDefault="009E1547" w:rsidP="009E1547">
      <w:pPr>
        <w:pStyle w:val="LabStepCodeBlockLevel2"/>
      </w:pPr>
    </w:p>
    <w:p w14:paraId="790747E4" w14:textId="77777777" w:rsidR="009E1547" w:rsidRDefault="009E1547" w:rsidP="009E1547">
      <w:pPr>
        <w:pStyle w:val="LabStepCodeBlockLevel2"/>
      </w:pPr>
      <w:r>
        <w:t xml:space="preserve">  return new ReportEmbeddingData {</w:t>
      </w:r>
    </w:p>
    <w:p w14:paraId="275DE240" w14:textId="77777777" w:rsidR="009E1547" w:rsidRDefault="009E1547" w:rsidP="009E1547">
      <w:pPr>
        <w:pStyle w:val="LabStepCodeBlockLevel2"/>
      </w:pPr>
      <w:r>
        <w:t xml:space="preserve">    reportId = reportId,</w:t>
      </w:r>
    </w:p>
    <w:p w14:paraId="57BD84CB" w14:textId="77777777" w:rsidR="009E1547" w:rsidRDefault="009E1547" w:rsidP="009E1547">
      <w:pPr>
        <w:pStyle w:val="LabStepCodeBlockLevel2"/>
      </w:pPr>
      <w:r>
        <w:t xml:space="preserve">    reportName = reportName,</w:t>
      </w:r>
    </w:p>
    <w:p w14:paraId="1C9C4DE5" w14:textId="77777777" w:rsidR="009E1547" w:rsidRDefault="009E1547" w:rsidP="009E1547">
      <w:pPr>
        <w:pStyle w:val="LabStepCodeBlockLevel2"/>
      </w:pPr>
      <w:r>
        <w:t xml:space="preserve">    embedUrl = embedUrl,</w:t>
      </w:r>
    </w:p>
    <w:p w14:paraId="3364FE1E" w14:textId="77777777" w:rsidR="009E1547" w:rsidRDefault="009E1547" w:rsidP="009E1547">
      <w:pPr>
        <w:pStyle w:val="LabStepCodeBlockLevel2"/>
      </w:pPr>
      <w:r>
        <w:t xml:space="preserve">    accessToken = embedToken</w:t>
      </w:r>
    </w:p>
    <w:p w14:paraId="44759A04" w14:textId="77777777" w:rsidR="009E1547" w:rsidRDefault="009E1547" w:rsidP="009E1547">
      <w:pPr>
        <w:pStyle w:val="LabStepCodeBlockLevel2"/>
      </w:pPr>
      <w:r>
        <w:t xml:space="preserve">  };</w:t>
      </w:r>
    </w:p>
    <w:p w14:paraId="6EA2727A" w14:textId="77777777" w:rsidR="009E1547" w:rsidRDefault="009E1547" w:rsidP="009E1547">
      <w:pPr>
        <w:pStyle w:val="LabStepCodeBlockLevel2"/>
      </w:pPr>
    </w:p>
    <w:p w14:paraId="690EA928" w14:textId="77777777" w:rsidR="009E1547" w:rsidRDefault="009E1547" w:rsidP="009E1547">
      <w:pPr>
        <w:pStyle w:val="LabStepCodeBlockLevel2"/>
      </w:pPr>
      <w:r>
        <w:t>}</w:t>
      </w:r>
    </w:p>
    <w:p w14:paraId="727C40AA" w14:textId="77777777" w:rsidR="009E1547" w:rsidRDefault="009E1547" w:rsidP="009E1547">
      <w:pPr>
        <w:pStyle w:val="LabStepNumberedLevel2"/>
      </w:pPr>
      <w:r>
        <w:t xml:space="preserve">Save your changes to </w:t>
      </w:r>
      <w:proofErr w:type="spellStart"/>
      <w:r w:rsidRPr="003342E3">
        <w:rPr>
          <w:b/>
        </w:rPr>
        <w:t>PbiEmbeddedManger.cs</w:t>
      </w:r>
      <w:proofErr w:type="spellEnd"/>
      <w:r>
        <w:t>.</w:t>
      </w:r>
    </w:p>
    <w:p w14:paraId="23C9B17F" w14:textId="77777777" w:rsidR="009E1547" w:rsidRDefault="009E1547" w:rsidP="009E1547">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0BAB12CE" w14:textId="77777777" w:rsidR="009E1547" w:rsidRDefault="009E1547" w:rsidP="009E1547">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3CFD2F1F" w14:textId="77777777" w:rsidR="009E1547" w:rsidRDefault="009E1547" w:rsidP="009E1547">
      <w:pPr>
        <w:pStyle w:val="LabStepNumberedLevel2"/>
      </w:pPr>
      <w:r>
        <w:t xml:space="preserve">Inside the </w:t>
      </w:r>
      <w:r w:rsidRPr="003342E3">
        <w:rPr>
          <w:b/>
        </w:rPr>
        <w:t>Controllers</w:t>
      </w:r>
      <w:r>
        <w:t xml:space="preserve"> folder, open the C# source file named </w:t>
      </w:r>
      <w:proofErr w:type="spellStart"/>
      <w:r w:rsidRPr="003342E3">
        <w:rPr>
          <w:b/>
        </w:rPr>
        <w:t>HomeController.cs</w:t>
      </w:r>
      <w:proofErr w:type="spellEnd"/>
      <w:r>
        <w:t>.</w:t>
      </w:r>
    </w:p>
    <w:p w14:paraId="58057A46" w14:textId="77777777" w:rsidR="009E1547" w:rsidRDefault="009E1547" w:rsidP="009E1547">
      <w:pPr>
        <w:pStyle w:val="LabStepNumberedLevel2"/>
      </w:pPr>
      <w:r>
        <w:t xml:space="preserve">Update the set of </w:t>
      </w:r>
      <w:r w:rsidRPr="003342E3">
        <w:rPr>
          <w:b/>
        </w:rPr>
        <w:t>using</w:t>
      </w:r>
      <w:r>
        <w:t xml:space="preserve"> statements at the top of </w:t>
      </w:r>
      <w:proofErr w:type="spellStart"/>
      <w:r w:rsidRPr="003342E3">
        <w:rPr>
          <w:b/>
        </w:rPr>
        <w:t>HomeController.cs</w:t>
      </w:r>
      <w:proofErr w:type="spellEnd"/>
      <w:r>
        <w:t xml:space="preserve"> using the following code.</w:t>
      </w:r>
    </w:p>
    <w:p w14:paraId="6530AA3E" w14:textId="77777777" w:rsidR="009E1547" w:rsidRDefault="009E1547" w:rsidP="009E1547">
      <w:pPr>
        <w:pStyle w:val="LabStepCodeBlockLevel2"/>
      </w:pPr>
      <w:r>
        <w:t>using System;</w:t>
      </w:r>
    </w:p>
    <w:p w14:paraId="16FFEC0F" w14:textId="77777777" w:rsidR="009E1547" w:rsidRDefault="009E1547" w:rsidP="009E1547">
      <w:pPr>
        <w:pStyle w:val="LabStepCodeBlockLevel2"/>
      </w:pPr>
      <w:r>
        <w:t>using System.Collections.Generic;</w:t>
      </w:r>
    </w:p>
    <w:p w14:paraId="730FC5A0" w14:textId="77777777" w:rsidR="009E1547" w:rsidRDefault="009E1547" w:rsidP="009E1547">
      <w:pPr>
        <w:pStyle w:val="LabStepCodeBlockLevel2"/>
      </w:pPr>
      <w:r>
        <w:t>using System.Linq;</w:t>
      </w:r>
    </w:p>
    <w:p w14:paraId="3F1D8496" w14:textId="77777777" w:rsidR="009E1547" w:rsidRDefault="009E1547" w:rsidP="009E1547">
      <w:pPr>
        <w:pStyle w:val="LabStepCodeBlockLevel2"/>
      </w:pPr>
      <w:r>
        <w:t>using System.Threading.Tasks;</w:t>
      </w:r>
    </w:p>
    <w:p w14:paraId="6A7432E6" w14:textId="77777777" w:rsidR="009E1547" w:rsidRDefault="009E1547" w:rsidP="009E1547">
      <w:pPr>
        <w:pStyle w:val="LabStepCodeBlockLevel2"/>
      </w:pPr>
      <w:r>
        <w:t>using System.Web;</w:t>
      </w:r>
    </w:p>
    <w:p w14:paraId="06D19B8B" w14:textId="77777777" w:rsidR="009E1547" w:rsidRDefault="009E1547" w:rsidP="009E1547">
      <w:pPr>
        <w:pStyle w:val="LabStepCodeBlockLevel2"/>
      </w:pPr>
      <w:r>
        <w:t>using System.Web.Mvc;</w:t>
      </w:r>
    </w:p>
    <w:p w14:paraId="3248CBE2" w14:textId="77777777" w:rsidR="009E1547" w:rsidRDefault="009E1547" w:rsidP="009E1547">
      <w:pPr>
        <w:pStyle w:val="LabStepCodeBlockLevel2"/>
      </w:pPr>
      <w:r>
        <w:t>using EmbeddedLab.Models;</w:t>
      </w:r>
    </w:p>
    <w:p w14:paraId="2DC27345" w14:textId="77777777" w:rsidR="009E1547" w:rsidRDefault="009E1547" w:rsidP="009E1547">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17CCF390" w14:textId="77777777" w:rsidR="009E1547" w:rsidRPr="00E637F3" w:rsidRDefault="009E1547" w:rsidP="009E1547">
      <w:pPr>
        <w:pStyle w:val="LabStepCodeBlockLevel2"/>
        <w:rPr>
          <w:color w:val="7F7F7F" w:themeColor="text1" w:themeTint="80"/>
        </w:rPr>
      </w:pPr>
      <w:r w:rsidRPr="00E637F3">
        <w:rPr>
          <w:color w:val="7F7F7F" w:themeColor="text1" w:themeTint="80"/>
        </w:rPr>
        <w:t>public class HomeController : Controller {</w:t>
      </w:r>
    </w:p>
    <w:p w14:paraId="2CA89875" w14:textId="77777777" w:rsidR="009E1547" w:rsidRPr="00E637F3" w:rsidRDefault="009E1547" w:rsidP="009E1547">
      <w:pPr>
        <w:pStyle w:val="LabStepCodeBlockLevel2"/>
        <w:rPr>
          <w:color w:val="7F7F7F" w:themeColor="text1" w:themeTint="80"/>
        </w:rPr>
      </w:pPr>
    </w:p>
    <w:p w14:paraId="5AED7C5F"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public ActionResult Index() {</w:t>
      </w:r>
    </w:p>
    <w:p w14:paraId="63C9275E"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return View();</w:t>
      </w:r>
    </w:p>
    <w:p w14:paraId="36F83FB4" w14:textId="77777777" w:rsidR="009E1547" w:rsidRPr="00E637F3" w:rsidRDefault="009E1547" w:rsidP="009E1547">
      <w:pPr>
        <w:pStyle w:val="LabStepCodeBlockLevel2"/>
        <w:rPr>
          <w:color w:val="7F7F7F" w:themeColor="text1" w:themeTint="80"/>
        </w:rPr>
      </w:pPr>
      <w:r w:rsidRPr="00E637F3">
        <w:rPr>
          <w:color w:val="7F7F7F" w:themeColor="text1" w:themeTint="80"/>
        </w:rPr>
        <w:t xml:space="preserve">  }</w:t>
      </w:r>
    </w:p>
    <w:p w14:paraId="6CB0AE36" w14:textId="77777777" w:rsidR="009E1547" w:rsidRDefault="009E1547" w:rsidP="009E1547">
      <w:pPr>
        <w:pStyle w:val="LabStepCodeBlockLevel2"/>
      </w:pPr>
    </w:p>
    <w:p w14:paraId="511834F1" w14:textId="77777777" w:rsidR="009E1547" w:rsidRDefault="009E1547" w:rsidP="009E1547">
      <w:pPr>
        <w:pStyle w:val="LabStepCodeBlockLevel2"/>
      </w:pPr>
      <w:r>
        <w:t xml:space="preserve">  public async Task&lt;ActionResult&gt; Report() {</w:t>
      </w:r>
    </w:p>
    <w:p w14:paraId="28B3EDF9" w14:textId="77777777" w:rsidR="009E1547" w:rsidRDefault="009E1547" w:rsidP="009E1547">
      <w:pPr>
        <w:pStyle w:val="LabStepCodeBlockLevel2"/>
      </w:pPr>
      <w:r>
        <w:t xml:space="preserve">    ReportEmbeddingData embeddingData = await PbiEmbeddedManager.GetReportEmbeddingData();</w:t>
      </w:r>
    </w:p>
    <w:p w14:paraId="19BD3CEE" w14:textId="77777777" w:rsidR="009E1547" w:rsidRDefault="009E1547" w:rsidP="009E1547">
      <w:pPr>
        <w:pStyle w:val="LabStepCodeBlockLevel2"/>
      </w:pPr>
      <w:r>
        <w:t xml:space="preserve">    return View(embeddingData);</w:t>
      </w:r>
    </w:p>
    <w:p w14:paraId="0BD73747" w14:textId="77777777" w:rsidR="009E1547" w:rsidRDefault="009E1547" w:rsidP="009E1547">
      <w:pPr>
        <w:pStyle w:val="LabStepCodeBlockLevel2"/>
      </w:pPr>
      <w:r>
        <w:t xml:space="preserve">  }</w:t>
      </w:r>
    </w:p>
    <w:p w14:paraId="5A7056D7" w14:textId="77777777" w:rsidR="009E1547" w:rsidRPr="00E637F3" w:rsidRDefault="009E1547" w:rsidP="009E1547">
      <w:pPr>
        <w:pStyle w:val="LabStepCodeBlockLevel2"/>
        <w:rPr>
          <w:color w:val="7F7F7F" w:themeColor="text1" w:themeTint="80"/>
        </w:rPr>
      </w:pPr>
    </w:p>
    <w:p w14:paraId="22C04ADA" w14:textId="77777777" w:rsidR="009E1547" w:rsidRPr="00E637F3" w:rsidRDefault="009E1547" w:rsidP="009E1547">
      <w:pPr>
        <w:pStyle w:val="LabStepCodeBlockLevel2"/>
        <w:rPr>
          <w:color w:val="7F7F7F" w:themeColor="text1" w:themeTint="80"/>
        </w:rPr>
      </w:pPr>
      <w:r w:rsidRPr="00E637F3">
        <w:rPr>
          <w:color w:val="7F7F7F" w:themeColor="text1" w:themeTint="80"/>
        </w:rPr>
        <w:t>}</w:t>
      </w:r>
    </w:p>
    <w:p w14:paraId="46045161" w14:textId="77777777" w:rsidR="009E1547" w:rsidRDefault="009E1547" w:rsidP="009E1547">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2EB2DB51" w14:textId="77777777" w:rsidR="009E1547" w:rsidRDefault="009E1547" w:rsidP="009E1547">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1E948D8A" w14:textId="77777777" w:rsidR="009E1547" w:rsidRDefault="009E1547" w:rsidP="009E1547">
      <w:pPr>
        <w:pStyle w:val="LabStepScreenshotLevel2"/>
      </w:pPr>
      <w:r>
        <w:drawing>
          <wp:inline distT="0" distB="0" distL="0" distR="0" wp14:anchorId="52CA93E7" wp14:editId="4098E799">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4406BC2D" w14:textId="77777777" w:rsidR="009E1547" w:rsidRDefault="009E1547" w:rsidP="009E1547">
      <w:pPr>
        <w:pStyle w:val="LabStepNumberedLevel2"/>
      </w:pPr>
      <w:r>
        <w:t xml:space="preserve">You should be able to verify that a new razor view file named </w:t>
      </w:r>
      <w:proofErr w:type="spellStart"/>
      <w:r>
        <w:rPr>
          <w:b/>
        </w:rPr>
        <w:t>Report</w:t>
      </w:r>
      <w:r w:rsidRPr="002D7E83">
        <w:rPr>
          <w:b/>
        </w:rPr>
        <w:t>.cshtml</w:t>
      </w:r>
      <w:proofErr w:type="spellEnd"/>
      <w:r>
        <w:t xml:space="preserve"> has been created in the </w:t>
      </w:r>
      <w:r w:rsidRPr="002D7E83">
        <w:rPr>
          <w:b/>
        </w:rPr>
        <w:t>Views/Home</w:t>
      </w:r>
      <w:r>
        <w:t xml:space="preserve"> folder.</w:t>
      </w:r>
    </w:p>
    <w:p w14:paraId="516DEA68" w14:textId="77777777" w:rsidR="009E1547" w:rsidRDefault="009E1547" w:rsidP="009E1547">
      <w:pPr>
        <w:pStyle w:val="LabStepNumberedLevel2"/>
      </w:pPr>
      <w:r>
        <w:t xml:space="preserve">Delete all existing content from </w:t>
      </w:r>
      <w:proofErr w:type="spellStart"/>
      <w:r>
        <w:rPr>
          <w:b/>
        </w:rPr>
        <w:t>Report</w:t>
      </w:r>
      <w:r w:rsidRPr="002D7E83">
        <w:rPr>
          <w:b/>
        </w:rPr>
        <w:t>.cshtml</w:t>
      </w:r>
      <w:proofErr w:type="spellEnd"/>
      <w:r>
        <w:t xml:space="preserve"> and replace it with the following code.</w:t>
      </w:r>
    </w:p>
    <w:p w14:paraId="00C66C61" w14:textId="77777777" w:rsidR="009E1547" w:rsidRDefault="009E1547" w:rsidP="009E1547">
      <w:pPr>
        <w:pStyle w:val="LabStepCodeBlockLevel2"/>
      </w:pPr>
      <w:r>
        <w:t>@model EmbeddedLab.Models.ReportEmbeddingData</w:t>
      </w:r>
    </w:p>
    <w:p w14:paraId="57387B7C" w14:textId="77777777" w:rsidR="009E1547" w:rsidRDefault="009E1547" w:rsidP="009E1547">
      <w:pPr>
        <w:pStyle w:val="LabStepCodeBlockLevel2"/>
      </w:pPr>
    </w:p>
    <w:p w14:paraId="2CE6315F" w14:textId="77777777" w:rsidR="009E1547" w:rsidRDefault="009E1547" w:rsidP="009E1547">
      <w:pPr>
        <w:pStyle w:val="LabStepCodeBlockLevel2"/>
      </w:pPr>
      <w:r>
        <w:t>&lt;div id="embedContainer" /&gt;</w:t>
      </w:r>
    </w:p>
    <w:p w14:paraId="1600C8FB" w14:textId="77777777" w:rsidR="009E1547" w:rsidRDefault="009E1547" w:rsidP="009E1547">
      <w:pPr>
        <w:pStyle w:val="LabStepCodeBlockLevel2"/>
      </w:pPr>
    </w:p>
    <w:p w14:paraId="372AF2E4" w14:textId="77777777" w:rsidR="009E1547" w:rsidRDefault="009E1547" w:rsidP="009E1547">
      <w:pPr>
        <w:pStyle w:val="LabStepCodeBlockLevel2"/>
      </w:pPr>
      <w:r>
        <w:t>&lt;script src="~/Scripts/powerbi.js"&gt;&lt;/script&gt;</w:t>
      </w:r>
    </w:p>
    <w:p w14:paraId="05B4E707" w14:textId="77777777" w:rsidR="009E1547" w:rsidRDefault="009E1547" w:rsidP="009E1547">
      <w:pPr>
        <w:pStyle w:val="LabStepCodeBlockLevel2"/>
      </w:pPr>
    </w:p>
    <w:p w14:paraId="080FB4FD" w14:textId="77777777" w:rsidR="009E1547" w:rsidRDefault="009E1547" w:rsidP="009E1547">
      <w:pPr>
        <w:pStyle w:val="LabStepCodeBlockLevel2"/>
      </w:pPr>
      <w:r>
        <w:t>&lt;script&gt;</w:t>
      </w:r>
    </w:p>
    <w:p w14:paraId="5D9EFF49" w14:textId="77777777" w:rsidR="009E1547" w:rsidRDefault="009E1547" w:rsidP="009E1547">
      <w:pPr>
        <w:pStyle w:val="LabStepCodeBlockLevel2"/>
        <w:rPr>
          <w:color w:val="7F7F7F" w:themeColor="text1" w:themeTint="80"/>
        </w:rPr>
      </w:pPr>
    </w:p>
    <w:p w14:paraId="37B48842"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data required for embedding Power BI report</w:t>
      </w:r>
    </w:p>
    <w:p w14:paraId="23DC25AB" w14:textId="77777777" w:rsidR="009E1547" w:rsidRDefault="009E1547" w:rsidP="009E1547">
      <w:pPr>
        <w:pStyle w:val="LabStepCodeBlockLevel2"/>
      </w:pPr>
      <w:r>
        <w:t xml:space="preserve">  var embedReportId = "@Model.reportId";</w:t>
      </w:r>
    </w:p>
    <w:p w14:paraId="4F9DD4DB" w14:textId="77777777" w:rsidR="009E1547" w:rsidRDefault="009E1547" w:rsidP="009E1547">
      <w:pPr>
        <w:pStyle w:val="LabStepCodeBlockLevel2"/>
      </w:pPr>
      <w:r>
        <w:t xml:space="preserve">  var embedUrl = "@Model.embedUrl";</w:t>
      </w:r>
    </w:p>
    <w:p w14:paraId="74FBB730" w14:textId="77777777" w:rsidR="009E1547" w:rsidRDefault="009E1547" w:rsidP="009E1547">
      <w:pPr>
        <w:pStyle w:val="LabStepCodeBlockLevel2"/>
      </w:pPr>
      <w:r>
        <w:t xml:space="preserve">  var accessToken = "@Model.accessToken";</w:t>
      </w:r>
    </w:p>
    <w:p w14:paraId="77AFA046" w14:textId="77777777" w:rsidR="009E1547" w:rsidRDefault="009E1547" w:rsidP="009E1547">
      <w:pPr>
        <w:pStyle w:val="LabStepCodeBlockLevel2"/>
      </w:pPr>
    </w:p>
    <w:p w14:paraId="27A496BE"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7037AD7E" w14:textId="77777777" w:rsidR="009E1547" w:rsidRDefault="009E1547" w:rsidP="009E1547">
      <w:pPr>
        <w:pStyle w:val="LabStepCodeBlockLevel2"/>
      </w:pPr>
      <w:r>
        <w:t xml:space="preserve">  var models = window['powerbi-client'].models;</w:t>
      </w:r>
    </w:p>
    <w:p w14:paraId="2307BD00" w14:textId="77777777" w:rsidR="009E1547" w:rsidRDefault="009E1547" w:rsidP="009E1547">
      <w:pPr>
        <w:pStyle w:val="LabStepCodeBlockLevel2"/>
      </w:pPr>
    </w:p>
    <w:p w14:paraId="7AEA7726" w14:textId="77777777" w:rsidR="009E1547" w:rsidRDefault="009E1547" w:rsidP="009E1547">
      <w:pPr>
        <w:pStyle w:val="LabStepCodeBlockLevel2"/>
      </w:pPr>
      <w:r>
        <w:t xml:space="preserve">  var config = {</w:t>
      </w:r>
    </w:p>
    <w:p w14:paraId="0FE9D7F5" w14:textId="77777777" w:rsidR="009E1547" w:rsidRDefault="009E1547" w:rsidP="009E1547">
      <w:pPr>
        <w:pStyle w:val="LabStepCodeBlockLevel2"/>
      </w:pPr>
      <w:r>
        <w:t xml:space="preserve">    type: 'report',</w:t>
      </w:r>
    </w:p>
    <w:p w14:paraId="190E7BE4" w14:textId="77777777" w:rsidR="009E1547" w:rsidRDefault="009E1547" w:rsidP="009E1547">
      <w:pPr>
        <w:pStyle w:val="LabStepCodeBlockLevel2"/>
      </w:pPr>
      <w:r>
        <w:t xml:space="preserve">    id: embedReportId,</w:t>
      </w:r>
    </w:p>
    <w:p w14:paraId="5BB3A1E8" w14:textId="77777777" w:rsidR="009E1547" w:rsidRDefault="009E1547" w:rsidP="009E1547">
      <w:pPr>
        <w:pStyle w:val="LabStepCodeBlockLevel2"/>
      </w:pPr>
      <w:r>
        <w:t xml:space="preserve">    embedUrl: embedUrl,</w:t>
      </w:r>
    </w:p>
    <w:p w14:paraId="15573772" w14:textId="77777777" w:rsidR="009E1547" w:rsidRDefault="009E1547" w:rsidP="009E1547">
      <w:pPr>
        <w:pStyle w:val="LabStepCodeBlockLevel2"/>
      </w:pPr>
      <w:r>
        <w:t xml:space="preserve">    accessToken: accessToken,</w:t>
      </w:r>
    </w:p>
    <w:p w14:paraId="4DF6D50C" w14:textId="77777777" w:rsidR="009E1547" w:rsidRDefault="009E1547" w:rsidP="009E1547">
      <w:pPr>
        <w:pStyle w:val="LabStepCodeBlockLevel2"/>
      </w:pPr>
      <w:r w:rsidRPr="007E648E">
        <w:t xml:space="preserve">    permissions: models.Permissions.All,</w:t>
      </w:r>
    </w:p>
    <w:p w14:paraId="115815E3" w14:textId="77777777" w:rsidR="009E1547" w:rsidRDefault="009E1547" w:rsidP="009E1547">
      <w:pPr>
        <w:pStyle w:val="LabStepCodeBlockLevel2"/>
      </w:pPr>
      <w:r>
        <w:t xml:space="preserve">    tokenType: models.TokenType.Embed,</w:t>
      </w:r>
    </w:p>
    <w:p w14:paraId="7B4C67D9" w14:textId="77777777" w:rsidR="009E1547" w:rsidRDefault="009E1547" w:rsidP="009E1547">
      <w:pPr>
        <w:pStyle w:val="LabStepCodeBlockLevel2"/>
      </w:pPr>
      <w:r>
        <w:t xml:space="preserve">    viewMode: models.ViewMode.View,</w:t>
      </w:r>
    </w:p>
    <w:p w14:paraId="3D38ED7D" w14:textId="77777777" w:rsidR="009E1547" w:rsidRDefault="009E1547" w:rsidP="009E1547">
      <w:pPr>
        <w:pStyle w:val="LabStepCodeBlockLevel2"/>
      </w:pPr>
      <w:r>
        <w:t xml:space="preserve">    settings: {</w:t>
      </w:r>
    </w:p>
    <w:p w14:paraId="4BFB9F6A" w14:textId="77777777" w:rsidR="009E1547" w:rsidRDefault="009E1547" w:rsidP="009E1547">
      <w:pPr>
        <w:pStyle w:val="LabStepCodeBlockLevel2"/>
      </w:pPr>
      <w:r>
        <w:t xml:space="preserve">      filterPaneEnabled: false,</w:t>
      </w:r>
    </w:p>
    <w:p w14:paraId="0F1F7888" w14:textId="77777777" w:rsidR="009E1547" w:rsidRDefault="009E1547" w:rsidP="009E1547">
      <w:pPr>
        <w:pStyle w:val="LabStepCodeBlockLevel2"/>
      </w:pPr>
      <w:r>
        <w:t xml:space="preserve">      navContentPaneEnabled: true,</w:t>
      </w:r>
    </w:p>
    <w:p w14:paraId="455FB6C6" w14:textId="77777777" w:rsidR="009E1547" w:rsidRDefault="009E1547" w:rsidP="009E1547">
      <w:pPr>
        <w:pStyle w:val="LabStepCodeBlockLevel2"/>
      </w:pPr>
      <w:r>
        <w:t xml:space="preserve">    }</w:t>
      </w:r>
    </w:p>
    <w:p w14:paraId="03F39AB5" w14:textId="77777777" w:rsidR="009E1547" w:rsidRDefault="009E1547" w:rsidP="009E1547">
      <w:pPr>
        <w:pStyle w:val="LabStepCodeBlockLevel2"/>
      </w:pPr>
      <w:r>
        <w:t xml:space="preserve">  };</w:t>
      </w:r>
    </w:p>
    <w:p w14:paraId="3382BDE3" w14:textId="77777777" w:rsidR="009E1547" w:rsidRDefault="009E1547" w:rsidP="009E1547">
      <w:pPr>
        <w:pStyle w:val="LabStepCodeBlockLevel2"/>
      </w:pPr>
    </w:p>
    <w:p w14:paraId="39BB86C8"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6A2E6DE9" w14:textId="77777777" w:rsidR="009E1547" w:rsidRDefault="009E1547" w:rsidP="009E1547">
      <w:pPr>
        <w:pStyle w:val="LabStepCodeBlockLevel2"/>
      </w:pPr>
      <w:r>
        <w:t xml:space="preserve">  var reportContainer = document.getElementById('embedContainer');</w:t>
      </w:r>
    </w:p>
    <w:p w14:paraId="123B79E2" w14:textId="77777777" w:rsidR="009E1547" w:rsidRDefault="009E1547" w:rsidP="009E1547">
      <w:pPr>
        <w:pStyle w:val="LabStepCodeBlockLevel2"/>
      </w:pPr>
    </w:p>
    <w:p w14:paraId="0EBF9EB5" w14:textId="77777777" w:rsidR="009E1547" w:rsidRPr="00E4061A" w:rsidRDefault="009E1547" w:rsidP="009E1547">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683843CB" w14:textId="77777777" w:rsidR="009E1547" w:rsidRDefault="009E1547" w:rsidP="009E1547">
      <w:pPr>
        <w:pStyle w:val="LabStepCodeBlockLevel2"/>
      </w:pPr>
      <w:r>
        <w:t xml:space="preserve">  var report = powerbi.embed(reportContainer, config);</w:t>
      </w:r>
    </w:p>
    <w:p w14:paraId="518DABDF" w14:textId="77777777" w:rsidR="009E1547" w:rsidRDefault="009E1547" w:rsidP="009E1547">
      <w:pPr>
        <w:pStyle w:val="LabStepCodeBlockLevel2"/>
      </w:pPr>
    </w:p>
    <w:p w14:paraId="43075DC8" w14:textId="77777777" w:rsidR="009E1547" w:rsidRDefault="009E1547" w:rsidP="009E1547">
      <w:pPr>
        <w:pStyle w:val="LabStepCodeBlockLevel2"/>
      </w:pPr>
      <w:r>
        <w:t>&lt;/script&gt;</w:t>
      </w:r>
    </w:p>
    <w:p w14:paraId="0CA59E59" w14:textId="77777777" w:rsidR="009E1547" w:rsidRDefault="009E1547" w:rsidP="009E1547">
      <w:pPr>
        <w:pStyle w:val="LabStepNumberedLevel2"/>
      </w:pPr>
      <w:r>
        <w:t xml:space="preserve">Save your changes and close </w:t>
      </w:r>
      <w:proofErr w:type="spellStart"/>
      <w:r>
        <w:rPr>
          <w:b/>
        </w:rPr>
        <w:t>Report</w:t>
      </w:r>
      <w:r w:rsidRPr="002D7E83">
        <w:rPr>
          <w:b/>
        </w:rPr>
        <w:t>.cshtml</w:t>
      </w:r>
      <w:proofErr w:type="spellEnd"/>
      <w:r>
        <w:t>.</w:t>
      </w:r>
    </w:p>
    <w:p w14:paraId="48B863E5" w14:textId="77777777" w:rsidR="009E1547" w:rsidRDefault="009E1547" w:rsidP="009E1547">
      <w:pPr>
        <w:pStyle w:val="LabStepNumbered"/>
      </w:pPr>
      <w:r>
        <w:t>Test out the application by running it in the Visual Studio debugger.</w:t>
      </w:r>
    </w:p>
    <w:p w14:paraId="64DD1E6F"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1E564CA" w14:textId="77777777" w:rsidR="009E1547" w:rsidRDefault="009E1547" w:rsidP="009E1547">
      <w:pPr>
        <w:pStyle w:val="LabStepNumberedLevel2"/>
      </w:pPr>
      <w:r>
        <w:t xml:space="preserve">Click the </w:t>
      </w:r>
      <w:r w:rsidRPr="002D7E83">
        <w:rPr>
          <w:b/>
        </w:rPr>
        <w:t>Report</w:t>
      </w:r>
      <w:r>
        <w:t xml:space="preserve"> link in the top navigation menu.</w:t>
      </w:r>
    </w:p>
    <w:p w14:paraId="28585268" w14:textId="77777777" w:rsidR="009E1547" w:rsidRDefault="009E1547" w:rsidP="009E1547">
      <w:pPr>
        <w:pStyle w:val="LabStepScreenshotLevel2"/>
      </w:pPr>
      <w:r>
        <w:drawing>
          <wp:inline distT="0" distB="0" distL="0" distR="0" wp14:anchorId="44F9BAE3" wp14:editId="3B837C4B">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5F5E1C06" w14:textId="77777777" w:rsidR="009E1547" w:rsidRDefault="009E1547" w:rsidP="009E1547">
      <w:pPr>
        <w:pStyle w:val="LabExerciseCallout"/>
      </w:pPr>
      <w:r>
        <w:lastRenderedPageBreak/>
        <w:t xml:space="preserve">If the editor window with a razor view such as </w:t>
      </w:r>
      <w:proofErr w:type="spellStart"/>
      <w:r>
        <w:rPr>
          <w:b/>
        </w:rPr>
        <w:t>Report</w:t>
      </w:r>
      <w:r w:rsidRPr="002D7E83">
        <w:rPr>
          <w:b/>
        </w:rPr>
        <w:t>.cshtml</w:t>
      </w:r>
      <w:proofErr w:type="spellEnd"/>
      <w:r>
        <w:t xml:space="preserve"> is the active window when you press the </w:t>
      </w:r>
      <w:r w:rsidRPr="00B02F0D">
        <w:rPr>
          <w:b/>
        </w:rPr>
        <w:t>{F5}</w:t>
      </w:r>
      <w:r>
        <w:t>, the Visual Studio debugger will automatically take you to this view at the start of your debugging session.</w:t>
      </w:r>
    </w:p>
    <w:p w14:paraId="3865ED85" w14:textId="77777777" w:rsidR="009E1547" w:rsidRDefault="009E1547" w:rsidP="009E1547">
      <w:pPr>
        <w:pStyle w:val="LabStepNumberedLevel2"/>
      </w:pPr>
      <w:r>
        <w:t>You should now see the report has been embedded on the web page.</w:t>
      </w:r>
    </w:p>
    <w:p w14:paraId="3955CAE7" w14:textId="77777777" w:rsidR="009E1547" w:rsidRDefault="009E1547" w:rsidP="009E1547">
      <w:pPr>
        <w:pStyle w:val="LabStepScreenshotLevel2"/>
      </w:pPr>
      <w:r>
        <w:drawing>
          <wp:inline distT="0" distB="0" distL="0" distR="0" wp14:anchorId="3E441D51" wp14:editId="56257E9F">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2B55D39D" w14:textId="77777777" w:rsidR="009E1547" w:rsidRDefault="009E1547" w:rsidP="009E1547">
      <w:pPr>
        <w:pStyle w:val="LabExerciseCallout"/>
      </w:pPr>
      <w:r>
        <w:t xml:space="preserve">Try resizing the browser window. You will see that your application responds by dynamically changing the size of the HTML element with the ID of </w:t>
      </w:r>
      <w:proofErr w:type="spellStart"/>
      <w:r w:rsidRPr="00B02F0D">
        <w:rPr>
          <w:b/>
        </w:rPr>
        <w:t>embedContainer</w:t>
      </w:r>
      <w:proofErr w:type="spellEnd"/>
      <w:r>
        <w:t xml:space="preserve"> and the embedded report responds automatically by changing its size to fit the new dimensions.</w:t>
      </w:r>
    </w:p>
    <w:p w14:paraId="16A403C2" w14:textId="77777777" w:rsidR="009E1547" w:rsidRDefault="009E1547" w:rsidP="009E1547">
      <w:pPr>
        <w:pStyle w:val="LabStepNumberedLevel2"/>
      </w:pPr>
      <w:r>
        <w:t>Close the browser window and return to Visual Studio and stop the current debugging session.</w:t>
      </w:r>
    </w:p>
    <w:p w14:paraId="2D30D529" w14:textId="77777777" w:rsidR="009E1547" w:rsidRDefault="009E1547" w:rsidP="009E1547">
      <w:pPr>
        <w:pStyle w:val="Heading3"/>
      </w:pPr>
      <w:r>
        <w:t>Exercise 5: Adding a Toolbar for Embedded Reports</w:t>
      </w:r>
    </w:p>
    <w:p w14:paraId="456E5BC3" w14:textId="77777777" w:rsidR="009E1547" w:rsidRDefault="009E1547" w:rsidP="009E1547">
      <w:pPr>
        <w:pStyle w:val="LabExerciseLeadIn"/>
      </w:pPr>
      <w:r>
        <w:t xml:space="preserve">In this exercise, you continue to work on </w:t>
      </w:r>
      <w:proofErr w:type="spellStart"/>
      <w:r>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35C327D3" w14:textId="77777777" w:rsidR="009E1547" w:rsidRDefault="009E1547" w:rsidP="009E1547">
      <w:pPr>
        <w:pStyle w:val="LabStepNumbered"/>
        <w:numPr>
          <w:ilvl w:val="0"/>
          <w:numId w:val="7"/>
        </w:numPr>
      </w:pPr>
      <w:r>
        <w:t xml:space="preserve">Add the HTML layout code for a toolbar into </w:t>
      </w:r>
      <w:proofErr w:type="spellStart"/>
      <w:r>
        <w:rPr>
          <w:b/>
        </w:rPr>
        <w:t>Report</w:t>
      </w:r>
      <w:r w:rsidRPr="00B02F0D">
        <w:rPr>
          <w:b/>
        </w:rPr>
        <w:t>.cshtml</w:t>
      </w:r>
      <w:proofErr w:type="spellEnd"/>
      <w:r>
        <w:t>.</w:t>
      </w:r>
    </w:p>
    <w:p w14:paraId="1ADB9748" w14:textId="77777777" w:rsidR="009E1547" w:rsidRDefault="009E1547" w:rsidP="009E1547">
      <w:pPr>
        <w:pStyle w:val="LabStepNumberedLevel2"/>
        <w:numPr>
          <w:ilvl w:val="1"/>
          <w:numId w:val="7"/>
        </w:numPr>
      </w:pPr>
      <w:r>
        <w:t xml:space="preserve">Open </w:t>
      </w:r>
      <w:proofErr w:type="spellStart"/>
      <w:r>
        <w:rPr>
          <w:b/>
        </w:rPr>
        <w:t>Report</w:t>
      </w:r>
      <w:r w:rsidRPr="00B02F0D">
        <w:rPr>
          <w:b/>
        </w:rPr>
        <w:t>.cshtml</w:t>
      </w:r>
      <w:proofErr w:type="spellEnd"/>
      <w:r>
        <w:t xml:space="preserve"> if it is not already open.</w:t>
      </w:r>
    </w:p>
    <w:p w14:paraId="75475F86" w14:textId="77777777" w:rsidR="009E1547" w:rsidRDefault="009E1547" w:rsidP="009E1547">
      <w:pPr>
        <w:pStyle w:val="LabStepNumberedLevel2"/>
      </w:pPr>
      <w:r>
        <w:t xml:space="preserve">Copy and paste the following HTML code into </w:t>
      </w:r>
      <w:proofErr w:type="spellStart"/>
      <w:r w:rsidRPr="00B02F0D">
        <w:rPr>
          <w:b/>
        </w:rPr>
        <w:t>Rep</w:t>
      </w:r>
      <w:r>
        <w:rPr>
          <w:b/>
        </w:rPr>
        <w:t>ort</w:t>
      </w:r>
      <w:r w:rsidRPr="00B02F0D">
        <w:rPr>
          <w:b/>
        </w:rPr>
        <w:t>.cshtml</w:t>
      </w:r>
      <w:proofErr w:type="spellEnd"/>
      <w:r>
        <w:t xml:space="preserve"> just below the </w:t>
      </w:r>
      <w:r w:rsidRPr="00BC2C58">
        <w:rPr>
          <w:b/>
        </w:rPr>
        <w:t>@model</w:t>
      </w:r>
      <w:r>
        <w:t xml:space="preserve"> directive at the top.</w:t>
      </w:r>
    </w:p>
    <w:p w14:paraId="4E2884A0" w14:textId="77777777" w:rsidR="009E1547" w:rsidRDefault="009E1547" w:rsidP="009E1547">
      <w:pPr>
        <w:pStyle w:val="LabStepCodeBlockLevel2"/>
      </w:pPr>
      <w:r>
        <w:t>@section toolbar {</w:t>
      </w:r>
    </w:p>
    <w:p w14:paraId="0374CC2A" w14:textId="77777777" w:rsidR="009E1547" w:rsidRDefault="009E1547" w:rsidP="009E1547">
      <w:pPr>
        <w:pStyle w:val="LabStepCodeBlockLevel2"/>
      </w:pPr>
      <w:r>
        <w:t xml:space="preserve">  &lt;div id="toolbar" class="btn-toolbar bg-dark" role="toolbar" &gt;</w:t>
      </w:r>
    </w:p>
    <w:p w14:paraId="32C91929" w14:textId="77777777" w:rsidR="009E1547" w:rsidRDefault="009E1547" w:rsidP="009E1547">
      <w:pPr>
        <w:pStyle w:val="LabStepCodeBlockLevel2"/>
      </w:pPr>
      <w:r>
        <w:t xml:space="preserve">    &lt;button type="button" id="toggleEdit" class="btn btn-sm" &gt;Toggle Edit Mode&lt;/button&gt;</w:t>
      </w:r>
    </w:p>
    <w:p w14:paraId="67D712AF" w14:textId="77777777" w:rsidR="009E1547" w:rsidRDefault="009E1547" w:rsidP="009E1547">
      <w:pPr>
        <w:pStyle w:val="LabStepCodeBlockLevel2"/>
      </w:pPr>
      <w:r>
        <w:t xml:space="preserve">    &lt;button type="button" id="fullScreen" class="btn btn-sm" &gt;Full Screen&lt;/button&gt;</w:t>
      </w:r>
    </w:p>
    <w:p w14:paraId="40F4A6C8" w14:textId="77777777" w:rsidR="009E1547" w:rsidRDefault="009E1547" w:rsidP="009E1547">
      <w:pPr>
        <w:pStyle w:val="LabStepCodeBlockLevel2"/>
      </w:pPr>
      <w:r>
        <w:t xml:space="preserve">    &lt;button type="button" id="print" class="btn btn-sm" &gt;Print&lt;/button&gt;</w:t>
      </w:r>
    </w:p>
    <w:p w14:paraId="04AF0D05" w14:textId="77777777" w:rsidR="009E1547" w:rsidRDefault="009E1547" w:rsidP="009E1547">
      <w:pPr>
        <w:pStyle w:val="LabStepCodeBlockLevel2"/>
      </w:pPr>
      <w:r>
        <w:t xml:space="preserve">  &lt;/div&gt;</w:t>
      </w:r>
    </w:p>
    <w:p w14:paraId="4A931B6F" w14:textId="77777777" w:rsidR="009E1547" w:rsidRDefault="009E1547" w:rsidP="009E1547">
      <w:pPr>
        <w:pStyle w:val="LabStepCodeBlockLevel2"/>
      </w:pPr>
      <w:r>
        <w:t>}</w:t>
      </w:r>
    </w:p>
    <w:p w14:paraId="08904805" w14:textId="77777777" w:rsidR="009E1547" w:rsidRDefault="009E1547" w:rsidP="009E1547">
      <w:pPr>
        <w:pStyle w:val="LabStepNumberedLevel2"/>
      </w:pPr>
      <w:r>
        <w:t xml:space="preserve">The top of </w:t>
      </w:r>
      <w:proofErr w:type="spellStart"/>
      <w:r>
        <w:rPr>
          <w:b/>
        </w:rPr>
        <w:t>Report</w:t>
      </w:r>
      <w:r w:rsidRPr="00B02F0D">
        <w:rPr>
          <w:b/>
        </w:rPr>
        <w:t>.cshtml</w:t>
      </w:r>
      <w:proofErr w:type="spellEnd"/>
      <w:r>
        <w:t xml:space="preserve"> should match the following screenshot.</w:t>
      </w:r>
    </w:p>
    <w:p w14:paraId="2227A15D" w14:textId="77777777" w:rsidR="009E1547" w:rsidRDefault="009E1547" w:rsidP="009E1547">
      <w:pPr>
        <w:pStyle w:val="LabStepScreenshotLevel2"/>
      </w:pPr>
      <w:r>
        <w:drawing>
          <wp:inline distT="0" distB="0" distL="0" distR="0" wp14:anchorId="77777D90" wp14:editId="3E18FB6B">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65663371" w14:textId="77777777" w:rsidR="009E1547" w:rsidRDefault="009E1547" w:rsidP="009E1547">
      <w:pPr>
        <w:pStyle w:val="LabStepNumberedLevel2"/>
      </w:pPr>
      <w:r>
        <w:lastRenderedPageBreak/>
        <w:t xml:space="preserve">Inside </w:t>
      </w:r>
      <w:proofErr w:type="spellStart"/>
      <w:r>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1CD05AE8" w14:textId="77777777" w:rsidR="009E1547" w:rsidRDefault="009E1547" w:rsidP="009E1547">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003C3C7E" w14:textId="77777777" w:rsidR="009E1547" w:rsidRDefault="009E1547" w:rsidP="009E1547">
      <w:pPr>
        <w:pStyle w:val="LabStepCodeBlockLevel2"/>
      </w:pPr>
      <w:r>
        <w:t>var viewMode = "view";</w:t>
      </w:r>
    </w:p>
    <w:p w14:paraId="21E968D2" w14:textId="77777777" w:rsidR="009E1547" w:rsidRDefault="009E1547" w:rsidP="009E1547">
      <w:pPr>
        <w:pStyle w:val="LabStepCodeBlockLevel2"/>
      </w:pPr>
    </w:p>
    <w:p w14:paraId="1266F8DD" w14:textId="77777777" w:rsidR="009E1547" w:rsidRDefault="009E1547" w:rsidP="009E1547">
      <w:pPr>
        <w:pStyle w:val="LabStepCodeBlockLevel2"/>
      </w:pPr>
      <w:r>
        <w:t>$("#toggleEdit").click(function () {</w:t>
      </w:r>
    </w:p>
    <w:p w14:paraId="1365FD78"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toggle between view and edit mode</w:t>
      </w:r>
    </w:p>
    <w:p w14:paraId="4AB9AD80" w14:textId="77777777" w:rsidR="009E1547" w:rsidRDefault="009E1547" w:rsidP="009E1547">
      <w:pPr>
        <w:pStyle w:val="LabStepCodeBlockLevel2"/>
      </w:pPr>
      <w:r>
        <w:t xml:space="preserve">  viewMode = (viewMode == "view") ? "edit" : "view";</w:t>
      </w:r>
    </w:p>
    <w:p w14:paraId="5041D739" w14:textId="77777777" w:rsidR="009E1547" w:rsidRDefault="009E1547" w:rsidP="009E1547">
      <w:pPr>
        <w:pStyle w:val="LabStepCodeBlockLevel2"/>
      </w:pPr>
      <w:r>
        <w:t xml:space="preserve">  report.switchMode(viewMode);</w:t>
      </w:r>
    </w:p>
    <w:p w14:paraId="08EA89BD" w14:textId="77777777" w:rsidR="009E1547" w:rsidRPr="007E648E" w:rsidRDefault="009E1547" w:rsidP="009E1547">
      <w:pPr>
        <w:pStyle w:val="LabStepCodeBlockLevel2"/>
        <w:rPr>
          <w:color w:val="7F7F7F" w:themeColor="text1" w:themeTint="80"/>
        </w:rPr>
      </w:pPr>
      <w:r w:rsidRPr="007E648E">
        <w:rPr>
          <w:color w:val="7F7F7F" w:themeColor="text1" w:themeTint="80"/>
        </w:rPr>
        <w:t xml:space="preserve">  // show filter pane when entering edit mode</w:t>
      </w:r>
    </w:p>
    <w:p w14:paraId="28B2DDF2" w14:textId="77777777" w:rsidR="009E1547" w:rsidRDefault="009E1547" w:rsidP="009E1547">
      <w:pPr>
        <w:pStyle w:val="LabStepCodeBlockLevel2"/>
      </w:pPr>
      <w:r>
        <w:t xml:space="preserve">  var showFilterPane = (viewMode == "edit");</w:t>
      </w:r>
    </w:p>
    <w:p w14:paraId="70F94EEC" w14:textId="77777777" w:rsidR="009E1547" w:rsidRDefault="009E1547" w:rsidP="009E1547">
      <w:pPr>
        <w:pStyle w:val="LabStepCodeBlockLevel2"/>
      </w:pPr>
      <w:r>
        <w:t xml:space="preserve">  report.updateSettings({</w:t>
      </w:r>
    </w:p>
    <w:p w14:paraId="2755B4EA" w14:textId="77777777" w:rsidR="009E1547" w:rsidRDefault="009E1547" w:rsidP="009E1547">
      <w:pPr>
        <w:pStyle w:val="LabStepCodeBlockLevel2"/>
      </w:pPr>
      <w:r>
        <w:t xml:space="preserve">    "filterPaneEnabled": showFilterPane</w:t>
      </w:r>
    </w:p>
    <w:p w14:paraId="1E0A2E2E" w14:textId="77777777" w:rsidR="009E1547" w:rsidRDefault="009E1547" w:rsidP="009E1547">
      <w:pPr>
        <w:pStyle w:val="LabStepCodeBlockLevel2"/>
      </w:pPr>
      <w:r>
        <w:t xml:space="preserve">  });</w:t>
      </w:r>
    </w:p>
    <w:p w14:paraId="079A64E5" w14:textId="77777777" w:rsidR="009E1547" w:rsidRDefault="009E1547" w:rsidP="009E1547">
      <w:pPr>
        <w:pStyle w:val="LabStepCodeBlockLevel2"/>
      </w:pPr>
      <w:r>
        <w:t>});</w:t>
      </w:r>
    </w:p>
    <w:p w14:paraId="491D51EC" w14:textId="77777777" w:rsidR="009E1547" w:rsidRDefault="009E1547" w:rsidP="009E1547">
      <w:pPr>
        <w:pStyle w:val="LabStepCodeBlockLevel2"/>
      </w:pPr>
    </w:p>
    <w:p w14:paraId="04DCB570" w14:textId="77777777" w:rsidR="009E1547" w:rsidRDefault="009E1547" w:rsidP="009E1547">
      <w:pPr>
        <w:pStyle w:val="LabStepCodeBlockLevel2"/>
      </w:pPr>
      <w:r>
        <w:t>$("#fullScreen").click(function () {</w:t>
      </w:r>
    </w:p>
    <w:p w14:paraId="22292FFA" w14:textId="77777777" w:rsidR="009E1547" w:rsidRDefault="009E1547" w:rsidP="009E1547">
      <w:pPr>
        <w:pStyle w:val="LabStepCodeBlockLevel2"/>
      </w:pPr>
      <w:r>
        <w:t xml:space="preserve">  report.fullscreen();</w:t>
      </w:r>
    </w:p>
    <w:p w14:paraId="21225CB1" w14:textId="77777777" w:rsidR="009E1547" w:rsidRDefault="009E1547" w:rsidP="009E1547">
      <w:pPr>
        <w:pStyle w:val="LabStepCodeBlockLevel2"/>
      </w:pPr>
      <w:r>
        <w:t>});</w:t>
      </w:r>
    </w:p>
    <w:p w14:paraId="3E4AC818" w14:textId="77777777" w:rsidR="009E1547" w:rsidRDefault="009E1547" w:rsidP="009E1547">
      <w:pPr>
        <w:pStyle w:val="LabStepCodeBlockLevel2"/>
      </w:pPr>
    </w:p>
    <w:p w14:paraId="55EB19BC" w14:textId="77777777" w:rsidR="009E1547" w:rsidRDefault="009E1547" w:rsidP="009E1547">
      <w:pPr>
        <w:pStyle w:val="LabStepCodeBlockLevel2"/>
      </w:pPr>
      <w:r>
        <w:t>$("#print").click(function () {</w:t>
      </w:r>
    </w:p>
    <w:p w14:paraId="3747130B" w14:textId="77777777" w:rsidR="009E1547" w:rsidRDefault="009E1547" w:rsidP="009E1547">
      <w:pPr>
        <w:pStyle w:val="LabStepCodeBlockLevel2"/>
      </w:pPr>
      <w:r>
        <w:t xml:space="preserve">  report.print();</w:t>
      </w:r>
    </w:p>
    <w:p w14:paraId="3CB26D5B" w14:textId="77777777" w:rsidR="009E1547" w:rsidRDefault="009E1547" w:rsidP="009E1547">
      <w:pPr>
        <w:pStyle w:val="LabStepCodeBlockLevel2"/>
      </w:pPr>
      <w:r>
        <w:t>});</w:t>
      </w:r>
    </w:p>
    <w:p w14:paraId="241A062A" w14:textId="77777777" w:rsidR="009E1547" w:rsidRDefault="009E1547" w:rsidP="009E1547">
      <w:pPr>
        <w:pStyle w:val="LabStepNumberedLevel2"/>
      </w:pPr>
      <w:r>
        <w:t xml:space="preserve">Save your changes to </w:t>
      </w:r>
      <w:proofErr w:type="spellStart"/>
      <w:r>
        <w:rPr>
          <w:b/>
        </w:rPr>
        <w:t>Report</w:t>
      </w:r>
      <w:r w:rsidRPr="00B02F0D">
        <w:rPr>
          <w:b/>
        </w:rPr>
        <w:t>.cshtml</w:t>
      </w:r>
      <w:proofErr w:type="spellEnd"/>
      <w:r>
        <w:t>.</w:t>
      </w:r>
    </w:p>
    <w:p w14:paraId="156B4563" w14:textId="77777777" w:rsidR="009E1547" w:rsidRDefault="009E1547" w:rsidP="009E1547">
      <w:pPr>
        <w:pStyle w:val="LabStepNumbered"/>
      </w:pPr>
      <w:r>
        <w:t>Test out the application by running it in the Visual Studio debugger.</w:t>
      </w:r>
    </w:p>
    <w:p w14:paraId="4F51AF6B"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BC38E84" w14:textId="77777777" w:rsidR="009E1547" w:rsidRDefault="009E1547" w:rsidP="009E1547">
      <w:pPr>
        <w:pStyle w:val="LabStepNumberedLevel2"/>
      </w:pPr>
      <w:r>
        <w:t xml:space="preserve">Click the </w:t>
      </w:r>
      <w:r w:rsidRPr="002D7E83">
        <w:rPr>
          <w:b/>
        </w:rPr>
        <w:t>Report</w:t>
      </w:r>
      <w:r>
        <w:t xml:space="preserve"> link in the top navigation menu.</w:t>
      </w:r>
    </w:p>
    <w:p w14:paraId="683F0DFB" w14:textId="77777777" w:rsidR="009E1547" w:rsidRDefault="009E1547" w:rsidP="009E1547">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56084095" w14:textId="77777777" w:rsidR="009E1547" w:rsidRDefault="009E1547" w:rsidP="009E1547">
      <w:pPr>
        <w:pStyle w:val="LabStepScreenshotLevel2"/>
      </w:pPr>
      <w:r>
        <w:drawing>
          <wp:inline distT="0" distB="0" distL="0" distR="0" wp14:anchorId="5F720652" wp14:editId="34695873">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15A26B46" w14:textId="77777777" w:rsidR="009E1547" w:rsidRDefault="009E1547" w:rsidP="009E1547">
      <w:pPr>
        <w:pStyle w:val="LabStepNumberedLevel2"/>
      </w:pPr>
      <w:r>
        <w:t xml:space="preserve">Click the </w:t>
      </w:r>
      <w:r w:rsidRPr="00BC2C58">
        <w:rPr>
          <w:b/>
        </w:rPr>
        <w:t>Toggle Edit Mode</w:t>
      </w:r>
      <w:r>
        <w:t xml:space="preserve"> button several times. The report should toggle back and forth between edit and reader mode.</w:t>
      </w:r>
    </w:p>
    <w:p w14:paraId="12FA196D" w14:textId="77777777" w:rsidR="009E1547" w:rsidRDefault="009E1547" w:rsidP="009E1547">
      <w:pPr>
        <w:pStyle w:val="LabStepScreenshotLevel2"/>
      </w:pPr>
      <w:r>
        <w:drawing>
          <wp:inline distT="0" distB="0" distL="0" distR="0" wp14:anchorId="4872F364" wp14:editId="7CF02555">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1FAE1888" w14:textId="77777777" w:rsidR="009E1547" w:rsidRDefault="009E1547" w:rsidP="009E1547">
      <w:pPr>
        <w:pStyle w:val="LabStepNumberedLevel2"/>
      </w:pPr>
      <w:r>
        <w:t xml:space="preserve">Experiment by clicking the </w:t>
      </w:r>
      <w:r w:rsidRPr="00BC2C58">
        <w:rPr>
          <w:b/>
        </w:rPr>
        <w:t>Full Screen</w:t>
      </w:r>
      <w:r>
        <w:t xml:space="preserve"> button.</w:t>
      </w:r>
    </w:p>
    <w:p w14:paraId="74EFDA24" w14:textId="77777777" w:rsidR="009E1547" w:rsidRDefault="009E1547" w:rsidP="009E1547">
      <w:pPr>
        <w:pStyle w:val="LabStepNumberedLevel2"/>
      </w:pPr>
      <w:r>
        <w:t xml:space="preserve">Experiment by clicking the </w:t>
      </w:r>
      <w:r w:rsidRPr="00BC2C58">
        <w:rPr>
          <w:b/>
        </w:rPr>
        <w:t>Print button</w:t>
      </w:r>
      <w:r>
        <w:t>.</w:t>
      </w:r>
    </w:p>
    <w:p w14:paraId="309094E2" w14:textId="77777777" w:rsidR="009E1547" w:rsidRPr="00630874" w:rsidRDefault="009E1547" w:rsidP="009E1547">
      <w:pPr>
        <w:pStyle w:val="LabStepNumberedLevel2"/>
      </w:pPr>
      <w:r>
        <w:t>Close the browser window and return to Visual Studio and stop the current debugging session.</w:t>
      </w:r>
    </w:p>
    <w:p w14:paraId="35AC7B0B" w14:textId="77777777" w:rsidR="009E1547" w:rsidRDefault="009E1547" w:rsidP="009E1547">
      <w:pPr>
        <w:pStyle w:val="Heading3"/>
      </w:pPr>
      <w:r>
        <w:lastRenderedPageBreak/>
        <w:t>Exercise 6: Embedding a Dashboard</w:t>
      </w:r>
    </w:p>
    <w:p w14:paraId="34F91FC7" w14:textId="77777777" w:rsidR="009E1547" w:rsidRDefault="009E1547" w:rsidP="009E1547">
      <w:pPr>
        <w:pStyle w:val="LabExerciseLeadIn"/>
      </w:pPr>
      <w:r>
        <w:t>In this exercise you will embed a dashboard. As you will see, it’s not very different from the steps you have already implemented to embed a report.</w:t>
      </w:r>
    </w:p>
    <w:p w14:paraId="5444D368" w14:textId="77777777" w:rsidR="009E1547" w:rsidRDefault="009E1547" w:rsidP="009E1547">
      <w:pPr>
        <w:pStyle w:val="LabStepNumbered"/>
        <w:numPr>
          <w:ilvl w:val="0"/>
          <w:numId w:val="7"/>
        </w:numPr>
      </w:pPr>
      <w:r>
        <w:t xml:space="preserve">Add a new method to the </w:t>
      </w:r>
      <w:proofErr w:type="spellStart"/>
      <w:r w:rsidRPr="00723C6B">
        <w:rPr>
          <w:b/>
        </w:rPr>
        <w:t>PbiEmbeddingManger</w:t>
      </w:r>
      <w:proofErr w:type="spellEnd"/>
      <w:r>
        <w:t xml:space="preserve"> class named </w:t>
      </w:r>
      <w:proofErr w:type="spellStart"/>
      <w:r w:rsidRPr="00723C6B">
        <w:rPr>
          <w:b/>
        </w:rPr>
        <w:t>GetDashboardEmbeddingData</w:t>
      </w:r>
      <w:proofErr w:type="spellEnd"/>
      <w:r>
        <w:t>.</w:t>
      </w:r>
    </w:p>
    <w:p w14:paraId="6F6F2CDF" w14:textId="77777777" w:rsidR="009E1547" w:rsidRDefault="009E1547" w:rsidP="009E1547">
      <w:pPr>
        <w:pStyle w:val="LabStepNumberedLevel2"/>
        <w:numPr>
          <w:ilvl w:val="1"/>
          <w:numId w:val="7"/>
        </w:numPr>
      </w:pPr>
      <w:r>
        <w:t xml:space="preserve">Open </w:t>
      </w:r>
      <w:proofErr w:type="spellStart"/>
      <w:r w:rsidRPr="00723C6B">
        <w:rPr>
          <w:b/>
        </w:rPr>
        <w:t>PbiEmbeddedManager.cs</w:t>
      </w:r>
      <w:proofErr w:type="spellEnd"/>
      <w:r>
        <w:t xml:space="preserve"> in an editor window if it’s not already open.</w:t>
      </w:r>
    </w:p>
    <w:p w14:paraId="17195D07"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GetReportEmbeddingData</w:t>
      </w:r>
      <w:proofErr w:type="spellEnd"/>
      <w:r>
        <w:t xml:space="preserve"> method</w:t>
      </w:r>
    </w:p>
    <w:p w14:paraId="43128C51" w14:textId="77777777" w:rsidR="009E1547" w:rsidRDefault="009E1547" w:rsidP="009E1547">
      <w:pPr>
        <w:pStyle w:val="LabStepNumberedLevel2"/>
        <w:numPr>
          <w:ilvl w:val="1"/>
          <w:numId w:val="7"/>
        </w:numPr>
      </w:pPr>
      <w:r>
        <w:t xml:space="preserve">Paste in the definition for a new method named </w:t>
      </w:r>
      <w:proofErr w:type="spellStart"/>
      <w:r w:rsidRPr="007D0CB7">
        <w:rPr>
          <w:b/>
        </w:rPr>
        <w:t>GetDashboardEmbeddingData</w:t>
      </w:r>
      <w:proofErr w:type="spellEnd"/>
      <w:r>
        <w:t xml:space="preserve"> using the following code.</w:t>
      </w:r>
    </w:p>
    <w:p w14:paraId="399DD0CC" w14:textId="77777777" w:rsidR="009E1547" w:rsidRDefault="009E1547" w:rsidP="009E1547">
      <w:pPr>
        <w:pStyle w:val="LabStepCodeBlockLevel2"/>
      </w:pPr>
      <w:r>
        <w:t>public static async Task&lt;DashboardEmbeddingData&gt; GetDashboardEmbeddingData() {</w:t>
      </w:r>
    </w:p>
    <w:p w14:paraId="766005FC" w14:textId="77777777" w:rsidR="009E1547" w:rsidRDefault="009E1547" w:rsidP="009E1547">
      <w:pPr>
        <w:pStyle w:val="LabStepCodeBlockLevel2"/>
      </w:pPr>
    </w:p>
    <w:p w14:paraId="5CD2999E" w14:textId="77777777" w:rsidR="009E1547" w:rsidRDefault="009E1547" w:rsidP="009E1547">
      <w:pPr>
        <w:pStyle w:val="LabStepCodeBlockLevel2"/>
      </w:pPr>
      <w:r>
        <w:t xml:space="preserve">  PowerBIClient pbiClient = GetPowerBiClient();</w:t>
      </w:r>
    </w:p>
    <w:p w14:paraId="165C3305" w14:textId="77777777" w:rsidR="009E1547" w:rsidRDefault="009E1547" w:rsidP="009E1547">
      <w:pPr>
        <w:pStyle w:val="LabStepCodeBlockLevel2"/>
      </w:pPr>
    </w:p>
    <w:p w14:paraId="6A1DFA84" w14:textId="77777777" w:rsidR="009E1547" w:rsidRDefault="009E1547" w:rsidP="009E1547">
      <w:pPr>
        <w:pStyle w:val="LabStepCodeBlockLevel2"/>
      </w:pPr>
      <w:r>
        <w:t xml:space="preserve">  var dashboard = await pbiClient.Dashboards.GetDashboardInGroupAsync(workspaceId, dashboardId);</w:t>
      </w:r>
    </w:p>
    <w:p w14:paraId="1B208088" w14:textId="77777777" w:rsidR="009E1547" w:rsidRDefault="009E1547" w:rsidP="009E1547">
      <w:pPr>
        <w:pStyle w:val="LabStepCodeBlockLevel2"/>
      </w:pPr>
      <w:r>
        <w:t xml:space="preserve">  var embedUrl = dashboard.EmbedUrl;</w:t>
      </w:r>
    </w:p>
    <w:p w14:paraId="48EFAE6F" w14:textId="77777777" w:rsidR="009E1547" w:rsidRDefault="009E1547" w:rsidP="009E1547">
      <w:pPr>
        <w:pStyle w:val="LabStepCodeBlockLevel2"/>
      </w:pPr>
      <w:r>
        <w:t xml:space="preserve">  var dashboardDisplayName = dashboard.DisplayName;</w:t>
      </w:r>
    </w:p>
    <w:p w14:paraId="2E03A7AD" w14:textId="77777777" w:rsidR="009E1547" w:rsidRDefault="009E1547" w:rsidP="009E1547">
      <w:pPr>
        <w:pStyle w:val="LabStepCodeBlockLevel2"/>
      </w:pPr>
    </w:p>
    <w:p w14:paraId="5D445909" w14:textId="77777777" w:rsidR="009E1547" w:rsidRDefault="009E1547" w:rsidP="009E1547">
      <w:pPr>
        <w:pStyle w:val="LabStepCodeBlockLevel2"/>
      </w:pPr>
      <w:r>
        <w:t xml:space="preserve">  GenerateTokenRequest generateTokenRequestParameters = new GenerateTokenRequest(accessLevel: "view");</w:t>
      </w:r>
    </w:p>
    <w:p w14:paraId="22188929" w14:textId="77777777" w:rsidR="009E1547" w:rsidRDefault="009E1547" w:rsidP="009E1547">
      <w:pPr>
        <w:pStyle w:val="LabStepCodeBlockLevel2"/>
      </w:pPr>
      <w:r>
        <w:t xml:space="preserve">  </w:t>
      </w:r>
    </w:p>
    <w:p w14:paraId="2252AA09" w14:textId="77777777" w:rsidR="009E1547" w:rsidRDefault="009E1547" w:rsidP="009E1547">
      <w:pPr>
        <w:pStyle w:val="LabStepCodeBlockLevel2"/>
      </w:pPr>
      <w:r>
        <w:t xml:space="preserve">  string embedToken = </w:t>
      </w:r>
    </w:p>
    <w:p w14:paraId="5851E154" w14:textId="77777777" w:rsidR="009E1547" w:rsidRDefault="009E1547" w:rsidP="009E1547">
      <w:pPr>
        <w:pStyle w:val="LabStepCodeBlockLevel2"/>
      </w:pPr>
      <w:r>
        <w:t xml:space="preserve">     (await pbiClient.Dashboards.GenerateTokenInGroupAsync(workspaceId, </w:t>
      </w:r>
    </w:p>
    <w:p w14:paraId="583E26FC" w14:textId="77777777" w:rsidR="009E1547" w:rsidRDefault="009E1547" w:rsidP="009E1547">
      <w:pPr>
        <w:pStyle w:val="LabStepCodeBlockLevel2"/>
      </w:pPr>
      <w:r>
        <w:t xml:space="preserve">                                                           dashboardId,</w:t>
      </w:r>
    </w:p>
    <w:p w14:paraId="636A78B9" w14:textId="77777777" w:rsidR="009E1547" w:rsidRDefault="009E1547" w:rsidP="009E1547">
      <w:pPr>
        <w:pStyle w:val="LabStepCodeBlockLevel2"/>
      </w:pPr>
      <w:r>
        <w:t xml:space="preserve">                                                           generateTokenRequestParameters)).Token;</w:t>
      </w:r>
    </w:p>
    <w:p w14:paraId="06A62F9F" w14:textId="77777777" w:rsidR="009E1547" w:rsidRDefault="009E1547" w:rsidP="009E1547">
      <w:pPr>
        <w:pStyle w:val="LabStepCodeBlockLevel2"/>
      </w:pPr>
    </w:p>
    <w:p w14:paraId="307D9525" w14:textId="77777777" w:rsidR="009E1547" w:rsidRDefault="009E1547" w:rsidP="009E1547">
      <w:pPr>
        <w:pStyle w:val="LabStepCodeBlockLevel2"/>
      </w:pPr>
      <w:r>
        <w:t xml:space="preserve">  return new DashboardEmbeddingData {</w:t>
      </w:r>
    </w:p>
    <w:p w14:paraId="5CCF70A0" w14:textId="77777777" w:rsidR="009E1547" w:rsidRDefault="009E1547" w:rsidP="009E1547">
      <w:pPr>
        <w:pStyle w:val="LabStepCodeBlockLevel2"/>
      </w:pPr>
      <w:r>
        <w:t xml:space="preserve">    dashboardId = dashboardId,</w:t>
      </w:r>
    </w:p>
    <w:p w14:paraId="1D208F35" w14:textId="77777777" w:rsidR="009E1547" w:rsidRDefault="009E1547" w:rsidP="009E1547">
      <w:pPr>
        <w:pStyle w:val="LabStepCodeBlockLevel2"/>
      </w:pPr>
      <w:r>
        <w:t xml:space="preserve">    dashboardName = dashboardDisplayName,</w:t>
      </w:r>
    </w:p>
    <w:p w14:paraId="05229902" w14:textId="77777777" w:rsidR="009E1547" w:rsidRDefault="009E1547" w:rsidP="009E1547">
      <w:pPr>
        <w:pStyle w:val="LabStepCodeBlockLevel2"/>
      </w:pPr>
      <w:r>
        <w:t xml:space="preserve">    embedUrl = embedUrl,</w:t>
      </w:r>
    </w:p>
    <w:p w14:paraId="1B549069" w14:textId="77777777" w:rsidR="009E1547" w:rsidRDefault="009E1547" w:rsidP="009E1547">
      <w:pPr>
        <w:pStyle w:val="LabStepCodeBlockLevel2"/>
      </w:pPr>
      <w:r>
        <w:t xml:space="preserve">    accessToken = embedToken</w:t>
      </w:r>
    </w:p>
    <w:p w14:paraId="1634C5D8" w14:textId="77777777" w:rsidR="009E1547" w:rsidRDefault="009E1547" w:rsidP="009E1547">
      <w:pPr>
        <w:pStyle w:val="LabStepCodeBlockLevel2"/>
      </w:pPr>
      <w:r>
        <w:t xml:space="preserve">  };</w:t>
      </w:r>
    </w:p>
    <w:p w14:paraId="01969DB4" w14:textId="77777777" w:rsidR="009E1547" w:rsidRDefault="009E1547" w:rsidP="009E1547">
      <w:pPr>
        <w:pStyle w:val="LabStepCodeBlockLevel2"/>
      </w:pPr>
    </w:p>
    <w:p w14:paraId="0A2CB8A4" w14:textId="77777777" w:rsidR="009E1547" w:rsidRDefault="009E1547" w:rsidP="009E1547">
      <w:pPr>
        <w:pStyle w:val="LabStepCodeBlockLevel2"/>
      </w:pPr>
      <w:r>
        <w:t>}</w:t>
      </w:r>
    </w:p>
    <w:p w14:paraId="70B43289" w14:textId="77777777" w:rsidR="009E1547" w:rsidRDefault="009E1547" w:rsidP="009E1547">
      <w:pPr>
        <w:pStyle w:val="LabStepNumberedLevel2"/>
        <w:numPr>
          <w:ilvl w:val="1"/>
          <w:numId w:val="7"/>
        </w:numPr>
      </w:pPr>
      <w:r>
        <w:t xml:space="preserve">Save your changes to </w:t>
      </w:r>
      <w:proofErr w:type="spellStart"/>
      <w:r w:rsidRPr="00723C6B">
        <w:rPr>
          <w:b/>
        </w:rPr>
        <w:t>PbiEmbeddedManager.cs</w:t>
      </w:r>
      <w:proofErr w:type="spellEnd"/>
      <w:r>
        <w:t>.</w:t>
      </w:r>
    </w:p>
    <w:p w14:paraId="4C0397A2"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r w:rsidRPr="00723C6B">
        <w:rPr>
          <w:b/>
        </w:rPr>
        <w:t>Dashboard</w:t>
      </w:r>
      <w:r>
        <w:t>.</w:t>
      </w:r>
    </w:p>
    <w:p w14:paraId="40DD0CA0"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7B3A29BE" w14:textId="77777777" w:rsidR="009E1547" w:rsidRDefault="009E1547" w:rsidP="009E1547">
      <w:pPr>
        <w:pStyle w:val="LabStepNumberedLevel2"/>
        <w:numPr>
          <w:ilvl w:val="1"/>
          <w:numId w:val="7"/>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01605324" w14:textId="77777777" w:rsidR="009E1547" w:rsidRDefault="009E1547" w:rsidP="009E1547">
      <w:pPr>
        <w:pStyle w:val="LabStepCodeBlockLevel2"/>
      </w:pPr>
      <w:r>
        <w:t>public async Task&lt;ActionResult&gt; Dashboard() {</w:t>
      </w:r>
    </w:p>
    <w:p w14:paraId="67623BF5" w14:textId="77777777" w:rsidR="009E1547" w:rsidRDefault="009E1547" w:rsidP="009E1547">
      <w:pPr>
        <w:pStyle w:val="LabStepCodeBlockLevel2"/>
      </w:pPr>
      <w:r>
        <w:t xml:space="preserve">  DashboardEmbeddingData embeddingData = await PbiEmbeddedManager.GetDashboardEmbeddingData();</w:t>
      </w:r>
    </w:p>
    <w:p w14:paraId="3EA30278" w14:textId="77777777" w:rsidR="009E1547" w:rsidRDefault="009E1547" w:rsidP="009E1547">
      <w:pPr>
        <w:pStyle w:val="LabStepCodeBlockLevel2"/>
      </w:pPr>
      <w:r>
        <w:t xml:space="preserve">  return View(embeddingData);</w:t>
      </w:r>
    </w:p>
    <w:p w14:paraId="0EA27A15" w14:textId="77777777" w:rsidR="009E1547" w:rsidRDefault="009E1547" w:rsidP="009E1547">
      <w:pPr>
        <w:pStyle w:val="LabStepCodeBlockLevel2"/>
      </w:pPr>
      <w:r>
        <w:t>}</w:t>
      </w:r>
    </w:p>
    <w:p w14:paraId="0A322BDC" w14:textId="77777777" w:rsidR="009E1547" w:rsidRDefault="009E1547" w:rsidP="009E1547">
      <w:pPr>
        <w:pStyle w:val="LabStepNumbered"/>
      </w:pPr>
      <w:r>
        <w:t xml:space="preserve">Create a razor view for the </w:t>
      </w:r>
      <w:r w:rsidRPr="00723C6B">
        <w:rPr>
          <w:b/>
        </w:rPr>
        <w:t>Dashboard</w:t>
      </w:r>
      <w:r>
        <w:t xml:space="preserve"> action method.</w:t>
      </w:r>
    </w:p>
    <w:p w14:paraId="41C93B30" w14:textId="77777777" w:rsidR="009E1547" w:rsidRDefault="009E1547" w:rsidP="009E154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5FF076FA" w14:textId="77777777" w:rsidR="009E1547" w:rsidRDefault="009E1547" w:rsidP="009E154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27114D28" w14:textId="77777777" w:rsidR="009E1547" w:rsidRDefault="009E1547" w:rsidP="009E1547">
      <w:pPr>
        <w:pStyle w:val="LabStepScreenshotLevel2"/>
      </w:pPr>
      <w:r>
        <w:drawing>
          <wp:inline distT="0" distB="0" distL="0" distR="0" wp14:anchorId="23D51E33" wp14:editId="41F448CB">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5DC9C66E" w14:textId="77777777" w:rsidR="009E1547" w:rsidRDefault="009E1547" w:rsidP="009E1547">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20CE4E11" w14:textId="77777777" w:rsidR="009E1547" w:rsidRDefault="009E1547" w:rsidP="009E1547">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2595AF6E" w14:textId="77777777" w:rsidR="009E1547" w:rsidRDefault="009E1547" w:rsidP="009E1547">
      <w:pPr>
        <w:pStyle w:val="LabStepCodeBlockLevel2"/>
      </w:pPr>
      <w:r>
        <w:t>@model EmbeddedLab.Models.DashboardEmbeddingData</w:t>
      </w:r>
    </w:p>
    <w:p w14:paraId="7A77CCD9" w14:textId="77777777" w:rsidR="009E1547" w:rsidRDefault="009E1547" w:rsidP="009E1547">
      <w:pPr>
        <w:pStyle w:val="LabStepCodeBlockLevel2"/>
      </w:pPr>
    </w:p>
    <w:p w14:paraId="60FAA262" w14:textId="77777777" w:rsidR="009E1547" w:rsidRDefault="009E1547" w:rsidP="009E1547">
      <w:pPr>
        <w:pStyle w:val="LabStepCodeBlockLevel2"/>
      </w:pPr>
      <w:r>
        <w:t>&lt;div id="embedContainer" /&gt;</w:t>
      </w:r>
    </w:p>
    <w:p w14:paraId="0A3465B1" w14:textId="77777777" w:rsidR="009E1547" w:rsidRDefault="009E1547" w:rsidP="009E1547">
      <w:pPr>
        <w:pStyle w:val="LabStepCodeBlockLevel2"/>
      </w:pPr>
    </w:p>
    <w:p w14:paraId="172DF3D8" w14:textId="77777777" w:rsidR="009E1547" w:rsidRDefault="009E1547" w:rsidP="009E1547">
      <w:pPr>
        <w:pStyle w:val="LabStepCodeBlockLevel2"/>
      </w:pPr>
      <w:r>
        <w:t>&lt;script src="~/Scripts/powerbi.js"&gt;&lt;/script&gt;</w:t>
      </w:r>
    </w:p>
    <w:p w14:paraId="58F07651" w14:textId="77777777" w:rsidR="009E1547" w:rsidRDefault="009E1547" w:rsidP="009E1547">
      <w:pPr>
        <w:pStyle w:val="LabStepCodeBlockLevel2"/>
      </w:pPr>
      <w:r>
        <w:t>&lt;script&gt;</w:t>
      </w:r>
    </w:p>
    <w:p w14:paraId="1BF7DAE5" w14:textId="77777777" w:rsidR="009E1547" w:rsidRDefault="009E1547" w:rsidP="009E1547">
      <w:pPr>
        <w:pStyle w:val="LabStepCodeBlockLevel2"/>
      </w:pPr>
    </w:p>
    <w:p w14:paraId="0E95320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data required for embedding Power BI report</w:t>
      </w:r>
    </w:p>
    <w:p w14:paraId="0CACD7D1" w14:textId="77777777" w:rsidR="009E1547" w:rsidRDefault="009E1547" w:rsidP="009E1547">
      <w:pPr>
        <w:pStyle w:val="LabStepCodeBlockLevel2"/>
      </w:pPr>
      <w:r>
        <w:t xml:space="preserve">  var embedDashboardId = "@Model.dashboardId";</w:t>
      </w:r>
    </w:p>
    <w:p w14:paraId="5DE012EA" w14:textId="77777777" w:rsidR="009E1547" w:rsidRDefault="009E1547" w:rsidP="009E1547">
      <w:pPr>
        <w:pStyle w:val="LabStepCodeBlockLevel2"/>
      </w:pPr>
      <w:r>
        <w:t xml:space="preserve">  var embedUrl = "@Model.embedUrl";</w:t>
      </w:r>
    </w:p>
    <w:p w14:paraId="7842785E" w14:textId="77777777" w:rsidR="009E1547" w:rsidRDefault="009E1547" w:rsidP="009E1547">
      <w:pPr>
        <w:pStyle w:val="LabStepCodeBlockLevel2"/>
      </w:pPr>
      <w:r>
        <w:t xml:space="preserve">  var accessToken = "@Model.accessToken";</w:t>
      </w:r>
    </w:p>
    <w:p w14:paraId="2910946D" w14:textId="77777777" w:rsidR="009E1547" w:rsidRDefault="009E1547" w:rsidP="009E1547">
      <w:pPr>
        <w:pStyle w:val="LabStepCodeBlockLevel2"/>
      </w:pPr>
    </w:p>
    <w:p w14:paraId="7C1AF12F"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30A3A53E" w14:textId="77777777" w:rsidR="009E1547" w:rsidRDefault="009E1547" w:rsidP="009E1547">
      <w:pPr>
        <w:pStyle w:val="LabStepCodeBlockLevel2"/>
      </w:pPr>
      <w:r>
        <w:t xml:space="preserve">  var models = window['powerbi-client'].models;</w:t>
      </w:r>
    </w:p>
    <w:p w14:paraId="1106F718" w14:textId="77777777" w:rsidR="009E1547" w:rsidRDefault="009E1547" w:rsidP="009E1547">
      <w:pPr>
        <w:pStyle w:val="LabStepCodeBlockLevel2"/>
      </w:pPr>
    </w:p>
    <w:p w14:paraId="534216B4" w14:textId="77777777" w:rsidR="009E1547" w:rsidRDefault="009E1547" w:rsidP="009E1547">
      <w:pPr>
        <w:pStyle w:val="LabStepCodeBlockLevel2"/>
      </w:pPr>
      <w:r>
        <w:t xml:space="preserve">  var config = {</w:t>
      </w:r>
    </w:p>
    <w:p w14:paraId="296DE011" w14:textId="77777777" w:rsidR="009E1547" w:rsidRDefault="009E1547" w:rsidP="009E1547">
      <w:pPr>
        <w:pStyle w:val="LabStepCodeBlockLevel2"/>
      </w:pPr>
      <w:r>
        <w:t xml:space="preserve">    type: 'dashboard',</w:t>
      </w:r>
    </w:p>
    <w:p w14:paraId="7739BC7F" w14:textId="77777777" w:rsidR="009E1547" w:rsidRDefault="009E1547" w:rsidP="009E1547">
      <w:pPr>
        <w:pStyle w:val="LabStepCodeBlockLevel2"/>
      </w:pPr>
      <w:r>
        <w:t xml:space="preserve">    id: embedDashboardId,</w:t>
      </w:r>
    </w:p>
    <w:p w14:paraId="7D01498C" w14:textId="77777777" w:rsidR="009E1547" w:rsidRDefault="009E1547" w:rsidP="009E1547">
      <w:pPr>
        <w:pStyle w:val="LabStepCodeBlockLevel2"/>
      </w:pPr>
      <w:r>
        <w:t xml:space="preserve">    embedUrl: embedUrl,</w:t>
      </w:r>
    </w:p>
    <w:p w14:paraId="356F71FA" w14:textId="77777777" w:rsidR="009E1547" w:rsidRDefault="009E1547" w:rsidP="009E1547">
      <w:pPr>
        <w:pStyle w:val="LabStepCodeBlockLevel2"/>
      </w:pPr>
      <w:r>
        <w:t xml:space="preserve">    accessToken: accessToken,</w:t>
      </w:r>
    </w:p>
    <w:p w14:paraId="0F744FE0" w14:textId="77777777" w:rsidR="009E1547" w:rsidRDefault="009E1547" w:rsidP="009E1547">
      <w:pPr>
        <w:pStyle w:val="LabStepCodeBlockLevel2"/>
      </w:pPr>
      <w:r>
        <w:t xml:space="preserve">    tokenType: models.TokenType.Embed,</w:t>
      </w:r>
    </w:p>
    <w:p w14:paraId="7C2905DC" w14:textId="77777777" w:rsidR="009E1547" w:rsidRDefault="009E1547" w:rsidP="009E1547">
      <w:pPr>
        <w:pStyle w:val="LabStepCodeBlockLevel2"/>
      </w:pPr>
      <w:r>
        <w:t xml:space="preserve">    pageView: "fitToWidth"</w:t>
      </w:r>
    </w:p>
    <w:p w14:paraId="4CD2BFAF" w14:textId="77777777" w:rsidR="009E1547" w:rsidRDefault="009E1547" w:rsidP="009E1547">
      <w:pPr>
        <w:pStyle w:val="LabStepCodeBlockLevel2"/>
      </w:pPr>
      <w:r>
        <w:t xml:space="preserve">  };</w:t>
      </w:r>
    </w:p>
    <w:p w14:paraId="4C1072AB" w14:textId="77777777" w:rsidR="009E1547" w:rsidRDefault="009E1547" w:rsidP="009E1547">
      <w:pPr>
        <w:pStyle w:val="LabStepCodeBlockLevel2"/>
      </w:pPr>
    </w:p>
    <w:p w14:paraId="2E0BD8A6"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Get a reference to the embedded report HTML element</w:t>
      </w:r>
    </w:p>
    <w:p w14:paraId="17831992" w14:textId="77777777" w:rsidR="009E1547" w:rsidRDefault="009E1547" w:rsidP="009E1547">
      <w:pPr>
        <w:pStyle w:val="LabStepCodeBlockLevel2"/>
      </w:pPr>
      <w:r>
        <w:t xml:space="preserve">  var embedContainer = document.getElementById('embedContainer');</w:t>
      </w:r>
    </w:p>
    <w:p w14:paraId="1B78B189" w14:textId="77777777" w:rsidR="009E1547" w:rsidRDefault="009E1547" w:rsidP="009E1547">
      <w:pPr>
        <w:pStyle w:val="LabStepCodeBlockLevel2"/>
      </w:pPr>
    </w:p>
    <w:p w14:paraId="003F90CB" w14:textId="77777777" w:rsidR="009E1547" w:rsidRPr="007D0CB7" w:rsidRDefault="009E1547" w:rsidP="009E154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21A25BD1" w14:textId="77777777" w:rsidR="009E1547" w:rsidRDefault="009E1547" w:rsidP="009E1547">
      <w:pPr>
        <w:pStyle w:val="LabStepCodeBlockLevel2"/>
      </w:pPr>
      <w:r>
        <w:t xml:space="preserve">  var dashboard = powerbi.embed(embedContainer, config);</w:t>
      </w:r>
    </w:p>
    <w:p w14:paraId="6CA930E0" w14:textId="77777777" w:rsidR="009E1547" w:rsidRDefault="009E1547" w:rsidP="009E1547">
      <w:pPr>
        <w:pStyle w:val="LabStepCodeBlockLevel2"/>
      </w:pPr>
    </w:p>
    <w:p w14:paraId="31C4E255" w14:textId="77777777" w:rsidR="009E1547" w:rsidRDefault="009E1547" w:rsidP="009E1547">
      <w:pPr>
        <w:pStyle w:val="LabStepCodeBlockLevel2"/>
      </w:pPr>
      <w:r>
        <w:t>&lt;/script&gt;</w:t>
      </w:r>
    </w:p>
    <w:p w14:paraId="692BB284" w14:textId="77777777" w:rsidR="009E1547" w:rsidRDefault="009E1547" w:rsidP="009E1547">
      <w:pPr>
        <w:pStyle w:val="LabStepNumberedLevel2"/>
      </w:pPr>
      <w:r>
        <w:t xml:space="preserve">Save your changes to </w:t>
      </w:r>
      <w:proofErr w:type="spellStart"/>
      <w:r w:rsidRPr="004E25FC">
        <w:rPr>
          <w:b/>
        </w:rPr>
        <w:t>Dashboard.cshtml</w:t>
      </w:r>
      <w:proofErr w:type="spellEnd"/>
      <w:r>
        <w:t>.</w:t>
      </w:r>
    </w:p>
    <w:p w14:paraId="4C6C5169" w14:textId="77777777" w:rsidR="009E1547" w:rsidRDefault="009E1547" w:rsidP="009E1547">
      <w:pPr>
        <w:pStyle w:val="LabStepNumbered"/>
      </w:pPr>
      <w:r>
        <w:t>Test out the application by running it in the Visual Studio debugger.</w:t>
      </w:r>
    </w:p>
    <w:p w14:paraId="727C12B7"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1CE6F410" w14:textId="77777777" w:rsidR="009E1547" w:rsidRDefault="009E1547" w:rsidP="009E1547">
      <w:pPr>
        <w:pStyle w:val="LabStepNumberedLevel2"/>
      </w:pPr>
      <w:r>
        <w:t xml:space="preserve">Click the </w:t>
      </w:r>
      <w:r>
        <w:rPr>
          <w:b/>
        </w:rPr>
        <w:t>Dashboard</w:t>
      </w:r>
      <w:r>
        <w:t xml:space="preserve"> link in the top navigation menu and you should see the dashboard embedded in the web page.</w:t>
      </w:r>
    </w:p>
    <w:p w14:paraId="632DCDC5" w14:textId="77777777" w:rsidR="009E1547" w:rsidRDefault="009E1547" w:rsidP="009E1547">
      <w:pPr>
        <w:pStyle w:val="LabStepScreenshotLevel2"/>
      </w:pPr>
      <w:r>
        <w:drawing>
          <wp:inline distT="0" distB="0" distL="0" distR="0" wp14:anchorId="53996B69" wp14:editId="3FBA88EA">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6F3BF51A" w14:textId="77777777" w:rsidR="009E1547" w:rsidRDefault="009E1547" w:rsidP="009E1547">
      <w:pPr>
        <w:pStyle w:val="LabStepNumberedLevel2"/>
      </w:pPr>
      <w:r>
        <w:t>Try changing the size of the browser window and see how the application responds by adjusting the size of the dashboard.</w:t>
      </w:r>
    </w:p>
    <w:p w14:paraId="6A36CDEB" w14:textId="77777777" w:rsidR="009E1547" w:rsidRDefault="009E1547" w:rsidP="009E1547">
      <w:pPr>
        <w:pStyle w:val="LabStepNumberedLevel2"/>
      </w:pPr>
      <w:r>
        <w:t>Close the browser window and return to Visual Studio and stop the current debugging session.</w:t>
      </w:r>
    </w:p>
    <w:p w14:paraId="5386AABA" w14:textId="77777777" w:rsidR="009E1547" w:rsidRDefault="009E1547" w:rsidP="009E1547">
      <w:pPr>
        <w:pStyle w:val="Heading3"/>
      </w:pPr>
      <w:r>
        <w:lastRenderedPageBreak/>
        <w:t>Exercise 7: Embedding the Power BI Q&amp;A Experience</w:t>
      </w:r>
    </w:p>
    <w:p w14:paraId="70509329" w14:textId="77777777" w:rsidR="009E1547" w:rsidRDefault="009E1547" w:rsidP="009E1547">
      <w:pPr>
        <w:pStyle w:val="LabExerciseLeadIn"/>
      </w:pPr>
      <w:r>
        <w:t>In this exercise you will embed the Power BI Q&amp;A experience. To accomplish this, you will be required to provide the dataset ID associated with the dataset on which you want to execute natural language queries.</w:t>
      </w:r>
    </w:p>
    <w:p w14:paraId="5E2A73D2" w14:textId="77777777" w:rsidR="009E1547" w:rsidRDefault="009E1547" w:rsidP="009E1547">
      <w:pPr>
        <w:pStyle w:val="LabStepNumbered"/>
        <w:numPr>
          <w:ilvl w:val="0"/>
          <w:numId w:val="7"/>
        </w:numPr>
      </w:pPr>
      <w:r>
        <w:t xml:space="preserve">Add a new method to the </w:t>
      </w:r>
      <w:proofErr w:type="spellStart"/>
      <w:r w:rsidRPr="004E25FC">
        <w:rPr>
          <w:b/>
        </w:rPr>
        <w:t>PbiEmbeddingManger</w:t>
      </w:r>
      <w:proofErr w:type="spellEnd"/>
      <w:r>
        <w:t xml:space="preserve"> class named </w:t>
      </w:r>
      <w:proofErr w:type="spellStart"/>
      <w:r w:rsidRPr="004E25FC">
        <w:rPr>
          <w:b/>
        </w:rPr>
        <w:t>GetQnaEmbeddingData</w:t>
      </w:r>
      <w:proofErr w:type="spellEnd"/>
      <w:r>
        <w:t>.</w:t>
      </w:r>
    </w:p>
    <w:p w14:paraId="1DAA16BC" w14:textId="77777777" w:rsidR="009E1547" w:rsidRDefault="009E1547" w:rsidP="009E1547">
      <w:pPr>
        <w:pStyle w:val="LabStepNumberedLevel2"/>
        <w:numPr>
          <w:ilvl w:val="1"/>
          <w:numId w:val="7"/>
        </w:numPr>
      </w:pPr>
      <w:r>
        <w:t xml:space="preserve">Open </w:t>
      </w:r>
      <w:proofErr w:type="spellStart"/>
      <w:r w:rsidRPr="004E25FC">
        <w:rPr>
          <w:b/>
        </w:rPr>
        <w:t>PbiEmbeddedManager.cs</w:t>
      </w:r>
      <w:proofErr w:type="spellEnd"/>
      <w:r>
        <w:t xml:space="preserve"> in an editor if it’s not already open.</w:t>
      </w:r>
    </w:p>
    <w:p w14:paraId="2136DCCD"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GetDashboardEmbeddingData</w:t>
      </w:r>
      <w:proofErr w:type="spellEnd"/>
      <w:r>
        <w:t xml:space="preserve"> method</w:t>
      </w:r>
    </w:p>
    <w:p w14:paraId="50C16848" w14:textId="77777777" w:rsidR="009E1547" w:rsidRDefault="009E1547" w:rsidP="009E1547">
      <w:pPr>
        <w:pStyle w:val="LabStepNumberedLevel2"/>
        <w:numPr>
          <w:ilvl w:val="1"/>
          <w:numId w:val="7"/>
        </w:numPr>
      </w:pPr>
      <w:r>
        <w:t xml:space="preserve">Add a new method named </w:t>
      </w:r>
      <w:proofErr w:type="spellStart"/>
      <w:r w:rsidRPr="000E67F1">
        <w:rPr>
          <w:b/>
        </w:rPr>
        <w:t>GetQnaEmbeddingData</w:t>
      </w:r>
      <w:proofErr w:type="spellEnd"/>
      <w:r>
        <w:t xml:space="preserve"> by copying and pasting the following code.</w:t>
      </w:r>
    </w:p>
    <w:p w14:paraId="26CA7AC2" w14:textId="77777777" w:rsidR="009E1547" w:rsidRDefault="009E1547" w:rsidP="009E1547">
      <w:pPr>
        <w:pStyle w:val="LabStepCodeBlockLevel2"/>
      </w:pPr>
      <w:r>
        <w:t>public async static Task&lt;QnaEmbeddingData&gt; GetQnaEmbeddingData() {</w:t>
      </w:r>
    </w:p>
    <w:p w14:paraId="40D42DD5" w14:textId="77777777" w:rsidR="009E1547" w:rsidRDefault="009E1547" w:rsidP="009E1547">
      <w:pPr>
        <w:pStyle w:val="LabStepCodeBlockLevel2"/>
      </w:pPr>
    </w:p>
    <w:p w14:paraId="26EF178D" w14:textId="77777777" w:rsidR="009E1547" w:rsidRDefault="009E1547" w:rsidP="009E1547">
      <w:pPr>
        <w:pStyle w:val="LabStepCodeBlockLevel2"/>
      </w:pPr>
      <w:r>
        <w:t xml:space="preserve">  PowerBIClient pbiClient = GetPowerBiClient();</w:t>
      </w:r>
    </w:p>
    <w:p w14:paraId="3D674787" w14:textId="77777777" w:rsidR="009E1547" w:rsidRDefault="009E1547" w:rsidP="009E1547">
      <w:pPr>
        <w:pStyle w:val="LabStepCodeBlockLevel2"/>
      </w:pPr>
    </w:p>
    <w:p w14:paraId="3E2FCE93" w14:textId="77777777" w:rsidR="009E1547" w:rsidRDefault="009E1547" w:rsidP="009E1547">
      <w:pPr>
        <w:pStyle w:val="LabStepCodeBlockLevel2"/>
      </w:pPr>
      <w:r>
        <w:t xml:space="preserve">  var dataset = await pbiClient.Datasets.GetDatasetByIdInGroupAsync(workspaceId, datasetId);</w:t>
      </w:r>
    </w:p>
    <w:p w14:paraId="4B14B0A6" w14:textId="77777777" w:rsidR="009E1547" w:rsidRDefault="009E1547" w:rsidP="009E1547">
      <w:pPr>
        <w:pStyle w:val="LabStepCodeBlockLevel2"/>
      </w:pPr>
    </w:p>
    <w:p w14:paraId="73C9A293" w14:textId="77777777" w:rsidR="009E1547" w:rsidRDefault="009E1547" w:rsidP="009E1547">
      <w:pPr>
        <w:pStyle w:val="LabStepCodeBlockLevel2"/>
      </w:pPr>
      <w:r>
        <w:t xml:space="preserve">  string embedUrl = "https://app.powerbi.com/qnaEmbed?groupId=" + workspaceId;</w:t>
      </w:r>
    </w:p>
    <w:p w14:paraId="196ECC2E" w14:textId="77777777" w:rsidR="009E1547" w:rsidRDefault="009E1547" w:rsidP="009E1547">
      <w:pPr>
        <w:pStyle w:val="LabStepCodeBlockLevel2"/>
      </w:pPr>
      <w:r>
        <w:t xml:space="preserve">  string datasetID = dataset.Id;</w:t>
      </w:r>
    </w:p>
    <w:p w14:paraId="4A9BAE0B" w14:textId="77777777" w:rsidR="009E1547" w:rsidRDefault="009E1547" w:rsidP="009E1547">
      <w:pPr>
        <w:pStyle w:val="LabStepCodeBlockLevel2"/>
      </w:pPr>
    </w:p>
    <w:p w14:paraId="5170B1B7" w14:textId="77777777" w:rsidR="009E1547" w:rsidRDefault="009E1547" w:rsidP="009E1547">
      <w:pPr>
        <w:pStyle w:val="LabStepCodeBlockLevel2"/>
      </w:pPr>
      <w:r>
        <w:t xml:space="preserve">  GenerateTokenRequest generateTokenRequestParameters = new GenerateTokenRequest(accessLevel: "view");</w:t>
      </w:r>
    </w:p>
    <w:p w14:paraId="6B5E8B86" w14:textId="77777777" w:rsidR="009E1547" w:rsidRDefault="009E1547" w:rsidP="009E1547">
      <w:pPr>
        <w:pStyle w:val="LabStepCodeBlockLevel2"/>
      </w:pPr>
      <w:r>
        <w:t xml:space="preserve">  string embedToken = </w:t>
      </w:r>
    </w:p>
    <w:p w14:paraId="251B8FEA" w14:textId="77777777" w:rsidR="009E1547" w:rsidRDefault="009E1547" w:rsidP="009E1547">
      <w:pPr>
        <w:pStyle w:val="LabStepCodeBlockLevel2"/>
      </w:pPr>
      <w:r>
        <w:t xml:space="preserve">         (await pbiClient.Datasets.GenerateTokenInGroupAsync(workspaceId, </w:t>
      </w:r>
    </w:p>
    <w:p w14:paraId="2D6CBDC7" w14:textId="77777777" w:rsidR="009E1547" w:rsidRDefault="009E1547" w:rsidP="009E1547">
      <w:pPr>
        <w:pStyle w:val="LabStepCodeBlockLevel2"/>
      </w:pPr>
      <w:r>
        <w:t xml:space="preserve">                                                             dataset.Id,</w:t>
      </w:r>
    </w:p>
    <w:p w14:paraId="3FB956DB" w14:textId="77777777" w:rsidR="009E1547" w:rsidRDefault="009E1547" w:rsidP="009E1547">
      <w:pPr>
        <w:pStyle w:val="LabStepCodeBlockLevel2"/>
      </w:pPr>
      <w:r>
        <w:t xml:space="preserve">                                                             generateTokenRequestParameters)).Token;</w:t>
      </w:r>
    </w:p>
    <w:p w14:paraId="4445E80D" w14:textId="77777777" w:rsidR="009E1547" w:rsidRDefault="009E1547" w:rsidP="009E1547">
      <w:pPr>
        <w:pStyle w:val="LabStepCodeBlockLevel2"/>
      </w:pPr>
    </w:p>
    <w:p w14:paraId="48E4020E" w14:textId="77777777" w:rsidR="009E1547" w:rsidRDefault="009E1547" w:rsidP="009E1547">
      <w:pPr>
        <w:pStyle w:val="LabStepCodeBlockLevel2"/>
      </w:pPr>
      <w:r>
        <w:t xml:space="preserve">  return new QnaEmbeddingData {</w:t>
      </w:r>
    </w:p>
    <w:p w14:paraId="6E2FA9ED" w14:textId="77777777" w:rsidR="009E1547" w:rsidRDefault="009E1547" w:rsidP="009E1547">
      <w:pPr>
        <w:pStyle w:val="LabStepCodeBlockLevel2"/>
      </w:pPr>
      <w:r>
        <w:t xml:space="preserve">    datasetId = datasetId,</w:t>
      </w:r>
    </w:p>
    <w:p w14:paraId="3596D6F2" w14:textId="77777777" w:rsidR="009E1547" w:rsidRDefault="009E1547" w:rsidP="009E1547">
      <w:pPr>
        <w:pStyle w:val="LabStepCodeBlockLevel2"/>
      </w:pPr>
      <w:r>
        <w:t xml:space="preserve">    embedUrl = embedUrl,</w:t>
      </w:r>
    </w:p>
    <w:p w14:paraId="76C0C07A" w14:textId="77777777" w:rsidR="009E1547" w:rsidRDefault="009E1547" w:rsidP="009E1547">
      <w:pPr>
        <w:pStyle w:val="LabStepCodeBlockLevel2"/>
      </w:pPr>
      <w:r>
        <w:t xml:space="preserve">    accessToken = embedToken</w:t>
      </w:r>
    </w:p>
    <w:p w14:paraId="5BA4FBDC" w14:textId="77777777" w:rsidR="009E1547" w:rsidRDefault="009E1547" w:rsidP="009E1547">
      <w:pPr>
        <w:pStyle w:val="LabStepCodeBlockLevel2"/>
      </w:pPr>
      <w:r>
        <w:t xml:space="preserve">  };</w:t>
      </w:r>
    </w:p>
    <w:p w14:paraId="635F045B" w14:textId="77777777" w:rsidR="009E1547" w:rsidRDefault="009E1547" w:rsidP="009E1547">
      <w:pPr>
        <w:pStyle w:val="LabStepCodeBlockLevel2"/>
      </w:pPr>
    </w:p>
    <w:p w14:paraId="4F37044E" w14:textId="77777777" w:rsidR="009E1547" w:rsidRDefault="009E1547" w:rsidP="009E1547">
      <w:pPr>
        <w:pStyle w:val="LabStepCodeBlockLevel2"/>
      </w:pPr>
      <w:r>
        <w:t>}</w:t>
      </w:r>
    </w:p>
    <w:p w14:paraId="0CACF7BC" w14:textId="77777777" w:rsidR="009E1547" w:rsidRDefault="009E1547" w:rsidP="009E1547">
      <w:pPr>
        <w:pStyle w:val="LabStepNumberedLevel2"/>
        <w:numPr>
          <w:ilvl w:val="1"/>
          <w:numId w:val="7"/>
        </w:numPr>
      </w:pPr>
      <w:r>
        <w:t xml:space="preserve">Save your changes to Open </w:t>
      </w:r>
      <w:proofErr w:type="spellStart"/>
      <w:r w:rsidRPr="004E25FC">
        <w:rPr>
          <w:b/>
        </w:rPr>
        <w:t>PbiEmbeddedManager.cs</w:t>
      </w:r>
      <w:proofErr w:type="spellEnd"/>
      <w:r>
        <w:t>.</w:t>
      </w:r>
    </w:p>
    <w:p w14:paraId="62A8A124"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7A3AC49B"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B95690B" w14:textId="77777777" w:rsidR="009E1547" w:rsidRDefault="009E1547" w:rsidP="009E1547">
      <w:pPr>
        <w:pStyle w:val="LabStepNumberedLevel2"/>
        <w:numPr>
          <w:ilvl w:val="1"/>
          <w:numId w:val="7"/>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6DEB92DA" w14:textId="77777777" w:rsidR="009E1547" w:rsidRDefault="009E1547" w:rsidP="009E1547">
      <w:pPr>
        <w:pStyle w:val="LabStepCodeBlockLevel2"/>
      </w:pPr>
      <w:r>
        <w:t>public async Task&lt;ActionResult&gt; Qna() {</w:t>
      </w:r>
    </w:p>
    <w:p w14:paraId="016D9675" w14:textId="77777777" w:rsidR="009E1547" w:rsidRDefault="009E1547" w:rsidP="009E1547">
      <w:pPr>
        <w:pStyle w:val="LabStepCodeBlockLevel2"/>
      </w:pPr>
      <w:r>
        <w:t xml:space="preserve">  QnaEmbeddingData embeddingData = await PbiEmbeddedManager.GetQnaEmbeddingData();</w:t>
      </w:r>
    </w:p>
    <w:p w14:paraId="6431B149" w14:textId="77777777" w:rsidR="009E1547" w:rsidRDefault="009E1547" w:rsidP="009E1547">
      <w:pPr>
        <w:pStyle w:val="LabStepCodeBlockLevel2"/>
      </w:pPr>
      <w:r>
        <w:t xml:space="preserve">  return View(embeddingData);</w:t>
      </w:r>
    </w:p>
    <w:p w14:paraId="616B32DB" w14:textId="77777777" w:rsidR="009E1547" w:rsidRDefault="009E1547" w:rsidP="009E1547">
      <w:pPr>
        <w:pStyle w:val="LabStepCodeBlockLevel2"/>
      </w:pPr>
      <w:r>
        <w:t>}</w:t>
      </w:r>
    </w:p>
    <w:p w14:paraId="688AF218" w14:textId="77777777" w:rsidR="009E1547" w:rsidRDefault="009E1547" w:rsidP="009E1547">
      <w:pPr>
        <w:pStyle w:val="LabStepNumbered"/>
      </w:pPr>
      <w:r>
        <w:t xml:space="preserve">Create a razor view for the </w:t>
      </w:r>
      <w:proofErr w:type="spellStart"/>
      <w:r>
        <w:rPr>
          <w:b/>
        </w:rPr>
        <w:t>Qna</w:t>
      </w:r>
      <w:proofErr w:type="spellEnd"/>
      <w:r>
        <w:t xml:space="preserve"> action method.</w:t>
      </w:r>
    </w:p>
    <w:p w14:paraId="35766A32" w14:textId="77777777" w:rsidR="009E1547" w:rsidRDefault="009E1547" w:rsidP="009E1547">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1AD4D416"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D91440" w14:textId="77777777" w:rsidR="009E1547" w:rsidRDefault="009E1547" w:rsidP="009E1547">
      <w:pPr>
        <w:pStyle w:val="LabStepScreenshotLevel2"/>
      </w:pPr>
      <w:r>
        <w:drawing>
          <wp:inline distT="0" distB="0" distL="0" distR="0" wp14:anchorId="722356D1" wp14:editId="50C679A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2FEAC74C" w14:textId="77777777" w:rsidR="009E1547" w:rsidRDefault="009E1547" w:rsidP="009E1547">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5CEC85C0" w14:textId="77777777" w:rsidR="009E1547" w:rsidRDefault="009E1547" w:rsidP="009E1547">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78D3FA1A" w14:textId="77777777" w:rsidR="009E1547" w:rsidRDefault="009E1547" w:rsidP="009E1547">
      <w:pPr>
        <w:pStyle w:val="LabStepCodeBlockLevel2"/>
      </w:pPr>
      <w:r>
        <w:t>@model EmbeddedLab.Models.QnaEmbeddingData</w:t>
      </w:r>
    </w:p>
    <w:p w14:paraId="772EB21A" w14:textId="77777777" w:rsidR="009E1547" w:rsidRDefault="009E1547" w:rsidP="009E1547">
      <w:pPr>
        <w:pStyle w:val="LabStepCodeBlockLevel2"/>
      </w:pPr>
    </w:p>
    <w:p w14:paraId="5573769F" w14:textId="77777777" w:rsidR="009E1547" w:rsidRDefault="009E1547" w:rsidP="009E1547">
      <w:pPr>
        <w:pStyle w:val="LabStepCodeBlockLevel2"/>
      </w:pPr>
      <w:r>
        <w:t>&lt;div id="embedContainer" /&gt;</w:t>
      </w:r>
    </w:p>
    <w:p w14:paraId="499A903F" w14:textId="77777777" w:rsidR="009E1547" w:rsidRDefault="009E1547" w:rsidP="009E1547">
      <w:pPr>
        <w:pStyle w:val="LabStepCodeBlockLevel2"/>
      </w:pPr>
    </w:p>
    <w:p w14:paraId="499C9C99" w14:textId="77777777" w:rsidR="009E1547" w:rsidRDefault="009E1547" w:rsidP="009E1547">
      <w:pPr>
        <w:pStyle w:val="LabStepCodeBlockLevel2"/>
      </w:pPr>
      <w:r>
        <w:t>&lt;script src="~/Scripts/powerbi.js"&gt;&lt;/script&gt;</w:t>
      </w:r>
    </w:p>
    <w:p w14:paraId="18308003" w14:textId="77777777" w:rsidR="009E1547" w:rsidRDefault="009E1547" w:rsidP="009E1547">
      <w:pPr>
        <w:pStyle w:val="LabStepCodeBlockLevel2"/>
      </w:pPr>
      <w:r>
        <w:t>&lt;script&gt;</w:t>
      </w:r>
    </w:p>
    <w:p w14:paraId="17ABB22F" w14:textId="77777777" w:rsidR="009E1547" w:rsidRDefault="009E1547" w:rsidP="009E1547">
      <w:pPr>
        <w:pStyle w:val="LabStepCodeBlockLevel2"/>
      </w:pPr>
      <w:r>
        <w:t xml:space="preserve">  </w:t>
      </w:r>
    </w:p>
    <w:p w14:paraId="30DF664E"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data required for embedding</w:t>
      </w:r>
    </w:p>
    <w:p w14:paraId="05647EC7" w14:textId="77777777" w:rsidR="009E1547" w:rsidRDefault="009E1547" w:rsidP="009E1547">
      <w:pPr>
        <w:pStyle w:val="LabStepCodeBlockLevel2"/>
      </w:pPr>
      <w:r>
        <w:t xml:space="preserve">  var datasetId = "@Model.datasetId";</w:t>
      </w:r>
    </w:p>
    <w:p w14:paraId="7B6053DC" w14:textId="77777777" w:rsidR="009E1547" w:rsidRDefault="009E1547" w:rsidP="009E1547">
      <w:pPr>
        <w:pStyle w:val="LabStepCodeBlockLevel2"/>
      </w:pPr>
      <w:r>
        <w:t xml:space="preserve">  var embedUrl = "@Model.embedUrl";</w:t>
      </w:r>
    </w:p>
    <w:p w14:paraId="397E0846" w14:textId="77777777" w:rsidR="009E1547" w:rsidRDefault="009E1547" w:rsidP="009E1547">
      <w:pPr>
        <w:pStyle w:val="LabStepCodeBlockLevel2"/>
      </w:pPr>
      <w:r>
        <w:t xml:space="preserve">  var accessToken = "@Model.accessToken";</w:t>
      </w:r>
    </w:p>
    <w:p w14:paraId="331027E4" w14:textId="77777777" w:rsidR="009E1547" w:rsidRDefault="009E1547" w:rsidP="009E1547">
      <w:pPr>
        <w:pStyle w:val="LabStepCodeBlockLevel2"/>
      </w:pPr>
    </w:p>
    <w:p w14:paraId="0DD73417"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3F61D2A" w14:textId="77777777" w:rsidR="009E1547" w:rsidRDefault="009E1547" w:rsidP="009E1547">
      <w:pPr>
        <w:pStyle w:val="LabStepCodeBlockLevel2"/>
      </w:pPr>
      <w:r>
        <w:t xml:space="preserve">  var models = window['powerbi-client'].models;</w:t>
      </w:r>
    </w:p>
    <w:p w14:paraId="63C9A0AF" w14:textId="77777777" w:rsidR="009E1547" w:rsidRDefault="009E1547" w:rsidP="009E1547">
      <w:pPr>
        <w:pStyle w:val="LabStepCodeBlockLevel2"/>
      </w:pPr>
    </w:p>
    <w:p w14:paraId="49263DE7" w14:textId="77777777" w:rsidR="009E1547" w:rsidRDefault="009E1547" w:rsidP="009E1547">
      <w:pPr>
        <w:pStyle w:val="LabStepCodeBlockLevel2"/>
      </w:pPr>
      <w:r>
        <w:t xml:space="preserve">  var config = {</w:t>
      </w:r>
    </w:p>
    <w:p w14:paraId="5B21A913" w14:textId="77777777" w:rsidR="009E1547" w:rsidRDefault="009E1547" w:rsidP="009E1547">
      <w:pPr>
        <w:pStyle w:val="LabStepCodeBlockLevel2"/>
      </w:pPr>
      <w:r>
        <w:t xml:space="preserve">    type: 'qna',</w:t>
      </w:r>
    </w:p>
    <w:p w14:paraId="356015CB" w14:textId="77777777" w:rsidR="009E1547" w:rsidRDefault="009E1547" w:rsidP="009E1547">
      <w:pPr>
        <w:pStyle w:val="LabStepCodeBlockLevel2"/>
      </w:pPr>
      <w:r>
        <w:t xml:space="preserve">    tokenType: models.TokenType.Embed,</w:t>
      </w:r>
    </w:p>
    <w:p w14:paraId="4230E90F" w14:textId="77777777" w:rsidR="009E1547" w:rsidRDefault="009E1547" w:rsidP="009E1547">
      <w:pPr>
        <w:pStyle w:val="LabStepCodeBlockLevel2"/>
      </w:pPr>
      <w:r>
        <w:t xml:space="preserve">    accessToken: accessToken,</w:t>
      </w:r>
    </w:p>
    <w:p w14:paraId="6969B5E5" w14:textId="77777777" w:rsidR="009E1547" w:rsidRDefault="009E1547" w:rsidP="009E1547">
      <w:pPr>
        <w:pStyle w:val="LabStepCodeBlockLevel2"/>
      </w:pPr>
      <w:r>
        <w:t xml:space="preserve">    embedUrl: embedUrl,</w:t>
      </w:r>
    </w:p>
    <w:p w14:paraId="1773FD0B" w14:textId="77777777" w:rsidR="009E1547" w:rsidRDefault="009E1547" w:rsidP="009E1547">
      <w:pPr>
        <w:pStyle w:val="LabStepCodeBlockLevel2"/>
      </w:pPr>
      <w:r>
        <w:t xml:space="preserve">    datasetIds: [datasetId],</w:t>
      </w:r>
    </w:p>
    <w:p w14:paraId="57BF4338" w14:textId="77777777" w:rsidR="009E1547" w:rsidRDefault="009E1547" w:rsidP="009E1547">
      <w:pPr>
        <w:pStyle w:val="LabStepCodeBlockLevel2"/>
      </w:pPr>
      <w:r>
        <w:t xml:space="preserve">    viewMode: models.QnaMode.Interactive,</w:t>
      </w:r>
    </w:p>
    <w:p w14:paraId="5F82AC56" w14:textId="77777777" w:rsidR="009E1547" w:rsidRDefault="009E1547" w:rsidP="009E1547">
      <w:pPr>
        <w:pStyle w:val="LabStepCodeBlockLevel2"/>
      </w:pPr>
      <w:r>
        <w:t xml:space="preserve">    question: "What is sales revenue by quarter and sales region as stacked area chart"</w:t>
      </w:r>
    </w:p>
    <w:p w14:paraId="331A35C9" w14:textId="77777777" w:rsidR="009E1547" w:rsidRDefault="009E1547" w:rsidP="009E1547">
      <w:pPr>
        <w:pStyle w:val="LabStepCodeBlockLevel2"/>
      </w:pPr>
      <w:r>
        <w:t xml:space="preserve">  };</w:t>
      </w:r>
    </w:p>
    <w:p w14:paraId="0F8E31FF" w14:textId="77777777" w:rsidR="009E1547" w:rsidRDefault="009E1547" w:rsidP="009E1547">
      <w:pPr>
        <w:pStyle w:val="LabStepCodeBlockLevel2"/>
      </w:pPr>
    </w:p>
    <w:p w14:paraId="5D20AC2C"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Get a reference to the embedded report HTML element</w:t>
      </w:r>
    </w:p>
    <w:p w14:paraId="4979F817" w14:textId="77777777" w:rsidR="009E1547" w:rsidRDefault="009E1547" w:rsidP="009E1547">
      <w:pPr>
        <w:pStyle w:val="LabStepCodeBlockLevel2"/>
      </w:pPr>
      <w:r>
        <w:t xml:space="preserve">  var embedContainer = document.getElementById('embedContainer');</w:t>
      </w:r>
    </w:p>
    <w:p w14:paraId="672F579B" w14:textId="77777777" w:rsidR="009E1547" w:rsidRDefault="009E1547" w:rsidP="009E1547">
      <w:pPr>
        <w:pStyle w:val="LabStepCodeBlockLevel2"/>
      </w:pPr>
    </w:p>
    <w:p w14:paraId="1E40B991" w14:textId="77777777" w:rsidR="009E1547" w:rsidRPr="000E67F1" w:rsidRDefault="009E1547" w:rsidP="009E1547">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341BA480" w14:textId="77777777" w:rsidR="009E1547" w:rsidRDefault="009E1547" w:rsidP="009E1547">
      <w:pPr>
        <w:pStyle w:val="LabStepCodeBlockLevel2"/>
      </w:pPr>
      <w:r>
        <w:t xml:space="preserve">  var embeddedObject = powerbi.embed(embedContainer, config);</w:t>
      </w:r>
    </w:p>
    <w:p w14:paraId="23829E84" w14:textId="77777777" w:rsidR="009E1547" w:rsidRDefault="009E1547" w:rsidP="009E1547">
      <w:pPr>
        <w:pStyle w:val="LabStepCodeBlockLevel2"/>
      </w:pPr>
    </w:p>
    <w:p w14:paraId="6507E386" w14:textId="77777777" w:rsidR="009E1547" w:rsidRDefault="009E1547" w:rsidP="009E1547">
      <w:pPr>
        <w:pStyle w:val="LabStepCodeBlockLevel2"/>
      </w:pPr>
      <w:r>
        <w:t>&lt;/script&gt;</w:t>
      </w:r>
    </w:p>
    <w:p w14:paraId="7AB08702" w14:textId="77777777" w:rsidR="009E1547" w:rsidRDefault="009E1547" w:rsidP="009E1547">
      <w:pPr>
        <w:pStyle w:val="LabStepNumberedLevel2"/>
      </w:pPr>
      <w:r>
        <w:t xml:space="preserve">Save your changes to </w:t>
      </w:r>
      <w:proofErr w:type="spellStart"/>
      <w:r w:rsidRPr="00855EA4">
        <w:rPr>
          <w:b/>
        </w:rPr>
        <w:t>Qna.cshtml</w:t>
      </w:r>
      <w:proofErr w:type="spellEnd"/>
      <w:r>
        <w:t>.</w:t>
      </w:r>
    </w:p>
    <w:p w14:paraId="6138572E" w14:textId="77777777" w:rsidR="009E1547" w:rsidRDefault="009E1547" w:rsidP="009E1547">
      <w:pPr>
        <w:pStyle w:val="LabStepNumbered"/>
      </w:pPr>
      <w:r>
        <w:t>Test out the application by running it in the Visual Studio debugger.</w:t>
      </w:r>
    </w:p>
    <w:p w14:paraId="49755880"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35D109B5" w14:textId="77777777" w:rsidR="009E1547" w:rsidRDefault="009E1547" w:rsidP="009E1547">
      <w:pPr>
        <w:pStyle w:val="LabStepNumberedLevel2"/>
      </w:pPr>
      <w:r>
        <w:t xml:space="preserve">Click the </w:t>
      </w:r>
      <w:r>
        <w:rPr>
          <w:b/>
        </w:rPr>
        <w:t>Q&amp;A</w:t>
      </w:r>
      <w:r>
        <w:t xml:space="preserve"> link in the top navigation menu and you should see the Q&amp;A experience embedded in the web page.</w:t>
      </w:r>
    </w:p>
    <w:p w14:paraId="2F6E2B1D" w14:textId="77777777" w:rsidR="009E1547" w:rsidRDefault="009E1547" w:rsidP="009E1547">
      <w:pPr>
        <w:pStyle w:val="LabStepScreenshotLevel2"/>
      </w:pPr>
      <w:r>
        <w:drawing>
          <wp:inline distT="0" distB="0" distL="0" distR="0" wp14:anchorId="6935BA88" wp14:editId="4D41DC75">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3078C084" w14:textId="77777777" w:rsidR="009E1547" w:rsidRDefault="009E1547" w:rsidP="009E1547">
      <w:pPr>
        <w:pStyle w:val="LabStepNumberedLevel2"/>
      </w:pPr>
      <w:r>
        <w:t>Experiment by typing questions in English and seeing how the Q&amp;A experience responds with data and visualizations.</w:t>
      </w:r>
    </w:p>
    <w:p w14:paraId="237E5EA6" w14:textId="77777777" w:rsidR="009E1547" w:rsidRDefault="009E1547" w:rsidP="009E1547">
      <w:pPr>
        <w:pStyle w:val="LabStepNumberedLevel2"/>
      </w:pPr>
      <w:r>
        <w:t>Close the browser window and return to Visual Studio and stop the current debugging session.</w:t>
      </w:r>
    </w:p>
    <w:p w14:paraId="4201BFDA" w14:textId="77777777" w:rsidR="009E1547" w:rsidRDefault="009E1547" w:rsidP="009E1547">
      <w:pPr>
        <w:pStyle w:val="Heading3"/>
      </w:pPr>
      <w:r>
        <w:lastRenderedPageBreak/>
        <w:t>Exercise 8: Embedding a New Report</w:t>
      </w:r>
    </w:p>
    <w:p w14:paraId="5829D4DA" w14:textId="77777777" w:rsidR="009E1547" w:rsidRDefault="009E1547" w:rsidP="009E1547">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57D7940C" w14:textId="77777777" w:rsidR="009E1547" w:rsidRDefault="009E1547" w:rsidP="009E1547">
      <w:pPr>
        <w:pStyle w:val="LabStepNumbered"/>
        <w:numPr>
          <w:ilvl w:val="0"/>
          <w:numId w:val="7"/>
        </w:numPr>
      </w:pPr>
      <w:r>
        <w:t xml:space="preserve">Add a new method to the </w:t>
      </w:r>
      <w:proofErr w:type="spellStart"/>
      <w:r w:rsidRPr="00E24762">
        <w:rPr>
          <w:b/>
        </w:rPr>
        <w:t>PbiEmbeddingManger</w:t>
      </w:r>
      <w:proofErr w:type="spellEnd"/>
      <w:r>
        <w:t xml:space="preserve"> class named </w:t>
      </w:r>
      <w:proofErr w:type="spellStart"/>
      <w:r w:rsidRPr="00E24762">
        <w:rPr>
          <w:b/>
        </w:rPr>
        <w:t>GetNewReportEmbeddingData</w:t>
      </w:r>
      <w:proofErr w:type="spellEnd"/>
      <w:r>
        <w:t>.</w:t>
      </w:r>
    </w:p>
    <w:p w14:paraId="04577CEF" w14:textId="77777777" w:rsidR="009E1547" w:rsidRDefault="009E1547" w:rsidP="009E1547">
      <w:pPr>
        <w:pStyle w:val="LabStepNumberedLevel2"/>
        <w:numPr>
          <w:ilvl w:val="1"/>
          <w:numId w:val="7"/>
        </w:numPr>
      </w:pPr>
      <w:r>
        <w:t xml:space="preserve">Open </w:t>
      </w:r>
      <w:proofErr w:type="spellStart"/>
      <w:r w:rsidRPr="00E24762">
        <w:rPr>
          <w:b/>
        </w:rPr>
        <w:t>PbiEmbeddedManager.cs</w:t>
      </w:r>
      <w:proofErr w:type="spellEnd"/>
      <w:r>
        <w:t xml:space="preserve"> in an editor window if it is not already open.</w:t>
      </w:r>
    </w:p>
    <w:p w14:paraId="2B6097DF" w14:textId="77777777" w:rsidR="009E1547" w:rsidRDefault="009E1547" w:rsidP="009E1547">
      <w:pPr>
        <w:pStyle w:val="LabStepNumberedLevel2"/>
        <w:numPr>
          <w:ilvl w:val="1"/>
          <w:numId w:val="7"/>
        </w:numPr>
      </w:pPr>
      <w:r>
        <w:t xml:space="preserve">Navigate to the bottom of the class definition just beneath the </w:t>
      </w:r>
      <w:proofErr w:type="spellStart"/>
      <w:r w:rsidRPr="007D0CB7">
        <w:rPr>
          <w:b/>
        </w:rPr>
        <w:t>Get</w:t>
      </w:r>
      <w:r>
        <w:rPr>
          <w:b/>
        </w:rPr>
        <w:t>Qna</w:t>
      </w:r>
      <w:r w:rsidRPr="007D0CB7">
        <w:rPr>
          <w:b/>
        </w:rPr>
        <w:t>EmbeddingData</w:t>
      </w:r>
      <w:proofErr w:type="spellEnd"/>
      <w:r>
        <w:t xml:space="preserve"> method.</w:t>
      </w:r>
    </w:p>
    <w:p w14:paraId="33AEFE95" w14:textId="77777777" w:rsidR="009E1547" w:rsidRDefault="009E1547" w:rsidP="009E1547">
      <w:pPr>
        <w:pStyle w:val="LabStepNumberedLevel2"/>
        <w:numPr>
          <w:ilvl w:val="1"/>
          <w:numId w:val="7"/>
        </w:numPr>
      </w:pPr>
      <w:r>
        <w:t xml:space="preserve">Add a new method named </w:t>
      </w:r>
      <w:proofErr w:type="spellStart"/>
      <w:r w:rsidRPr="000E67F1">
        <w:rPr>
          <w:b/>
        </w:rPr>
        <w:t>GetNewReportEmbeddingData</w:t>
      </w:r>
      <w:proofErr w:type="spellEnd"/>
      <w:r>
        <w:t xml:space="preserve"> by copying and pasting the following code.</w:t>
      </w:r>
    </w:p>
    <w:p w14:paraId="5B697949" w14:textId="77777777" w:rsidR="009E1547" w:rsidRDefault="009E1547" w:rsidP="009E1547">
      <w:pPr>
        <w:pStyle w:val="LabStepCodeBlockLevel2"/>
      </w:pPr>
      <w:r>
        <w:t>public static async Task&lt;NewReportEmbeddingData&gt; GetNewReportEmbeddingData() {</w:t>
      </w:r>
    </w:p>
    <w:p w14:paraId="785ED995" w14:textId="77777777" w:rsidR="009E1547" w:rsidRDefault="009E1547" w:rsidP="009E1547">
      <w:pPr>
        <w:pStyle w:val="LabStepCodeBlockLevel2"/>
      </w:pPr>
    </w:p>
    <w:p w14:paraId="69CE10D4" w14:textId="77777777" w:rsidR="009E1547" w:rsidRDefault="009E1547" w:rsidP="009E1547">
      <w:pPr>
        <w:pStyle w:val="LabStepCodeBlockLevel2"/>
      </w:pPr>
      <w:r>
        <w:t xml:space="preserve">  string embedUrl = "https://app.powerbi.com/reportEmbed?groupId=" + workspaceId;</w:t>
      </w:r>
    </w:p>
    <w:p w14:paraId="21687DD8" w14:textId="77777777" w:rsidR="009E1547" w:rsidRDefault="009E1547" w:rsidP="009E1547">
      <w:pPr>
        <w:pStyle w:val="LabStepCodeBlockLevel2"/>
      </w:pPr>
    </w:p>
    <w:p w14:paraId="40B07F5E" w14:textId="77777777" w:rsidR="009E1547" w:rsidRDefault="009E1547" w:rsidP="009E1547">
      <w:pPr>
        <w:pStyle w:val="LabStepCodeBlockLevel2"/>
      </w:pPr>
      <w:r>
        <w:t xml:space="preserve">  PowerBIClient pbiClient = GetPowerBiClient();</w:t>
      </w:r>
    </w:p>
    <w:p w14:paraId="4E12FFF5" w14:textId="77777777" w:rsidR="009E1547" w:rsidRDefault="009E1547" w:rsidP="009E1547">
      <w:pPr>
        <w:pStyle w:val="LabStepCodeBlockLevel2"/>
      </w:pPr>
    </w:p>
    <w:p w14:paraId="49F2266E" w14:textId="77777777" w:rsidR="009E1547" w:rsidRDefault="009E1547" w:rsidP="009E1547">
      <w:pPr>
        <w:pStyle w:val="LabStepCodeBlockLevel2"/>
      </w:pPr>
      <w:r>
        <w:t xml:space="preserve">  GenerateTokenRequest generateTokenRequestParameters = </w:t>
      </w:r>
    </w:p>
    <w:p w14:paraId="69B92E4A" w14:textId="77777777" w:rsidR="009E1547" w:rsidRDefault="009E1547" w:rsidP="009E1547">
      <w:pPr>
        <w:pStyle w:val="LabStepCodeBlockLevel2"/>
      </w:pPr>
      <w:r>
        <w:t xml:space="preserve">                       new GenerateTokenRequest(accessLevel: "create", datasetId: datasetId);</w:t>
      </w:r>
    </w:p>
    <w:p w14:paraId="0031AF0B" w14:textId="77777777" w:rsidR="009E1547" w:rsidRDefault="009E1547" w:rsidP="009E1547">
      <w:pPr>
        <w:pStyle w:val="LabStepCodeBlockLevel2"/>
      </w:pPr>
      <w:r>
        <w:t xml:space="preserve">  string embedToken =</w:t>
      </w:r>
    </w:p>
    <w:p w14:paraId="0D14EA87" w14:textId="77777777" w:rsidR="009E1547" w:rsidRDefault="009E1547" w:rsidP="009E1547">
      <w:pPr>
        <w:pStyle w:val="LabStepCodeBlockLevel2"/>
      </w:pPr>
      <w:r>
        <w:t xml:space="preserve">    (await pbiClient.Reports.GenerateTokenForCreateInGroupAsync(workspaceId,</w:t>
      </w:r>
    </w:p>
    <w:p w14:paraId="7675F2FD" w14:textId="77777777" w:rsidR="009E1547" w:rsidRDefault="009E1547" w:rsidP="009E1547">
      <w:pPr>
        <w:pStyle w:val="LabStepCodeBlockLevel2"/>
      </w:pPr>
      <w:r>
        <w:t xml:space="preserve">                                                                generateTokenRequestParameters)).Token;</w:t>
      </w:r>
    </w:p>
    <w:p w14:paraId="25F7DA19" w14:textId="77777777" w:rsidR="009E1547" w:rsidRDefault="009E1547" w:rsidP="009E1547">
      <w:pPr>
        <w:pStyle w:val="LabStepCodeBlockLevel2"/>
      </w:pPr>
    </w:p>
    <w:p w14:paraId="3076C7ED" w14:textId="77777777" w:rsidR="009E1547" w:rsidRDefault="009E1547" w:rsidP="009E1547">
      <w:pPr>
        <w:pStyle w:val="LabStepCodeBlockLevel2"/>
      </w:pPr>
      <w:r>
        <w:t xml:space="preserve">  return new NewReportEmbeddingData {</w:t>
      </w:r>
    </w:p>
    <w:p w14:paraId="57E09694" w14:textId="77777777" w:rsidR="009E1547" w:rsidRDefault="009E1547" w:rsidP="009E1547">
      <w:pPr>
        <w:pStyle w:val="LabStepCodeBlockLevel2"/>
      </w:pPr>
      <w:r>
        <w:t xml:space="preserve">    workspaceId = workspaceId,</w:t>
      </w:r>
    </w:p>
    <w:p w14:paraId="5DFD908B" w14:textId="77777777" w:rsidR="009E1547" w:rsidRDefault="009E1547" w:rsidP="009E1547">
      <w:pPr>
        <w:pStyle w:val="LabStepCodeBlockLevel2"/>
      </w:pPr>
      <w:r>
        <w:t xml:space="preserve">    datasetId = datasetId,</w:t>
      </w:r>
    </w:p>
    <w:p w14:paraId="639F0A19" w14:textId="77777777" w:rsidR="009E1547" w:rsidRDefault="009E1547" w:rsidP="009E1547">
      <w:pPr>
        <w:pStyle w:val="LabStepCodeBlockLevel2"/>
      </w:pPr>
      <w:r>
        <w:t xml:space="preserve">    embedUrl = embedUrl,</w:t>
      </w:r>
    </w:p>
    <w:p w14:paraId="6753469C" w14:textId="77777777" w:rsidR="009E1547" w:rsidRDefault="009E1547" w:rsidP="009E1547">
      <w:pPr>
        <w:pStyle w:val="LabStepCodeBlockLevel2"/>
      </w:pPr>
      <w:r>
        <w:t xml:space="preserve">    accessToken = embedToken</w:t>
      </w:r>
    </w:p>
    <w:p w14:paraId="00C8AD3C" w14:textId="77777777" w:rsidR="009E1547" w:rsidRDefault="009E1547" w:rsidP="009E1547">
      <w:pPr>
        <w:pStyle w:val="LabStepCodeBlockLevel2"/>
      </w:pPr>
      <w:r>
        <w:t xml:space="preserve">  };</w:t>
      </w:r>
    </w:p>
    <w:p w14:paraId="2DAA931E" w14:textId="77777777" w:rsidR="009E1547" w:rsidRDefault="009E1547" w:rsidP="009E1547">
      <w:pPr>
        <w:pStyle w:val="LabStepCodeBlockLevel2"/>
      </w:pPr>
    </w:p>
    <w:p w14:paraId="03DAA1D9" w14:textId="77777777" w:rsidR="009E1547" w:rsidRDefault="009E1547" w:rsidP="009E1547">
      <w:pPr>
        <w:pStyle w:val="LabStepCodeBlockLevel2"/>
      </w:pPr>
      <w:r>
        <w:t>}</w:t>
      </w:r>
    </w:p>
    <w:p w14:paraId="757FA66E" w14:textId="77777777" w:rsidR="009E1547" w:rsidRPr="000655E0" w:rsidRDefault="009E1547" w:rsidP="009E1547">
      <w:pPr>
        <w:pStyle w:val="LabExerciseCallout"/>
      </w:pPr>
      <w:r>
        <w:t>Notice that you are required to pass a dataset ID when generating an embed token which will be used to embed a new report.</w:t>
      </w:r>
    </w:p>
    <w:p w14:paraId="3D20D30B" w14:textId="77777777" w:rsidR="009E1547" w:rsidRDefault="009E1547" w:rsidP="009E1547">
      <w:pPr>
        <w:pStyle w:val="LabStepNumbered"/>
        <w:numPr>
          <w:ilvl w:val="0"/>
          <w:numId w:val="7"/>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2F4D1FA5"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CC3BDD4" w14:textId="77777777" w:rsidR="009E1547" w:rsidRDefault="009E1547" w:rsidP="009E1547">
      <w:pPr>
        <w:pStyle w:val="LabStepNumberedLevel2"/>
        <w:numPr>
          <w:ilvl w:val="1"/>
          <w:numId w:val="7"/>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3C565365" w14:textId="77777777" w:rsidR="009E1547" w:rsidRDefault="009E1547" w:rsidP="009E1547">
      <w:pPr>
        <w:pStyle w:val="LabStepCodeBlockLevel2"/>
      </w:pPr>
      <w:r>
        <w:t>public async Task&lt;ActionResult&gt; NewReport() {</w:t>
      </w:r>
    </w:p>
    <w:p w14:paraId="56CA1A50" w14:textId="77777777" w:rsidR="009E1547" w:rsidRDefault="009E1547" w:rsidP="009E1547">
      <w:pPr>
        <w:pStyle w:val="LabStepCodeBlockLevel2"/>
      </w:pPr>
      <w:r>
        <w:t xml:space="preserve">  NewReportEmbeddingData embeddingData = await PbiEmbeddedManager.GetNewReportEmbeddingData();</w:t>
      </w:r>
    </w:p>
    <w:p w14:paraId="226059FD" w14:textId="77777777" w:rsidR="009E1547" w:rsidRDefault="009E1547" w:rsidP="009E1547">
      <w:pPr>
        <w:pStyle w:val="LabStepCodeBlockLevel2"/>
      </w:pPr>
      <w:r>
        <w:t xml:space="preserve">  return View(embeddingData);</w:t>
      </w:r>
    </w:p>
    <w:p w14:paraId="6568FA1A" w14:textId="77777777" w:rsidR="009E1547" w:rsidRDefault="009E1547" w:rsidP="009E1547">
      <w:pPr>
        <w:pStyle w:val="LabStepCodeBlockLevel2"/>
      </w:pPr>
      <w:r>
        <w:t>}</w:t>
      </w:r>
    </w:p>
    <w:p w14:paraId="074FA452" w14:textId="77777777" w:rsidR="009E1547" w:rsidRDefault="009E1547" w:rsidP="009E1547">
      <w:pPr>
        <w:pStyle w:val="LabStepNumbered"/>
      </w:pPr>
      <w:r>
        <w:t xml:space="preserve">Create a razor view for the </w:t>
      </w:r>
      <w:proofErr w:type="spellStart"/>
      <w:r>
        <w:rPr>
          <w:b/>
        </w:rPr>
        <w:t>NewReport</w:t>
      </w:r>
      <w:proofErr w:type="spellEnd"/>
      <w:r>
        <w:t xml:space="preserve"> action method.</w:t>
      </w:r>
    </w:p>
    <w:p w14:paraId="155F8E58" w14:textId="77777777" w:rsidR="009E1547" w:rsidRDefault="009E1547" w:rsidP="009E1547">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0DE4946C"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51EAD88" w14:textId="77777777" w:rsidR="009E1547" w:rsidRDefault="009E1547" w:rsidP="009E1547">
      <w:pPr>
        <w:pStyle w:val="LabStepScreenshotLevel2"/>
      </w:pPr>
      <w:r>
        <w:drawing>
          <wp:inline distT="0" distB="0" distL="0" distR="0" wp14:anchorId="72B3414D" wp14:editId="61DD2E24">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54F3FA05" w14:textId="77777777" w:rsidR="009E1547" w:rsidRDefault="009E1547" w:rsidP="009E1547">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2ECB73D3" w14:textId="77777777" w:rsidR="009E1547" w:rsidRDefault="009E1547" w:rsidP="009E1547">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4E272F9B" w14:textId="77777777" w:rsidR="009E1547" w:rsidRDefault="009E1547" w:rsidP="009E1547">
      <w:pPr>
        <w:pStyle w:val="LabStepCodeBlockLevel2"/>
      </w:pPr>
      <w:r>
        <w:t>@model EmbeddedLab.Models.NewReportEmbeddingData</w:t>
      </w:r>
    </w:p>
    <w:p w14:paraId="505A31DD" w14:textId="77777777" w:rsidR="009E1547" w:rsidRDefault="009E1547" w:rsidP="009E1547">
      <w:pPr>
        <w:pStyle w:val="LabStepCodeBlockLevel2"/>
      </w:pPr>
    </w:p>
    <w:p w14:paraId="2F37BBFC" w14:textId="77777777" w:rsidR="009E1547" w:rsidRDefault="009E1547" w:rsidP="009E1547">
      <w:pPr>
        <w:pStyle w:val="LabStepCodeBlockLevel2"/>
      </w:pPr>
      <w:r>
        <w:t>&lt;div id="embedContainer" /&gt;</w:t>
      </w:r>
    </w:p>
    <w:p w14:paraId="08337E14" w14:textId="77777777" w:rsidR="009E1547" w:rsidRDefault="009E1547" w:rsidP="009E1547">
      <w:pPr>
        <w:pStyle w:val="LabStepCodeBlockLevel2"/>
      </w:pPr>
    </w:p>
    <w:p w14:paraId="3A787C57" w14:textId="77777777" w:rsidR="009E1547" w:rsidRDefault="009E1547" w:rsidP="009E1547">
      <w:pPr>
        <w:pStyle w:val="LabStepCodeBlockLevel2"/>
      </w:pPr>
      <w:r>
        <w:t>&lt;script src="~/Scripts/powerbi.js"&gt;&lt;/script&gt;</w:t>
      </w:r>
    </w:p>
    <w:p w14:paraId="3B46DC7D" w14:textId="77777777" w:rsidR="009E1547" w:rsidRDefault="009E1547" w:rsidP="009E1547">
      <w:pPr>
        <w:pStyle w:val="LabStepCodeBlockLevel2"/>
      </w:pPr>
      <w:r>
        <w:t>&lt;script&gt;</w:t>
      </w:r>
    </w:p>
    <w:p w14:paraId="28857ACF" w14:textId="77777777" w:rsidR="009E1547" w:rsidRDefault="009E1547" w:rsidP="009E1547">
      <w:pPr>
        <w:pStyle w:val="LabStepCodeBlockLevel2"/>
      </w:pPr>
    </w:p>
    <w:p w14:paraId="23C5110C"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data required for embedding</w:t>
      </w:r>
    </w:p>
    <w:p w14:paraId="5A2BB587" w14:textId="77777777" w:rsidR="009E1547" w:rsidRDefault="009E1547" w:rsidP="009E1547">
      <w:pPr>
        <w:pStyle w:val="LabStepCodeBlockLevel2"/>
      </w:pPr>
      <w:r>
        <w:t xml:space="preserve">  var embedWorkspaceId = "@Model.workspaceId";</w:t>
      </w:r>
    </w:p>
    <w:p w14:paraId="59DFD069" w14:textId="77777777" w:rsidR="009E1547" w:rsidRDefault="009E1547" w:rsidP="009E1547">
      <w:pPr>
        <w:pStyle w:val="LabStepCodeBlockLevel2"/>
      </w:pPr>
      <w:r>
        <w:t xml:space="preserve">  var embedDatasetId = "@Model.datasetId";</w:t>
      </w:r>
    </w:p>
    <w:p w14:paraId="7A4B3A36" w14:textId="77777777" w:rsidR="009E1547" w:rsidRDefault="009E1547" w:rsidP="009E1547">
      <w:pPr>
        <w:pStyle w:val="LabStepCodeBlockLevel2"/>
      </w:pPr>
      <w:r>
        <w:t xml:space="preserve">  var embedUrl = "@Model.embedUrl";</w:t>
      </w:r>
    </w:p>
    <w:p w14:paraId="3305234D" w14:textId="77777777" w:rsidR="009E1547" w:rsidRDefault="009E1547" w:rsidP="009E1547">
      <w:pPr>
        <w:pStyle w:val="LabStepCodeBlockLevel2"/>
      </w:pPr>
      <w:r>
        <w:t xml:space="preserve">  var accessToken = "@Model.accessToken";</w:t>
      </w:r>
    </w:p>
    <w:p w14:paraId="67281A36" w14:textId="77777777" w:rsidR="009E1547" w:rsidRDefault="009E1547" w:rsidP="009E1547">
      <w:pPr>
        <w:pStyle w:val="LabStepCodeBlockLevel2"/>
      </w:pPr>
    </w:p>
    <w:p w14:paraId="08827046"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0F19DB10" w14:textId="77777777" w:rsidR="009E1547" w:rsidRDefault="009E1547" w:rsidP="009E1547">
      <w:pPr>
        <w:pStyle w:val="LabStepCodeBlockLevel2"/>
      </w:pPr>
      <w:r>
        <w:t xml:space="preserve">  var models = window['powerbi-client'].models;</w:t>
      </w:r>
    </w:p>
    <w:p w14:paraId="6DF5C00A" w14:textId="77777777" w:rsidR="009E1547" w:rsidRDefault="009E1547" w:rsidP="009E1547">
      <w:pPr>
        <w:pStyle w:val="LabStepCodeBlockLevel2"/>
      </w:pPr>
    </w:p>
    <w:p w14:paraId="07D52790" w14:textId="77777777" w:rsidR="009E1547" w:rsidRDefault="009E1547" w:rsidP="009E1547">
      <w:pPr>
        <w:pStyle w:val="LabStepCodeBlockLevel2"/>
      </w:pPr>
      <w:r>
        <w:t xml:space="preserve">  var config = {</w:t>
      </w:r>
    </w:p>
    <w:p w14:paraId="175B7065" w14:textId="77777777" w:rsidR="009E1547" w:rsidRDefault="009E1547" w:rsidP="009E1547">
      <w:pPr>
        <w:pStyle w:val="LabStepCodeBlockLevel2"/>
      </w:pPr>
      <w:r>
        <w:t xml:space="preserve">    datasetId: embedDatasetId,</w:t>
      </w:r>
    </w:p>
    <w:p w14:paraId="29F38532" w14:textId="77777777" w:rsidR="009E1547" w:rsidRDefault="009E1547" w:rsidP="009E1547">
      <w:pPr>
        <w:pStyle w:val="LabStepCodeBlockLevel2"/>
      </w:pPr>
      <w:r>
        <w:t xml:space="preserve">    embedUrl: embedUrl,</w:t>
      </w:r>
    </w:p>
    <w:p w14:paraId="7E4992F8" w14:textId="77777777" w:rsidR="009E1547" w:rsidRDefault="009E1547" w:rsidP="009E1547">
      <w:pPr>
        <w:pStyle w:val="LabStepCodeBlockLevel2"/>
      </w:pPr>
      <w:r>
        <w:t xml:space="preserve">    accessToken: accessToken,</w:t>
      </w:r>
    </w:p>
    <w:p w14:paraId="6798430E" w14:textId="77777777" w:rsidR="009E1547" w:rsidRDefault="009E1547" w:rsidP="009E1547">
      <w:pPr>
        <w:pStyle w:val="LabStepCodeBlockLevel2"/>
      </w:pPr>
      <w:r>
        <w:t xml:space="preserve">    tokenType: models.TokenType.Embed,</w:t>
      </w:r>
    </w:p>
    <w:p w14:paraId="57515FCE" w14:textId="77777777" w:rsidR="009E1547" w:rsidRDefault="009E1547" w:rsidP="009E1547">
      <w:pPr>
        <w:pStyle w:val="LabStepCodeBlockLevel2"/>
      </w:pPr>
      <w:r>
        <w:t xml:space="preserve">  };</w:t>
      </w:r>
    </w:p>
    <w:p w14:paraId="67D53501" w14:textId="77777777" w:rsidR="009E1547" w:rsidRDefault="009E1547" w:rsidP="009E1547">
      <w:pPr>
        <w:pStyle w:val="LabStepCodeBlockLevel2"/>
      </w:pPr>
    </w:p>
    <w:p w14:paraId="795F5907"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Get a reference to the embedded report HTML element</w:t>
      </w:r>
    </w:p>
    <w:p w14:paraId="59E75070" w14:textId="77777777" w:rsidR="009E1547" w:rsidRDefault="009E1547" w:rsidP="009E1547">
      <w:pPr>
        <w:pStyle w:val="LabStepCodeBlockLevel2"/>
      </w:pPr>
      <w:r>
        <w:t xml:space="preserve">  var embedContainer = document.getElementById('embedContainer');</w:t>
      </w:r>
    </w:p>
    <w:p w14:paraId="1A05ABEF" w14:textId="77777777" w:rsidR="009E1547" w:rsidRDefault="009E1547" w:rsidP="009E1547">
      <w:pPr>
        <w:pStyle w:val="LabStepCodeBlockLevel2"/>
      </w:pPr>
    </w:p>
    <w:p w14:paraId="66A1C218" w14:textId="77777777" w:rsidR="009E1547" w:rsidRPr="00524866" w:rsidRDefault="009E1547" w:rsidP="009E1547">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669FFD7D" w14:textId="77777777" w:rsidR="009E1547" w:rsidRDefault="009E1547" w:rsidP="009E1547">
      <w:pPr>
        <w:pStyle w:val="LabStepCodeBlockLevel2"/>
      </w:pPr>
      <w:r>
        <w:t xml:space="preserve">  var report = powerbi.createReport(embedContainer, config);</w:t>
      </w:r>
    </w:p>
    <w:p w14:paraId="22CC9E65" w14:textId="77777777" w:rsidR="009E1547" w:rsidRDefault="009E1547" w:rsidP="009E1547">
      <w:pPr>
        <w:pStyle w:val="LabStepCodeBlockLevel2"/>
      </w:pPr>
    </w:p>
    <w:p w14:paraId="1EE55772" w14:textId="77777777" w:rsidR="009E1547" w:rsidRDefault="009E1547" w:rsidP="009E1547">
      <w:pPr>
        <w:pStyle w:val="LabStepCodeBlockLevel2"/>
      </w:pPr>
      <w:r>
        <w:t xml:space="preserve">  </w:t>
      </w:r>
      <w:r w:rsidRPr="001B0A91">
        <w:rPr>
          <w:color w:val="7F7F7F" w:themeColor="text1" w:themeTint="80"/>
        </w:rPr>
        <w:t>// add event handler to load existing report afer saving new report</w:t>
      </w:r>
    </w:p>
    <w:p w14:paraId="5F586037" w14:textId="77777777" w:rsidR="009E1547" w:rsidRDefault="009E1547" w:rsidP="009E1547">
      <w:pPr>
        <w:pStyle w:val="LabStepCodeBlockLevel2"/>
      </w:pPr>
      <w:r>
        <w:t xml:space="preserve">  report.on("saved", function (event) {</w:t>
      </w:r>
    </w:p>
    <w:p w14:paraId="5C7019D6" w14:textId="77777777" w:rsidR="009E1547" w:rsidRDefault="009E1547" w:rsidP="009E1547">
      <w:pPr>
        <w:pStyle w:val="LabStepCodeBlockLevel2"/>
      </w:pPr>
      <w:r>
        <w:t xml:space="preserve">    console.log("saved");</w:t>
      </w:r>
    </w:p>
    <w:p w14:paraId="539C0A3F" w14:textId="77777777" w:rsidR="009E1547" w:rsidRDefault="009E1547" w:rsidP="009E1547">
      <w:pPr>
        <w:pStyle w:val="LabStepCodeBlockLevel2"/>
      </w:pPr>
      <w:r>
        <w:t xml:space="preserve">    console.log(event.detail);</w:t>
      </w:r>
    </w:p>
    <w:p w14:paraId="2441F51F" w14:textId="77777777" w:rsidR="009E1547" w:rsidRDefault="009E1547" w:rsidP="009E1547">
      <w:pPr>
        <w:pStyle w:val="LabStepCodeBlockLevel2"/>
      </w:pPr>
      <w:r>
        <w:t xml:space="preserve">    window.location.href = "/Home/Reports/?reportId=" + event.detail.reportObjectId;</w:t>
      </w:r>
    </w:p>
    <w:p w14:paraId="11655EC3" w14:textId="77777777" w:rsidR="009E1547" w:rsidRDefault="009E1547" w:rsidP="009E1547">
      <w:pPr>
        <w:pStyle w:val="LabStepCodeBlockLevel2"/>
      </w:pPr>
      <w:r>
        <w:t xml:space="preserve">  });</w:t>
      </w:r>
    </w:p>
    <w:p w14:paraId="78F110AA" w14:textId="77777777" w:rsidR="009E1547" w:rsidRDefault="009E1547" w:rsidP="009E1547">
      <w:pPr>
        <w:pStyle w:val="LabStepCodeBlockLevel2"/>
      </w:pPr>
    </w:p>
    <w:p w14:paraId="531941F1" w14:textId="77777777" w:rsidR="009E1547" w:rsidRDefault="009E1547" w:rsidP="009E1547">
      <w:pPr>
        <w:pStyle w:val="LabStepCodeBlockLevel2"/>
      </w:pPr>
      <w:r>
        <w:t>&lt;/script&gt;</w:t>
      </w:r>
    </w:p>
    <w:p w14:paraId="0B03A1E1" w14:textId="77777777" w:rsidR="009E1547" w:rsidRDefault="009E1547" w:rsidP="009E1547">
      <w:pPr>
        <w:pStyle w:val="LabStepNumberedLevel2"/>
      </w:pPr>
      <w:r>
        <w:t xml:space="preserve">Save your changes to </w:t>
      </w:r>
      <w:proofErr w:type="spellStart"/>
      <w:r w:rsidRPr="000655E0">
        <w:rPr>
          <w:b/>
        </w:rPr>
        <w:t>NewReport.cshtm</w:t>
      </w:r>
      <w:r>
        <w:rPr>
          <w:b/>
        </w:rPr>
        <w:t>l</w:t>
      </w:r>
      <w:proofErr w:type="spellEnd"/>
      <w:r>
        <w:t>.</w:t>
      </w:r>
    </w:p>
    <w:p w14:paraId="2565FAB9" w14:textId="77777777" w:rsidR="009E1547" w:rsidRDefault="009E1547" w:rsidP="009E1547">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proofErr w:type="spellStart"/>
      <w:r w:rsidRPr="00145BCD">
        <w:rPr>
          <w:b/>
        </w:rPr>
        <w:t>reportId</w:t>
      </w:r>
      <w:proofErr w:type="spellEnd"/>
      <w:r>
        <w:t xml:space="preserve"> which will be used to pass the identifying GUID of the newly created report. Over the next few steps you will create the </w:t>
      </w:r>
      <w:r w:rsidRPr="00145BCD">
        <w:rPr>
          <w:b/>
        </w:rPr>
        <w:t>Reports</w:t>
      </w:r>
      <w:r>
        <w:t xml:space="preserve"> action method in the </w:t>
      </w:r>
      <w:r w:rsidRPr="00145BCD">
        <w:rPr>
          <w:b/>
        </w:rPr>
        <w:t>Home</w:t>
      </w:r>
      <w:r>
        <w:t xml:space="preserve"> controller class to load an existing report that has just been created.</w:t>
      </w:r>
    </w:p>
    <w:p w14:paraId="545057B5" w14:textId="77777777" w:rsidR="009E1547" w:rsidRDefault="009E1547" w:rsidP="009E1547">
      <w:pPr>
        <w:pStyle w:val="LabStepNumbered"/>
        <w:numPr>
          <w:ilvl w:val="0"/>
          <w:numId w:val="7"/>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2941A60E" w14:textId="77777777" w:rsidR="009E1547" w:rsidRDefault="009E1547" w:rsidP="009E1547">
      <w:pPr>
        <w:pStyle w:val="LabStepNumberedLevel2"/>
        <w:numPr>
          <w:ilvl w:val="1"/>
          <w:numId w:val="7"/>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568C1EC2" w14:textId="77777777" w:rsidR="009E1547" w:rsidRDefault="009E1547" w:rsidP="009E1547">
      <w:pPr>
        <w:pStyle w:val="LabStepCodeBlockLevel2"/>
      </w:pPr>
      <w:r>
        <w:t>public static async Task&lt;ReportEmbeddingData&gt; GetEmbeddingDataForReport(string currentReportId) {</w:t>
      </w:r>
    </w:p>
    <w:p w14:paraId="5884D0BE" w14:textId="77777777" w:rsidR="009E1547" w:rsidRDefault="009E1547" w:rsidP="009E1547">
      <w:pPr>
        <w:pStyle w:val="LabStepCodeBlockLevel2"/>
      </w:pPr>
      <w:r>
        <w:t xml:space="preserve">  PowerBIClient pbiClient = GetPowerBiClient();</w:t>
      </w:r>
    </w:p>
    <w:p w14:paraId="7A48E1CF" w14:textId="77777777" w:rsidR="009E1547" w:rsidRDefault="009E1547" w:rsidP="009E1547">
      <w:pPr>
        <w:pStyle w:val="LabStepCodeBlockLevel2"/>
      </w:pPr>
      <w:r>
        <w:t xml:space="preserve">  var report = await pbiClient.Reports.GetReportInGroupAsync(workspaceId, currentReportId);</w:t>
      </w:r>
    </w:p>
    <w:p w14:paraId="590BCBC4" w14:textId="77777777" w:rsidR="009E1547" w:rsidRDefault="009E1547" w:rsidP="009E1547">
      <w:pPr>
        <w:pStyle w:val="LabStepCodeBlockLevel2"/>
      </w:pPr>
      <w:r>
        <w:t xml:space="preserve">  var embedUrl = report.EmbedUrl;</w:t>
      </w:r>
    </w:p>
    <w:p w14:paraId="34950AED" w14:textId="77777777" w:rsidR="009E1547" w:rsidRDefault="009E1547" w:rsidP="009E1547">
      <w:pPr>
        <w:pStyle w:val="LabStepCodeBlockLevel2"/>
      </w:pPr>
      <w:r>
        <w:t xml:space="preserve">  var reportName = report.Name;</w:t>
      </w:r>
    </w:p>
    <w:p w14:paraId="54D0EF14" w14:textId="77777777" w:rsidR="009E1547" w:rsidRDefault="009E1547" w:rsidP="009E1547">
      <w:pPr>
        <w:pStyle w:val="LabStepCodeBlockLevel2"/>
      </w:pPr>
    </w:p>
    <w:p w14:paraId="6E70A8F5" w14:textId="77777777" w:rsidR="009E1547" w:rsidRDefault="009E1547" w:rsidP="009E1547">
      <w:pPr>
        <w:pStyle w:val="LabStepCodeBlockLevel2"/>
      </w:pPr>
      <w:r>
        <w:t xml:space="preserve">  GenerateTokenRequest generateTokenRequestParameters = new GenerateTokenRequest(accessLevel: "edit");</w:t>
      </w:r>
    </w:p>
    <w:p w14:paraId="730E9EE9" w14:textId="77777777" w:rsidR="009E1547" w:rsidRDefault="009E1547" w:rsidP="009E1547">
      <w:pPr>
        <w:pStyle w:val="LabStepCodeBlockLevel2"/>
      </w:pPr>
      <w:r>
        <w:t xml:space="preserve">  string embedToken =</w:t>
      </w:r>
    </w:p>
    <w:p w14:paraId="12F33DAB" w14:textId="77777777" w:rsidR="009E1547" w:rsidRDefault="009E1547" w:rsidP="009E1547">
      <w:pPr>
        <w:pStyle w:val="LabStepCodeBlockLevel2"/>
      </w:pPr>
      <w:r>
        <w:t xml:space="preserve">        (await pbiClient.Reports.GenerateTokenInGroupAsync(workspaceId,</w:t>
      </w:r>
    </w:p>
    <w:p w14:paraId="189187B0" w14:textId="77777777" w:rsidR="009E1547" w:rsidRDefault="009E1547" w:rsidP="009E1547">
      <w:pPr>
        <w:pStyle w:val="LabStepCodeBlockLevel2"/>
      </w:pPr>
      <w:r>
        <w:t xml:space="preserve">                                                            currentReportId,</w:t>
      </w:r>
    </w:p>
    <w:p w14:paraId="220F381E" w14:textId="77777777" w:rsidR="009E1547" w:rsidRDefault="009E1547" w:rsidP="009E1547">
      <w:pPr>
        <w:pStyle w:val="LabStepCodeBlockLevel2"/>
      </w:pPr>
      <w:r>
        <w:t xml:space="preserve">                                                            generateTokenRequestParameters)).Token;</w:t>
      </w:r>
    </w:p>
    <w:p w14:paraId="3CE88DD2" w14:textId="77777777" w:rsidR="009E1547" w:rsidRDefault="009E1547" w:rsidP="009E1547">
      <w:pPr>
        <w:pStyle w:val="LabStepCodeBlockLevel2"/>
      </w:pPr>
    </w:p>
    <w:p w14:paraId="40959099" w14:textId="77777777" w:rsidR="009E1547" w:rsidRDefault="009E1547" w:rsidP="009E1547">
      <w:pPr>
        <w:pStyle w:val="LabStepCodeBlockLevel2"/>
      </w:pPr>
      <w:r>
        <w:t xml:space="preserve">  return new ReportEmbeddingData {</w:t>
      </w:r>
    </w:p>
    <w:p w14:paraId="44D91938" w14:textId="77777777" w:rsidR="009E1547" w:rsidRDefault="009E1547" w:rsidP="009E1547">
      <w:pPr>
        <w:pStyle w:val="LabStepCodeBlockLevel2"/>
      </w:pPr>
      <w:r>
        <w:t xml:space="preserve">    reportId = currentReportId,</w:t>
      </w:r>
    </w:p>
    <w:p w14:paraId="57A958CD" w14:textId="77777777" w:rsidR="009E1547" w:rsidRDefault="009E1547" w:rsidP="009E1547">
      <w:pPr>
        <w:pStyle w:val="LabStepCodeBlockLevel2"/>
      </w:pPr>
      <w:r>
        <w:t xml:space="preserve">    reportName = reportName,</w:t>
      </w:r>
    </w:p>
    <w:p w14:paraId="16C09A0D" w14:textId="77777777" w:rsidR="009E1547" w:rsidRDefault="009E1547" w:rsidP="009E1547">
      <w:pPr>
        <w:pStyle w:val="LabStepCodeBlockLevel2"/>
      </w:pPr>
      <w:r>
        <w:t xml:space="preserve">    embedUrl = embedUrl,</w:t>
      </w:r>
    </w:p>
    <w:p w14:paraId="75E29593" w14:textId="77777777" w:rsidR="009E1547" w:rsidRDefault="009E1547" w:rsidP="009E1547">
      <w:pPr>
        <w:pStyle w:val="LabStepCodeBlockLevel2"/>
      </w:pPr>
      <w:r>
        <w:t xml:space="preserve">    accessToken = embedToken</w:t>
      </w:r>
    </w:p>
    <w:p w14:paraId="109112BB" w14:textId="77777777" w:rsidR="009E1547" w:rsidRDefault="009E1547" w:rsidP="009E1547">
      <w:pPr>
        <w:pStyle w:val="LabStepCodeBlockLevel2"/>
      </w:pPr>
      <w:r>
        <w:t xml:space="preserve">  };</w:t>
      </w:r>
    </w:p>
    <w:p w14:paraId="288839D2" w14:textId="77777777" w:rsidR="009E1547" w:rsidRDefault="009E1547" w:rsidP="009E1547">
      <w:pPr>
        <w:pStyle w:val="LabStepCodeBlockLevel2"/>
      </w:pPr>
    </w:p>
    <w:p w14:paraId="0D1EF560" w14:textId="77777777" w:rsidR="009E1547" w:rsidRDefault="009E1547" w:rsidP="009E1547">
      <w:pPr>
        <w:pStyle w:val="LabStepCodeBlockLevel2"/>
      </w:pPr>
      <w:r>
        <w:t>}</w:t>
      </w:r>
    </w:p>
    <w:p w14:paraId="77B80D4F" w14:textId="77777777" w:rsidR="009E1547" w:rsidRDefault="009E1547" w:rsidP="009E1547">
      <w:pPr>
        <w:pStyle w:val="LabStepNumbered"/>
        <w:numPr>
          <w:ilvl w:val="0"/>
          <w:numId w:val="7"/>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6AE37AB2" w14:textId="77777777" w:rsidR="009E1547" w:rsidRDefault="009E1547" w:rsidP="009E1547">
      <w:pPr>
        <w:pStyle w:val="LabStepNumberedLevel2"/>
        <w:numPr>
          <w:ilvl w:val="1"/>
          <w:numId w:val="7"/>
        </w:numPr>
      </w:pPr>
      <w:r>
        <w:t xml:space="preserve">Open </w:t>
      </w:r>
      <w:proofErr w:type="spellStart"/>
      <w:r w:rsidRPr="00723C6B">
        <w:rPr>
          <w:b/>
        </w:rPr>
        <w:t>HomeController.cs</w:t>
      </w:r>
      <w:proofErr w:type="spellEnd"/>
      <w:r>
        <w:t xml:space="preserve"> in an editor window if it’s not already open.</w:t>
      </w:r>
    </w:p>
    <w:p w14:paraId="33E6E731" w14:textId="77777777" w:rsidR="009E1547" w:rsidRDefault="009E1547" w:rsidP="009E1547">
      <w:pPr>
        <w:pStyle w:val="LabStepNumberedLevel2"/>
        <w:numPr>
          <w:ilvl w:val="1"/>
          <w:numId w:val="7"/>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3C400543" w14:textId="77777777" w:rsidR="009E1547" w:rsidRDefault="009E1547" w:rsidP="009E1547">
      <w:pPr>
        <w:pStyle w:val="LabStepCodeBlockLevel2"/>
      </w:pPr>
      <w:r>
        <w:t>public async Task&lt;ActionResult&gt; Reports(string reportId) {</w:t>
      </w:r>
    </w:p>
    <w:p w14:paraId="7F16B999" w14:textId="77777777" w:rsidR="009E1547" w:rsidRDefault="009E1547" w:rsidP="009E1547">
      <w:pPr>
        <w:pStyle w:val="LabStepCodeBlockLevel2"/>
      </w:pPr>
    </w:p>
    <w:p w14:paraId="25DB0FC1" w14:textId="77777777" w:rsidR="009E1547" w:rsidRDefault="009E1547" w:rsidP="009E1547">
      <w:pPr>
        <w:pStyle w:val="LabStepCodeBlockLevel2"/>
      </w:pPr>
      <w:r>
        <w:t xml:space="preserve">  ReportEmbeddingData embeddingData = </w:t>
      </w:r>
    </w:p>
    <w:p w14:paraId="5FF82B9D" w14:textId="77777777" w:rsidR="009E1547" w:rsidRDefault="009E1547" w:rsidP="009E1547">
      <w:pPr>
        <w:pStyle w:val="LabStepCodeBlockLevel2"/>
      </w:pPr>
      <w:r>
        <w:t xml:space="preserve">      await PbiEmbeddedManager.GetEmbeddingDataForSpecificReport(reportId);</w:t>
      </w:r>
    </w:p>
    <w:p w14:paraId="4EAE1155" w14:textId="77777777" w:rsidR="009E1547" w:rsidRDefault="009E1547" w:rsidP="009E1547">
      <w:pPr>
        <w:pStyle w:val="LabStepCodeBlockLevel2"/>
      </w:pPr>
      <w:r>
        <w:t xml:space="preserve">  </w:t>
      </w:r>
    </w:p>
    <w:p w14:paraId="06DBC7EB" w14:textId="77777777" w:rsidR="009E1547" w:rsidRDefault="009E1547" w:rsidP="009E1547">
      <w:pPr>
        <w:pStyle w:val="LabStepCodeBlockLevel2"/>
      </w:pPr>
      <w:r>
        <w:t xml:space="preserve">  return View(embeddingData);</w:t>
      </w:r>
    </w:p>
    <w:p w14:paraId="38913446" w14:textId="77777777" w:rsidR="009E1547" w:rsidRDefault="009E1547" w:rsidP="009E1547">
      <w:pPr>
        <w:pStyle w:val="LabStepCodeBlockLevel2"/>
      </w:pPr>
      <w:r>
        <w:t>}</w:t>
      </w:r>
    </w:p>
    <w:p w14:paraId="358F3A38" w14:textId="77777777" w:rsidR="009E1547" w:rsidRDefault="009E1547" w:rsidP="009E1547">
      <w:pPr>
        <w:pStyle w:val="LabStepNumbered"/>
      </w:pPr>
      <w:r>
        <w:t xml:space="preserve">Create a razor view for the </w:t>
      </w:r>
      <w:r>
        <w:rPr>
          <w:b/>
        </w:rPr>
        <w:t>Reports</w:t>
      </w:r>
      <w:r>
        <w:t xml:space="preserve"> action method.</w:t>
      </w:r>
    </w:p>
    <w:p w14:paraId="52B9598C" w14:textId="77777777" w:rsidR="009E1547" w:rsidRDefault="009E1547" w:rsidP="009E1547">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2BAD3C95" w14:textId="77777777" w:rsidR="009E1547" w:rsidRDefault="009E1547" w:rsidP="009E1547">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2FF9E91C" w14:textId="77777777" w:rsidR="009E1547" w:rsidRDefault="009E1547" w:rsidP="009E1547">
      <w:pPr>
        <w:pStyle w:val="LabStepScreenshotLevel2"/>
      </w:pPr>
      <w:r>
        <w:drawing>
          <wp:inline distT="0" distB="0" distL="0" distR="0" wp14:anchorId="7D400EFD" wp14:editId="1D8C000A">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2170ADDE" w14:textId="77777777" w:rsidR="009E1547" w:rsidRDefault="009E1547" w:rsidP="009E1547">
      <w:pPr>
        <w:pStyle w:val="LabExerciseCallout"/>
      </w:pPr>
      <w:r>
        <w:t>A page break has been inserted here to prevent the following code section from wrapping across pages.</w:t>
      </w:r>
    </w:p>
    <w:p w14:paraId="7ACAD731" w14:textId="77777777" w:rsidR="009E1547" w:rsidRDefault="009E1547" w:rsidP="009E1547">
      <w:pPr>
        <w:spacing w:before="0" w:after="200" w:line="276" w:lineRule="auto"/>
        <w:rPr>
          <w:sz w:val="18"/>
        </w:rPr>
      </w:pPr>
      <w:r>
        <w:br w:type="page"/>
      </w:r>
    </w:p>
    <w:p w14:paraId="52AE5FD2" w14:textId="77777777" w:rsidR="009E1547" w:rsidRDefault="009E1547" w:rsidP="009E1547">
      <w:pPr>
        <w:pStyle w:val="LabStepNumberedLevel2"/>
        <w:numPr>
          <w:ilvl w:val="1"/>
          <w:numId w:val="7"/>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069EE039" w14:textId="77777777" w:rsidR="009E1547" w:rsidRDefault="009E1547" w:rsidP="009E1547">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180C9186" w14:textId="77777777" w:rsidR="009E1547" w:rsidRDefault="009E1547" w:rsidP="009E1547">
      <w:pPr>
        <w:pStyle w:val="LabStepCodeBlockLevel2"/>
      </w:pPr>
      <w:r>
        <w:t>@model EmbeddedLab.Models.ReportEmbeddingData</w:t>
      </w:r>
    </w:p>
    <w:p w14:paraId="3537789A" w14:textId="77777777" w:rsidR="009E1547" w:rsidRDefault="009E1547" w:rsidP="009E1547">
      <w:pPr>
        <w:pStyle w:val="LabStepCodeBlockLevel2"/>
      </w:pPr>
    </w:p>
    <w:p w14:paraId="2C1A8B41" w14:textId="77777777" w:rsidR="009E1547" w:rsidRDefault="009E1547" w:rsidP="009E1547">
      <w:pPr>
        <w:pStyle w:val="LabStepCodeBlockLevel2"/>
      </w:pPr>
      <w:r>
        <w:t>@section toolbar {</w:t>
      </w:r>
    </w:p>
    <w:p w14:paraId="115D1841" w14:textId="77777777" w:rsidR="009E1547" w:rsidRDefault="009E1547" w:rsidP="009E1547">
      <w:pPr>
        <w:pStyle w:val="LabStepCodeBlockLevel2"/>
      </w:pPr>
      <w:r>
        <w:t xml:space="preserve">  &lt;div id="toolbar" class="btn-toolbar bg-dark" role="toolbar"&gt;</w:t>
      </w:r>
    </w:p>
    <w:p w14:paraId="3B782EB6" w14:textId="77777777" w:rsidR="009E1547" w:rsidRDefault="009E1547" w:rsidP="009E1547">
      <w:pPr>
        <w:pStyle w:val="LabStepCodeBlockLevel2"/>
      </w:pPr>
      <w:r>
        <w:t xml:space="preserve">    &lt;button type="button" id="toggleEdit" class="btn btn-sm"&gt;Toggle Edit Mode&lt;/button&gt;</w:t>
      </w:r>
    </w:p>
    <w:p w14:paraId="0CA4BF55" w14:textId="77777777" w:rsidR="009E1547" w:rsidRDefault="009E1547" w:rsidP="009E1547">
      <w:pPr>
        <w:pStyle w:val="LabStepCodeBlockLevel2"/>
      </w:pPr>
      <w:r>
        <w:t xml:space="preserve">    &lt;button type="button" id="fullScreen" class="btn btn-sm"&gt;Full Screen&lt;/button&gt;</w:t>
      </w:r>
    </w:p>
    <w:p w14:paraId="274CD0BC" w14:textId="77777777" w:rsidR="009E1547" w:rsidRDefault="009E1547" w:rsidP="009E1547">
      <w:pPr>
        <w:pStyle w:val="LabStepCodeBlockLevel2"/>
      </w:pPr>
      <w:r>
        <w:t xml:space="preserve">    &lt;button type="button" id="print" class="btn btn-sm"&gt;Print&lt;/button&gt;</w:t>
      </w:r>
    </w:p>
    <w:p w14:paraId="48F08042" w14:textId="77777777" w:rsidR="009E1547" w:rsidRDefault="009E1547" w:rsidP="009E1547">
      <w:pPr>
        <w:pStyle w:val="LabStepCodeBlockLevel2"/>
      </w:pPr>
      <w:r>
        <w:t xml:space="preserve">  &lt;/div&gt;</w:t>
      </w:r>
    </w:p>
    <w:p w14:paraId="4D753426" w14:textId="77777777" w:rsidR="009E1547" w:rsidRDefault="009E1547" w:rsidP="009E1547">
      <w:pPr>
        <w:pStyle w:val="LabStepCodeBlockLevel2"/>
      </w:pPr>
      <w:r>
        <w:t>}</w:t>
      </w:r>
    </w:p>
    <w:p w14:paraId="245E7D48" w14:textId="77777777" w:rsidR="009E1547" w:rsidRDefault="009E1547" w:rsidP="009E1547">
      <w:pPr>
        <w:pStyle w:val="LabStepCodeBlockLevel2"/>
      </w:pPr>
    </w:p>
    <w:p w14:paraId="57F90713" w14:textId="77777777" w:rsidR="009E1547" w:rsidRDefault="009E1547" w:rsidP="009E1547">
      <w:pPr>
        <w:pStyle w:val="LabStepCodeBlockLevel2"/>
      </w:pPr>
      <w:r>
        <w:t>&lt;div id="embedContainer" /&gt;</w:t>
      </w:r>
    </w:p>
    <w:p w14:paraId="07914E87" w14:textId="77777777" w:rsidR="009E1547" w:rsidRDefault="009E1547" w:rsidP="009E1547">
      <w:pPr>
        <w:pStyle w:val="LabStepCodeBlockLevel2"/>
      </w:pPr>
    </w:p>
    <w:p w14:paraId="6C7E56B9" w14:textId="77777777" w:rsidR="009E1547" w:rsidRDefault="009E1547" w:rsidP="009E1547">
      <w:pPr>
        <w:pStyle w:val="LabStepCodeBlockLevel2"/>
      </w:pPr>
    </w:p>
    <w:p w14:paraId="45D1F490" w14:textId="77777777" w:rsidR="009E1547" w:rsidRDefault="009E1547" w:rsidP="009E1547">
      <w:pPr>
        <w:pStyle w:val="LabStepCodeBlockLevel2"/>
      </w:pPr>
      <w:r>
        <w:t>&lt;script src="~/Scripts/powerbi.js"&gt;&lt;/script&gt;</w:t>
      </w:r>
    </w:p>
    <w:p w14:paraId="22A00DCF" w14:textId="77777777" w:rsidR="009E1547" w:rsidRDefault="009E1547" w:rsidP="009E1547">
      <w:pPr>
        <w:pStyle w:val="LabStepCodeBlockLevel2"/>
      </w:pPr>
    </w:p>
    <w:p w14:paraId="713E7B57" w14:textId="77777777" w:rsidR="009E1547" w:rsidRDefault="009E1547" w:rsidP="009E1547">
      <w:pPr>
        <w:pStyle w:val="LabStepCodeBlockLevel2"/>
      </w:pPr>
      <w:r>
        <w:t>&lt;script&gt;</w:t>
      </w:r>
    </w:p>
    <w:p w14:paraId="050E9AD7" w14:textId="77777777" w:rsidR="009E1547" w:rsidRDefault="009E1547" w:rsidP="009E1547">
      <w:pPr>
        <w:pStyle w:val="LabStepCodeBlockLevel2"/>
      </w:pPr>
    </w:p>
    <w:p w14:paraId="1C56E2AE" w14:textId="77777777" w:rsidR="009E1547" w:rsidRPr="005C25AF" w:rsidRDefault="009E1547" w:rsidP="009E1547">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4C42E602" w14:textId="77777777" w:rsidR="009E1547" w:rsidRDefault="009E1547" w:rsidP="009E1547">
      <w:pPr>
        <w:pStyle w:val="LabStepCodeBlockLevel2"/>
      </w:pPr>
      <w:r>
        <w:t xml:space="preserve">  var embedReportId = "@Model.reportId";</w:t>
      </w:r>
    </w:p>
    <w:p w14:paraId="3D7EA86D" w14:textId="77777777" w:rsidR="009E1547" w:rsidRDefault="009E1547" w:rsidP="009E1547">
      <w:pPr>
        <w:pStyle w:val="LabStepCodeBlockLevel2"/>
      </w:pPr>
      <w:r>
        <w:t xml:space="preserve">  var embedUrl = "@Model.embedUrl";</w:t>
      </w:r>
    </w:p>
    <w:p w14:paraId="3F10454C" w14:textId="77777777" w:rsidR="009E1547" w:rsidRDefault="009E1547" w:rsidP="009E1547">
      <w:pPr>
        <w:pStyle w:val="LabStepCodeBlockLevel2"/>
      </w:pPr>
      <w:r>
        <w:t xml:space="preserve">  var accessToken = "@Model.accessToken";</w:t>
      </w:r>
    </w:p>
    <w:p w14:paraId="6E3F5D6E" w14:textId="77777777" w:rsidR="009E1547" w:rsidRDefault="009E1547" w:rsidP="009E1547">
      <w:pPr>
        <w:pStyle w:val="LabStepCodeBlockLevel2"/>
      </w:pPr>
    </w:p>
    <w:p w14:paraId="0FF0499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1043C674" w14:textId="77777777" w:rsidR="009E1547" w:rsidRDefault="009E1547" w:rsidP="009E1547">
      <w:pPr>
        <w:pStyle w:val="LabStepCodeBlockLevel2"/>
      </w:pPr>
      <w:r>
        <w:t xml:space="preserve">  var models = window['powerbi-client'].models;</w:t>
      </w:r>
    </w:p>
    <w:p w14:paraId="13210425" w14:textId="77777777" w:rsidR="009E1547" w:rsidRDefault="009E1547" w:rsidP="009E1547">
      <w:pPr>
        <w:pStyle w:val="LabStepCodeBlockLevel2"/>
      </w:pPr>
    </w:p>
    <w:p w14:paraId="74A8B529" w14:textId="77777777" w:rsidR="009E1547" w:rsidRDefault="009E1547" w:rsidP="009E1547">
      <w:pPr>
        <w:pStyle w:val="LabStepCodeBlockLevel2"/>
      </w:pPr>
      <w:r>
        <w:t xml:space="preserve">  var config = {</w:t>
      </w:r>
    </w:p>
    <w:p w14:paraId="073AEF2B" w14:textId="77777777" w:rsidR="009E1547" w:rsidRDefault="009E1547" w:rsidP="009E1547">
      <w:pPr>
        <w:pStyle w:val="LabStepCodeBlockLevel2"/>
      </w:pPr>
      <w:r>
        <w:t xml:space="preserve">    type: 'report',</w:t>
      </w:r>
    </w:p>
    <w:p w14:paraId="7AF5EF1A" w14:textId="77777777" w:rsidR="009E1547" w:rsidRDefault="009E1547" w:rsidP="009E1547">
      <w:pPr>
        <w:pStyle w:val="LabStepCodeBlockLevel2"/>
      </w:pPr>
      <w:r>
        <w:t xml:space="preserve">    id: embedReportId,</w:t>
      </w:r>
    </w:p>
    <w:p w14:paraId="47E2B846" w14:textId="77777777" w:rsidR="009E1547" w:rsidRDefault="009E1547" w:rsidP="009E1547">
      <w:pPr>
        <w:pStyle w:val="LabStepCodeBlockLevel2"/>
      </w:pPr>
      <w:r>
        <w:t xml:space="preserve">    embedUrl: embedUrl,</w:t>
      </w:r>
    </w:p>
    <w:p w14:paraId="5FC42AC5" w14:textId="77777777" w:rsidR="009E1547" w:rsidRDefault="009E1547" w:rsidP="009E1547">
      <w:pPr>
        <w:pStyle w:val="LabStepCodeBlockLevel2"/>
      </w:pPr>
      <w:r>
        <w:t xml:space="preserve">    accessToken: accessToken,</w:t>
      </w:r>
    </w:p>
    <w:p w14:paraId="03A9C380" w14:textId="77777777" w:rsidR="009E1547" w:rsidRDefault="009E1547" w:rsidP="009E1547">
      <w:pPr>
        <w:pStyle w:val="LabStepCodeBlockLevel2"/>
      </w:pPr>
      <w:r>
        <w:t xml:space="preserve">    tokenType: models.TokenType.Embed,</w:t>
      </w:r>
    </w:p>
    <w:p w14:paraId="22BDC99D" w14:textId="77777777" w:rsidR="009E1547" w:rsidRDefault="009E1547" w:rsidP="009E1547">
      <w:pPr>
        <w:pStyle w:val="LabStepCodeBlockLevel2"/>
      </w:pPr>
      <w:r>
        <w:t xml:space="preserve">    permissions: models.Permissions.All,</w:t>
      </w:r>
    </w:p>
    <w:p w14:paraId="65EC43C8" w14:textId="77777777" w:rsidR="009E1547" w:rsidRDefault="009E1547" w:rsidP="009E1547">
      <w:pPr>
        <w:pStyle w:val="LabStepCodeBlockLevel2"/>
      </w:pPr>
      <w:r>
        <w:t xml:space="preserve">    viewMode: models.ViewMode.Edit,</w:t>
      </w:r>
    </w:p>
    <w:p w14:paraId="33F12EE4" w14:textId="77777777" w:rsidR="009E1547" w:rsidRDefault="009E1547" w:rsidP="009E1547">
      <w:pPr>
        <w:pStyle w:val="LabStepCodeBlockLevel2"/>
      </w:pPr>
      <w:r>
        <w:t xml:space="preserve">    settings: {</w:t>
      </w:r>
    </w:p>
    <w:p w14:paraId="46A0B57F" w14:textId="77777777" w:rsidR="009E1547" w:rsidRDefault="009E1547" w:rsidP="009E1547">
      <w:pPr>
        <w:pStyle w:val="LabStepCodeBlockLevel2"/>
      </w:pPr>
      <w:r>
        <w:t xml:space="preserve">      filterPaneEnabled: false,</w:t>
      </w:r>
    </w:p>
    <w:p w14:paraId="1E5FACB8" w14:textId="77777777" w:rsidR="009E1547" w:rsidRDefault="009E1547" w:rsidP="009E1547">
      <w:pPr>
        <w:pStyle w:val="LabStepCodeBlockLevel2"/>
      </w:pPr>
      <w:r>
        <w:t xml:space="preserve">      navContentPaneEnabled: true,</w:t>
      </w:r>
    </w:p>
    <w:p w14:paraId="5771D1AE" w14:textId="77777777" w:rsidR="009E1547" w:rsidRDefault="009E1547" w:rsidP="009E1547">
      <w:pPr>
        <w:pStyle w:val="LabStepCodeBlockLevel2"/>
      </w:pPr>
      <w:r>
        <w:t xml:space="preserve">    }</w:t>
      </w:r>
    </w:p>
    <w:p w14:paraId="4485DAF3" w14:textId="77777777" w:rsidR="009E1547" w:rsidRDefault="009E1547" w:rsidP="009E1547">
      <w:pPr>
        <w:pStyle w:val="LabStepCodeBlockLevel2"/>
      </w:pPr>
      <w:r>
        <w:t xml:space="preserve">  };</w:t>
      </w:r>
    </w:p>
    <w:p w14:paraId="5E2D74D7" w14:textId="77777777" w:rsidR="009E1547" w:rsidRDefault="009E1547" w:rsidP="009E1547">
      <w:pPr>
        <w:pStyle w:val="LabStepCodeBlockLevel2"/>
      </w:pPr>
    </w:p>
    <w:p w14:paraId="10E850C6"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3B6F684A" w14:textId="77777777" w:rsidR="009E1547" w:rsidRDefault="009E1547" w:rsidP="009E1547">
      <w:pPr>
        <w:pStyle w:val="LabStepCodeBlockLevel2"/>
      </w:pPr>
      <w:r>
        <w:t xml:space="preserve">  var reportContainer = document.getElementById('embedContainer');</w:t>
      </w:r>
    </w:p>
    <w:p w14:paraId="3C00A6BD" w14:textId="77777777" w:rsidR="009E1547" w:rsidRDefault="009E1547" w:rsidP="009E1547">
      <w:pPr>
        <w:pStyle w:val="LabStepCodeBlockLevel2"/>
      </w:pPr>
    </w:p>
    <w:p w14:paraId="000981EC" w14:textId="77777777" w:rsidR="009E1547" w:rsidRDefault="009E1547" w:rsidP="009E1547">
      <w:pPr>
        <w:pStyle w:val="LabStepCodeBlockLevel2"/>
      </w:pPr>
      <w:r w:rsidRPr="005C25AF">
        <w:rPr>
          <w:color w:val="7F7F7F" w:themeColor="text1" w:themeTint="80"/>
        </w:rPr>
        <w:t xml:space="preserve">  // Embed the report and display it within the div container.</w:t>
      </w:r>
    </w:p>
    <w:p w14:paraId="07C9E55F" w14:textId="77777777" w:rsidR="009E1547" w:rsidRDefault="009E1547" w:rsidP="009E1547">
      <w:pPr>
        <w:pStyle w:val="LabStepCodeBlockLevel2"/>
      </w:pPr>
      <w:r>
        <w:t xml:space="preserve">  var report = powerbi.embed(reportContainer, config);</w:t>
      </w:r>
    </w:p>
    <w:p w14:paraId="67712E8C" w14:textId="77777777" w:rsidR="009E1547" w:rsidRDefault="009E1547" w:rsidP="009E1547">
      <w:pPr>
        <w:pStyle w:val="LabStepCodeBlockLevel2"/>
      </w:pPr>
    </w:p>
    <w:p w14:paraId="7C13B1D4" w14:textId="77777777" w:rsidR="009E1547" w:rsidRDefault="009E1547" w:rsidP="009E1547">
      <w:pPr>
        <w:pStyle w:val="LabStepCodeBlockLevel2"/>
      </w:pPr>
      <w:r>
        <w:t xml:space="preserve">  var viewMode = "edit";</w:t>
      </w:r>
    </w:p>
    <w:p w14:paraId="1A99FB25" w14:textId="77777777" w:rsidR="009E1547" w:rsidRDefault="009E1547" w:rsidP="009E1547">
      <w:pPr>
        <w:pStyle w:val="LabStepCodeBlockLevel2"/>
      </w:pPr>
    </w:p>
    <w:p w14:paraId="204467ED" w14:textId="77777777" w:rsidR="009E1547" w:rsidRDefault="009E1547" w:rsidP="009E1547">
      <w:pPr>
        <w:pStyle w:val="LabStepCodeBlockLevel2"/>
      </w:pPr>
      <w:r>
        <w:t xml:space="preserve">  $("#toggleEdit").click(function () {</w:t>
      </w:r>
    </w:p>
    <w:p w14:paraId="7B53AC63"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toggle between view and edit mode</w:t>
      </w:r>
    </w:p>
    <w:p w14:paraId="54094222" w14:textId="77777777" w:rsidR="009E1547" w:rsidRDefault="009E1547" w:rsidP="009E1547">
      <w:pPr>
        <w:pStyle w:val="LabStepCodeBlockLevel2"/>
      </w:pPr>
      <w:r>
        <w:t xml:space="preserve">    viewMode = (viewMode == "view") ? "edit" : "view";</w:t>
      </w:r>
    </w:p>
    <w:p w14:paraId="023AE90C" w14:textId="77777777" w:rsidR="009E1547" w:rsidRDefault="009E1547" w:rsidP="009E1547">
      <w:pPr>
        <w:pStyle w:val="LabStepCodeBlockLevel2"/>
      </w:pPr>
      <w:r>
        <w:t xml:space="preserve">    report.switchMode(viewMode);</w:t>
      </w:r>
    </w:p>
    <w:p w14:paraId="290B2AE8" w14:textId="77777777" w:rsidR="009E1547" w:rsidRPr="005C25AF" w:rsidRDefault="009E1547" w:rsidP="009E1547">
      <w:pPr>
        <w:pStyle w:val="LabStepCodeBlockLevel2"/>
        <w:rPr>
          <w:color w:val="7F7F7F" w:themeColor="text1" w:themeTint="80"/>
        </w:rPr>
      </w:pPr>
      <w:r w:rsidRPr="005C25AF">
        <w:rPr>
          <w:color w:val="7F7F7F" w:themeColor="text1" w:themeTint="80"/>
        </w:rPr>
        <w:t xml:space="preserve">    // show filter pane when entering edit mode</w:t>
      </w:r>
    </w:p>
    <w:p w14:paraId="2C79CCF1" w14:textId="77777777" w:rsidR="009E1547" w:rsidRDefault="009E1547" w:rsidP="009E1547">
      <w:pPr>
        <w:pStyle w:val="LabStepCodeBlockLevel2"/>
      </w:pPr>
      <w:r>
        <w:t xml:space="preserve">    var showFilterPane = (viewMode == "edit");</w:t>
      </w:r>
    </w:p>
    <w:p w14:paraId="57B80F0B" w14:textId="77777777" w:rsidR="009E1547" w:rsidRDefault="009E1547" w:rsidP="009E1547">
      <w:pPr>
        <w:pStyle w:val="LabStepCodeBlockLevel2"/>
      </w:pPr>
      <w:r>
        <w:t xml:space="preserve">    report.updateSettings({</w:t>
      </w:r>
    </w:p>
    <w:p w14:paraId="4B25FC80" w14:textId="77777777" w:rsidR="009E1547" w:rsidRDefault="009E1547" w:rsidP="009E1547">
      <w:pPr>
        <w:pStyle w:val="LabStepCodeBlockLevel2"/>
      </w:pPr>
      <w:r>
        <w:t xml:space="preserve">      "filterPaneEnabled": showFilterPane</w:t>
      </w:r>
    </w:p>
    <w:p w14:paraId="0B549CBC" w14:textId="77777777" w:rsidR="009E1547" w:rsidRDefault="009E1547" w:rsidP="009E1547">
      <w:pPr>
        <w:pStyle w:val="LabStepCodeBlockLevel2"/>
      </w:pPr>
      <w:r>
        <w:t xml:space="preserve">    });</w:t>
      </w:r>
    </w:p>
    <w:p w14:paraId="480D90CB" w14:textId="77777777" w:rsidR="009E1547" w:rsidRDefault="009E1547" w:rsidP="009E1547">
      <w:pPr>
        <w:pStyle w:val="LabStepCodeBlockLevel2"/>
      </w:pPr>
      <w:r>
        <w:t xml:space="preserve">  });</w:t>
      </w:r>
    </w:p>
    <w:p w14:paraId="4B7893F0" w14:textId="77777777" w:rsidR="009E1547" w:rsidRDefault="009E1547" w:rsidP="009E1547">
      <w:pPr>
        <w:pStyle w:val="LabStepCodeBlockLevel2"/>
      </w:pPr>
    </w:p>
    <w:p w14:paraId="6BD03002" w14:textId="77777777" w:rsidR="009E1547" w:rsidRDefault="009E1547" w:rsidP="009E1547">
      <w:pPr>
        <w:pStyle w:val="LabStepCodeBlockLevel2"/>
      </w:pPr>
      <w:r>
        <w:t xml:space="preserve">  $("#fullScreen").click(function () {</w:t>
      </w:r>
    </w:p>
    <w:p w14:paraId="2CCEA40E" w14:textId="77777777" w:rsidR="009E1547" w:rsidRDefault="009E1547" w:rsidP="009E1547">
      <w:pPr>
        <w:pStyle w:val="LabStepCodeBlockLevel2"/>
      </w:pPr>
      <w:r>
        <w:t xml:space="preserve">    report.fullscreen();</w:t>
      </w:r>
    </w:p>
    <w:p w14:paraId="0E787326" w14:textId="77777777" w:rsidR="009E1547" w:rsidRDefault="009E1547" w:rsidP="009E1547">
      <w:pPr>
        <w:pStyle w:val="LabStepCodeBlockLevel2"/>
      </w:pPr>
      <w:r>
        <w:t xml:space="preserve">  });</w:t>
      </w:r>
    </w:p>
    <w:p w14:paraId="3DE625E9" w14:textId="77777777" w:rsidR="009E1547" w:rsidRDefault="009E1547" w:rsidP="009E1547">
      <w:pPr>
        <w:pStyle w:val="LabStepCodeBlockLevel2"/>
      </w:pPr>
    </w:p>
    <w:p w14:paraId="414942D2" w14:textId="77777777" w:rsidR="009E1547" w:rsidRDefault="009E1547" w:rsidP="009E1547">
      <w:pPr>
        <w:pStyle w:val="LabStepCodeBlockLevel2"/>
      </w:pPr>
      <w:r>
        <w:t xml:space="preserve">  $("#print").click(function () {</w:t>
      </w:r>
    </w:p>
    <w:p w14:paraId="329550B3" w14:textId="77777777" w:rsidR="009E1547" w:rsidRDefault="009E1547" w:rsidP="009E1547">
      <w:pPr>
        <w:pStyle w:val="LabStepCodeBlockLevel2"/>
      </w:pPr>
      <w:r>
        <w:t xml:space="preserve">    report.print();</w:t>
      </w:r>
    </w:p>
    <w:p w14:paraId="2545B7C6" w14:textId="77777777" w:rsidR="009E1547" w:rsidRDefault="009E1547" w:rsidP="009E1547">
      <w:pPr>
        <w:pStyle w:val="LabStepCodeBlockLevel2"/>
      </w:pPr>
      <w:r>
        <w:t xml:space="preserve">  });</w:t>
      </w:r>
    </w:p>
    <w:p w14:paraId="7EA7EB1C" w14:textId="77777777" w:rsidR="009E1547" w:rsidRDefault="009E1547" w:rsidP="009E1547">
      <w:pPr>
        <w:pStyle w:val="LabStepCodeBlockLevel2"/>
      </w:pPr>
    </w:p>
    <w:p w14:paraId="0AF39C9E" w14:textId="77777777" w:rsidR="009E1547" w:rsidRDefault="009E1547" w:rsidP="009E1547">
      <w:pPr>
        <w:pStyle w:val="LabStepCodeBlockLevel2"/>
      </w:pPr>
      <w:r>
        <w:t>&lt;/script&gt;</w:t>
      </w:r>
    </w:p>
    <w:p w14:paraId="3ECC0E39" w14:textId="77777777" w:rsidR="009E1547" w:rsidRDefault="009E1547" w:rsidP="009E1547">
      <w:pPr>
        <w:pStyle w:val="LabStepNumbered"/>
      </w:pPr>
      <w:r>
        <w:lastRenderedPageBreak/>
        <w:t>Test out the application by running it in the Visual Studio debugger.</w:t>
      </w:r>
    </w:p>
    <w:p w14:paraId="354A7CB8" w14:textId="77777777" w:rsidR="009E1547" w:rsidRDefault="009E1547" w:rsidP="009E1547">
      <w:pPr>
        <w:pStyle w:val="LabStepNumberedLevel2"/>
      </w:pPr>
      <w:r>
        <w:t xml:space="preserve">Press the </w:t>
      </w:r>
      <w:r w:rsidRPr="002D7E83">
        <w:rPr>
          <w:b/>
        </w:rPr>
        <w:t>{F5}</w:t>
      </w:r>
      <w:r>
        <w:t xml:space="preserve"> key in Visual Studio to begin a new debugging session.</w:t>
      </w:r>
    </w:p>
    <w:p w14:paraId="059F7AC9" w14:textId="77777777" w:rsidR="009E1547" w:rsidRDefault="009E1547" w:rsidP="009E1547">
      <w:pPr>
        <w:pStyle w:val="LabStepNumberedLevel2"/>
      </w:pPr>
      <w:r>
        <w:t xml:space="preserve">Click the </w:t>
      </w:r>
      <w:r>
        <w:rPr>
          <w:b/>
        </w:rPr>
        <w:t xml:space="preserve">New Report </w:t>
      </w:r>
      <w:r>
        <w:t>link in the top navigation menu and you should see an new empty in design mode.</w:t>
      </w:r>
    </w:p>
    <w:p w14:paraId="52361FA0" w14:textId="77777777" w:rsidR="009E1547" w:rsidRDefault="009E1547" w:rsidP="009E1547">
      <w:pPr>
        <w:pStyle w:val="LabStepNumberedLevel2"/>
      </w:pPr>
      <w:r>
        <w:t>Add a simple visual to the new report.</w:t>
      </w:r>
    </w:p>
    <w:p w14:paraId="01681638" w14:textId="77777777" w:rsidR="009E1547" w:rsidRDefault="009E1547" w:rsidP="009E1547">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112914B3" w14:textId="77777777" w:rsidR="009E1547" w:rsidRDefault="009E1547" w:rsidP="009E1547">
      <w:pPr>
        <w:pStyle w:val="LabStepScreenshotLevel2"/>
      </w:pPr>
      <w:r>
        <w:drawing>
          <wp:inline distT="0" distB="0" distL="0" distR="0" wp14:anchorId="1EEA4A7D" wp14:editId="1D38627F">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700BCCE6" w14:textId="77777777" w:rsidR="009E1547" w:rsidRDefault="009E1547" w:rsidP="009E1547">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0FC08FE7" w14:textId="77777777" w:rsidR="009E1547" w:rsidRDefault="009E1547" w:rsidP="009E1547">
      <w:pPr>
        <w:pStyle w:val="LabStepScreenshotLevel2"/>
      </w:pPr>
      <w:r>
        <w:drawing>
          <wp:inline distT="0" distB="0" distL="0" distR="0" wp14:anchorId="172767BF" wp14:editId="5DC3DA69">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695D41D8" w14:textId="77777777" w:rsidR="009E1547" w:rsidRDefault="009E1547" w:rsidP="009E1547">
      <w:pPr>
        <w:pStyle w:val="LabStepNumberedLevel2"/>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39B3ECC3" w14:textId="77777777" w:rsidR="009E1547" w:rsidRDefault="009E1547" w:rsidP="009E1547">
      <w:pPr>
        <w:pStyle w:val="LabStepScreenshotLevel2"/>
      </w:pPr>
      <w:r>
        <w:drawing>
          <wp:inline distT="0" distB="0" distL="0" distR="0" wp14:anchorId="3D9EC7AF" wp14:editId="0F5F60BD">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468EC0E4" w14:textId="77777777" w:rsidR="009E1547" w:rsidRDefault="009E1547" w:rsidP="009E1547">
      <w:pPr>
        <w:pStyle w:val="LabStepNumberedLevel2"/>
      </w:pPr>
      <w:r>
        <w:t>When you are done with your testing, close the browser, return to Visual Studio and stop the current debugging session.</w:t>
      </w:r>
    </w:p>
    <w:p w14:paraId="01C12D9D" w14:textId="77777777" w:rsidR="009E1547" w:rsidRDefault="009E1547" w:rsidP="009E1547">
      <w:pPr>
        <w:pStyle w:val="LabStepNumbered"/>
        <w:numPr>
          <w:ilvl w:val="0"/>
          <w:numId w:val="0"/>
        </w:numPr>
        <w:ind w:left="360" w:hanging="360"/>
      </w:pPr>
    </w:p>
    <w:p w14:paraId="6AFF8FC3" w14:textId="77777777" w:rsidR="009E1547" w:rsidRPr="00160C95" w:rsidRDefault="009E1547" w:rsidP="009E1547">
      <w:pPr>
        <w:pStyle w:val="LabExerciseCallout"/>
      </w:pPr>
      <w:r>
        <w:t xml:space="preserve">Congratulations. You have made it to the end of the Power BI Embedded Lab. </w:t>
      </w:r>
    </w:p>
    <w:p w14:paraId="693B20BA" w14:textId="77777777" w:rsidR="009E1547" w:rsidRPr="00160C95" w:rsidRDefault="009E1547" w:rsidP="009E1547">
      <w:pPr>
        <w:spacing w:before="0" w:after="200" w:line="276" w:lineRule="auto"/>
        <w:rPr>
          <w:color w:val="333333"/>
          <w:sz w:val="18"/>
        </w:rPr>
      </w:pPr>
    </w:p>
    <w:p w14:paraId="1834A9B0" w14:textId="77777777" w:rsidR="00875C92" w:rsidRPr="00160C95" w:rsidRDefault="00875C92" w:rsidP="00160C95">
      <w:pPr>
        <w:spacing w:before="0" w:after="200" w:line="276" w:lineRule="auto"/>
        <w:rPr>
          <w:color w:val="333333"/>
          <w:sz w:val="18"/>
        </w:rPr>
      </w:pPr>
    </w:p>
    <w:sectPr w:rsidR="00875C92" w:rsidRPr="00160C95" w:rsidSect="0074345C">
      <w:headerReference w:type="default" r:id="rId99"/>
      <w:footerReference w:type="default" r:id="rId100"/>
      <w:headerReference w:type="first" r:id="rId101"/>
      <w:footerReference w:type="first" r:id="rId10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2D1AF" w14:textId="77777777" w:rsidR="000A03D1" w:rsidRDefault="000A03D1" w:rsidP="002754DA">
      <w:pPr>
        <w:spacing w:before="0" w:after="0"/>
      </w:pPr>
      <w:r>
        <w:separator/>
      </w:r>
    </w:p>
  </w:endnote>
  <w:endnote w:type="continuationSeparator" w:id="0">
    <w:p w14:paraId="21F12982" w14:textId="77777777" w:rsidR="000A03D1" w:rsidRDefault="000A03D1"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09572000" w:rsidR="00EC5386" w:rsidRDefault="00EC5386" w:rsidP="00D13E78">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875C92">
      <w:rPr>
        <w:noProof/>
      </w:rPr>
      <w:t>7</w:t>
    </w:r>
    <w:r>
      <w:fldChar w:fldCharType="end"/>
    </w:r>
  </w:p>
  <w:p w14:paraId="6AA1DA7A" w14:textId="61E46A4D" w:rsidR="00EC5386" w:rsidRDefault="00EC5386"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763642F2" w:rsidR="00EC5386" w:rsidRDefault="00EC5386" w:rsidP="0074345C">
    <w:pPr>
      <w:pStyle w:val="Footer"/>
      <w:pBdr>
        <w:top w:val="single" w:sz="4" w:space="0" w:color="auto"/>
      </w:pBdr>
      <w:spacing w:before="0"/>
    </w:pPr>
    <w:r>
      <w:t>© Critical Path Training. 2018. All Rights Reserved</w:t>
    </w:r>
    <w:r>
      <w:tab/>
    </w:r>
    <w:r>
      <w:tab/>
    </w:r>
    <w:r>
      <w:fldChar w:fldCharType="begin"/>
    </w:r>
    <w:r>
      <w:instrText xml:space="preserve"> PAGE  \* MERGEFORMAT </w:instrText>
    </w:r>
    <w:r>
      <w:fldChar w:fldCharType="separate"/>
    </w:r>
    <w:r w:rsidR="00875C92">
      <w:rPr>
        <w:noProof/>
      </w:rPr>
      <w:t>1</w:t>
    </w:r>
    <w:r>
      <w:fldChar w:fldCharType="end"/>
    </w:r>
  </w:p>
  <w:p w14:paraId="28910CAC" w14:textId="02C12EA1" w:rsidR="00EC5386" w:rsidRDefault="00EC5386"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F3FBB" w14:textId="77777777" w:rsidR="000A03D1" w:rsidRDefault="000A03D1" w:rsidP="002754DA">
      <w:pPr>
        <w:spacing w:before="0" w:after="0"/>
      </w:pPr>
      <w:r>
        <w:separator/>
      </w:r>
    </w:p>
  </w:footnote>
  <w:footnote w:type="continuationSeparator" w:id="0">
    <w:p w14:paraId="1A2F6563" w14:textId="77777777" w:rsidR="000A03D1" w:rsidRDefault="000A03D1"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3017EEFC" w:rsidR="00EC5386" w:rsidRDefault="00EC5386" w:rsidP="001E75B6">
    <w:pPr>
      <w:pStyle w:val="Header"/>
      <w:pBdr>
        <w:bottom w:val="single" w:sz="4" w:space="0" w:color="auto"/>
      </w:pBdr>
      <w:tabs>
        <w:tab w:val="clear" w:pos="6480"/>
        <w:tab w:val="clear" w:pos="10800"/>
        <w:tab w:val="left" w:pos="6195"/>
      </w:tabs>
      <w:spacing w:before="240"/>
    </w:pPr>
    <w:r>
      <w:t>PBD365: Power BI Developer Bootcamp</w:t>
    </w:r>
    <w:r>
      <w:tab/>
    </w:r>
  </w:p>
  <w:p w14:paraId="077EFF5A" w14:textId="3711C4B6" w:rsidR="00EC5386" w:rsidRDefault="00EC5386"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9E1547">
      <w:rPr>
        <w:rFonts w:cs="Arial"/>
        <w:noProof/>
      </w:rPr>
      <w:t>Sep 13, 2018</w:t>
    </w:r>
    <w:r>
      <w:rPr>
        <w:rFonts w:cs="Arial"/>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EC5386" w:rsidRPr="00AF4E41" w:rsidRDefault="00EC5386"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36F1E64"/>
    <w:multiLevelType w:val="multilevel"/>
    <w:tmpl w:val="206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5"/>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2"/>
  </w:num>
  <w:num w:numId="20">
    <w:abstractNumId w:val="3"/>
  </w:num>
  <w:num w:numId="21">
    <w:abstractNumId w:val="0"/>
  </w:num>
  <w:num w:numId="22">
    <w:abstractNumId w:val="14"/>
  </w:num>
  <w:num w:numId="23">
    <w:abstractNumId w:val="13"/>
  </w:num>
  <w:num w:numId="24">
    <w:abstractNumId w:val="16"/>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9"/>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3D1"/>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4947"/>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C92"/>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547"/>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28FA"/>
    <w:rsid w:val="00C62D6E"/>
    <w:rsid w:val="00C63C41"/>
    <w:rsid w:val="00C642C3"/>
    <w:rsid w:val="00C64F04"/>
    <w:rsid w:val="00C65FBA"/>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442650243">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E09F7E7C-78D3-4A62-85E1-8E457A4AB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3894</TotalTime>
  <Pages>35</Pages>
  <Words>7280</Words>
  <Characters>41499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63</cp:revision>
  <cp:lastPrinted>2015-10-27T18:03:00Z</cp:lastPrinted>
  <dcterms:created xsi:type="dcterms:W3CDTF">2015-10-31T15:47:00Z</dcterms:created>
  <dcterms:modified xsi:type="dcterms:W3CDTF">2018-09-13T11:33:00Z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
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3DDCE9" w14:textId="037B13BA" w:rsidR="001C7B5E" w:rsidRPr="00C47A6B" w:rsidRDefault="00410D85" w:rsidP="008649F4">
      <w:pPr>
        <w:pStyle w:val="Heading2"/>
        <w:rPr>
          <w:b/>
        </w:rPr>
      </w:pPr>
      <w:r>
        <w:rPr>
          <w:b/>
        </w:rPr>
        <w:t>Embedding Power BI Reports</w:t>
      </w:r>
      <w:bookmarkStart w:id="0" w:name="_GoBack"/>
      <w:bookmarkEnd w:id="0"/>
    </w:p>
    <w:p w14:paraId="5CFFB7A2" w14:textId="6BDA13C7" w:rsidR="003E71C8" w:rsidRDefault="00162656" w:rsidP="003E71C8">
      <w:pPr>
        <w:pStyle w:val="LabExerciseText"/>
        <w:rPr>
          <w:sz w:val="20"/>
          <w:szCs w:val="20"/>
        </w:rPr>
      </w:pPr>
      <w:r>
        <w:rPr>
          <w:b/>
          <w:sz w:val="20"/>
          <w:szCs w:val="20"/>
        </w:rPr>
        <w:t>Setup Time</w:t>
      </w:r>
      <w:r w:rsidR="003E71C8">
        <w:rPr>
          <w:sz w:val="20"/>
          <w:szCs w:val="20"/>
        </w:rPr>
        <w:t xml:space="preserve">: </w:t>
      </w:r>
      <w:r>
        <w:rPr>
          <w:sz w:val="20"/>
          <w:szCs w:val="20"/>
        </w:rPr>
        <w:t>60 minutes</w:t>
      </w:r>
    </w:p>
    <w:p w14:paraId="39DD67E6" w14:textId="593F8A15" w:rsidR="003E71C8" w:rsidRPr="003E71C8" w:rsidRDefault="003E71C8" w:rsidP="003E71C8">
      <w:pPr>
        <w:pStyle w:val="LabExerciseText"/>
        <w:rPr>
          <w:sz w:val="20"/>
          <w:szCs w:val="20"/>
        </w:rPr>
      </w:pPr>
      <w:r w:rsidRPr="003E71C8">
        <w:rPr>
          <w:b/>
          <w:sz w:val="20"/>
          <w:szCs w:val="20"/>
        </w:rPr>
        <w:t>Lab Folder</w:t>
      </w:r>
      <w:r w:rsidR="005F22AC">
        <w:rPr>
          <w:sz w:val="20"/>
          <w:szCs w:val="20"/>
        </w:rPr>
        <w:t xml:space="preserve">: </w:t>
      </w:r>
      <w:r w:rsidR="009E1547">
        <w:rPr>
          <w:sz w:val="20"/>
          <w:szCs w:val="20"/>
        </w:rPr>
        <w:t>C:\Student\Modules\09</w:t>
      </w:r>
      <w:r w:rsidR="005F22AC" w:rsidRPr="005F22AC">
        <w:rPr>
          <w:sz w:val="20"/>
          <w:szCs w:val="20"/>
        </w:rPr>
        <w:t>_PBIEmbedding</w:t>
      </w:r>
      <w:r w:rsidRPr="003E71C8">
        <w:rPr>
          <w:sz w:val="20"/>
          <w:szCs w:val="20"/>
        </w:rPr>
        <w:t>\Lab</w:t>
      </w:r>
    </w:p>
    <w:p w14:paraId="1510685A" w14:textId="010EC135" w:rsidR="0077432D" w:rsidRPr="003E71C8" w:rsidRDefault="001C7B5E" w:rsidP="003E71C8">
      <w:pPr>
        <w:pStyle w:val="LabExerciseText"/>
      </w:pPr>
      <w:r>
        <w:rPr>
          <w:b/>
          <w:sz w:val="20"/>
          <w:szCs w:val="20"/>
        </w:rPr>
        <w:t>Overview</w:t>
      </w:r>
      <w:r>
        <w:rPr>
          <w:sz w:val="20"/>
          <w:szCs w:val="20"/>
        </w:rPr>
        <w:t>:</w:t>
      </w:r>
      <w:r w:rsidR="00D1168A">
        <w:rPr>
          <w:sz w:val="20"/>
          <w:szCs w:val="20"/>
        </w:rPr>
        <w:t xml:space="preserve"> In this lab you will work through the steps to </w:t>
      </w:r>
      <w:r w:rsidR="000863BB">
        <w:rPr>
          <w:sz w:val="20"/>
          <w:szCs w:val="20"/>
        </w:rPr>
        <w:t xml:space="preserve">develop </w:t>
      </w:r>
      <w:r w:rsidR="00D1168A">
        <w:rPr>
          <w:sz w:val="20"/>
          <w:szCs w:val="20"/>
        </w:rPr>
        <w:t xml:space="preserve">a custom </w:t>
      </w:r>
      <w:r w:rsidR="000863BB">
        <w:rPr>
          <w:sz w:val="20"/>
          <w:szCs w:val="20"/>
        </w:rPr>
        <w:t xml:space="preserve">web </w:t>
      </w:r>
      <w:r w:rsidR="00D1168A">
        <w:rPr>
          <w:sz w:val="20"/>
          <w:szCs w:val="20"/>
        </w:rPr>
        <w:t xml:space="preserve">application that embeds Power BI reports and dashboards. You will begin by creating an app workspace and populating it </w:t>
      </w:r>
      <w:r w:rsidR="000863BB">
        <w:rPr>
          <w:sz w:val="20"/>
          <w:szCs w:val="20"/>
        </w:rPr>
        <w:t>embeddable Power BI resources including a dataset, a report and a dashboard</w:t>
      </w:r>
      <w:r w:rsidR="00D1168A">
        <w:rPr>
          <w:sz w:val="20"/>
          <w:szCs w:val="20"/>
        </w:rPr>
        <w:t xml:space="preserve">. Next, you will register a new application </w:t>
      </w:r>
      <w:r w:rsidR="000863BB">
        <w:rPr>
          <w:sz w:val="20"/>
          <w:szCs w:val="20"/>
        </w:rPr>
        <w:t xml:space="preserve">with Azure AD </w:t>
      </w:r>
      <w:r w:rsidR="00D1168A">
        <w:rPr>
          <w:sz w:val="20"/>
          <w:szCs w:val="20"/>
        </w:rPr>
        <w:t xml:space="preserve">in the Azure portal and configure </w:t>
      </w:r>
      <w:r w:rsidR="000863BB">
        <w:rPr>
          <w:sz w:val="20"/>
          <w:szCs w:val="20"/>
        </w:rPr>
        <w:t xml:space="preserve">this Azure AD </w:t>
      </w:r>
      <w:r w:rsidR="00D1168A">
        <w:rPr>
          <w:sz w:val="20"/>
          <w:szCs w:val="20"/>
        </w:rPr>
        <w:t xml:space="preserve">application with the proper permissions </w:t>
      </w:r>
      <w:r w:rsidR="000863BB">
        <w:rPr>
          <w:sz w:val="20"/>
          <w:szCs w:val="20"/>
        </w:rPr>
        <w:t xml:space="preserve">to program using the </w:t>
      </w:r>
      <w:r w:rsidR="00D1168A">
        <w:rPr>
          <w:sz w:val="20"/>
          <w:szCs w:val="20"/>
        </w:rPr>
        <w:t xml:space="preserve">Power BI </w:t>
      </w:r>
      <w:r w:rsidR="000863BB">
        <w:rPr>
          <w:sz w:val="20"/>
          <w:szCs w:val="20"/>
        </w:rPr>
        <w:t>Service API</w:t>
      </w:r>
      <w:r w:rsidR="00D1168A">
        <w:rPr>
          <w:sz w:val="20"/>
          <w:szCs w:val="20"/>
        </w:rPr>
        <w:t xml:space="preserve">. After that, you will create a new web application using Visual Studio 2017 and ASP.NET MVC. </w:t>
      </w:r>
      <w:r w:rsidR="000863BB">
        <w:rPr>
          <w:sz w:val="20"/>
          <w:szCs w:val="20"/>
        </w:rPr>
        <w:t>As you move through the exercises of this lab</w:t>
      </w:r>
      <w:r w:rsidR="00D1168A">
        <w:rPr>
          <w:sz w:val="20"/>
          <w:szCs w:val="20"/>
        </w:rPr>
        <w:t xml:space="preserve">, you will program against both the Power BI Service API and the Power BI JavaScript API to implement the required steps to embed Power BI reports and dashboards into </w:t>
      </w:r>
      <w:r w:rsidR="000863BB">
        <w:rPr>
          <w:sz w:val="20"/>
          <w:szCs w:val="20"/>
        </w:rPr>
        <w:t xml:space="preserve">your </w:t>
      </w:r>
      <w:r w:rsidR="00D1168A">
        <w:rPr>
          <w:sz w:val="20"/>
          <w:szCs w:val="20"/>
        </w:rPr>
        <w:t>custom web application.</w:t>
      </w:r>
    </w:p>
    <w:p w14:paraId="20B2C4CF" w14:textId="712FAAAD" w:rsidR="0047103F" w:rsidRPr="00AB0146" w:rsidRDefault="0047103F" w:rsidP="0047103F">
      <w:pPr>
        <w:pStyle w:val="Heading3"/>
      </w:pPr>
      <w:r>
        <w:t>Exercise 1: Create a New App Workspace and Populate It with Content</w:t>
      </w:r>
    </w:p>
    <w:p w14:paraId="0534FA17" w14:textId="1ECB505E" w:rsidR="0047103F" w:rsidRDefault="00090E7B" w:rsidP="0047103F">
      <w:pPr>
        <w:pStyle w:val="LabExerciseLeadIn"/>
      </w:pPr>
      <w:r>
        <w:t xml:space="preserve">In this exercise, you will create a new app workspace and then you will work to populate </w:t>
      </w:r>
      <w:r w:rsidR="000863BB">
        <w:t xml:space="preserve">this </w:t>
      </w:r>
      <w:r>
        <w:t xml:space="preserve">workspace with </w:t>
      </w:r>
      <w:r w:rsidR="000863BB">
        <w:t xml:space="preserve">embeddable content </w:t>
      </w:r>
      <w:r>
        <w:t>which will include a dataset, a report and a dashboard</w:t>
      </w:r>
      <w:r w:rsidR="0047103F">
        <w:t>.</w:t>
      </w:r>
    </w:p>
    <w:p w14:paraId="52B25739" w14:textId="0BF3DE30" w:rsidR="00090E7B" w:rsidRDefault="00090E7B" w:rsidP="00090E7B">
      <w:pPr>
        <w:pStyle w:val="LabStepNumbered"/>
        <w:numPr>
          <w:ilvl w:val="0"/>
          <w:numId w:val="7"/>
        </w:numPr>
      </w:pPr>
      <w:r>
        <w:t xml:space="preserve">Make sure you are logged into the Power BI service with your primary </w:t>
      </w:r>
      <w:r w:rsidR="000863BB">
        <w:t xml:space="preserve">Office 365 </w:t>
      </w:r>
      <w:r>
        <w:t>user account</w:t>
      </w:r>
      <w:r w:rsidR="001253F5">
        <w:t>.</w:t>
      </w:r>
    </w:p>
    <w:p w14:paraId="204E0C0B" w14:textId="67F9E1A6" w:rsidR="00090E7B" w:rsidRDefault="00090E7B" w:rsidP="00090E7B">
      <w:pPr>
        <w:pStyle w:val="LabStepNumbered"/>
      </w:pPr>
      <w:r>
        <w:t xml:space="preserve">Create a new app workspace named </w:t>
      </w:r>
      <w:r>
        <w:rPr>
          <w:b/>
        </w:rPr>
        <w:t>Embedded Lab</w:t>
      </w:r>
      <w:r>
        <w:t>.</w:t>
      </w:r>
    </w:p>
    <w:p w14:paraId="6D30B8D7" w14:textId="77777777" w:rsidR="00090E7B" w:rsidRDefault="00090E7B" w:rsidP="00090E7B">
      <w:pPr>
        <w:pStyle w:val="LabStepNumberedLevel2"/>
      </w:pPr>
      <w:r>
        <w:t xml:space="preserve">Click the </w:t>
      </w:r>
      <w:r w:rsidRPr="00E3237A">
        <w:rPr>
          <w:b/>
        </w:rPr>
        <w:t>Workspace</w:t>
      </w:r>
      <w:r>
        <w:t xml:space="preserve"> flyout menu in the left navigation.</w:t>
      </w:r>
    </w:p>
    <w:p w14:paraId="01300ED0" w14:textId="77777777" w:rsidR="00090E7B" w:rsidRDefault="00090E7B" w:rsidP="00090E7B">
      <w:pPr>
        <w:pStyle w:val="LabStepScreenshotLevel2"/>
      </w:pPr>
      <w:r>
        <w:drawing>
          <wp:inline distT="0" distB="0" distL="0" distR="0" wp14:anchorId="26301C45" wp14:editId="121B117B">
            <wp:extent cx="1453896" cy="877824"/>
            <wp:effectExtent l="19050" t="19050" r="13335" b="177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48311"/>
                    <a:stretch/>
                  </pic:blipFill>
                  <pic:spPr bwMode="auto">
                    <a:xfrm>
                      <a:off x="0" y="0"/>
                      <a:ext cx="1453896" cy="877824"/>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B4FB09" w14:textId="77777777" w:rsidR="00090E7B" w:rsidRDefault="00090E7B" w:rsidP="00090E7B">
      <w:pPr>
        <w:pStyle w:val="LabStepNumberedLevel2"/>
      </w:pPr>
      <w:r>
        <w:t xml:space="preserve">Click the </w:t>
      </w:r>
      <w:r>
        <w:rPr>
          <w:b/>
        </w:rPr>
        <w:t>Create app workspace</w:t>
      </w:r>
      <w:r>
        <w:t xml:space="preserve"> button to display the </w:t>
      </w:r>
      <w:r w:rsidRPr="004C0D66">
        <w:rPr>
          <w:b/>
        </w:rPr>
        <w:t xml:space="preserve">Create </w:t>
      </w:r>
      <w:r>
        <w:rPr>
          <w:b/>
        </w:rPr>
        <w:t>an app workspace</w:t>
      </w:r>
      <w:r>
        <w:t xml:space="preserve"> dialog.</w:t>
      </w:r>
    </w:p>
    <w:p w14:paraId="590F47F5" w14:textId="77777777" w:rsidR="00090E7B" w:rsidRDefault="00090E7B" w:rsidP="00090E7B">
      <w:pPr>
        <w:pStyle w:val="LabStepScreenshotLevel2"/>
      </w:pPr>
      <w:r>
        <w:drawing>
          <wp:inline distT="0" distB="0" distL="0" distR="0" wp14:anchorId="438237C1" wp14:editId="15176404">
            <wp:extent cx="2103120" cy="731520"/>
            <wp:effectExtent l="19050" t="19050" r="1143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61861"/>
                    <a:stretch/>
                  </pic:blipFill>
                  <pic:spPr bwMode="auto">
                    <a:xfrm>
                      <a:off x="0" y="0"/>
                      <a:ext cx="2103120" cy="731520"/>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BB4305B" w14:textId="77777777" w:rsidR="001253F5" w:rsidRDefault="00090E7B" w:rsidP="00090E7B">
      <w:pPr>
        <w:pStyle w:val="LabStepNumberedLevel2"/>
      </w:pPr>
      <w:r>
        <w:t xml:space="preserve">In the </w:t>
      </w:r>
      <w:r w:rsidRPr="00CD0D6D">
        <w:rPr>
          <w:b/>
        </w:rPr>
        <w:t>Create an app workspace</w:t>
      </w:r>
      <w:r>
        <w:t xml:space="preserve"> pane, enter a name of </w:t>
      </w:r>
      <w:r>
        <w:rPr>
          <w:b/>
        </w:rPr>
        <w:t>Embedded Lab</w:t>
      </w:r>
      <w:r>
        <w:t>.</w:t>
      </w:r>
      <w:r w:rsidR="001253F5">
        <w:t xml:space="preserve"> </w:t>
      </w:r>
    </w:p>
    <w:p w14:paraId="3A48767B" w14:textId="3FD2A57B" w:rsidR="00090E7B" w:rsidRDefault="001253F5" w:rsidP="00090E7B">
      <w:pPr>
        <w:pStyle w:val="LabStepNumberedLevel2"/>
      </w:pPr>
      <w:r>
        <w:t xml:space="preserve">Accept all the other default settings and click </w:t>
      </w:r>
      <w:r w:rsidRPr="001253F5">
        <w:rPr>
          <w:b/>
        </w:rPr>
        <w:t>Save</w:t>
      </w:r>
      <w:r>
        <w:t>.</w:t>
      </w:r>
    </w:p>
    <w:p w14:paraId="65649D88" w14:textId="02174C50" w:rsidR="00090E7B" w:rsidRDefault="001253F5" w:rsidP="00090E7B">
      <w:pPr>
        <w:pStyle w:val="LabStepScreenshotLevel2"/>
      </w:pPr>
      <w:r>
        <w:drawing>
          <wp:inline distT="0" distB="0" distL="0" distR="0" wp14:anchorId="13758F6C" wp14:editId="22810662">
            <wp:extent cx="1819656" cy="2139696"/>
            <wp:effectExtent l="19050" t="19050" r="28575"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19656" cy="2139696"/>
                    </a:xfrm>
                    <a:prstGeom prst="rect">
                      <a:avLst/>
                    </a:prstGeom>
                    <a:noFill/>
                    <a:ln>
                      <a:solidFill>
                        <a:schemeClr val="tx1">
                          <a:lumMod val="50000"/>
                          <a:lumOff val="50000"/>
                        </a:schemeClr>
                      </a:solidFill>
                    </a:ln>
                  </pic:spPr>
                </pic:pic>
              </a:graphicData>
            </a:graphic>
          </wp:inline>
        </w:drawing>
      </w:r>
    </w:p>
    <w:p w14:paraId="59C0547F" w14:textId="78019FFA" w:rsidR="001253F5" w:rsidRDefault="000863BB" w:rsidP="001253F5">
      <w:pPr>
        <w:pStyle w:val="LabExerciseCallout"/>
      </w:pPr>
      <w:r>
        <w:t>W</w:t>
      </w:r>
      <w:r w:rsidR="001253F5">
        <w:t>hen you create a new app workspace, the account you are logged in as is automatically added as a workspace admin.</w:t>
      </w:r>
    </w:p>
    <w:p w14:paraId="7A7C9A5C" w14:textId="0E6C9890" w:rsidR="00090E7B" w:rsidRDefault="00090E7B" w:rsidP="00090E7B">
      <w:pPr>
        <w:pStyle w:val="LabStepNumberedLevel2"/>
      </w:pPr>
      <w:r>
        <w:lastRenderedPageBreak/>
        <w:t xml:space="preserve">When you click </w:t>
      </w:r>
      <w:r w:rsidRPr="008A41F1">
        <w:rPr>
          <w:b/>
        </w:rPr>
        <w:t>Save</w:t>
      </w:r>
      <w:r>
        <w:t>, the Power BI service should create the new app workspace and then switch your current Power BI session to be running within the context of this new workspace</w:t>
      </w:r>
      <w:r w:rsidR="00357843">
        <w:t xml:space="preserve"> named </w:t>
      </w:r>
      <w:r w:rsidR="00357843" w:rsidRPr="00357843">
        <w:rPr>
          <w:b/>
        </w:rPr>
        <w:t>Embedded Lab</w:t>
      </w:r>
      <w:r>
        <w:t>.</w:t>
      </w:r>
    </w:p>
    <w:p w14:paraId="193AA932" w14:textId="24DEDA52" w:rsidR="00090E7B" w:rsidRDefault="001253F5" w:rsidP="00090E7B">
      <w:pPr>
        <w:pStyle w:val="LabStepScreenshotLevel2"/>
      </w:pPr>
      <w:r>
        <w:drawing>
          <wp:inline distT="0" distB="0" distL="0" distR="0" wp14:anchorId="7F45DF7B" wp14:editId="74103570">
            <wp:extent cx="3986784" cy="1298448"/>
            <wp:effectExtent l="19050" t="19050" r="1397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32103"/>
                    <a:stretch/>
                  </pic:blipFill>
                  <pic:spPr bwMode="auto">
                    <a:xfrm>
                      <a:off x="0" y="0"/>
                      <a:ext cx="3986784" cy="1298448"/>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A799AAF" w14:textId="2BB9B389" w:rsidR="00090E7B" w:rsidRDefault="001253F5" w:rsidP="00090E7B">
      <w:pPr>
        <w:pStyle w:val="LabExerciseCallout"/>
      </w:pPr>
      <w:r>
        <w:t xml:space="preserve">By creating a </w:t>
      </w:r>
      <w:r w:rsidR="00CD7B7B">
        <w:t xml:space="preserve">new </w:t>
      </w:r>
      <w:r>
        <w:t xml:space="preserve">workspace, </w:t>
      </w:r>
      <w:r w:rsidR="00090E7B">
        <w:t xml:space="preserve">you have </w:t>
      </w:r>
      <w:r w:rsidR="000863BB">
        <w:t xml:space="preserve">effectively </w:t>
      </w:r>
      <w:r w:rsidR="00090E7B">
        <w:t xml:space="preserve">created </w:t>
      </w:r>
      <w:r w:rsidR="000863BB">
        <w:t xml:space="preserve">new </w:t>
      </w:r>
      <w:r>
        <w:t xml:space="preserve">container </w:t>
      </w:r>
      <w:r w:rsidR="00090E7B">
        <w:t xml:space="preserve">for </w:t>
      </w:r>
      <w:r w:rsidR="000863BB">
        <w:t xml:space="preserve">a new set of </w:t>
      </w:r>
      <w:r>
        <w:t xml:space="preserve">datasets, reports and </w:t>
      </w:r>
      <w:r w:rsidR="00090E7B">
        <w:t>dashboards</w:t>
      </w:r>
      <w:r>
        <w:t>.</w:t>
      </w:r>
    </w:p>
    <w:p w14:paraId="5D583959" w14:textId="40A2AC23" w:rsidR="00090E7B" w:rsidRDefault="00090E7B" w:rsidP="00090E7B">
      <w:pPr>
        <w:pStyle w:val="LabStepNumbered"/>
        <w:numPr>
          <w:ilvl w:val="0"/>
          <w:numId w:val="7"/>
        </w:numPr>
      </w:pPr>
      <w:r>
        <w:t xml:space="preserve">Import the </w:t>
      </w:r>
      <w:r>
        <w:rPr>
          <w:b/>
        </w:rPr>
        <w:t>Wingtip S</w:t>
      </w:r>
      <w:r w:rsidRPr="00AB7363">
        <w:rPr>
          <w:b/>
        </w:rPr>
        <w:t>ales Analysis.pbix</w:t>
      </w:r>
      <w:r>
        <w:t xml:space="preserve"> project into the </w:t>
      </w:r>
      <w:r w:rsidR="00CD7B7B">
        <w:rPr>
          <w:b/>
        </w:rPr>
        <w:t xml:space="preserve">Embedded </w:t>
      </w:r>
      <w:r>
        <w:t>app workspace.</w:t>
      </w:r>
    </w:p>
    <w:p w14:paraId="41C7B62F" w14:textId="2B4DAD77" w:rsidR="00CD7B7B" w:rsidRDefault="00CD7B7B" w:rsidP="00090E7B">
      <w:pPr>
        <w:pStyle w:val="LabStepNumberedLevel2"/>
        <w:numPr>
          <w:ilvl w:val="1"/>
          <w:numId w:val="7"/>
        </w:numPr>
      </w:pPr>
      <w:r>
        <w:t xml:space="preserve">Using Windows Explorer, verify there is a PBIX file named </w:t>
      </w:r>
      <w:r w:rsidRPr="00CD7B7B">
        <w:rPr>
          <w:b/>
        </w:rPr>
        <w:t>Wingtip Sales Analysis.pbix</w:t>
      </w:r>
      <w:r>
        <w:t xml:space="preserve"> at the following path.</w:t>
      </w:r>
    </w:p>
    <w:p w14:paraId="4D1BA865" w14:textId="4C1BE392" w:rsidR="00CD7B7B" w:rsidRDefault="00CD7B7B" w:rsidP="00CD7B7B">
      <w:pPr>
        <w:pStyle w:val="LabStepCodeBlockLevel2"/>
      </w:pPr>
      <w:r>
        <w:t>C:\Student\</w:t>
      </w:r>
      <w:r w:rsidR="009E1547" w:rsidRPr="009E1547">
        <w:t>Modules\09_PowerBiEmbedding\Lab</w:t>
      </w:r>
    </w:p>
    <w:p w14:paraId="61883701" w14:textId="51DB61C8" w:rsidR="00CD7B7B" w:rsidRDefault="00CD7B7B" w:rsidP="00CD7B7B">
      <w:pPr>
        <w:pStyle w:val="LabStepNumberedLevel2"/>
      </w:pPr>
      <w:r>
        <w:t>If you d</w:t>
      </w:r>
      <w:r w:rsidR="000863BB">
        <w:t xml:space="preserve">o not have a local copy of the </w:t>
      </w:r>
      <w:r w:rsidR="000863BB" w:rsidRPr="000863BB">
        <w:rPr>
          <w:b/>
        </w:rPr>
        <w:t>S</w:t>
      </w:r>
      <w:r w:rsidRPr="000863BB">
        <w:rPr>
          <w:b/>
        </w:rPr>
        <w:t>tudent</w:t>
      </w:r>
      <w:r>
        <w:t xml:space="preserve"> folder, you can download </w:t>
      </w:r>
      <w:r w:rsidRPr="00CD7B7B">
        <w:t>this PBIX file</w:t>
      </w:r>
      <w:r>
        <w:rPr>
          <w:b/>
        </w:rPr>
        <w:t xml:space="preserve"> </w:t>
      </w:r>
      <w:r>
        <w:t xml:space="preserve">from </w:t>
      </w:r>
      <w:hyperlink r:id="rId16" w:history="1">
        <w:r w:rsidRPr="00CD7B7B">
          <w:rPr>
            <w:rStyle w:val="Hyperlink"/>
          </w:rPr>
          <w:t>here</w:t>
        </w:r>
      </w:hyperlink>
      <w:r>
        <w:t>.</w:t>
      </w:r>
    </w:p>
    <w:p w14:paraId="1C9CFAC1" w14:textId="3D134859" w:rsidR="00090E7B" w:rsidRDefault="00CD7B7B" w:rsidP="00CD7B7B">
      <w:pPr>
        <w:pStyle w:val="LabStepNumberedLevel2"/>
        <w:numPr>
          <w:ilvl w:val="1"/>
          <w:numId w:val="7"/>
        </w:numPr>
      </w:pPr>
      <w:r>
        <w:t>In the Power BI Service</w:t>
      </w:r>
      <w:r w:rsidR="00090E7B">
        <w:t xml:space="preserve">, click the </w:t>
      </w:r>
      <w:r w:rsidR="00090E7B" w:rsidRPr="00CD7B7B">
        <w:rPr>
          <w:b/>
        </w:rPr>
        <w:t>Get</w:t>
      </w:r>
      <w:r w:rsidR="00090E7B">
        <w:t xml:space="preserve"> button in the </w:t>
      </w:r>
      <w:r w:rsidR="00090E7B" w:rsidRPr="00CD7B7B">
        <w:rPr>
          <w:b/>
        </w:rPr>
        <w:t>Files</w:t>
      </w:r>
      <w:r w:rsidR="00090E7B">
        <w:t xml:space="preserve"> section</w:t>
      </w:r>
      <w:r>
        <w:t xml:space="preserve"> of the Welcome page</w:t>
      </w:r>
      <w:r w:rsidR="00090E7B">
        <w:t>.</w:t>
      </w:r>
    </w:p>
    <w:p w14:paraId="4D4C7569" w14:textId="77777777" w:rsidR="00090E7B" w:rsidRDefault="00090E7B" w:rsidP="00090E7B">
      <w:pPr>
        <w:pStyle w:val="LabStepScreenshotLevel2"/>
      </w:pPr>
      <w:r>
        <w:drawing>
          <wp:inline distT="0" distB="0" distL="0" distR="0" wp14:anchorId="69A27F63" wp14:editId="19FDF86C">
            <wp:extent cx="2054087" cy="1379851"/>
            <wp:effectExtent l="19050" t="19050" r="22860" b="1143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87066" cy="1402005"/>
                    </a:xfrm>
                    <a:prstGeom prst="rect">
                      <a:avLst/>
                    </a:prstGeom>
                    <a:noFill/>
                    <a:ln>
                      <a:solidFill>
                        <a:schemeClr val="bg1">
                          <a:lumMod val="50000"/>
                        </a:schemeClr>
                      </a:solidFill>
                    </a:ln>
                  </pic:spPr>
                </pic:pic>
              </a:graphicData>
            </a:graphic>
          </wp:inline>
        </w:drawing>
      </w:r>
    </w:p>
    <w:p w14:paraId="094118EF" w14:textId="77777777" w:rsidR="00090E7B" w:rsidRDefault="00090E7B" w:rsidP="00090E7B">
      <w:pPr>
        <w:pStyle w:val="LabStepNumberedLevel2"/>
        <w:numPr>
          <w:ilvl w:val="1"/>
          <w:numId w:val="7"/>
        </w:numPr>
      </w:pPr>
      <w:r>
        <w:t xml:space="preserve">On the </w:t>
      </w:r>
      <w:r w:rsidRPr="0050610D">
        <w:rPr>
          <w:b/>
        </w:rPr>
        <w:t>Get Data &gt; Files</w:t>
      </w:r>
      <w:r>
        <w:t xml:space="preserve"> page, click the </w:t>
      </w:r>
      <w:r w:rsidRPr="0050610D">
        <w:rPr>
          <w:b/>
        </w:rPr>
        <w:t>Local File</w:t>
      </w:r>
      <w:r>
        <w:t xml:space="preserve"> button to display the Windows </w:t>
      </w:r>
      <w:r w:rsidRPr="0050610D">
        <w:rPr>
          <w:b/>
        </w:rPr>
        <w:t>Open</w:t>
      </w:r>
      <w:r>
        <w:t xml:space="preserve"> file dialog.</w:t>
      </w:r>
    </w:p>
    <w:p w14:paraId="21664FDC" w14:textId="77777777" w:rsidR="00090E7B" w:rsidRDefault="00090E7B" w:rsidP="00090E7B">
      <w:pPr>
        <w:pStyle w:val="LabStepScreenshotLevel2"/>
      </w:pPr>
      <w:r>
        <w:drawing>
          <wp:inline distT="0" distB="0" distL="0" distR="0" wp14:anchorId="3F2FF996" wp14:editId="2E86CBBB">
            <wp:extent cx="2889504" cy="877824"/>
            <wp:effectExtent l="19050" t="19050" r="25400" b="1778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8014" t="14254"/>
                    <a:stretch/>
                  </pic:blipFill>
                  <pic:spPr bwMode="auto">
                    <a:xfrm>
                      <a:off x="0" y="0"/>
                      <a:ext cx="2889504" cy="877824"/>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D1265E3" w14:textId="5CE90776" w:rsidR="00090E7B" w:rsidRDefault="00090E7B" w:rsidP="00090E7B">
      <w:pPr>
        <w:pStyle w:val="LabStepNumberedLevel2"/>
        <w:numPr>
          <w:ilvl w:val="1"/>
          <w:numId w:val="7"/>
        </w:numPr>
      </w:pPr>
      <w:r>
        <w:t xml:space="preserve">In the Windows </w:t>
      </w:r>
      <w:r w:rsidRPr="0050610D">
        <w:rPr>
          <w:b/>
        </w:rPr>
        <w:t>Open</w:t>
      </w:r>
      <w:r>
        <w:t xml:space="preserve"> file dialog, select the project file at </w:t>
      </w:r>
      <w:r w:rsidRPr="0050610D">
        <w:rPr>
          <w:b/>
        </w:rPr>
        <w:t>c:\Student</w:t>
      </w:r>
      <w:r w:rsidR="00CD7B7B">
        <w:rPr>
          <w:b/>
        </w:rPr>
        <w:t>\PBIX</w:t>
      </w:r>
      <w:r w:rsidRPr="0050610D">
        <w:rPr>
          <w:b/>
        </w:rPr>
        <w:t>\Wingtip Sales Analysis.pbix</w:t>
      </w:r>
      <w:r>
        <w:t xml:space="preserve"> and click </w:t>
      </w:r>
      <w:r w:rsidRPr="0050610D">
        <w:rPr>
          <w:b/>
        </w:rPr>
        <w:t>Open</w:t>
      </w:r>
      <w:r>
        <w:t>.</w:t>
      </w:r>
    </w:p>
    <w:p w14:paraId="75DBB3CA" w14:textId="12F89454" w:rsidR="00090E7B" w:rsidRDefault="00357843" w:rsidP="00090E7B">
      <w:pPr>
        <w:pStyle w:val="LabStepScreenshotLevel2"/>
      </w:pPr>
      <w:r>
        <w:drawing>
          <wp:inline distT="0" distB="0" distL="0" distR="0" wp14:anchorId="655F0333" wp14:editId="7061EFFD">
            <wp:extent cx="3401568" cy="1700784"/>
            <wp:effectExtent l="19050" t="19050" r="27940" b="139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01568" cy="1700784"/>
                    </a:xfrm>
                    <a:prstGeom prst="rect">
                      <a:avLst/>
                    </a:prstGeom>
                    <a:ln>
                      <a:solidFill>
                        <a:schemeClr val="tx1"/>
                      </a:solidFill>
                    </a:ln>
                  </pic:spPr>
                </pic:pic>
              </a:graphicData>
            </a:graphic>
          </wp:inline>
        </w:drawing>
      </w:r>
    </w:p>
    <w:p w14:paraId="088D562E" w14:textId="4AB0B70D" w:rsidR="00090E7B" w:rsidRDefault="00090E7B" w:rsidP="00090E7B">
      <w:pPr>
        <w:pStyle w:val="LabStepNumberedLevel2"/>
        <w:numPr>
          <w:ilvl w:val="1"/>
          <w:numId w:val="7"/>
        </w:numPr>
      </w:pPr>
      <w:r>
        <w:lastRenderedPageBreak/>
        <w:t xml:space="preserve">Wait while the Power BI service uploads the PBIX files and imports its assets into the </w:t>
      </w:r>
      <w:r w:rsidR="000863BB">
        <w:rPr>
          <w:b/>
        </w:rPr>
        <w:t>Embedded Lab</w:t>
      </w:r>
      <w:r>
        <w:t xml:space="preserve"> </w:t>
      </w:r>
      <w:r w:rsidR="000863BB">
        <w:t xml:space="preserve">app </w:t>
      </w:r>
      <w:r>
        <w:t>workspace</w:t>
      </w:r>
    </w:p>
    <w:p w14:paraId="312FD7B0" w14:textId="77777777" w:rsidR="00090E7B" w:rsidRDefault="00090E7B" w:rsidP="00090E7B">
      <w:pPr>
        <w:pStyle w:val="LabStepScreenshotLevel2"/>
      </w:pPr>
      <w:r>
        <w:drawing>
          <wp:inline distT="0" distB="0" distL="0" distR="0" wp14:anchorId="62B298BF" wp14:editId="789ACBE6">
            <wp:extent cx="2059593" cy="1436914"/>
            <wp:effectExtent l="19050" t="19050" r="17145" b="1143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91398" cy="1459103"/>
                    </a:xfrm>
                    <a:prstGeom prst="rect">
                      <a:avLst/>
                    </a:prstGeom>
                    <a:noFill/>
                    <a:ln>
                      <a:solidFill>
                        <a:schemeClr val="tx1"/>
                      </a:solidFill>
                    </a:ln>
                  </pic:spPr>
                </pic:pic>
              </a:graphicData>
            </a:graphic>
          </wp:inline>
        </w:drawing>
      </w:r>
    </w:p>
    <w:p w14:paraId="13723E87" w14:textId="6AD58730" w:rsidR="00090E7B" w:rsidRDefault="00090E7B" w:rsidP="00090E7B">
      <w:pPr>
        <w:pStyle w:val="LabStepNumberedLevel2"/>
        <w:numPr>
          <w:ilvl w:val="1"/>
          <w:numId w:val="7"/>
        </w:numPr>
      </w:pPr>
      <w:r>
        <w:t>Once the im</w:t>
      </w:r>
      <w:r w:rsidR="00A6692A">
        <w:t xml:space="preserve">port process completes, you’ll </w:t>
      </w:r>
      <w:r>
        <w:t>see a new dataset, a new report and a new dashboard in the left nav</w:t>
      </w:r>
      <w:r w:rsidR="00A6692A">
        <w:t>igation</w:t>
      </w:r>
      <w:r>
        <w:t xml:space="preserve"> menu.</w:t>
      </w:r>
    </w:p>
    <w:p w14:paraId="20D56E60" w14:textId="4673BFE6" w:rsidR="00090E7B" w:rsidRDefault="00140C01" w:rsidP="00090E7B">
      <w:pPr>
        <w:pStyle w:val="LabStepScreenshotLevel2"/>
      </w:pPr>
      <w:r>
        <w:drawing>
          <wp:inline distT="0" distB="0" distL="0" distR="0" wp14:anchorId="1CE989C8" wp14:editId="5C588A0D">
            <wp:extent cx="1497407" cy="2109306"/>
            <wp:effectExtent l="0" t="0" r="762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00119" cy="2113127"/>
                    </a:xfrm>
                    <a:prstGeom prst="rect">
                      <a:avLst/>
                    </a:prstGeom>
                    <a:noFill/>
                    <a:ln>
                      <a:noFill/>
                    </a:ln>
                  </pic:spPr>
                </pic:pic>
              </a:graphicData>
            </a:graphic>
          </wp:inline>
        </w:drawing>
      </w:r>
    </w:p>
    <w:p w14:paraId="36F82E98" w14:textId="77777777" w:rsidR="00090E7B" w:rsidRDefault="00090E7B" w:rsidP="00090E7B">
      <w:pPr>
        <w:pStyle w:val="LabStepNumbered"/>
        <w:numPr>
          <w:ilvl w:val="0"/>
          <w:numId w:val="7"/>
        </w:numPr>
      </w:pPr>
      <w:r>
        <w:t>Remove the dashboard that was created during the import process.</w:t>
      </w:r>
    </w:p>
    <w:p w14:paraId="6A204F43" w14:textId="77777777" w:rsidR="00090E7B" w:rsidRDefault="00090E7B" w:rsidP="00090E7B">
      <w:pPr>
        <w:pStyle w:val="LabStepNumberedLevel2"/>
        <w:numPr>
          <w:ilvl w:val="1"/>
          <w:numId w:val="7"/>
        </w:numPr>
      </w:pPr>
      <w:r>
        <w:t xml:space="preserve">Dropdown the flyout menu for the </w:t>
      </w:r>
      <w:r w:rsidRPr="00C06FE8">
        <w:rPr>
          <w:b/>
        </w:rPr>
        <w:t>Wingtip Sales Analysis.pbix</w:t>
      </w:r>
      <w:r>
        <w:t xml:space="preserve"> dashboard and click the </w:t>
      </w:r>
      <w:r w:rsidRPr="00C06FE8">
        <w:rPr>
          <w:b/>
        </w:rPr>
        <w:t>REMOVE</w:t>
      </w:r>
      <w:r>
        <w:t xml:space="preserve"> menu command.</w:t>
      </w:r>
    </w:p>
    <w:p w14:paraId="748DB991" w14:textId="530611E8" w:rsidR="00090E7B" w:rsidRDefault="00140C01" w:rsidP="00090E7B">
      <w:pPr>
        <w:pStyle w:val="LabStepScreenshotLevel2"/>
      </w:pPr>
      <w:r>
        <w:drawing>
          <wp:inline distT="0" distB="0" distL="0" distR="0" wp14:anchorId="6678BC02" wp14:editId="16B8A022">
            <wp:extent cx="3025498" cy="2019633"/>
            <wp:effectExtent l="19050" t="19050" r="2286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26674" cy="2020418"/>
                    </a:xfrm>
                    <a:prstGeom prst="rect">
                      <a:avLst/>
                    </a:prstGeom>
                    <a:noFill/>
                    <a:ln>
                      <a:solidFill>
                        <a:schemeClr val="tx1">
                          <a:lumMod val="50000"/>
                          <a:lumOff val="50000"/>
                        </a:schemeClr>
                      </a:solidFill>
                    </a:ln>
                  </pic:spPr>
                </pic:pic>
              </a:graphicData>
            </a:graphic>
          </wp:inline>
        </w:drawing>
      </w:r>
    </w:p>
    <w:p w14:paraId="7C14F605" w14:textId="77777777" w:rsidR="00090E7B" w:rsidRDefault="00090E7B" w:rsidP="00090E7B">
      <w:pPr>
        <w:pStyle w:val="LabStepNumberedLevel2"/>
        <w:numPr>
          <w:ilvl w:val="1"/>
          <w:numId w:val="7"/>
        </w:numPr>
      </w:pPr>
      <w:r>
        <w:t xml:space="preserve">Confirm that you want to delete the dashboard by clicking the </w:t>
      </w:r>
      <w:r w:rsidRPr="00C06FE8">
        <w:rPr>
          <w:b/>
        </w:rPr>
        <w:t>Delete</w:t>
      </w:r>
      <w:r>
        <w:t xml:space="preserve"> button the </w:t>
      </w:r>
      <w:r w:rsidRPr="00C06FE8">
        <w:rPr>
          <w:b/>
        </w:rPr>
        <w:t>Delete dashboard</w:t>
      </w:r>
      <w:r>
        <w:t xml:space="preserve"> dialog.</w:t>
      </w:r>
    </w:p>
    <w:p w14:paraId="4B2F11E1" w14:textId="77777777" w:rsidR="00090E7B" w:rsidRDefault="00090E7B" w:rsidP="00090E7B">
      <w:pPr>
        <w:pStyle w:val="LabStepScreenshotLevel2"/>
      </w:pPr>
      <w:r>
        <w:drawing>
          <wp:inline distT="0" distB="0" distL="0" distR="0" wp14:anchorId="02F80A9E" wp14:editId="00BC104A">
            <wp:extent cx="4596714" cy="868269"/>
            <wp:effectExtent l="19050" t="19050" r="13970" b="2730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8988" cy="917810"/>
                    </a:xfrm>
                    <a:prstGeom prst="rect">
                      <a:avLst/>
                    </a:prstGeom>
                    <a:noFill/>
                    <a:ln>
                      <a:solidFill>
                        <a:schemeClr val="tx1"/>
                      </a:solidFill>
                    </a:ln>
                  </pic:spPr>
                </pic:pic>
              </a:graphicData>
            </a:graphic>
          </wp:inline>
        </w:drawing>
      </w:r>
    </w:p>
    <w:p w14:paraId="67CDCC83" w14:textId="77777777" w:rsidR="00090E7B" w:rsidRDefault="00090E7B" w:rsidP="00090E7B">
      <w:pPr>
        <w:pStyle w:val="LabStepNumberedLevel2"/>
        <w:numPr>
          <w:ilvl w:val="1"/>
          <w:numId w:val="7"/>
        </w:numPr>
      </w:pPr>
      <w:r>
        <w:lastRenderedPageBreak/>
        <w:t>You should be able to confirm that the dashboard has been removed.</w:t>
      </w:r>
    </w:p>
    <w:p w14:paraId="5D2BAD62" w14:textId="353974B6" w:rsidR="00090E7B" w:rsidRDefault="00140C01" w:rsidP="00090E7B">
      <w:pPr>
        <w:pStyle w:val="LabStepScreenshotLevel2"/>
      </w:pPr>
      <w:r>
        <w:drawing>
          <wp:inline distT="0" distB="0" distL="0" distR="0" wp14:anchorId="149739C5" wp14:editId="6891B8DF">
            <wp:extent cx="1490472" cy="16916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t="15146"/>
                    <a:stretch/>
                  </pic:blipFill>
                  <pic:spPr bwMode="auto">
                    <a:xfrm>
                      <a:off x="0" y="0"/>
                      <a:ext cx="1490472" cy="1691640"/>
                    </a:xfrm>
                    <a:prstGeom prst="rect">
                      <a:avLst/>
                    </a:prstGeom>
                    <a:noFill/>
                    <a:ln>
                      <a:noFill/>
                    </a:ln>
                    <a:extLst>
                      <a:ext uri="{53640926-AAD7-44D8-BBD7-CCE9431645EC}">
                        <a14:shadowObscured xmlns:a14="http://schemas.microsoft.com/office/drawing/2010/main"/>
                      </a:ext>
                    </a:extLst>
                  </pic:spPr>
                </pic:pic>
              </a:graphicData>
            </a:graphic>
          </wp:inline>
        </w:drawing>
      </w:r>
    </w:p>
    <w:p w14:paraId="6FA762BD" w14:textId="69312848" w:rsidR="00090E7B" w:rsidRPr="004D5975" w:rsidRDefault="00090E7B" w:rsidP="00090E7B">
      <w:pPr>
        <w:pStyle w:val="LabStepNumbered"/>
        <w:numPr>
          <w:ilvl w:val="0"/>
          <w:numId w:val="7"/>
        </w:numPr>
      </w:pPr>
      <w:r>
        <w:t xml:space="preserve">Click on the report named </w:t>
      </w:r>
      <w:r w:rsidRPr="00287E47">
        <w:rPr>
          <w:b/>
        </w:rPr>
        <w:t>Wingtip Sales Analysis</w:t>
      </w:r>
      <w:r w:rsidRPr="004D5975">
        <w:t xml:space="preserve"> in the </w:t>
      </w:r>
      <w:r w:rsidRPr="00287E47">
        <w:rPr>
          <w:b/>
        </w:rPr>
        <w:t>Reports</w:t>
      </w:r>
      <w:r w:rsidRPr="004D5975">
        <w:t xml:space="preserve"> section.</w:t>
      </w:r>
      <w:r>
        <w:t xml:space="preserve"> Examine the pages in the report.</w:t>
      </w:r>
    </w:p>
    <w:p w14:paraId="0383DA36" w14:textId="619C97B3" w:rsidR="00090E7B" w:rsidRDefault="00140C01" w:rsidP="00090E7B">
      <w:pPr>
        <w:pStyle w:val="LabStepScreenshot"/>
      </w:pPr>
      <w:r>
        <w:rPr>
          <w:noProof/>
        </w:rPr>
        <w:drawing>
          <wp:inline distT="0" distB="0" distL="0" distR="0" wp14:anchorId="794F0ED1" wp14:editId="1C73BE9D">
            <wp:extent cx="3995928" cy="2157984"/>
            <wp:effectExtent l="19050" t="19050" r="24130" b="13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95928" cy="2157984"/>
                    </a:xfrm>
                    <a:prstGeom prst="rect">
                      <a:avLst/>
                    </a:prstGeom>
                    <a:noFill/>
                    <a:ln>
                      <a:solidFill>
                        <a:schemeClr val="tx1"/>
                      </a:solidFill>
                    </a:ln>
                  </pic:spPr>
                </pic:pic>
              </a:graphicData>
            </a:graphic>
          </wp:inline>
        </w:drawing>
      </w:r>
    </w:p>
    <w:p w14:paraId="7456EC4E" w14:textId="77777777" w:rsidR="00090E7B" w:rsidRDefault="00090E7B" w:rsidP="00090E7B">
      <w:pPr>
        <w:pStyle w:val="LabStepNumbered"/>
      </w:pPr>
      <w:r>
        <w:t xml:space="preserve">Click on the dataset named </w:t>
      </w:r>
      <w:r w:rsidRPr="00663DFA">
        <w:rPr>
          <w:b/>
        </w:rPr>
        <w:t>Wingtip</w:t>
      </w:r>
      <w:r>
        <w:rPr>
          <w:b/>
        </w:rPr>
        <w:t xml:space="preserve"> </w:t>
      </w:r>
      <w:r w:rsidRPr="00663DFA">
        <w:rPr>
          <w:b/>
        </w:rPr>
        <w:t>Sales</w:t>
      </w:r>
      <w:r>
        <w:rPr>
          <w:b/>
        </w:rPr>
        <w:t xml:space="preserve"> </w:t>
      </w:r>
      <w:r w:rsidRPr="00663DFA">
        <w:rPr>
          <w:b/>
        </w:rPr>
        <w:t>Analysis</w:t>
      </w:r>
      <w:r w:rsidRPr="004D5975">
        <w:t xml:space="preserve"> in the </w:t>
      </w:r>
      <w:r>
        <w:rPr>
          <w:b/>
        </w:rPr>
        <w:t>Datasets</w:t>
      </w:r>
      <w:r w:rsidRPr="004D5975">
        <w:t xml:space="preserve"> section.</w:t>
      </w:r>
      <w:r>
        <w:t xml:space="preserve"> The Power BI service responds by displaying a new report that allows you to begin adding visuals.</w:t>
      </w:r>
    </w:p>
    <w:p w14:paraId="1F50F646" w14:textId="00FA1296" w:rsidR="00357843" w:rsidRDefault="00140C01" w:rsidP="00090E7B">
      <w:pPr>
        <w:pStyle w:val="LabStepScreenshot"/>
      </w:pPr>
      <w:r>
        <w:rPr>
          <w:noProof/>
        </w:rPr>
        <w:drawing>
          <wp:inline distT="0" distB="0" distL="0" distR="0" wp14:anchorId="47A22010" wp14:editId="22E8D948">
            <wp:extent cx="5044542" cy="2244459"/>
            <wp:effectExtent l="19050" t="19050" r="22860" b="228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64742" cy="2253446"/>
                    </a:xfrm>
                    <a:prstGeom prst="rect">
                      <a:avLst/>
                    </a:prstGeom>
                    <a:noFill/>
                    <a:ln>
                      <a:solidFill>
                        <a:schemeClr val="tx1"/>
                      </a:solidFill>
                    </a:ln>
                  </pic:spPr>
                </pic:pic>
              </a:graphicData>
            </a:graphic>
          </wp:inline>
        </w:drawing>
      </w:r>
    </w:p>
    <w:p w14:paraId="3647555C" w14:textId="1CD7CADE" w:rsidR="00090E7B" w:rsidRDefault="00090E7B" w:rsidP="00090E7B">
      <w:pPr>
        <w:pStyle w:val="LabExerciseCallout"/>
      </w:pPr>
      <w:r>
        <w:t>When you navigate to a dataset in the Power BI service, it provides a different experience compared to when in Power BI Desktop. That’s because Power BI Desktop allows you to customize and extend a dataset while the browser-ba</w:t>
      </w:r>
      <w:r w:rsidR="00A6692A">
        <w:t>sed experience of the Power BI S</w:t>
      </w:r>
      <w:r>
        <w:t xml:space="preserve">ervice only allows you to consume datasets but not to modify them. Given the fact that a dataset is a </w:t>
      </w:r>
      <w:r w:rsidR="00A6692A">
        <w:t>read-only object, the Power BI S</w:t>
      </w:r>
      <w:r>
        <w:t xml:space="preserve">ervice responds to user’s request to navigate to a dataset by opening a new report and showing the </w:t>
      </w:r>
      <w:r w:rsidRPr="0030672C">
        <w:rPr>
          <w:b/>
        </w:rPr>
        <w:t>Fields</w:t>
      </w:r>
      <w:r>
        <w:t xml:space="preserve"> list for that dataset.</w:t>
      </w:r>
    </w:p>
    <w:p w14:paraId="0F619889" w14:textId="6887C58D" w:rsidR="00090E7B" w:rsidRDefault="002A2350" w:rsidP="0047103F">
      <w:pPr>
        <w:pStyle w:val="LabStepNumbered"/>
      </w:pPr>
      <w:r>
        <w:lastRenderedPageBreak/>
        <w:t xml:space="preserve">Create </w:t>
      </w:r>
      <w:r w:rsidR="006A359E">
        <w:t xml:space="preserve">a new </w:t>
      </w:r>
      <w:r>
        <w:t>Dashboard</w:t>
      </w:r>
      <w:r w:rsidR="006A359E">
        <w:t xml:space="preserve"> named</w:t>
      </w:r>
      <w:r w:rsidR="006A359E" w:rsidRPr="009A1A05">
        <w:rPr>
          <w:b/>
        </w:rPr>
        <w:t xml:space="preserve"> Wingtip Sales Analysis</w:t>
      </w:r>
      <w:r w:rsidR="006A359E">
        <w:t>.</w:t>
      </w:r>
    </w:p>
    <w:p w14:paraId="2D79EC9F" w14:textId="2C6A4471" w:rsidR="006A359E" w:rsidRDefault="006A359E" w:rsidP="006A359E">
      <w:pPr>
        <w:pStyle w:val="LabStepNumberedLevel2"/>
        <w:numPr>
          <w:ilvl w:val="1"/>
          <w:numId w:val="7"/>
        </w:numPr>
      </w:pPr>
      <w:r>
        <w:t xml:space="preserve">Navigate to the </w:t>
      </w:r>
      <w:r w:rsidRPr="006A359E">
        <w:rPr>
          <w:b/>
        </w:rPr>
        <w:t xml:space="preserve">Sales by </w:t>
      </w:r>
      <w:r>
        <w:rPr>
          <w:b/>
        </w:rPr>
        <w:t xml:space="preserve">Geography </w:t>
      </w:r>
      <w:r>
        <w:t xml:space="preserve">page of the </w:t>
      </w:r>
      <w:r>
        <w:rPr>
          <w:b/>
        </w:rPr>
        <w:t xml:space="preserve">Wingtip </w:t>
      </w:r>
      <w:r w:rsidRPr="006A359E">
        <w:rPr>
          <w:b/>
        </w:rPr>
        <w:t>Sales</w:t>
      </w:r>
      <w:r>
        <w:rPr>
          <w:b/>
        </w:rPr>
        <w:t xml:space="preserve"> Analysis</w:t>
      </w:r>
      <w:r>
        <w:t xml:space="preserve"> report.</w:t>
      </w:r>
    </w:p>
    <w:p w14:paraId="03388351" w14:textId="41D492B6" w:rsidR="006A359E" w:rsidRDefault="006A359E" w:rsidP="006A359E">
      <w:pPr>
        <w:pStyle w:val="LabStepNumberedLevel2"/>
        <w:numPr>
          <w:ilvl w:val="1"/>
          <w:numId w:val="7"/>
        </w:numPr>
      </w:pPr>
      <w:r>
        <w:t xml:space="preserve">Inspect the Stacked column chart which </w:t>
      </w:r>
      <w:r w:rsidR="009A1A05">
        <w:t xml:space="preserve">displays </w:t>
      </w:r>
      <w:r>
        <w:t>a sales revenue breakdown across sales regions and product categories.</w:t>
      </w:r>
    </w:p>
    <w:p w14:paraId="397762B5" w14:textId="7F7D95C4" w:rsidR="006A359E" w:rsidRDefault="006A359E" w:rsidP="006A359E">
      <w:pPr>
        <w:pStyle w:val="LabStepNumberedLevel2"/>
        <w:numPr>
          <w:ilvl w:val="1"/>
          <w:numId w:val="7"/>
        </w:numPr>
      </w:pPr>
      <w:r>
        <w:t>Locate and click the button with the thumbtack icon which is used to pin a report visualization to a dashboard.</w:t>
      </w:r>
    </w:p>
    <w:p w14:paraId="34129684" w14:textId="78E89599" w:rsidR="006A359E" w:rsidRDefault="006A359E" w:rsidP="006A359E">
      <w:pPr>
        <w:pStyle w:val="LabStepScreenshotLevel2"/>
      </w:pPr>
      <w:r>
        <w:drawing>
          <wp:inline distT="0" distB="0" distL="0" distR="0" wp14:anchorId="6F7D27DF" wp14:editId="56C7A3EB">
            <wp:extent cx="3447288" cy="896112"/>
            <wp:effectExtent l="19050" t="19050" r="20320" b="184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7">
                      <a:extLst>
                        <a:ext uri="{28A0092B-C50C-407E-A947-70E740481C1C}">
                          <a14:useLocalDpi xmlns:a14="http://schemas.microsoft.com/office/drawing/2010/main" val="0"/>
                        </a:ext>
                      </a:extLst>
                    </a:blip>
                    <a:srcRect b="32116"/>
                    <a:stretch/>
                  </pic:blipFill>
                  <pic:spPr bwMode="auto">
                    <a:xfrm>
                      <a:off x="0" y="0"/>
                      <a:ext cx="3447288" cy="8961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9677ACB" w14:textId="48417BB2" w:rsidR="00A6692A" w:rsidRDefault="006A359E" w:rsidP="00C24890">
      <w:pPr>
        <w:pStyle w:val="LabStepNumberedLevel2"/>
      </w:pPr>
      <w:r>
        <w:t xml:space="preserve">When you click the thumbtack </w:t>
      </w:r>
      <w:r w:rsidR="00A6692A" w:rsidRPr="00A6692A">
        <w:t>button</w:t>
      </w:r>
      <w:r>
        <w:t xml:space="preserve">, you will be prompted with the dialog which asks you where to pin the visualization. </w:t>
      </w:r>
    </w:p>
    <w:p w14:paraId="2E86A81A" w14:textId="0C7F07DF" w:rsidR="009A1A05" w:rsidRDefault="006A359E" w:rsidP="00C24890">
      <w:pPr>
        <w:pStyle w:val="LabStepNumberedLevel2"/>
      </w:pPr>
      <w:r>
        <w:t xml:space="preserve">Select </w:t>
      </w:r>
      <w:r w:rsidRPr="0072246C">
        <w:rPr>
          <w:b/>
        </w:rPr>
        <w:t>New Dashboard</w:t>
      </w:r>
      <w:r w:rsidR="00A6692A" w:rsidRPr="00A6692A">
        <w:t>, giv</w:t>
      </w:r>
      <w:r w:rsidR="00A6692A">
        <w:t xml:space="preserve">e it a name of </w:t>
      </w:r>
      <w:r w:rsidR="00C24890">
        <w:rPr>
          <w:b/>
        </w:rPr>
        <w:t xml:space="preserve">Wingtip </w:t>
      </w:r>
      <w:r w:rsidRPr="0072246C">
        <w:rPr>
          <w:b/>
        </w:rPr>
        <w:t>Sales</w:t>
      </w:r>
      <w:r w:rsidR="00C24890">
        <w:rPr>
          <w:b/>
        </w:rPr>
        <w:t xml:space="preserve"> Analysis</w:t>
      </w:r>
      <w:r w:rsidR="00A6692A">
        <w:t xml:space="preserve"> and click the </w:t>
      </w:r>
      <w:r w:rsidR="00A6692A" w:rsidRPr="00A6692A">
        <w:rPr>
          <w:b/>
        </w:rPr>
        <w:t>Pin</w:t>
      </w:r>
      <w:r w:rsidR="00A6692A">
        <w:t xml:space="preserve"> button</w:t>
      </w:r>
      <w:r w:rsidR="009A1A05">
        <w:t>.</w:t>
      </w:r>
    </w:p>
    <w:p w14:paraId="5283C8F4" w14:textId="12C6A70E" w:rsidR="006A359E" w:rsidRDefault="00C24890" w:rsidP="00C24890">
      <w:pPr>
        <w:pStyle w:val="LabStepScreenshotLevel2"/>
      </w:pPr>
      <w:r>
        <w:drawing>
          <wp:inline distT="0" distB="0" distL="0" distR="0" wp14:anchorId="3734B35D" wp14:editId="07DC0E62">
            <wp:extent cx="2295144" cy="1115568"/>
            <wp:effectExtent l="19050" t="19050" r="10160" b="279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95144" cy="1115568"/>
                    </a:xfrm>
                    <a:prstGeom prst="rect">
                      <a:avLst/>
                    </a:prstGeom>
                    <a:noFill/>
                    <a:ln>
                      <a:solidFill>
                        <a:schemeClr val="tx1"/>
                      </a:solidFill>
                    </a:ln>
                  </pic:spPr>
                </pic:pic>
              </a:graphicData>
            </a:graphic>
          </wp:inline>
        </w:drawing>
      </w:r>
    </w:p>
    <w:p w14:paraId="24C1157B" w14:textId="0E1D378E" w:rsidR="006A359E" w:rsidRDefault="006A359E" w:rsidP="00C24890">
      <w:pPr>
        <w:pStyle w:val="LabStepNumberedLevel2"/>
      </w:pPr>
      <w:r>
        <w:t xml:space="preserve">At this point, the </w:t>
      </w:r>
      <w:r w:rsidR="00C24890">
        <w:rPr>
          <w:b/>
        </w:rPr>
        <w:t xml:space="preserve">Wingtip </w:t>
      </w:r>
      <w:r w:rsidRPr="0072246C">
        <w:rPr>
          <w:b/>
        </w:rPr>
        <w:t>Sales</w:t>
      </w:r>
      <w:r w:rsidR="00C24890">
        <w:rPr>
          <w:b/>
        </w:rPr>
        <w:t xml:space="preserve"> Analysis</w:t>
      </w:r>
      <w:r>
        <w:t xml:space="preserve"> dashboard should be created and a link to it should appear in the left navigation.</w:t>
      </w:r>
    </w:p>
    <w:p w14:paraId="1E61C52F" w14:textId="3A632788" w:rsidR="006A359E" w:rsidRDefault="00C24890" w:rsidP="00C24890">
      <w:pPr>
        <w:pStyle w:val="LabStepScreenshotLevel2"/>
      </w:pPr>
      <w:r>
        <w:drawing>
          <wp:inline distT="0" distB="0" distL="0" distR="0" wp14:anchorId="174834D2" wp14:editId="266E883B">
            <wp:extent cx="2660904" cy="1591056"/>
            <wp:effectExtent l="19050" t="19050" r="25400"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60904" cy="1591056"/>
                    </a:xfrm>
                    <a:prstGeom prst="rect">
                      <a:avLst/>
                    </a:prstGeom>
                    <a:noFill/>
                    <a:ln>
                      <a:solidFill>
                        <a:schemeClr val="tx1"/>
                      </a:solidFill>
                    </a:ln>
                  </pic:spPr>
                </pic:pic>
              </a:graphicData>
            </a:graphic>
          </wp:inline>
        </w:drawing>
      </w:r>
    </w:p>
    <w:p w14:paraId="7E70494A" w14:textId="036BB596" w:rsidR="00C24890" w:rsidRDefault="009A1A05" w:rsidP="00C24890">
      <w:pPr>
        <w:pStyle w:val="LabStepNumberedLevel2"/>
      </w:pPr>
      <w:r>
        <w:t xml:space="preserve">Repeat the process </w:t>
      </w:r>
      <w:r w:rsidR="00A6692A">
        <w:t xml:space="preserve">several times </w:t>
      </w:r>
      <w:r>
        <w:t xml:space="preserve">of pinning a visual from the report to create new dashboard tiles. </w:t>
      </w:r>
      <w:r w:rsidR="00A6692A">
        <w:t>Choose whatever visuals you’d like from the report but m</w:t>
      </w:r>
      <w:r>
        <w:t xml:space="preserve">ake sure your dashboard </w:t>
      </w:r>
      <w:r w:rsidR="00A6692A">
        <w:t xml:space="preserve">contains </w:t>
      </w:r>
      <w:r>
        <w:t>at least 4 to 5 tiles as shown in the following screenshot.</w:t>
      </w:r>
    </w:p>
    <w:p w14:paraId="27D66A14" w14:textId="3A446C62" w:rsidR="006A359E" w:rsidRDefault="00C24890" w:rsidP="00C24890">
      <w:pPr>
        <w:pStyle w:val="LabStepScreenshotLevel2"/>
      </w:pPr>
      <w:r>
        <w:drawing>
          <wp:inline distT="0" distB="0" distL="0" distR="0" wp14:anchorId="791E1641" wp14:editId="24A43B08">
            <wp:extent cx="4462272" cy="2057400"/>
            <wp:effectExtent l="19050" t="19050" r="14605"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62272" cy="2057400"/>
                    </a:xfrm>
                    <a:prstGeom prst="rect">
                      <a:avLst/>
                    </a:prstGeom>
                    <a:noFill/>
                    <a:ln>
                      <a:solidFill>
                        <a:schemeClr val="tx1"/>
                      </a:solidFill>
                    </a:ln>
                  </pic:spPr>
                </pic:pic>
              </a:graphicData>
            </a:graphic>
          </wp:inline>
        </w:drawing>
      </w:r>
      <w:r w:rsidR="006A359E">
        <w:t>.</w:t>
      </w:r>
    </w:p>
    <w:p w14:paraId="42914CC9" w14:textId="38CA535D" w:rsidR="00C24890" w:rsidRDefault="00C24890" w:rsidP="00C24890">
      <w:pPr>
        <w:pStyle w:val="LabExerciseCallout"/>
      </w:pPr>
      <w:r>
        <w:lastRenderedPageBreak/>
        <w:t xml:space="preserve">Now </w:t>
      </w:r>
      <w:r w:rsidR="00EC5386">
        <w:t xml:space="preserve">that </w:t>
      </w:r>
      <w:r>
        <w:t xml:space="preserve">you have </w:t>
      </w:r>
      <w:r w:rsidR="00F536E8">
        <w:t>finished preparing</w:t>
      </w:r>
      <w:r w:rsidR="009A1A05">
        <w:t xml:space="preserve"> the </w:t>
      </w:r>
      <w:r w:rsidR="00F536E8">
        <w:t xml:space="preserve">app workspace with the </w:t>
      </w:r>
      <w:r>
        <w:t xml:space="preserve">content </w:t>
      </w:r>
      <w:r w:rsidR="00F536E8">
        <w:t xml:space="preserve">you will use for </w:t>
      </w:r>
      <w:r>
        <w:t>Power BI embedding</w:t>
      </w:r>
      <w:r w:rsidR="00F536E8">
        <w:t xml:space="preserve">, you must record a few key pieces of configuration </w:t>
      </w:r>
      <w:r>
        <w:t xml:space="preserve">data </w:t>
      </w:r>
      <w:r w:rsidR="00F536E8">
        <w:t xml:space="preserve">you will need later in this lab. </w:t>
      </w:r>
      <w:r w:rsidR="00A6692A">
        <w:t>First, y</w:t>
      </w:r>
      <w:r>
        <w:t xml:space="preserve">ou will </w:t>
      </w:r>
      <w:r w:rsidR="00A6692A">
        <w:t xml:space="preserve">record </w:t>
      </w:r>
      <w:r w:rsidR="00F536E8">
        <w:t>which Active Directory user account you will use as the master user account.</w:t>
      </w:r>
      <w:r w:rsidR="009A1A05">
        <w:t xml:space="preserve"> </w:t>
      </w:r>
      <w:r w:rsidR="00A6692A">
        <w:t xml:space="preserve">Next, you will </w:t>
      </w:r>
      <w:r w:rsidR="009A1A05">
        <w:t xml:space="preserve">record the identifying GUID for the </w:t>
      </w:r>
      <w:r w:rsidR="009A1A05" w:rsidRPr="00F536E8">
        <w:rPr>
          <w:b/>
        </w:rPr>
        <w:t>Embedded Lab</w:t>
      </w:r>
      <w:r w:rsidR="009A1A05">
        <w:t xml:space="preserve"> app workspace and the identifying GUIDs for the dataset, report and dashboard you created inside this app workspace.</w:t>
      </w:r>
    </w:p>
    <w:p w14:paraId="4ED2ECF1" w14:textId="5468E47C" w:rsidR="00090E7B" w:rsidRDefault="00F536E8" w:rsidP="0047103F">
      <w:pPr>
        <w:pStyle w:val="LabStepNumbered"/>
      </w:pPr>
      <w:r>
        <w:t>Record configuration data that you will need later in this lab</w:t>
      </w:r>
      <w:r w:rsidR="002A2350">
        <w:t>.</w:t>
      </w:r>
    </w:p>
    <w:p w14:paraId="091DDCE3" w14:textId="41AACF7F" w:rsidR="002A2350" w:rsidRDefault="00F536E8" w:rsidP="002A2350">
      <w:pPr>
        <w:pStyle w:val="LabStepNumberedLevel2"/>
      </w:pPr>
      <w:r>
        <w:t xml:space="preserve">Locate the configuration file named </w:t>
      </w:r>
      <w:r w:rsidRPr="00F536E8">
        <w:rPr>
          <w:b/>
        </w:rPr>
        <w:t>EmbeddingConfigurationData.txt</w:t>
      </w:r>
      <w:r>
        <w:t xml:space="preserve"> which is located at the following path.</w:t>
      </w:r>
    </w:p>
    <w:p w14:paraId="0469EFDB" w14:textId="3CAA8EED" w:rsidR="0096433D" w:rsidRDefault="0096433D" w:rsidP="0096433D">
      <w:pPr>
        <w:pStyle w:val="LabStepCodeBlockLevel2"/>
      </w:pPr>
      <w:r w:rsidRPr="0096433D">
        <w:t>C:\Student\Modules\08_PBIEmbedded\Lab</w:t>
      </w:r>
      <w:r>
        <w:t>\</w:t>
      </w:r>
      <w:r w:rsidRPr="0096433D">
        <w:t>EmbeddingConfigurationData.txt</w:t>
      </w:r>
    </w:p>
    <w:p w14:paraId="61377B95" w14:textId="7433ACD0" w:rsidR="00090E7B" w:rsidRDefault="00F536E8" w:rsidP="0096433D">
      <w:pPr>
        <w:pStyle w:val="LabStepNumberedLevel2"/>
      </w:pPr>
      <w:r>
        <w:t xml:space="preserve">Open </w:t>
      </w:r>
      <w:r w:rsidRPr="00F536E8">
        <w:rPr>
          <w:b/>
        </w:rPr>
        <w:t>EmbeddingConfigurationData.txt</w:t>
      </w:r>
      <w:r w:rsidRPr="00F536E8">
        <w:t xml:space="preserve"> using Widows Notepad</w:t>
      </w:r>
      <w:r>
        <w:t xml:space="preserve"> and i</w:t>
      </w:r>
      <w:r w:rsidR="00A6692A">
        <w:t>nspect it contents. It contains the names of 7 essential pieces of configuration data you will need later in this lab.</w:t>
      </w:r>
    </w:p>
    <w:p w14:paraId="2F86FBD2" w14:textId="65931F7C" w:rsidR="0096433D" w:rsidRDefault="0096433D" w:rsidP="0096433D">
      <w:pPr>
        <w:pStyle w:val="LabStepScreenshotLevel2"/>
      </w:pPr>
      <w:r>
        <w:drawing>
          <wp:inline distT="0" distB="0" distL="0" distR="0" wp14:anchorId="582BD03B" wp14:editId="382D4D1F">
            <wp:extent cx="2706624" cy="1280160"/>
            <wp:effectExtent l="19050" t="19050" r="17780" b="152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06624" cy="1280160"/>
                    </a:xfrm>
                    <a:prstGeom prst="rect">
                      <a:avLst/>
                    </a:prstGeom>
                    <a:ln>
                      <a:solidFill>
                        <a:schemeClr val="tx1"/>
                      </a:solidFill>
                    </a:ln>
                  </pic:spPr>
                </pic:pic>
              </a:graphicData>
            </a:graphic>
          </wp:inline>
        </w:drawing>
      </w:r>
    </w:p>
    <w:p w14:paraId="7D9C4337" w14:textId="566A1C3C" w:rsidR="0096433D" w:rsidRDefault="00A6692A" w:rsidP="0096433D">
      <w:pPr>
        <w:pStyle w:val="LabStepNumberedLevel2"/>
      </w:pPr>
      <w:r>
        <w:t xml:space="preserve">Complete </w:t>
      </w:r>
      <w:r w:rsidR="00F536E8">
        <w:t xml:space="preserve">the top two lines </w:t>
      </w:r>
      <w:r>
        <w:t xml:space="preserve">by adding the name of </w:t>
      </w:r>
      <w:r w:rsidR="0096433D">
        <w:t xml:space="preserve">your </w:t>
      </w:r>
      <w:r w:rsidR="00F536E8">
        <w:t xml:space="preserve">primary Office 365 </w:t>
      </w:r>
      <w:r w:rsidR="0096433D">
        <w:t xml:space="preserve">account and the password </w:t>
      </w:r>
      <w:r w:rsidR="00F536E8">
        <w:t xml:space="preserve">for your </w:t>
      </w:r>
      <w:r w:rsidR="0096433D">
        <w:t>account.</w:t>
      </w:r>
    </w:p>
    <w:p w14:paraId="78A81EE9" w14:textId="1E54CDA7" w:rsidR="0096433D" w:rsidRDefault="00F536E8" w:rsidP="0096433D">
      <w:pPr>
        <w:pStyle w:val="LabStepNumberedLevel2"/>
      </w:pPr>
      <w:r>
        <w:t xml:space="preserve">Navigate to the </w:t>
      </w:r>
      <w:r w:rsidRPr="00A6692A">
        <w:rPr>
          <w:b/>
        </w:rPr>
        <w:t>Wingtip Sales Analysis</w:t>
      </w:r>
      <w:r>
        <w:t xml:space="preserve"> report inside the </w:t>
      </w:r>
      <w:r w:rsidRPr="00F536E8">
        <w:rPr>
          <w:b/>
        </w:rPr>
        <w:t>Embedded Lab</w:t>
      </w:r>
      <w:r>
        <w:t xml:space="preserve"> app workspace.</w:t>
      </w:r>
    </w:p>
    <w:p w14:paraId="36623924" w14:textId="5DAFECD8" w:rsidR="00F536E8" w:rsidRDefault="00F536E8" w:rsidP="0096433D">
      <w:pPr>
        <w:pStyle w:val="LabStepNumberedLevel2"/>
      </w:pPr>
      <w:r>
        <w:t xml:space="preserve">Locate and copy the app workspace ID from the URL by </w:t>
      </w:r>
      <w:r w:rsidR="00BB6441">
        <w:t xml:space="preserve">copy the GUID that comes after </w:t>
      </w:r>
      <w:r w:rsidR="00BB6441" w:rsidRPr="00BB6441">
        <w:rPr>
          <w:b/>
        </w:rPr>
        <w:t>/groups/</w:t>
      </w:r>
      <w:r w:rsidR="00BB6441">
        <w:t>.</w:t>
      </w:r>
    </w:p>
    <w:p w14:paraId="0C9C8B9F" w14:textId="405C66F0" w:rsidR="0096433D" w:rsidRDefault="0096433D" w:rsidP="0096433D">
      <w:pPr>
        <w:pStyle w:val="LabStepScreenshotLevel2"/>
      </w:pPr>
      <w:r>
        <w:drawing>
          <wp:inline distT="0" distB="0" distL="0" distR="0" wp14:anchorId="3CF350D5" wp14:editId="47B88156">
            <wp:extent cx="5596128" cy="1042416"/>
            <wp:effectExtent l="19050" t="19050" r="24130" b="247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a:extLst>
                        <a:ext uri="{28A0092B-C50C-407E-A947-70E740481C1C}">
                          <a14:useLocalDpi xmlns:a14="http://schemas.microsoft.com/office/drawing/2010/main" val="0"/>
                        </a:ext>
                      </a:extLst>
                    </a:blip>
                    <a:srcRect b="25769"/>
                    <a:stretch/>
                  </pic:blipFill>
                  <pic:spPr bwMode="auto">
                    <a:xfrm>
                      <a:off x="0" y="0"/>
                      <a:ext cx="5596128" cy="104241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3E5CA59" w14:textId="136EC08D" w:rsidR="009A1A05" w:rsidRDefault="00BB6441" w:rsidP="009A1A05">
      <w:pPr>
        <w:pStyle w:val="LabStepNumberedLevel2"/>
      </w:pPr>
      <w:r>
        <w:t xml:space="preserve">Copy the app workspace ID into </w:t>
      </w:r>
      <w:r w:rsidRPr="00F536E8">
        <w:rPr>
          <w:b/>
        </w:rPr>
        <w:t>EmbeddingConfigurationData.txt</w:t>
      </w:r>
      <w:r>
        <w:t>.</w:t>
      </w:r>
    </w:p>
    <w:p w14:paraId="7BF6B9D6" w14:textId="725612CF" w:rsidR="00BB6441" w:rsidRDefault="00BB6441" w:rsidP="00BB6441">
      <w:pPr>
        <w:pStyle w:val="LabStepNumberedLevel2"/>
      </w:pPr>
      <w:r>
        <w:t xml:space="preserve">Navigate back to the </w:t>
      </w:r>
      <w:r w:rsidRPr="00BB6441">
        <w:rPr>
          <w:b/>
        </w:rPr>
        <w:t>Wingtip Sales Analysis</w:t>
      </w:r>
      <w:r>
        <w:t xml:space="preserve"> report inside the </w:t>
      </w:r>
      <w:r w:rsidRPr="00F536E8">
        <w:rPr>
          <w:b/>
        </w:rPr>
        <w:t>Embedded Lab</w:t>
      </w:r>
      <w:r>
        <w:t xml:space="preserve"> app workspace.</w:t>
      </w:r>
    </w:p>
    <w:p w14:paraId="434445F8" w14:textId="10F82088" w:rsidR="00BB6441" w:rsidRDefault="00BB6441" w:rsidP="00BB6441">
      <w:pPr>
        <w:pStyle w:val="LabStepNumberedLevel2"/>
      </w:pPr>
      <w:r>
        <w:t xml:space="preserve">Locate and copy the report ID from the URL by copy the GUID that comes after </w:t>
      </w:r>
      <w:r w:rsidRPr="00BB6441">
        <w:rPr>
          <w:b/>
        </w:rPr>
        <w:t>/</w:t>
      </w:r>
      <w:r>
        <w:rPr>
          <w:b/>
        </w:rPr>
        <w:t>reports</w:t>
      </w:r>
      <w:r w:rsidRPr="00BB6441">
        <w:rPr>
          <w:b/>
        </w:rPr>
        <w:t>/</w:t>
      </w:r>
      <w:r>
        <w:t>.</w:t>
      </w:r>
    </w:p>
    <w:p w14:paraId="6FD57596" w14:textId="0A5D1DA5" w:rsidR="0096433D" w:rsidRDefault="0096433D" w:rsidP="0096433D">
      <w:pPr>
        <w:pStyle w:val="LabStepScreenshotLevel2"/>
      </w:pPr>
      <w:r>
        <w:drawing>
          <wp:inline distT="0" distB="0" distL="0" distR="0" wp14:anchorId="317C8DF6" wp14:editId="3A681FBE">
            <wp:extent cx="5230368" cy="768096"/>
            <wp:effectExtent l="19050" t="19050" r="8890" b="133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26218"/>
                    <a:stretch/>
                  </pic:blipFill>
                  <pic:spPr bwMode="auto">
                    <a:xfrm>
                      <a:off x="0" y="0"/>
                      <a:ext cx="5230368" cy="76809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9891754" w14:textId="31DEE446" w:rsidR="00BB6441" w:rsidRDefault="00BB6441" w:rsidP="00BB6441">
      <w:pPr>
        <w:pStyle w:val="LabStepNumberedLevel2"/>
      </w:pPr>
      <w:r>
        <w:t xml:space="preserve">Copy the report ID into </w:t>
      </w:r>
      <w:r w:rsidRPr="00F536E8">
        <w:rPr>
          <w:b/>
        </w:rPr>
        <w:t>EmbeddingConfigurationData.txt</w:t>
      </w:r>
      <w:r>
        <w:t>.</w:t>
      </w:r>
    </w:p>
    <w:p w14:paraId="0B50C2F7" w14:textId="64C0C800" w:rsidR="00BB6441" w:rsidRDefault="00BB6441" w:rsidP="00BB6441">
      <w:pPr>
        <w:pStyle w:val="LabStepNumberedLevel2"/>
      </w:pPr>
      <w:r>
        <w:t xml:space="preserve">Navigate to the </w:t>
      </w:r>
      <w:r w:rsidRPr="00BB6441">
        <w:rPr>
          <w:b/>
        </w:rPr>
        <w:t>Wingtip Sales Analysis</w:t>
      </w:r>
      <w:r>
        <w:t xml:space="preserve"> dataset inside the </w:t>
      </w:r>
      <w:r w:rsidRPr="00F536E8">
        <w:rPr>
          <w:b/>
        </w:rPr>
        <w:t>Embedded Lab</w:t>
      </w:r>
      <w:r>
        <w:t xml:space="preserve"> app workspace to create a new report.</w:t>
      </w:r>
    </w:p>
    <w:p w14:paraId="31470315" w14:textId="727E22C3" w:rsidR="009A1A05" w:rsidRDefault="00BB6441" w:rsidP="00BB6441">
      <w:pPr>
        <w:pStyle w:val="LabStepNumberedLevel2"/>
      </w:pPr>
      <w:r>
        <w:t xml:space="preserve">Locate and copy the dataset ID from the URL by copy the GUID that comes after </w:t>
      </w:r>
      <w:r w:rsidRPr="00BB6441">
        <w:rPr>
          <w:b/>
        </w:rPr>
        <w:t>/</w:t>
      </w:r>
      <w:r>
        <w:rPr>
          <w:b/>
        </w:rPr>
        <w:t>datasets</w:t>
      </w:r>
      <w:r w:rsidRPr="00BB6441">
        <w:rPr>
          <w:b/>
        </w:rPr>
        <w:t>/</w:t>
      </w:r>
      <w:r>
        <w:t>.</w:t>
      </w:r>
    </w:p>
    <w:p w14:paraId="4CAC5017" w14:textId="707D6F6F" w:rsidR="0096433D" w:rsidRDefault="0096433D" w:rsidP="0096433D">
      <w:pPr>
        <w:pStyle w:val="LabStepScreenshotLevel2"/>
      </w:pPr>
      <w:r>
        <w:drawing>
          <wp:inline distT="0" distB="0" distL="0" distR="0" wp14:anchorId="2A6E6168" wp14:editId="280ED1EC">
            <wp:extent cx="5477256" cy="923544"/>
            <wp:effectExtent l="19050" t="19050" r="9525"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4">
                      <a:extLst>
                        <a:ext uri="{28A0092B-C50C-407E-A947-70E740481C1C}">
                          <a14:useLocalDpi xmlns:a14="http://schemas.microsoft.com/office/drawing/2010/main" val="0"/>
                        </a:ext>
                      </a:extLst>
                    </a:blip>
                    <a:srcRect b="34628"/>
                    <a:stretch/>
                  </pic:blipFill>
                  <pic:spPr bwMode="auto">
                    <a:xfrm>
                      <a:off x="0" y="0"/>
                      <a:ext cx="5477256" cy="92354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62E1E40" w14:textId="6BE60B44" w:rsidR="00BB6441" w:rsidRDefault="00BB6441" w:rsidP="00BB6441">
      <w:pPr>
        <w:pStyle w:val="LabStepNumberedLevel2"/>
      </w:pPr>
      <w:r>
        <w:lastRenderedPageBreak/>
        <w:t xml:space="preserve">Copy the dataset ID into </w:t>
      </w:r>
      <w:r w:rsidRPr="00F536E8">
        <w:rPr>
          <w:b/>
        </w:rPr>
        <w:t>EmbeddingConfigurationData.txt</w:t>
      </w:r>
      <w:r>
        <w:t>.</w:t>
      </w:r>
    </w:p>
    <w:p w14:paraId="024B3B38" w14:textId="36F59F79" w:rsidR="00BB6441" w:rsidRDefault="00BB6441" w:rsidP="00BB6441">
      <w:pPr>
        <w:pStyle w:val="LabStepNumberedLevel2"/>
      </w:pPr>
      <w:r>
        <w:t xml:space="preserve">Navigate to the </w:t>
      </w:r>
      <w:r w:rsidRPr="00BB6441">
        <w:rPr>
          <w:b/>
        </w:rPr>
        <w:t>Wingtip Sales Analysis</w:t>
      </w:r>
      <w:r>
        <w:t xml:space="preserve"> dashboard inside the </w:t>
      </w:r>
      <w:r w:rsidRPr="00F536E8">
        <w:rPr>
          <w:b/>
        </w:rPr>
        <w:t>Embedded Lab</w:t>
      </w:r>
      <w:r>
        <w:t xml:space="preserve"> app workspace.</w:t>
      </w:r>
    </w:p>
    <w:p w14:paraId="1B2B8F24" w14:textId="331CFF66" w:rsidR="00BB6441" w:rsidRDefault="00BB6441" w:rsidP="00BB6441">
      <w:pPr>
        <w:pStyle w:val="LabStepNumberedLevel2"/>
      </w:pPr>
      <w:r>
        <w:t xml:space="preserve">Locate and copy the dashboard ID from the URL by copy the GUID that comes after </w:t>
      </w:r>
      <w:r w:rsidRPr="00BB6441">
        <w:rPr>
          <w:b/>
        </w:rPr>
        <w:t>/</w:t>
      </w:r>
      <w:r>
        <w:rPr>
          <w:b/>
        </w:rPr>
        <w:t>dashboards</w:t>
      </w:r>
      <w:r w:rsidRPr="00BB6441">
        <w:rPr>
          <w:b/>
        </w:rPr>
        <w:t>/</w:t>
      </w:r>
      <w:r>
        <w:t>.</w:t>
      </w:r>
    </w:p>
    <w:p w14:paraId="7361E6B9" w14:textId="238AA55E" w:rsidR="0096433D" w:rsidRDefault="0096433D" w:rsidP="0096433D">
      <w:pPr>
        <w:pStyle w:val="LabStepScreenshotLevel2"/>
      </w:pPr>
      <w:r>
        <w:drawing>
          <wp:inline distT="0" distB="0" distL="0" distR="0" wp14:anchorId="622FB1A2" wp14:editId="660D9F2D">
            <wp:extent cx="4916763" cy="806824"/>
            <wp:effectExtent l="19050" t="19050" r="1778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44124"/>
                    <a:stretch/>
                  </pic:blipFill>
                  <pic:spPr bwMode="auto">
                    <a:xfrm>
                      <a:off x="0" y="0"/>
                      <a:ext cx="4919472" cy="80726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A2774D9" w14:textId="1E47E34F" w:rsidR="00BB6441" w:rsidRDefault="00BB6441" w:rsidP="00BB6441">
      <w:pPr>
        <w:pStyle w:val="LabStepNumberedLevel2"/>
      </w:pPr>
      <w:r>
        <w:t xml:space="preserve">Copy the dashboard ID into </w:t>
      </w:r>
      <w:r w:rsidRPr="00F536E8">
        <w:rPr>
          <w:b/>
        </w:rPr>
        <w:t>EmbeddingConfigurationData.txt</w:t>
      </w:r>
      <w:r>
        <w:t>.</w:t>
      </w:r>
    </w:p>
    <w:p w14:paraId="6732B955" w14:textId="64EEB2BE" w:rsidR="00BB6441" w:rsidRDefault="00BB6441" w:rsidP="00BB6441">
      <w:pPr>
        <w:pStyle w:val="LabStepNumberedLevel2"/>
      </w:pPr>
      <w:r>
        <w:t xml:space="preserve">You should have now updated </w:t>
      </w:r>
      <w:r w:rsidRPr="00F536E8">
        <w:rPr>
          <w:b/>
        </w:rPr>
        <w:t>EmbeddingConfigurationData.txt</w:t>
      </w:r>
      <w:r w:rsidR="00A6692A">
        <w:t xml:space="preserve"> </w:t>
      </w:r>
      <w:r>
        <w:t xml:space="preserve">with all the configuration data </w:t>
      </w:r>
      <w:r w:rsidR="00A6692A">
        <w:t xml:space="preserve">you need with the exception of </w:t>
      </w:r>
      <w:r>
        <w:t>the client ID</w:t>
      </w:r>
      <w:r w:rsidR="00A6692A">
        <w:t xml:space="preserve"> that yo</w:t>
      </w:r>
      <w:r>
        <w:t>u will create in the next exercise.</w:t>
      </w:r>
    </w:p>
    <w:p w14:paraId="4EF6C425" w14:textId="5EFD4414" w:rsidR="006A359E" w:rsidRDefault="006A359E" w:rsidP="0096433D">
      <w:pPr>
        <w:pStyle w:val="LabStepScreenshotLevel2"/>
      </w:pPr>
      <w:r>
        <w:drawing>
          <wp:inline distT="0" distB="0" distL="0" distR="0" wp14:anchorId="6483BD11" wp14:editId="02AEAE5D">
            <wp:extent cx="2880360" cy="1435608"/>
            <wp:effectExtent l="19050" t="19050" r="1524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0360" cy="1435608"/>
                    </a:xfrm>
                    <a:prstGeom prst="rect">
                      <a:avLst/>
                    </a:prstGeom>
                    <a:noFill/>
                    <a:ln>
                      <a:solidFill>
                        <a:schemeClr val="tx1"/>
                      </a:solidFill>
                    </a:ln>
                  </pic:spPr>
                </pic:pic>
              </a:graphicData>
            </a:graphic>
          </wp:inline>
        </w:drawing>
      </w:r>
    </w:p>
    <w:p w14:paraId="390B0850" w14:textId="2CA273F8" w:rsidR="009A1A05" w:rsidRDefault="009A1A05" w:rsidP="009A1A05">
      <w:pPr>
        <w:pStyle w:val="LabStepNumberedLevel2"/>
      </w:pPr>
      <w:r>
        <w:t xml:space="preserve">Save your changes to </w:t>
      </w:r>
      <w:r w:rsidRPr="009A1A05">
        <w:rPr>
          <w:b/>
        </w:rPr>
        <w:t>EmbeddingConfigurationData.txt</w:t>
      </w:r>
      <w:r>
        <w:t>.</w:t>
      </w:r>
    </w:p>
    <w:p w14:paraId="388E5971" w14:textId="77777777" w:rsidR="009E1547" w:rsidRPr="00AB0146" w:rsidRDefault="009E1547" w:rsidP="009E1547">
      <w:pPr>
        <w:pStyle w:val="Heading3"/>
      </w:pPr>
      <w:r>
        <w:t>Exercise 2: Create a new Azure Application to Call the Power BI Service API</w:t>
      </w:r>
    </w:p>
    <w:p w14:paraId="480A08E9" w14:textId="77777777" w:rsidR="009E1547" w:rsidRDefault="009E1547" w:rsidP="009E1547">
      <w:pPr>
        <w:pStyle w:val="LabExerciseLeadIn"/>
      </w:pPr>
      <w:r>
        <w:t>In this exercise, you will register a new application with Azure AD and you will configure the application’s permissions so that it is authorized to call the the Power BI Service API.</w:t>
      </w:r>
    </w:p>
    <w:p w14:paraId="4404A9B6" w14:textId="77777777" w:rsidR="009E1547" w:rsidRDefault="009E1547" w:rsidP="009E1547">
      <w:pPr>
        <w:pStyle w:val="LabStepNumbered"/>
        <w:numPr>
          <w:ilvl w:val="0"/>
          <w:numId w:val="7"/>
        </w:numPr>
      </w:pPr>
      <w:r>
        <w:t>Log into the Azure Portal</w:t>
      </w:r>
    </w:p>
    <w:p w14:paraId="01EF8782" w14:textId="77777777" w:rsidR="009E1547" w:rsidRDefault="009E1547" w:rsidP="009E1547">
      <w:pPr>
        <w:pStyle w:val="LabStepNumberedLevel2"/>
      </w:pPr>
      <w:r>
        <w:t xml:space="preserve">In the browser, navigate to the Azure portal at </w:t>
      </w:r>
      <w:hyperlink r:id="rId37" w:history="1">
        <w:r w:rsidRPr="00773634">
          <w:rPr>
            <w:rStyle w:val="Hyperlink"/>
          </w:rPr>
          <w:t>https://portal.azure.com</w:t>
        </w:r>
      </w:hyperlink>
      <w:r>
        <w:t xml:space="preserve">. </w:t>
      </w:r>
    </w:p>
    <w:p w14:paraId="5D2E3847" w14:textId="77777777" w:rsidR="009E1547" w:rsidRDefault="009E1547" w:rsidP="009E1547">
      <w:pPr>
        <w:pStyle w:val="LabStepNumberedLevel2"/>
      </w:pPr>
      <w:r>
        <w:t>When you are prompted to log in, provide the credentials to log in with your Office 365 user account name.</w:t>
      </w:r>
    </w:p>
    <w:p w14:paraId="5131E285" w14:textId="77777777" w:rsidR="009E1547" w:rsidRDefault="009E1547" w:rsidP="009E1547">
      <w:pPr>
        <w:pStyle w:val="LabStepNumberedLevel2"/>
      </w:pPr>
      <w:r>
        <w:t xml:space="preserve">If you are prompted to start a tour of Microsoft Azure, click </w:t>
      </w:r>
      <w:r w:rsidRPr="0074369E">
        <w:rPr>
          <w:b/>
        </w:rPr>
        <w:t>Maybe later</w:t>
      </w:r>
      <w:r>
        <w:t>.</w:t>
      </w:r>
    </w:p>
    <w:p w14:paraId="01CBFA49" w14:textId="77777777" w:rsidR="009E1547" w:rsidRDefault="009E1547" w:rsidP="009E1547">
      <w:pPr>
        <w:pStyle w:val="LabStepScreenshotLevel2"/>
      </w:pPr>
      <w:r>
        <w:drawing>
          <wp:inline distT="0" distB="0" distL="0" distR="0" wp14:anchorId="1C637E47" wp14:editId="2FF02330">
            <wp:extent cx="2459736" cy="923544"/>
            <wp:effectExtent l="19050" t="19050" r="17145" b="10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59736" cy="923544"/>
                    </a:xfrm>
                    <a:prstGeom prst="rect">
                      <a:avLst/>
                    </a:prstGeom>
                    <a:noFill/>
                    <a:ln>
                      <a:solidFill>
                        <a:schemeClr val="tx1">
                          <a:lumMod val="50000"/>
                          <a:lumOff val="50000"/>
                        </a:schemeClr>
                      </a:solidFill>
                    </a:ln>
                  </pic:spPr>
                </pic:pic>
              </a:graphicData>
            </a:graphic>
          </wp:inline>
        </w:drawing>
      </w:r>
    </w:p>
    <w:p w14:paraId="094D8090" w14:textId="77777777" w:rsidR="009E1547" w:rsidRDefault="009E1547" w:rsidP="009E1547">
      <w:pPr>
        <w:pStyle w:val="LabStepNumberedLevel2"/>
      </w:pPr>
      <w:r>
        <w:t>Once you are log into the Azure portal, check the email address in the login menu in the upper right to make sure you are logged in the Azure portal with the Office 365 user account you have been using in this lab.</w:t>
      </w:r>
    </w:p>
    <w:p w14:paraId="7D49D713" w14:textId="77777777" w:rsidR="009E1547" w:rsidRDefault="009E1547" w:rsidP="009E1547">
      <w:pPr>
        <w:pStyle w:val="LabStepScreenshotLevel2"/>
      </w:pPr>
      <w:r>
        <w:t>+</w:t>
      </w:r>
      <w:r>
        <w:drawing>
          <wp:inline distT="0" distB="0" distL="0" distR="0" wp14:anchorId="2A82C786" wp14:editId="762D2669">
            <wp:extent cx="5385816" cy="1152144"/>
            <wp:effectExtent l="19050" t="19050" r="24765"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85816" cy="1152144"/>
                    </a:xfrm>
                    <a:prstGeom prst="rect">
                      <a:avLst/>
                    </a:prstGeom>
                    <a:noFill/>
                    <a:ln>
                      <a:solidFill>
                        <a:schemeClr val="tx1">
                          <a:lumMod val="50000"/>
                          <a:lumOff val="50000"/>
                        </a:schemeClr>
                      </a:solidFill>
                    </a:ln>
                  </pic:spPr>
                </pic:pic>
              </a:graphicData>
            </a:graphic>
          </wp:inline>
        </w:drawing>
      </w:r>
    </w:p>
    <w:p w14:paraId="14CCDEAB" w14:textId="77777777" w:rsidR="009E1547" w:rsidRDefault="009E1547" w:rsidP="009E1547">
      <w:pPr>
        <w:pStyle w:val="LabStepNumbered"/>
      </w:pPr>
      <w:r>
        <w:lastRenderedPageBreak/>
        <w:t>Register a new Azure application.</w:t>
      </w:r>
    </w:p>
    <w:p w14:paraId="12870A89" w14:textId="77777777" w:rsidR="009E1547" w:rsidRDefault="009E1547" w:rsidP="009E1547">
      <w:pPr>
        <w:pStyle w:val="LabStepNumberedLevel2"/>
      </w:pPr>
      <w:r>
        <w:t xml:space="preserve">In the left navigation, scroll down and click on the link for </w:t>
      </w:r>
      <w:r w:rsidRPr="0074369E">
        <w:rPr>
          <w:b/>
        </w:rPr>
        <w:t>Azure Active Directory</w:t>
      </w:r>
      <w:r>
        <w:t>.</w:t>
      </w:r>
    </w:p>
    <w:p w14:paraId="61ABD706" w14:textId="77777777" w:rsidR="009E1547" w:rsidRDefault="009E1547" w:rsidP="009E1547">
      <w:pPr>
        <w:pStyle w:val="LabStepScreenshotLevel2"/>
      </w:pPr>
      <w:r>
        <w:drawing>
          <wp:inline distT="0" distB="0" distL="0" distR="0" wp14:anchorId="3D2775F8" wp14:editId="2DE56D42">
            <wp:extent cx="1472184" cy="2505456"/>
            <wp:effectExtent l="19050" t="19050" r="1397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72184" cy="2505456"/>
                    </a:xfrm>
                    <a:prstGeom prst="rect">
                      <a:avLst/>
                    </a:prstGeom>
                    <a:noFill/>
                    <a:ln>
                      <a:solidFill>
                        <a:schemeClr val="bg1">
                          <a:lumMod val="65000"/>
                        </a:schemeClr>
                      </a:solidFill>
                    </a:ln>
                  </pic:spPr>
                </pic:pic>
              </a:graphicData>
            </a:graphic>
          </wp:inline>
        </w:drawing>
      </w:r>
    </w:p>
    <w:p w14:paraId="1864F64C" w14:textId="77777777" w:rsidR="009E1547" w:rsidRDefault="009E1547" w:rsidP="009E1547">
      <w:pPr>
        <w:pStyle w:val="LabStepNumberedLevel2"/>
      </w:pPr>
      <w:r>
        <w:t xml:space="preserve">Click the link for </w:t>
      </w:r>
      <w:r w:rsidRPr="009E77D7">
        <w:rPr>
          <w:b/>
        </w:rPr>
        <w:t>App registration</w:t>
      </w:r>
      <w:r>
        <w:t>.</w:t>
      </w:r>
    </w:p>
    <w:p w14:paraId="74497169" w14:textId="77777777" w:rsidR="009E1547" w:rsidRDefault="009E1547" w:rsidP="009E1547">
      <w:pPr>
        <w:pStyle w:val="LabStepScreenshotLevel2"/>
      </w:pPr>
      <w:r>
        <w:drawing>
          <wp:inline distT="0" distB="0" distL="0" distR="0" wp14:anchorId="559D3F5D" wp14:editId="0C94AA15">
            <wp:extent cx="2212848" cy="2587752"/>
            <wp:effectExtent l="19050" t="19050" r="16510" b="222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12848" cy="2587752"/>
                    </a:xfrm>
                    <a:prstGeom prst="rect">
                      <a:avLst/>
                    </a:prstGeom>
                    <a:noFill/>
                    <a:ln>
                      <a:solidFill>
                        <a:schemeClr val="tx1">
                          <a:lumMod val="50000"/>
                          <a:lumOff val="50000"/>
                        </a:schemeClr>
                      </a:solidFill>
                    </a:ln>
                  </pic:spPr>
                </pic:pic>
              </a:graphicData>
            </a:graphic>
          </wp:inline>
        </w:drawing>
      </w:r>
    </w:p>
    <w:p w14:paraId="4090C500" w14:textId="77777777" w:rsidR="009E1547" w:rsidRDefault="009E1547" w:rsidP="009E1547">
      <w:pPr>
        <w:pStyle w:val="LabStepNumberedLevel2"/>
      </w:pPr>
      <w:r>
        <w:t xml:space="preserve">Click </w:t>
      </w:r>
      <w:r w:rsidRPr="009E77D7">
        <w:rPr>
          <w:b/>
        </w:rPr>
        <w:t>New application registration</w:t>
      </w:r>
      <w:r>
        <w:t>.</w:t>
      </w:r>
    </w:p>
    <w:p w14:paraId="0CE27495" w14:textId="77777777" w:rsidR="009E1547" w:rsidRDefault="009E1547" w:rsidP="009E1547">
      <w:pPr>
        <w:pStyle w:val="LabStepScreenshotLevel2"/>
      </w:pPr>
      <w:r>
        <w:drawing>
          <wp:inline distT="0" distB="0" distL="0" distR="0" wp14:anchorId="3E4D8C32" wp14:editId="40082637">
            <wp:extent cx="5486400" cy="1664208"/>
            <wp:effectExtent l="19050" t="19050" r="19050" b="12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1664208"/>
                    </a:xfrm>
                    <a:prstGeom prst="rect">
                      <a:avLst/>
                    </a:prstGeom>
                    <a:noFill/>
                    <a:ln>
                      <a:solidFill>
                        <a:schemeClr val="tx1">
                          <a:lumMod val="50000"/>
                          <a:lumOff val="50000"/>
                        </a:schemeClr>
                      </a:solidFill>
                    </a:ln>
                  </pic:spPr>
                </pic:pic>
              </a:graphicData>
            </a:graphic>
          </wp:inline>
        </w:drawing>
      </w:r>
    </w:p>
    <w:p w14:paraId="669F3AF7" w14:textId="77777777" w:rsidR="009E1547" w:rsidRDefault="009E1547" w:rsidP="009E1547">
      <w:pPr>
        <w:pStyle w:val="LabStepNumberedLevel2"/>
      </w:pPr>
      <w:r>
        <w:lastRenderedPageBreak/>
        <w:t>In the Create dialog…</w:t>
      </w:r>
    </w:p>
    <w:p w14:paraId="05A5F079" w14:textId="77777777" w:rsidR="009E1547" w:rsidRDefault="009E1547" w:rsidP="009E1547">
      <w:pPr>
        <w:pStyle w:val="LabStepNumberedLevel3"/>
      </w:pPr>
      <w:r>
        <w:t xml:space="preserve">Add a </w:t>
      </w:r>
      <w:r w:rsidRPr="009E77D7">
        <w:rPr>
          <w:b/>
        </w:rPr>
        <w:t>Name</w:t>
      </w:r>
      <w:r>
        <w:t xml:space="preserve"> of </w:t>
      </w:r>
      <w:r>
        <w:rPr>
          <w:b/>
        </w:rPr>
        <w:t>Power BI Embedded Lab</w:t>
      </w:r>
      <w:r>
        <w:t>.</w:t>
      </w:r>
    </w:p>
    <w:p w14:paraId="4A070429" w14:textId="77777777" w:rsidR="009E1547" w:rsidRDefault="009E1547" w:rsidP="009E1547">
      <w:pPr>
        <w:pStyle w:val="LabStepNumberedLevel3"/>
      </w:pPr>
      <w:r>
        <w:t xml:space="preserve">Set the </w:t>
      </w:r>
      <w:r w:rsidRPr="009E77D7">
        <w:rPr>
          <w:b/>
        </w:rPr>
        <w:t>Application type</w:t>
      </w:r>
      <w:r>
        <w:t xml:space="preserve"> to </w:t>
      </w:r>
      <w:r w:rsidRPr="009E77D7">
        <w:rPr>
          <w:b/>
        </w:rPr>
        <w:t>Native</w:t>
      </w:r>
      <w:r>
        <w:t>.</w:t>
      </w:r>
    </w:p>
    <w:p w14:paraId="0A376733" w14:textId="77777777" w:rsidR="009E1547" w:rsidRDefault="009E1547" w:rsidP="009E1547">
      <w:pPr>
        <w:pStyle w:val="LabStepNumberedLevel3"/>
      </w:pPr>
      <w:r>
        <w:t xml:space="preserve">Set the </w:t>
      </w:r>
      <w:r w:rsidRPr="009E77D7">
        <w:rPr>
          <w:b/>
        </w:rPr>
        <w:t>Redirect URI</w:t>
      </w:r>
      <w:r>
        <w:t xml:space="preserve"> to </w:t>
      </w:r>
      <w:hyperlink r:id="rId43" w:history="1">
        <w:r w:rsidRPr="00FD2581">
          <w:rPr>
            <w:rStyle w:val="Hyperlink"/>
          </w:rPr>
          <w:t>https://localhost/app1234</w:t>
        </w:r>
      </w:hyperlink>
      <w:r>
        <w:t>.</w:t>
      </w:r>
    </w:p>
    <w:p w14:paraId="0A7EBBE3" w14:textId="77777777" w:rsidR="009E1547" w:rsidRDefault="009E1547" w:rsidP="009E1547">
      <w:pPr>
        <w:pStyle w:val="LabStepNumberedLevel3"/>
      </w:pPr>
      <w:r>
        <w:t xml:space="preserve">Click the </w:t>
      </w:r>
      <w:r w:rsidRPr="009E77D7">
        <w:rPr>
          <w:b/>
        </w:rPr>
        <w:t>Create</w:t>
      </w:r>
      <w:r>
        <w:t xml:space="preserve"> button to create the new application.</w:t>
      </w:r>
    </w:p>
    <w:p w14:paraId="3AFABB52" w14:textId="77777777" w:rsidR="009E1547" w:rsidRDefault="009E1547" w:rsidP="009E1547">
      <w:pPr>
        <w:pStyle w:val="LabStepScreenshotLevel2"/>
      </w:pPr>
      <w:r>
        <w:drawing>
          <wp:inline distT="0" distB="0" distL="0" distR="0" wp14:anchorId="13AEF3D6" wp14:editId="39CD02C7">
            <wp:extent cx="1408176" cy="1865376"/>
            <wp:effectExtent l="19050" t="19050" r="20955" b="209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08176" cy="1865376"/>
                    </a:xfrm>
                    <a:prstGeom prst="rect">
                      <a:avLst/>
                    </a:prstGeom>
                    <a:noFill/>
                    <a:ln>
                      <a:solidFill>
                        <a:schemeClr val="tx1"/>
                      </a:solidFill>
                    </a:ln>
                  </pic:spPr>
                </pic:pic>
              </a:graphicData>
            </a:graphic>
          </wp:inline>
        </w:drawing>
      </w:r>
    </w:p>
    <w:p w14:paraId="3FF11A0C" w14:textId="77777777" w:rsidR="009E1547" w:rsidRDefault="009E1547" w:rsidP="009E1547">
      <w:pPr>
        <w:pStyle w:val="LabStepNumberedLevel2"/>
      </w:pPr>
      <w:r>
        <w:t>You should now see the overview page for the new Azure AD application.</w:t>
      </w:r>
    </w:p>
    <w:p w14:paraId="1F810F5C" w14:textId="77777777" w:rsidR="009E1547" w:rsidRDefault="009E1547" w:rsidP="009E1547">
      <w:pPr>
        <w:pStyle w:val="LabStepScreenshotLevel2"/>
      </w:pPr>
      <w:r>
        <w:drawing>
          <wp:inline distT="0" distB="0" distL="0" distR="0" wp14:anchorId="08F06250" wp14:editId="08F85E9F">
            <wp:extent cx="2551176" cy="987552"/>
            <wp:effectExtent l="19050" t="19050" r="20955" b="222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t="8280" r="23916" b="7246"/>
                    <a:stretch/>
                  </pic:blipFill>
                  <pic:spPr bwMode="auto">
                    <a:xfrm>
                      <a:off x="0" y="0"/>
                      <a:ext cx="2551176" cy="9875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536FD76" w14:textId="77777777" w:rsidR="009E1547" w:rsidRDefault="009E1547" w:rsidP="009E1547">
      <w:pPr>
        <w:pStyle w:val="LabStepNumberedLevel2"/>
      </w:pPr>
      <w:r>
        <w:t>Copy the GUID for the Application ID.</w:t>
      </w:r>
    </w:p>
    <w:p w14:paraId="19A664D2" w14:textId="77777777" w:rsidR="009E1547" w:rsidRDefault="009E1547" w:rsidP="009E1547">
      <w:pPr>
        <w:pStyle w:val="LabStepScreenshotLevel2"/>
      </w:pPr>
      <w:r>
        <w:drawing>
          <wp:inline distT="0" distB="0" distL="0" distR="0" wp14:anchorId="3B52BF25" wp14:editId="707BCFEC">
            <wp:extent cx="3977640" cy="932688"/>
            <wp:effectExtent l="19050" t="19050" r="22860" b="203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t="8280" r="805" b="25046"/>
                    <a:stretch/>
                  </pic:blipFill>
                  <pic:spPr bwMode="auto">
                    <a:xfrm>
                      <a:off x="0" y="0"/>
                      <a:ext cx="3977640" cy="93268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F7694AC" w14:textId="77777777" w:rsidR="009E1547" w:rsidRDefault="009E1547" w:rsidP="009E1547">
      <w:pPr>
        <w:pStyle w:val="LabExerciseCallout"/>
      </w:pPr>
      <w:r>
        <w:t>Note that the application ID and the client ID are the same thing. This is a constant source of confusion to developers new to Azure AD authentication. The GUID that identities an Azure AD application can be referred to as either the application ID or the client ID.</w:t>
      </w:r>
    </w:p>
    <w:p w14:paraId="23324FCC" w14:textId="77777777" w:rsidR="009E1547" w:rsidRDefault="009E1547" w:rsidP="009E1547">
      <w:pPr>
        <w:pStyle w:val="LabStepNumberedLevel2"/>
      </w:pPr>
      <w:r>
        <w:t xml:space="preserve">Copy the Application ID as the client ID value in </w:t>
      </w:r>
      <w:r w:rsidRPr="00F536E8">
        <w:rPr>
          <w:b/>
        </w:rPr>
        <w:t>EmbeddingConfigurationData.txt</w:t>
      </w:r>
      <w:r>
        <w:t>.</w:t>
      </w:r>
    </w:p>
    <w:p w14:paraId="5C2BF942" w14:textId="77777777" w:rsidR="009E1547" w:rsidRDefault="009E1547" w:rsidP="009E1547">
      <w:pPr>
        <w:pStyle w:val="LabStepScreenshotLevel2"/>
      </w:pPr>
      <w:r>
        <w:t>.</w:t>
      </w:r>
      <w:r>
        <w:drawing>
          <wp:inline distT="0" distB="0" distL="0" distR="0" wp14:anchorId="58E476A3" wp14:editId="4FA82641">
            <wp:extent cx="2880107" cy="1277137"/>
            <wp:effectExtent l="19050" t="19050" r="15875" b="184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11594"/>
                    <a:stretch/>
                  </pic:blipFill>
                  <pic:spPr bwMode="auto">
                    <a:xfrm>
                      <a:off x="0" y="0"/>
                      <a:ext cx="2880360" cy="127724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E064301" w14:textId="77777777" w:rsidR="009E1547" w:rsidRDefault="009E1547" w:rsidP="009E1547">
      <w:pPr>
        <w:pStyle w:val="LabStepNumberedLevel2"/>
      </w:pPr>
      <w:r>
        <w:t xml:space="preserve">Save changes to </w:t>
      </w:r>
      <w:r w:rsidRPr="00F536E8">
        <w:rPr>
          <w:b/>
        </w:rPr>
        <w:t>EmbeddingConfigurationData.txt</w:t>
      </w:r>
      <w:r>
        <w:t>.</w:t>
      </w:r>
    </w:p>
    <w:p w14:paraId="714531A9" w14:textId="77777777" w:rsidR="009E1547" w:rsidRDefault="009E1547" w:rsidP="009E1547">
      <w:pPr>
        <w:pStyle w:val="LabStepNumbered"/>
      </w:pPr>
      <w:r>
        <w:lastRenderedPageBreak/>
        <w:t>Configure the new Azure application with permissions to call the Power BI Service API.</w:t>
      </w:r>
    </w:p>
    <w:p w14:paraId="068F185C" w14:textId="77777777" w:rsidR="009E1547" w:rsidRDefault="009E1547" w:rsidP="009E1547">
      <w:pPr>
        <w:pStyle w:val="LabStepNumberedLevel2"/>
      </w:pPr>
      <w:r>
        <w:t xml:space="preserve">Click on the </w:t>
      </w:r>
      <w:r w:rsidRPr="001C20D7">
        <w:rPr>
          <w:b/>
        </w:rPr>
        <w:t>Settings</w:t>
      </w:r>
      <w:r>
        <w:t xml:space="preserve"> link to configure application settings,</w:t>
      </w:r>
    </w:p>
    <w:p w14:paraId="3AA62D8E" w14:textId="77777777" w:rsidR="009E1547" w:rsidRDefault="009E1547" w:rsidP="009E1547">
      <w:pPr>
        <w:pStyle w:val="LabStepScreenshotLevel2"/>
      </w:pPr>
      <w:r>
        <w:drawing>
          <wp:inline distT="0" distB="0" distL="0" distR="0" wp14:anchorId="00D059B1" wp14:editId="540D991E">
            <wp:extent cx="2532888" cy="950976"/>
            <wp:effectExtent l="19050" t="19050" r="20320" b="209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r="17667" b="21793"/>
                    <a:stretch/>
                  </pic:blipFill>
                  <pic:spPr bwMode="auto">
                    <a:xfrm>
                      <a:off x="0" y="0"/>
                      <a:ext cx="2532888" cy="95097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2E79E7" w14:textId="77777777" w:rsidR="009E1547" w:rsidRDefault="009E1547" w:rsidP="009E1547">
      <w:pPr>
        <w:pStyle w:val="LabStepNumberedLevel2"/>
      </w:pPr>
      <w:r>
        <w:t xml:space="preserve">Click </w:t>
      </w:r>
      <w:r w:rsidRPr="001C20D7">
        <w:rPr>
          <w:b/>
        </w:rPr>
        <w:t>Required permissions</w:t>
      </w:r>
      <w:r>
        <w:t>.</w:t>
      </w:r>
    </w:p>
    <w:p w14:paraId="56075A2C" w14:textId="77777777" w:rsidR="009E1547" w:rsidRDefault="009E1547" w:rsidP="009E1547">
      <w:pPr>
        <w:pStyle w:val="LabStepScreenshotLevel2"/>
      </w:pPr>
      <w:r>
        <w:drawing>
          <wp:inline distT="0" distB="0" distL="0" distR="0" wp14:anchorId="28B7E81F" wp14:editId="3250B27F">
            <wp:extent cx="3337560" cy="1362456"/>
            <wp:effectExtent l="19050" t="19050" r="1524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37560" cy="1362456"/>
                    </a:xfrm>
                    <a:prstGeom prst="rect">
                      <a:avLst/>
                    </a:prstGeom>
                    <a:noFill/>
                    <a:ln>
                      <a:solidFill>
                        <a:schemeClr val="tx1"/>
                      </a:solidFill>
                    </a:ln>
                  </pic:spPr>
                </pic:pic>
              </a:graphicData>
            </a:graphic>
          </wp:inline>
        </w:drawing>
      </w:r>
    </w:p>
    <w:p w14:paraId="731B4038" w14:textId="77777777" w:rsidR="009E1547" w:rsidRDefault="009E1547" w:rsidP="009E1547">
      <w:pPr>
        <w:pStyle w:val="LabStepNumberedLevel2"/>
      </w:pPr>
      <w:r>
        <w:t xml:space="preserve">Click the </w:t>
      </w:r>
      <w:r w:rsidRPr="001C20D7">
        <w:rPr>
          <w:b/>
        </w:rPr>
        <w:t>Add</w:t>
      </w:r>
      <w:r>
        <w:t xml:space="preserve"> button on the </w:t>
      </w:r>
      <w:r w:rsidRPr="001C20D7">
        <w:rPr>
          <w:b/>
        </w:rPr>
        <w:t>Required permissions</w:t>
      </w:r>
      <w:r>
        <w:t xml:space="preserve"> blade.</w:t>
      </w:r>
    </w:p>
    <w:p w14:paraId="777B964E" w14:textId="77777777" w:rsidR="009E1547" w:rsidRDefault="009E1547" w:rsidP="009E1547">
      <w:pPr>
        <w:pStyle w:val="LabStepScreenshotLevel2"/>
      </w:pPr>
      <w:r>
        <w:drawing>
          <wp:inline distT="0" distB="0" distL="0" distR="0" wp14:anchorId="5CDC85AE" wp14:editId="1301525C">
            <wp:extent cx="1682496" cy="923544"/>
            <wp:effectExtent l="19050" t="19050" r="13335"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82496" cy="923544"/>
                    </a:xfrm>
                    <a:prstGeom prst="rect">
                      <a:avLst/>
                    </a:prstGeom>
                    <a:noFill/>
                    <a:ln>
                      <a:solidFill>
                        <a:schemeClr val="tx1"/>
                      </a:solidFill>
                    </a:ln>
                  </pic:spPr>
                </pic:pic>
              </a:graphicData>
            </a:graphic>
          </wp:inline>
        </w:drawing>
      </w:r>
    </w:p>
    <w:p w14:paraId="5B42392D" w14:textId="77777777" w:rsidR="009E1547" w:rsidRDefault="009E1547" w:rsidP="009E1547">
      <w:pPr>
        <w:pStyle w:val="LabStepNumberedLevel2"/>
      </w:pPr>
      <w:r>
        <w:t xml:space="preserve">Click the </w:t>
      </w:r>
      <w:r w:rsidRPr="001C20D7">
        <w:rPr>
          <w:b/>
        </w:rPr>
        <w:t>Select an API</w:t>
      </w:r>
      <w:r>
        <w:t xml:space="preserve"> option in the </w:t>
      </w:r>
      <w:r w:rsidRPr="001C20D7">
        <w:rPr>
          <w:b/>
        </w:rPr>
        <w:t>Add API</w:t>
      </w:r>
      <w:r>
        <w:t xml:space="preserve"> access blade.</w:t>
      </w:r>
    </w:p>
    <w:p w14:paraId="16986385" w14:textId="77777777" w:rsidR="009E1547" w:rsidRDefault="009E1547" w:rsidP="009E1547">
      <w:pPr>
        <w:pStyle w:val="LabStepScreenshotLevel2"/>
      </w:pPr>
      <w:r>
        <w:drawing>
          <wp:inline distT="0" distB="0" distL="0" distR="0" wp14:anchorId="34C14759" wp14:editId="75DAF673">
            <wp:extent cx="4828032" cy="1152144"/>
            <wp:effectExtent l="19050" t="19050" r="10795"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28032" cy="1152144"/>
                    </a:xfrm>
                    <a:prstGeom prst="rect">
                      <a:avLst/>
                    </a:prstGeom>
                    <a:noFill/>
                    <a:ln>
                      <a:solidFill>
                        <a:schemeClr val="tx1">
                          <a:lumMod val="50000"/>
                          <a:lumOff val="50000"/>
                        </a:schemeClr>
                      </a:solidFill>
                    </a:ln>
                  </pic:spPr>
                </pic:pic>
              </a:graphicData>
            </a:graphic>
          </wp:inline>
        </w:drawing>
      </w:r>
    </w:p>
    <w:p w14:paraId="6F2E9591" w14:textId="77777777" w:rsidR="009E1547" w:rsidRDefault="009E1547" w:rsidP="009E1547">
      <w:pPr>
        <w:pStyle w:val="LabStepNumberedLevel2"/>
      </w:pPr>
      <w:r>
        <w:t xml:space="preserve">In the </w:t>
      </w:r>
      <w:r w:rsidRPr="001C20D7">
        <w:rPr>
          <w:b/>
        </w:rPr>
        <w:t>Select an API</w:t>
      </w:r>
      <w:r>
        <w:t xml:space="preserve"> blade, click </w:t>
      </w:r>
      <w:r w:rsidRPr="001C20D7">
        <w:rPr>
          <w:b/>
        </w:rPr>
        <w:t>Power BI Service</w:t>
      </w:r>
      <w:r>
        <w:t>.</w:t>
      </w:r>
    </w:p>
    <w:p w14:paraId="692CDAFA" w14:textId="77777777" w:rsidR="009E1547" w:rsidRDefault="009E1547" w:rsidP="009E1547">
      <w:pPr>
        <w:pStyle w:val="LabStepScreenshotLevel2"/>
      </w:pPr>
      <w:r>
        <w:drawing>
          <wp:inline distT="0" distB="0" distL="0" distR="0" wp14:anchorId="6C2D80CD" wp14:editId="28B32F63">
            <wp:extent cx="2368296" cy="1591056"/>
            <wp:effectExtent l="19050" t="19050" r="1333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17823"/>
                    <a:stretch/>
                  </pic:blipFill>
                  <pic:spPr bwMode="auto">
                    <a:xfrm>
                      <a:off x="0" y="0"/>
                      <a:ext cx="2368296" cy="1591056"/>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D99A09" w14:textId="77777777" w:rsidR="009E1547" w:rsidRDefault="009E1547" w:rsidP="009E1547">
      <w:pPr>
        <w:pStyle w:val="LabStepNumberedLevel2"/>
      </w:pPr>
      <w:r>
        <w:lastRenderedPageBreak/>
        <w:t xml:space="preserve">In the </w:t>
      </w:r>
      <w:r w:rsidRPr="001C20D7">
        <w:rPr>
          <w:b/>
        </w:rPr>
        <w:t>Enable Access</w:t>
      </w:r>
      <w:r>
        <w:t xml:space="preserve"> blade, click the top checkbox for </w:t>
      </w:r>
      <w:r w:rsidRPr="001C20D7">
        <w:rPr>
          <w:b/>
        </w:rPr>
        <w:t>DELEGATED PERMISSIONS</w:t>
      </w:r>
      <w:r>
        <w:t xml:space="preserve"> to select all the permissions.</w:t>
      </w:r>
    </w:p>
    <w:p w14:paraId="4EF736B7" w14:textId="77777777" w:rsidR="009E1547" w:rsidRDefault="009E1547" w:rsidP="009E1547">
      <w:pPr>
        <w:pStyle w:val="LabStepScreenshotLevel2"/>
      </w:pPr>
      <w:r>
        <w:drawing>
          <wp:inline distT="0" distB="0" distL="0" distR="0" wp14:anchorId="7D2DA6A1" wp14:editId="5B5E5B22">
            <wp:extent cx="2551176" cy="1225296"/>
            <wp:effectExtent l="19050" t="19050" r="20955" b="13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51176" cy="1225296"/>
                    </a:xfrm>
                    <a:prstGeom prst="rect">
                      <a:avLst/>
                    </a:prstGeom>
                    <a:noFill/>
                    <a:ln>
                      <a:solidFill>
                        <a:schemeClr val="tx1">
                          <a:lumMod val="50000"/>
                          <a:lumOff val="50000"/>
                        </a:schemeClr>
                      </a:solidFill>
                    </a:ln>
                  </pic:spPr>
                </pic:pic>
              </a:graphicData>
            </a:graphic>
          </wp:inline>
        </w:drawing>
      </w:r>
    </w:p>
    <w:p w14:paraId="7CFAF699" w14:textId="77777777" w:rsidR="009E1547" w:rsidRDefault="009E1547" w:rsidP="009E1547">
      <w:pPr>
        <w:pStyle w:val="LabStepNumberedLevel2"/>
      </w:pPr>
      <w:r>
        <w:t xml:space="preserve">Once you have selected all the permissions, click the </w:t>
      </w:r>
      <w:r w:rsidRPr="001C20D7">
        <w:rPr>
          <w:b/>
        </w:rPr>
        <w:t>Select</w:t>
      </w:r>
      <w:r>
        <w:t xml:space="preserve"> button at the bottom of the blade.</w:t>
      </w:r>
    </w:p>
    <w:p w14:paraId="42D34FE8" w14:textId="77777777" w:rsidR="009E1547" w:rsidRDefault="009E1547" w:rsidP="009E1547">
      <w:pPr>
        <w:pStyle w:val="LabStepScreenshotLevel2"/>
      </w:pPr>
      <w:r>
        <w:drawing>
          <wp:inline distT="0" distB="0" distL="0" distR="0" wp14:anchorId="4DDB0FE0" wp14:editId="67FCED1F">
            <wp:extent cx="1929384" cy="822960"/>
            <wp:effectExtent l="19050" t="19050" r="13970"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29384" cy="822960"/>
                    </a:xfrm>
                    <a:prstGeom prst="rect">
                      <a:avLst/>
                    </a:prstGeom>
                    <a:noFill/>
                    <a:ln>
                      <a:solidFill>
                        <a:schemeClr val="tx1">
                          <a:lumMod val="50000"/>
                          <a:lumOff val="50000"/>
                        </a:schemeClr>
                      </a:solidFill>
                    </a:ln>
                  </pic:spPr>
                </pic:pic>
              </a:graphicData>
            </a:graphic>
          </wp:inline>
        </w:drawing>
      </w:r>
    </w:p>
    <w:p w14:paraId="3FAD48BB" w14:textId="77777777" w:rsidR="009E1547" w:rsidRDefault="009E1547" w:rsidP="009E1547">
      <w:pPr>
        <w:pStyle w:val="LabStepNumberedLevel2"/>
      </w:pPr>
      <w:r>
        <w:t xml:space="preserve">Click the </w:t>
      </w:r>
      <w:r w:rsidRPr="001C20D7">
        <w:rPr>
          <w:b/>
        </w:rPr>
        <w:t>Done</w:t>
      </w:r>
      <w:r>
        <w:t xml:space="preserve"> button at the bottom of the </w:t>
      </w:r>
      <w:r w:rsidRPr="001C20D7">
        <w:rPr>
          <w:b/>
        </w:rPr>
        <w:t>Add API Access</w:t>
      </w:r>
      <w:r>
        <w:t xml:space="preserve"> blade.</w:t>
      </w:r>
    </w:p>
    <w:p w14:paraId="75CBF26A" w14:textId="77777777" w:rsidR="009E1547" w:rsidRDefault="009E1547" w:rsidP="009E1547">
      <w:pPr>
        <w:pStyle w:val="LabStepScreenshotLevel2"/>
      </w:pPr>
      <w:r>
        <w:drawing>
          <wp:inline distT="0" distB="0" distL="0" distR="0" wp14:anchorId="6D21BBEA" wp14:editId="4232F14D">
            <wp:extent cx="1719072" cy="731520"/>
            <wp:effectExtent l="19050" t="19050" r="14605" b="114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19072" cy="731520"/>
                    </a:xfrm>
                    <a:prstGeom prst="rect">
                      <a:avLst/>
                    </a:prstGeom>
                    <a:noFill/>
                    <a:ln>
                      <a:solidFill>
                        <a:schemeClr val="tx1">
                          <a:lumMod val="50000"/>
                          <a:lumOff val="50000"/>
                        </a:schemeClr>
                      </a:solidFill>
                    </a:ln>
                  </pic:spPr>
                </pic:pic>
              </a:graphicData>
            </a:graphic>
          </wp:inline>
        </w:drawing>
      </w:r>
    </w:p>
    <w:p w14:paraId="2C1FCD76" w14:textId="77777777" w:rsidR="009E1547" w:rsidRDefault="009E1547" w:rsidP="009E1547">
      <w:pPr>
        <w:pStyle w:val="LabStepNumberedLevel2"/>
      </w:pPr>
      <w:r>
        <w:t xml:space="preserve">At this point, you should be able to verify that the Power BI Service has been added to the </w:t>
      </w:r>
      <w:r w:rsidRPr="00D8601B">
        <w:rPr>
          <w:b/>
        </w:rPr>
        <w:t>Required permissions</w:t>
      </w:r>
      <w:r>
        <w:t xml:space="preserve"> list.</w:t>
      </w:r>
    </w:p>
    <w:p w14:paraId="5B19F292" w14:textId="77777777" w:rsidR="009E1547" w:rsidRDefault="009E1547" w:rsidP="009E1547">
      <w:pPr>
        <w:pStyle w:val="LabStepScreenshotLevel2"/>
      </w:pPr>
      <w:r>
        <w:drawing>
          <wp:inline distT="0" distB="0" distL="0" distR="0" wp14:anchorId="375FE307" wp14:editId="74954507">
            <wp:extent cx="2660904" cy="548640"/>
            <wp:effectExtent l="19050" t="19050" r="25400" b="228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a:extLst>
                        <a:ext uri="{28A0092B-C50C-407E-A947-70E740481C1C}">
                          <a14:useLocalDpi xmlns:a14="http://schemas.microsoft.com/office/drawing/2010/main" val="0"/>
                        </a:ext>
                      </a:extLst>
                    </a:blip>
                    <a:srcRect l="1949" t="45522"/>
                    <a:stretch/>
                  </pic:blipFill>
                  <pic:spPr bwMode="auto">
                    <a:xfrm>
                      <a:off x="0" y="0"/>
                      <a:ext cx="2660904" cy="54864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D7BA88E" w14:textId="77777777" w:rsidR="009E1547" w:rsidRDefault="009E1547" w:rsidP="009E1547">
      <w:pPr>
        <w:pStyle w:val="LabStepNumbered"/>
      </w:pPr>
      <w:r>
        <w:t>Grant permissions through the Azure portal to remove the need for an interactive login.</w:t>
      </w:r>
    </w:p>
    <w:p w14:paraId="5BFDF712" w14:textId="77777777" w:rsidR="009E1547" w:rsidRDefault="009E1547" w:rsidP="009E1547">
      <w:pPr>
        <w:pStyle w:val="LabStepNumberedLevel2"/>
      </w:pPr>
      <w:r>
        <w:t xml:space="preserve">In the </w:t>
      </w:r>
      <w:r w:rsidRPr="00A537EC">
        <w:rPr>
          <w:b/>
        </w:rPr>
        <w:t>Required permissions</w:t>
      </w:r>
      <w:r>
        <w:t xml:space="preserve"> section, click the </w:t>
      </w:r>
      <w:r w:rsidRPr="00A537EC">
        <w:rPr>
          <w:b/>
        </w:rPr>
        <w:t>Grant Permissions</w:t>
      </w:r>
      <w:r>
        <w:t xml:space="preserve"> button.</w:t>
      </w:r>
    </w:p>
    <w:p w14:paraId="38FC632D" w14:textId="77777777" w:rsidR="009E1547" w:rsidRDefault="009E1547" w:rsidP="009E1547">
      <w:pPr>
        <w:pStyle w:val="LabStepScreenshotLevel2"/>
      </w:pPr>
      <w:r>
        <w:drawing>
          <wp:inline distT="0" distB="0" distL="0" distR="0" wp14:anchorId="1D86144F" wp14:editId="3BC5CA6E">
            <wp:extent cx="2642616" cy="978408"/>
            <wp:effectExtent l="19050" t="19050" r="24765" b="127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42616" cy="978408"/>
                    </a:xfrm>
                    <a:prstGeom prst="rect">
                      <a:avLst/>
                    </a:prstGeom>
                    <a:noFill/>
                    <a:ln>
                      <a:solidFill>
                        <a:schemeClr val="tx1">
                          <a:lumMod val="50000"/>
                          <a:lumOff val="50000"/>
                        </a:schemeClr>
                      </a:solidFill>
                    </a:ln>
                  </pic:spPr>
                </pic:pic>
              </a:graphicData>
            </a:graphic>
          </wp:inline>
        </w:drawing>
      </w:r>
    </w:p>
    <w:p w14:paraId="457595EE" w14:textId="77777777" w:rsidR="009E1547" w:rsidRDefault="009E1547" w:rsidP="009E1547">
      <w:pPr>
        <w:pStyle w:val="LabStepNumberedLevel2"/>
      </w:pPr>
      <w:r>
        <w:t xml:space="preserve">When prompted by the dialog that asks you to grant permissions, click </w:t>
      </w:r>
      <w:r w:rsidRPr="00A537EC">
        <w:rPr>
          <w:b/>
        </w:rPr>
        <w:t>Yes</w:t>
      </w:r>
      <w:r>
        <w:t>.</w:t>
      </w:r>
    </w:p>
    <w:p w14:paraId="4B05AA78" w14:textId="77777777" w:rsidR="009E1547" w:rsidRDefault="009E1547" w:rsidP="009E1547">
      <w:pPr>
        <w:pStyle w:val="LabStepScreenshotLevel2"/>
      </w:pPr>
      <w:r>
        <w:drawing>
          <wp:inline distT="0" distB="0" distL="0" distR="0" wp14:anchorId="2DF3AC7D" wp14:editId="782CF8AB">
            <wp:extent cx="2642616" cy="740664"/>
            <wp:effectExtent l="19050" t="19050" r="24765" b="215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42616" cy="740664"/>
                    </a:xfrm>
                    <a:prstGeom prst="rect">
                      <a:avLst/>
                    </a:prstGeom>
                    <a:noFill/>
                    <a:ln>
                      <a:solidFill>
                        <a:schemeClr val="tx1">
                          <a:lumMod val="50000"/>
                          <a:lumOff val="50000"/>
                        </a:schemeClr>
                      </a:solidFill>
                    </a:ln>
                  </pic:spPr>
                </pic:pic>
              </a:graphicData>
            </a:graphic>
          </wp:inline>
        </w:drawing>
      </w:r>
    </w:p>
    <w:p w14:paraId="3369A3B9" w14:textId="77777777" w:rsidR="009E1547" w:rsidRDefault="009E1547" w:rsidP="009E1547">
      <w:pPr>
        <w:pStyle w:val="LabExerciseCallout"/>
      </w:pPr>
      <w:r>
        <w:t>You have now completed the process of creating and configuring your Azure AD application for this lab.</w:t>
      </w:r>
    </w:p>
    <w:p w14:paraId="76BAB9C9" w14:textId="77777777" w:rsidR="009E1547" w:rsidRPr="00AB0146" w:rsidRDefault="009E1547" w:rsidP="009E1547">
      <w:pPr>
        <w:pStyle w:val="Heading3"/>
      </w:pPr>
      <w:r>
        <w:lastRenderedPageBreak/>
        <w:t>Exercise 3: Create a new MVC Application using Visual Studio 2017</w:t>
      </w:r>
    </w:p>
    <w:p w14:paraId="74763C18" w14:textId="77777777" w:rsidR="009E1547" w:rsidRDefault="009E1547" w:rsidP="009E1547">
      <w:pPr>
        <w:pStyle w:val="LabExerciseLeadIn"/>
      </w:pPr>
      <w:r>
        <w:t>In this exercise you will create a new Web Application project using Visual Studio 2017 and the ASP.NET MVC framework.</w:t>
      </w:r>
    </w:p>
    <w:p w14:paraId="76EC4A18" w14:textId="77777777" w:rsidR="009E1547" w:rsidRDefault="009E1547" w:rsidP="009E1547">
      <w:pPr>
        <w:pStyle w:val="LabStepNumbered"/>
        <w:numPr>
          <w:ilvl w:val="0"/>
          <w:numId w:val="7"/>
        </w:numPr>
      </w:pPr>
      <w:r>
        <w:t xml:space="preserve">Launch </w:t>
      </w:r>
      <w:r w:rsidRPr="0047103F">
        <w:rPr>
          <w:b/>
        </w:rPr>
        <w:t>Visual Studio 2017</w:t>
      </w:r>
      <w:r>
        <w:t>.</w:t>
      </w:r>
    </w:p>
    <w:p w14:paraId="61E371C7" w14:textId="77777777" w:rsidR="009E1547" w:rsidRDefault="009E1547" w:rsidP="009E1547">
      <w:pPr>
        <w:pStyle w:val="LabStepNumbered"/>
      </w:pPr>
      <w:r>
        <w:t>Create a new ASP.NET MVC project in Visual Studio 2017.</w:t>
      </w:r>
    </w:p>
    <w:p w14:paraId="6D90D142" w14:textId="77777777" w:rsidR="009E1547" w:rsidRDefault="009E1547" w:rsidP="009E1547">
      <w:pPr>
        <w:pStyle w:val="LabStepNumberedLevel2"/>
      </w:pPr>
      <w:r>
        <w:t xml:space="preserve">In Visual Studio select </w:t>
      </w:r>
      <w:r w:rsidRPr="000C3A99">
        <w:rPr>
          <w:b/>
        </w:rPr>
        <w:t xml:space="preserve">File </w:t>
      </w:r>
      <w:r>
        <w:rPr>
          <w:b/>
        </w:rPr>
        <w:t>&gt; New</w:t>
      </w:r>
      <w:r w:rsidRPr="000C3A99">
        <w:rPr>
          <w:b/>
        </w:rPr>
        <w:t xml:space="preserve"> </w:t>
      </w:r>
      <w:r>
        <w:rPr>
          <w:b/>
        </w:rPr>
        <w:t xml:space="preserve">&gt; </w:t>
      </w:r>
      <w:r w:rsidRPr="000C3A99">
        <w:rPr>
          <w:b/>
        </w:rPr>
        <w:t>Project</w:t>
      </w:r>
      <w:r>
        <w:t>.</w:t>
      </w:r>
    </w:p>
    <w:p w14:paraId="67B8B561" w14:textId="77777777" w:rsidR="009E1547" w:rsidRDefault="009E1547" w:rsidP="009E1547">
      <w:pPr>
        <w:pStyle w:val="LabStepNumberedLevel2"/>
      </w:pPr>
      <w:r>
        <w:t xml:space="preserve">In the </w:t>
      </w:r>
      <w:r>
        <w:rPr>
          <w:b/>
        </w:rPr>
        <w:t>New</w:t>
      </w:r>
      <w:r w:rsidRPr="004008BD">
        <w:rPr>
          <w:b/>
        </w:rPr>
        <w:t xml:space="preserve"> Project</w:t>
      </w:r>
      <w:r>
        <w:t xml:space="preserve"> dialog:</w:t>
      </w:r>
    </w:p>
    <w:p w14:paraId="3413335D" w14:textId="77777777" w:rsidR="009E1547" w:rsidRDefault="009E1547" w:rsidP="009E1547">
      <w:pPr>
        <w:pStyle w:val="LabStepNumberedLevel3"/>
        <w:ind w:left="1008" w:hanging="288"/>
      </w:pPr>
      <w:r>
        <w:t xml:space="preserve">Select </w:t>
      </w:r>
      <w:r>
        <w:rPr>
          <w:b/>
        </w:rPr>
        <w:t>Installed &gt; T</w:t>
      </w:r>
      <w:r w:rsidRPr="00F81206">
        <w:rPr>
          <w:b/>
        </w:rPr>
        <w:t xml:space="preserve">emplates </w:t>
      </w:r>
      <w:r>
        <w:rPr>
          <w:b/>
        </w:rPr>
        <w:t xml:space="preserve">&gt; </w:t>
      </w:r>
      <w:r w:rsidRPr="00F81206">
        <w:rPr>
          <w:b/>
        </w:rPr>
        <w:t xml:space="preserve">Visual C# </w:t>
      </w:r>
      <w:r>
        <w:rPr>
          <w:b/>
        </w:rPr>
        <w:t>&gt; Web</w:t>
      </w:r>
      <w:r>
        <w:t>.</w:t>
      </w:r>
    </w:p>
    <w:p w14:paraId="5FA64A8E" w14:textId="77777777" w:rsidR="009E1547" w:rsidRDefault="009E1547" w:rsidP="009E1547">
      <w:pPr>
        <w:pStyle w:val="LabStepNumberedLevel3"/>
        <w:ind w:left="1008" w:hanging="288"/>
      </w:pPr>
      <w:r>
        <w:t xml:space="preserve">Select the </w:t>
      </w:r>
      <w:r w:rsidRPr="00D81B55">
        <w:rPr>
          <w:b/>
        </w:rPr>
        <w:t>ASP.NET Web Application</w:t>
      </w:r>
      <w:r>
        <w:t xml:space="preserve"> project template.</w:t>
      </w:r>
    </w:p>
    <w:p w14:paraId="09870647" w14:textId="77777777" w:rsidR="009E1547" w:rsidRDefault="009E1547" w:rsidP="009E1547">
      <w:pPr>
        <w:pStyle w:val="LabStepNumberedLevel3"/>
        <w:ind w:left="1008" w:hanging="288"/>
      </w:pPr>
      <w:r w:rsidRPr="00F81206">
        <w:t xml:space="preserve">Name the </w:t>
      </w:r>
      <w:r>
        <w:t xml:space="preserve">new project </w:t>
      </w:r>
      <w:r>
        <w:rPr>
          <w:b/>
        </w:rPr>
        <w:t>EmbeddedLab</w:t>
      </w:r>
      <w:r>
        <w:t>.</w:t>
      </w:r>
    </w:p>
    <w:p w14:paraId="1C08795C" w14:textId="77777777" w:rsidR="009E1547" w:rsidRDefault="009E1547" w:rsidP="009E1547">
      <w:pPr>
        <w:pStyle w:val="LabStepNumberedLevel3"/>
      </w:pPr>
      <w:r>
        <w:t>Add the new project into the folder at</w:t>
      </w:r>
      <w:r>
        <w:rPr>
          <w:b/>
        </w:rPr>
        <w:t xml:space="preserve"> </w:t>
      </w:r>
      <w:r w:rsidRPr="00D81B55">
        <w:rPr>
          <w:b/>
        </w:rPr>
        <w:t>C:\Student\Modules\</w:t>
      </w:r>
      <w:r w:rsidRPr="005F22AC">
        <w:rPr>
          <w:b/>
        </w:rPr>
        <w:t>08_PBIEmbedding\Lab</w:t>
      </w:r>
      <w:r>
        <w:t>.</w:t>
      </w:r>
    </w:p>
    <w:p w14:paraId="0C246E4E" w14:textId="77777777" w:rsidR="009E1547" w:rsidRPr="002A7D61" w:rsidRDefault="009E1547" w:rsidP="009E1547">
      <w:pPr>
        <w:pStyle w:val="LabStepNumberedLevel3"/>
        <w:ind w:left="1008" w:hanging="288"/>
      </w:pPr>
      <w:r>
        <w:t xml:space="preserve">Click </w:t>
      </w:r>
      <w:r w:rsidRPr="002A7D61">
        <w:rPr>
          <w:b/>
        </w:rPr>
        <w:t>OK</w:t>
      </w:r>
      <w:r>
        <w:t xml:space="preserve"> to display the </w:t>
      </w:r>
      <w:r>
        <w:rPr>
          <w:b/>
        </w:rPr>
        <w:t>New ASP.Net Web Application</w:t>
      </w:r>
      <w:r>
        <w:t xml:space="preserve"> wizard.</w:t>
      </w:r>
    </w:p>
    <w:p w14:paraId="6CA85C6F" w14:textId="77777777" w:rsidR="009E1547" w:rsidRPr="00F81206" w:rsidRDefault="009E1547" w:rsidP="009E1547">
      <w:pPr>
        <w:pStyle w:val="LabStepScreenshotLevel2"/>
      </w:pPr>
      <w:r>
        <w:drawing>
          <wp:inline distT="0" distB="0" distL="0" distR="0" wp14:anchorId="704CC057" wp14:editId="4B7BAC23">
            <wp:extent cx="3383280" cy="1728216"/>
            <wp:effectExtent l="19050" t="19050" r="26670" b="247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83280" cy="1728216"/>
                    </a:xfrm>
                    <a:prstGeom prst="rect">
                      <a:avLst/>
                    </a:prstGeom>
                    <a:ln>
                      <a:solidFill>
                        <a:schemeClr val="tx1"/>
                      </a:solidFill>
                    </a:ln>
                  </pic:spPr>
                </pic:pic>
              </a:graphicData>
            </a:graphic>
          </wp:inline>
        </w:drawing>
      </w:r>
    </w:p>
    <w:p w14:paraId="11EEEDB6" w14:textId="77777777" w:rsidR="009E1547" w:rsidRDefault="009E1547" w:rsidP="009E1547">
      <w:pPr>
        <w:pStyle w:val="LabStepNumberedLevel2"/>
      </w:pPr>
      <w:r>
        <w:t xml:space="preserve">In the </w:t>
      </w:r>
      <w:r>
        <w:rPr>
          <w:b/>
        </w:rPr>
        <w:t xml:space="preserve">New ASP.Net Web Application </w:t>
      </w:r>
      <w:r>
        <w:t xml:space="preserve">dialog, select the </w:t>
      </w:r>
      <w:r>
        <w:rPr>
          <w:b/>
        </w:rPr>
        <w:t>Empty</w:t>
      </w:r>
      <w:r>
        <w:t xml:space="preserve"> template.</w:t>
      </w:r>
    </w:p>
    <w:p w14:paraId="16221B70" w14:textId="77777777" w:rsidR="009E1547" w:rsidRDefault="009E1547" w:rsidP="009E1547">
      <w:pPr>
        <w:pStyle w:val="LabStepNumberedLevel2"/>
      </w:pPr>
      <w:r>
        <w:t xml:space="preserve">In the section with the caption </w:t>
      </w:r>
      <w:r w:rsidRPr="00E43B0E">
        <w:rPr>
          <w:b/>
        </w:rPr>
        <w:t>Add folders and core references</w:t>
      </w:r>
      <w:r>
        <w:t xml:space="preserve">, make sure the </w:t>
      </w:r>
      <w:r>
        <w:rPr>
          <w:b/>
        </w:rPr>
        <w:t>MVC</w:t>
      </w:r>
      <w:r>
        <w:t xml:space="preserve"> checkbox is checked.</w:t>
      </w:r>
    </w:p>
    <w:p w14:paraId="358353A2" w14:textId="77777777" w:rsidR="009E1547" w:rsidRDefault="009E1547" w:rsidP="009E1547">
      <w:pPr>
        <w:pStyle w:val="LabStepNumberedLevel2"/>
      </w:pPr>
      <w:r>
        <w:t xml:space="preserve">Click the </w:t>
      </w:r>
      <w:r w:rsidRPr="00E84D61">
        <w:rPr>
          <w:b/>
        </w:rPr>
        <w:t>OK</w:t>
      </w:r>
      <w:r>
        <w:t xml:space="preserve"> button to create the new project.</w:t>
      </w:r>
    </w:p>
    <w:p w14:paraId="0A2C2D52" w14:textId="77777777" w:rsidR="009E1547" w:rsidRDefault="009E1547" w:rsidP="009E1547">
      <w:pPr>
        <w:pStyle w:val="LabStepScreenshotLevel2"/>
      </w:pPr>
      <w:r>
        <w:drawing>
          <wp:inline distT="0" distB="0" distL="0" distR="0" wp14:anchorId="62878F28" wp14:editId="058BE693">
            <wp:extent cx="2706624" cy="1764792"/>
            <wp:effectExtent l="19050" t="19050" r="17780" b="260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06624" cy="1764792"/>
                    </a:xfrm>
                    <a:prstGeom prst="rect">
                      <a:avLst/>
                    </a:prstGeom>
                    <a:noFill/>
                    <a:ln>
                      <a:solidFill>
                        <a:schemeClr val="tx1"/>
                      </a:solidFill>
                    </a:ln>
                  </pic:spPr>
                </pic:pic>
              </a:graphicData>
            </a:graphic>
          </wp:inline>
        </w:drawing>
      </w:r>
    </w:p>
    <w:p w14:paraId="5BD3507E" w14:textId="77777777" w:rsidR="009E1547" w:rsidRDefault="009E1547" w:rsidP="009E1547">
      <w:pPr>
        <w:pStyle w:val="LabStepNumberedLevel2"/>
      </w:pPr>
      <w:r>
        <w:t xml:space="preserve">When Visual Studio finishes creating the project, it displays an information page. Close this page by clicking the </w:t>
      </w:r>
      <w:r w:rsidRPr="00E84D61">
        <w:rPr>
          <w:b/>
        </w:rPr>
        <w:t>x</w:t>
      </w:r>
      <w:r>
        <w:t xml:space="preserve"> in the tab.</w:t>
      </w:r>
    </w:p>
    <w:p w14:paraId="54C3EA55" w14:textId="77777777" w:rsidR="009E1547" w:rsidRDefault="009E1547" w:rsidP="009E1547">
      <w:pPr>
        <w:pStyle w:val="LabStepScreenshotLevel2"/>
      </w:pPr>
      <w:r>
        <w:drawing>
          <wp:inline distT="0" distB="0" distL="0" distR="0" wp14:anchorId="63193E3D" wp14:editId="5A7583C6">
            <wp:extent cx="3651463" cy="1116918"/>
            <wp:effectExtent l="19050" t="19050" r="2540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64226" cy="1120822"/>
                    </a:xfrm>
                    <a:prstGeom prst="rect">
                      <a:avLst/>
                    </a:prstGeom>
                    <a:noFill/>
                    <a:ln>
                      <a:solidFill>
                        <a:schemeClr val="tx1"/>
                      </a:solidFill>
                    </a:ln>
                  </pic:spPr>
                </pic:pic>
              </a:graphicData>
            </a:graphic>
          </wp:inline>
        </w:drawing>
      </w:r>
    </w:p>
    <w:p w14:paraId="7B01A2AE" w14:textId="77777777" w:rsidR="009E1547" w:rsidRDefault="009E1547" w:rsidP="009E1547">
      <w:pPr>
        <w:pStyle w:val="LabStepNumberedLevel2"/>
      </w:pPr>
      <w:r>
        <w:lastRenderedPageBreak/>
        <w:t xml:space="preserve">Take a minute to familiarize yourself with the structure of the project in the </w:t>
      </w:r>
      <w:r w:rsidRPr="00E84D61">
        <w:rPr>
          <w:b/>
        </w:rPr>
        <w:t>Solution Explorer</w:t>
      </w:r>
      <w:r>
        <w:t>.</w:t>
      </w:r>
    </w:p>
    <w:p w14:paraId="08CAEB52" w14:textId="77777777" w:rsidR="009E1547" w:rsidRDefault="009E1547" w:rsidP="009E1547">
      <w:pPr>
        <w:pStyle w:val="LabStepScreenshotLevel2"/>
      </w:pPr>
      <w:r>
        <w:drawing>
          <wp:inline distT="0" distB="0" distL="0" distR="0" wp14:anchorId="694D260F" wp14:editId="4FB9F334">
            <wp:extent cx="1655064" cy="1700784"/>
            <wp:effectExtent l="19050" t="19050" r="21590" b="13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55064" cy="1700784"/>
                    </a:xfrm>
                    <a:prstGeom prst="rect">
                      <a:avLst/>
                    </a:prstGeom>
                    <a:noFill/>
                    <a:ln>
                      <a:solidFill>
                        <a:schemeClr val="tx1"/>
                      </a:solidFill>
                    </a:ln>
                  </pic:spPr>
                </pic:pic>
              </a:graphicData>
            </a:graphic>
          </wp:inline>
        </w:drawing>
      </w:r>
    </w:p>
    <w:p w14:paraId="6BB250E0" w14:textId="77777777" w:rsidR="009E1547" w:rsidRPr="00F81206" w:rsidRDefault="009E1547" w:rsidP="009E1547">
      <w:pPr>
        <w:pStyle w:val="LabExerciseCallout"/>
      </w:pPr>
      <w:r>
        <w:t xml:space="preserve">At this point, you have created a new ASP.NET MVC project based on the </w:t>
      </w:r>
      <w:r w:rsidRPr="00D35109">
        <w:rPr>
          <w:b/>
        </w:rPr>
        <w:t>Empty</w:t>
      </w:r>
      <w:r>
        <w:t xml:space="preserve"> project template. You will need to add an MVC controller and several MVC views before your application provides any type of user interface experience. Before adding a controller or writing any code, you will first update the project’s NuGet packages that were automatically included with your new project. You will also prepare for Power BI embedding by adding the NuGet package for the Azure Active Directory Authentication library (ADAL) and the NuGet packages for the Power BI Service API and the Power BI JavaScript API.</w:t>
      </w:r>
    </w:p>
    <w:p w14:paraId="32D58209" w14:textId="77777777" w:rsidR="009E1547" w:rsidRDefault="009E1547" w:rsidP="009E1547">
      <w:pPr>
        <w:pStyle w:val="LabStepNumbered"/>
      </w:pPr>
      <w:r>
        <w:t xml:space="preserve">Configure the </w:t>
      </w:r>
      <w:r>
        <w:rPr>
          <w:b/>
        </w:rPr>
        <w:t>Embedded Lab</w:t>
      </w:r>
      <w:r>
        <w:t xml:space="preserve"> project with the required set of NuGet packages</w:t>
      </w:r>
    </w:p>
    <w:p w14:paraId="43EA5309" w14:textId="77777777" w:rsidR="009E1547" w:rsidRDefault="009E1547" w:rsidP="009E1547">
      <w:pPr>
        <w:pStyle w:val="LabStepNumberedLevel2"/>
      </w:pPr>
      <w:r>
        <w:t xml:space="preserve">From the Visual Studio menu, select the command </w:t>
      </w:r>
      <w:r w:rsidRPr="005E1D32">
        <w:rPr>
          <w:b/>
        </w:rPr>
        <w:t xml:space="preserve">Tools &gt; </w:t>
      </w:r>
      <w:r>
        <w:rPr>
          <w:b/>
        </w:rPr>
        <w:t>NuGet</w:t>
      </w:r>
      <w:r w:rsidRPr="005E1D32">
        <w:rPr>
          <w:b/>
        </w:rPr>
        <w:t xml:space="preserve"> Package Manager &gt; Package Manager Console</w:t>
      </w:r>
      <w:r>
        <w:t>.</w:t>
      </w:r>
    </w:p>
    <w:p w14:paraId="0F8049DA" w14:textId="77777777" w:rsidR="009E1547" w:rsidRDefault="009E1547" w:rsidP="009E1547">
      <w:pPr>
        <w:pStyle w:val="LabStepScreenshotLevel2"/>
      </w:pPr>
      <w:r>
        <w:drawing>
          <wp:inline distT="0" distB="0" distL="0" distR="0" wp14:anchorId="2BB3DEFE" wp14:editId="2E7E8C98">
            <wp:extent cx="4864608" cy="1490472"/>
            <wp:effectExtent l="19050" t="19050" r="12700" b="146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8724" b="1"/>
                    <a:stretch/>
                  </pic:blipFill>
                  <pic:spPr bwMode="auto">
                    <a:xfrm>
                      <a:off x="0" y="0"/>
                      <a:ext cx="4864608" cy="1490472"/>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79DF1E8" w14:textId="77777777" w:rsidR="009E1547" w:rsidRDefault="009E1547" w:rsidP="009E1547">
      <w:pPr>
        <w:pStyle w:val="LabStepNumberedLevel2"/>
      </w:pPr>
      <w:r>
        <w:t xml:space="preserve">You should now see the </w:t>
      </w:r>
      <w:r w:rsidRPr="004041AF">
        <w:rPr>
          <w:b/>
        </w:rPr>
        <w:t>Package Manage Console</w:t>
      </w:r>
      <w:r>
        <w:t xml:space="preserve"> with a </w:t>
      </w:r>
      <w:r w:rsidRPr="00D35109">
        <w:rPr>
          <w:rFonts w:ascii="Lucida Console" w:hAnsi="Lucida Console"/>
          <w:b/>
          <w:sz w:val="16"/>
        </w:rPr>
        <w:t>PM&gt;</w:t>
      </w:r>
      <w:r>
        <w:t xml:space="preserve"> command prompt as shown in the following screenshot</w:t>
      </w:r>
    </w:p>
    <w:p w14:paraId="11563696" w14:textId="77777777" w:rsidR="009E1547" w:rsidRDefault="009E1547" w:rsidP="009E1547">
      <w:pPr>
        <w:pStyle w:val="LabStepScreenshotLevel2"/>
      </w:pPr>
      <w:r>
        <w:drawing>
          <wp:inline distT="0" distB="0" distL="0" distR="0" wp14:anchorId="47E46049" wp14:editId="1F4EABC9">
            <wp:extent cx="5559552" cy="1298448"/>
            <wp:effectExtent l="19050" t="19050" r="22225" b="165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59552" cy="1298448"/>
                    </a:xfrm>
                    <a:prstGeom prst="rect">
                      <a:avLst/>
                    </a:prstGeom>
                    <a:noFill/>
                    <a:ln>
                      <a:solidFill>
                        <a:schemeClr val="tx1">
                          <a:lumMod val="50000"/>
                          <a:lumOff val="50000"/>
                        </a:schemeClr>
                      </a:solidFill>
                    </a:ln>
                  </pic:spPr>
                </pic:pic>
              </a:graphicData>
            </a:graphic>
          </wp:inline>
        </w:drawing>
      </w:r>
    </w:p>
    <w:p w14:paraId="3378E226" w14:textId="77777777" w:rsidR="009E1547" w:rsidRDefault="009E1547" w:rsidP="009E1547">
      <w:pPr>
        <w:pStyle w:val="LabStepNumberedLevel2"/>
      </w:pPr>
      <w:r>
        <w:t xml:space="preserve">Type in and execute the following command to install the NuGet package for </w:t>
      </w:r>
      <w:r>
        <w:rPr>
          <w:b/>
        </w:rPr>
        <w:t>bootstrap</w:t>
      </w:r>
      <w:r>
        <w:t>.</w:t>
      </w:r>
    </w:p>
    <w:p w14:paraId="3F88947C" w14:textId="77777777" w:rsidR="009E1547" w:rsidRDefault="009E1547" w:rsidP="009E1547">
      <w:pPr>
        <w:pStyle w:val="LabStepCodeBlockLevel2"/>
      </w:pPr>
      <w:r w:rsidRPr="00AE0461">
        <w:t xml:space="preserve">Install-Package </w:t>
      </w:r>
      <w:r>
        <w:t>bootstrap</w:t>
      </w:r>
    </w:p>
    <w:p w14:paraId="75B53A3A" w14:textId="77777777" w:rsidR="009E1547" w:rsidRDefault="009E1547" w:rsidP="009E1547">
      <w:pPr>
        <w:pStyle w:val="LabStepNumberedLevel2"/>
      </w:pPr>
      <w:r>
        <w:t xml:space="preserve">Type in and execute the following command to install the NuGet package for </w:t>
      </w:r>
      <w:r w:rsidRPr="00AD3503">
        <w:rPr>
          <w:b/>
        </w:rPr>
        <w:t>Azure Active Directory Authentication library</w:t>
      </w:r>
      <w:r>
        <w:t>.</w:t>
      </w:r>
    </w:p>
    <w:p w14:paraId="4487B376" w14:textId="77777777" w:rsidR="009E1547" w:rsidRDefault="009E1547" w:rsidP="009E1547">
      <w:pPr>
        <w:pStyle w:val="LabStepCodeBlockLevel2"/>
      </w:pPr>
      <w:r>
        <w:t>Install-Package Microsoft.IdentityModel.Clients.ActiveDirectory</w:t>
      </w:r>
    </w:p>
    <w:p w14:paraId="24FCA164" w14:textId="77777777" w:rsidR="009E1547" w:rsidRDefault="009E1547" w:rsidP="009E1547">
      <w:pPr>
        <w:pStyle w:val="LabStepNumberedLevel2"/>
      </w:pPr>
      <w:r>
        <w:t xml:space="preserve">Type in and execute the following command to install the NuGet package for the </w:t>
      </w:r>
      <w:r w:rsidRPr="00AD3503">
        <w:rPr>
          <w:b/>
        </w:rPr>
        <w:t>Power BI Service API</w:t>
      </w:r>
      <w:r>
        <w:t>.</w:t>
      </w:r>
    </w:p>
    <w:p w14:paraId="0AC845E9" w14:textId="77777777" w:rsidR="009E1547" w:rsidRDefault="009E1547" w:rsidP="009E1547">
      <w:pPr>
        <w:pStyle w:val="LabStepCodeBlockLevel2"/>
      </w:pPr>
      <w:r>
        <w:t xml:space="preserve">Install-Package </w:t>
      </w:r>
      <w:r w:rsidRPr="008B162B">
        <w:t>Microsoft.PowerBI.Api</w:t>
      </w:r>
    </w:p>
    <w:p w14:paraId="402EA12F" w14:textId="77777777" w:rsidR="009E1547" w:rsidRDefault="009E1547" w:rsidP="009E1547">
      <w:pPr>
        <w:pStyle w:val="LabStepNumberedLevel2"/>
      </w:pPr>
      <w:r>
        <w:lastRenderedPageBreak/>
        <w:t xml:space="preserve">Type in and execute the following command to install the NuGet package for the </w:t>
      </w:r>
      <w:r w:rsidRPr="00AD3503">
        <w:rPr>
          <w:b/>
        </w:rPr>
        <w:t>Power BI JavaScript API</w:t>
      </w:r>
      <w:r>
        <w:t>.</w:t>
      </w:r>
    </w:p>
    <w:p w14:paraId="57EA61FD" w14:textId="77777777" w:rsidR="009E1547" w:rsidRDefault="009E1547" w:rsidP="009E1547">
      <w:pPr>
        <w:pStyle w:val="LabStepCodeBlockLevel2"/>
      </w:pPr>
      <w:r>
        <w:t xml:space="preserve">Install-Package </w:t>
      </w:r>
      <w:r w:rsidRPr="008B162B">
        <w:t>Microsoft.PowerBI.JavaScript</w:t>
      </w:r>
    </w:p>
    <w:p w14:paraId="55BDFF8D" w14:textId="77777777" w:rsidR="009E1547" w:rsidRDefault="009E1547" w:rsidP="009E1547">
      <w:pPr>
        <w:pStyle w:val="LabExerciseCallout"/>
      </w:pPr>
      <w:r>
        <w:t xml:space="preserve">Now that you have installed the required NuGet packages for Power BI embedding, you will now run the </w:t>
      </w:r>
      <w:r w:rsidRPr="00D35109">
        <w:rPr>
          <w:b/>
        </w:rPr>
        <w:t>Update-Package</w:t>
      </w:r>
      <w:r>
        <w:t xml:space="preserve"> cmdlet to make sure all the packages in your project are updated to the latest versions available in the NuGet repository.</w:t>
      </w:r>
    </w:p>
    <w:p w14:paraId="7501997D" w14:textId="77777777" w:rsidR="009E1547" w:rsidRDefault="009E1547" w:rsidP="009E1547">
      <w:pPr>
        <w:pStyle w:val="LabStepNumberedLevel2"/>
      </w:pPr>
      <w:r>
        <w:t>Type in and execute the following command to update all NuGet packages in the project to their most current version.</w:t>
      </w:r>
    </w:p>
    <w:p w14:paraId="596A455F" w14:textId="77777777" w:rsidR="009E1547" w:rsidRDefault="009E1547" w:rsidP="009E1547">
      <w:pPr>
        <w:pStyle w:val="LabStepCodeBlockLevel2"/>
      </w:pPr>
      <w:r>
        <w:t>Update-Package</w:t>
      </w:r>
    </w:p>
    <w:p w14:paraId="5CF43C2E" w14:textId="77777777" w:rsidR="009E1547" w:rsidRDefault="009E1547" w:rsidP="009E1547">
      <w:pPr>
        <w:pStyle w:val="LabStepNumberedLevel2"/>
      </w:pPr>
      <w:r>
        <w:t xml:space="preserve">The first time you run the </w:t>
      </w:r>
      <w:r w:rsidRPr="00AD3503">
        <w:rPr>
          <w:b/>
        </w:rPr>
        <w:t>Update-Package</w:t>
      </w:r>
      <w:r>
        <w:t xml:space="preserve"> cmdlet, you will be prompted to restart Visual Studio to complete the update.</w:t>
      </w:r>
    </w:p>
    <w:p w14:paraId="20B5956B" w14:textId="77777777" w:rsidR="009E1547" w:rsidRDefault="009E1547" w:rsidP="009E1547">
      <w:pPr>
        <w:pStyle w:val="LabStepScreenshotLevel2"/>
      </w:pPr>
      <w:r>
        <w:drawing>
          <wp:inline distT="0" distB="0" distL="0" distR="0" wp14:anchorId="2820FAA3" wp14:editId="143C1709">
            <wp:extent cx="3813048" cy="1143000"/>
            <wp:effectExtent l="19050" t="19050" r="16510" b="1905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3048" cy="1143000"/>
                    </a:xfrm>
                    <a:prstGeom prst="rect">
                      <a:avLst/>
                    </a:prstGeom>
                    <a:noFill/>
                    <a:ln>
                      <a:solidFill>
                        <a:schemeClr val="tx1">
                          <a:lumMod val="50000"/>
                          <a:lumOff val="50000"/>
                        </a:schemeClr>
                      </a:solidFill>
                    </a:ln>
                  </pic:spPr>
                </pic:pic>
              </a:graphicData>
            </a:graphic>
          </wp:inline>
        </w:drawing>
      </w:r>
    </w:p>
    <w:p w14:paraId="7131E224" w14:textId="77777777" w:rsidR="009E1547" w:rsidRDefault="009E1547" w:rsidP="009E1547">
      <w:pPr>
        <w:pStyle w:val="LabStepNumberedLevel2"/>
      </w:pPr>
      <w:r>
        <w:t xml:space="preserve">Restart Visual Studio and open the </w:t>
      </w:r>
      <w:r w:rsidRPr="00AD3503">
        <w:rPr>
          <w:b/>
        </w:rPr>
        <w:t>EmbeddedLab</w:t>
      </w:r>
      <w:r>
        <w:t xml:space="preserve"> project.</w:t>
      </w:r>
    </w:p>
    <w:p w14:paraId="21BD68BB" w14:textId="77777777" w:rsidR="009E1547" w:rsidRDefault="009E1547" w:rsidP="009E1547">
      <w:pPr>
        <w:pStyle w:val="LabStepNumberedLevel2"/>
      </w:pPr>
      <w:r>
        <w:t>Open the Package Manager Console window if it is not already open.</w:t>
      </w:r>
    </w:p>
    <w:p w14:paraId="7A6785E7" w14:textId="77777777" w:rsidR="009E1547" w:rsidRDefault="009E1547" w:rsidP="009E1547">
      <w:pPr>
        <w:pStyle w:val="LabStepNumberedLevel2"/>
      </w:pPr>
      <w:r>
        <w:t xml:space="preserve">Execute the </w:t>
      </w:r>
      <w:r w:rsidRPr="00AD3503">
        <w:rPr>
          <w:b/>
        </w:rPr>
        <w:t>Update-Package</w:t>
      </w:r>
      <w:r>
        <w:t xml:space="preserve"> cmdlet one more time to ensure all NuGet packages are updated to their most current version.</w:t>
      </w:r>
    </w:p>
    <w:p w14:paraId="7088E30E" w14:textId="77777777" w:rsidR="009E1547" w:rsidRDefault="009E1547" w:rsidP="009E1547">
      <w:pPr>
        <w:pStyle w:val="LabStepCodeBlockLevel2"/>
      </w:pPr>
      <w:r>
        <w:t>Update-Package</w:t>
      </w:r>
    </w:p>
    <w:p w14:paraId="4E7B7EE8" w14:textId="77777777" w:rsidR="009E1547" w:rsidRDefault="009E1547" w:rsidP="009E1547">
      <w:pPr>
        <w:pStyle w:val="LabStepNumberedLevel2"/>
      </w:pPr>
      <w:r>
        <w:t>You should now see an output message in the Package Manager Console indicating “There are no new updates available”.</w:t>
      </w:r>
    </w:p>
    <w:p w14:paraId="72C056A1" w14:textId="77777777" w:rsidR="009E1547" w:rsidRDefault="009E1547" w:rsidP="009E1547">
      <w:pPr>
        <w:pStyle w:val="LabStepScreenshotLevel2"/>
      </w:pPr>
      <w:r>
        <w:drawing>
          <wp:inline distT="0" distB="0" distL="0" distR="0" wp14:anchorId="604C633F" wp14:editId="6D8863D1">
            <wp:extent cx="3630168" cy="1536192"/>
            <wp:effectExtent l="19050" t="19050" r="27940" b="260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4">
                      <a:extLst>
                        <a:ext uri="{28A0092B-C50C-407E-A947-70E740481C1C}">
                          <a14:useLocalDpi xmlns:a14="http://schemas.microsoft.com/office/drawing/2010/main" val="0"/>
                        </a:ext>
                      </a:extLst>
                    </a:blip>
                    <a:srcRect r="30475"/>
                    <a:stretch/>
                  </pic:blipFill>
                  <pic:spPr bwMode="auto">
                    <a:xfrm>
                      <a:off x="0" y="0"/>
                      <a:ext cx="3630168" cy="1536192"/>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7C86236" w14:textId="77777777" w:rsidR="009E1547" w:rsidRDefault="009E1547" w:rsidP="009E1547">
      <w:pPr>
        <w:pStyle w:val="LabStepNumbered"/>
      </w:pPr>
      <w:r>
        <w:t xml:space="preserve">Add the </w:t>
      </w:r>
      <w:r w:rsidRPr="00D35109">
        <w:rPr>
          <w:b/>
        </w:rPr>
        <w:t>HomeController</w:t>
      </w:r>
      <w:r>
        <w:t xml:space="preserve"> class.</w:t>
      </w:r>
    </w:p>
    <w:p w14:paraId="3D6C980B" w14:textId="77777777" w:rsidR="009E1547" w:rsidRDefault="009E1547" w:rsidP="009E1547">
      <w:pPr>
        <w:pStyle w:val="LabStepNumberedLevel2"/>
      </w:pPr>
      <w:r>
        <w:t xml:space="preserve">In Solution Explorer, right-click on the </w:t>
      </w:r>
      <w:r w:rsidRPr="00213ED6">
        <w:rPr>
          <w:b/>
        </w:rPr>
        <w:t>Controllers</w:t>
      </w:r>
      <w:r>
        <w:t xml:space="preserve"> folder.</w:t>
      </w:r>
    </w:p>
    <w:p w14:paraId="0A11C374" w14:textId="77777777" w:rsidR="009E1547" w:rsidRDefault="009E1547" w:rsidP="009E1547">
      <w:pPr>
        <w:pStyle w:val="LabStepScreenshotLevel2"/>
      </w:pPr>
      <w:r>
        <w:drawing>
          <wp:inline distT="0" distB="0" distL="0" distR="0" wp14:anchorId="246A3367" wp14:editId="1942AE3E">
            <wp:extent cx="3703320" cy="1938528"/>
            <wp:effectExtent l="19050" t="19050" r="11430"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03320" cy="1938528"/>
                    </a:xfrm>
                    <a:prstGeom prst="rect">
                      <a:avLst/>
                    </a:prstGeom>
                    <a:noFill/>
                    <a:ln>
                      <a:solidFill>
                        <a:schemeClr val="tx1"/>
                      </a:solidFill>
                    </a:ln>
                  </pic:spPr>
                </pic:pic>
              </a:graphicData>
            </a:graphic>
          </wp:inline>
        </w:drawing>
      </w:r>
    </w:p>
    <w:p w14:paraId="6683EA5E" w14:textId="77777777" w:rsidR="009E1547" w:rsidRDefault="009E1547" w:rsidP="009E1547">
      <w:pPr>
        <w:pStyle w:val="LabStepNumberedLevel2"/>
      </w:pPr>
      <w:r>
        <w:lastRenderedPageBreak/>
        <w:t xml:space="preserve">In the </w:t>
      </w:r>
      <w:r w:rsidRPr="00213ED6">
        <w:rPr>
          <w:b/>
        </w:rPr>
        <w:t>Add Scaffold</w:t>
      </w:r>
      <w:r>
        <w:t xml:space="preserve"> dialog, select the first option </w:t>
      </w:r>
      <w:r w:rsidRPr="00213ED6">
        <w:rPr>
          <w:b/>
        </w:rPr>
        <w:t>MVC 5 Controller – Empty</w:t>
      </w:r>
      <w:r>
        <w:t xml:space="preserve"> and then click </w:t>
      </w:r>
      <w:r w:rsidRPr="00213ED6">
        <w:rPr>
          <w:b/>
        </w:rPr>
        <w:t>Add</w:t>
      </w:r>
      <w:r>
        <w:t>.</w:t>
      </w:r>
    </w:p>
    <w:p w14:paraId="6DC2FEF3" w14:textId="77777777" w:rsidR="009E1547" w:rsidRDefault="009E1547" w:rsidP="009E1547">
      <w:pPr>
        <w:pStyle w:val="LabStepScreenshotLevel2"/>
      </w:pPr>
      <w:r>
        <w:drawing>
          <wp:inline distT="0" distB="0" distL="0" distR="0" wp14:anchorId="2E23405D" wp14:editId="19690056">
            <wp:extent cx="3191256" cy="1527048"/>
            <wp:effectExtent l="19050" t="19050" r="9525"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91256" cy="1527048"/>
                    </a:xfrm>
                    <a:prstGeom prst="rect">
                      <a:avLst/>
                    </a:prstGeom>
                    <a:ln>
                      <a:solidFill>
                        <a:schemeClr val="tx1"/>
                      </a:solidFill>
                    </a:ln>
                  </pic:spPr>
                </pic:pic>
              </a:graphicData>
            </a:graphic>
          </wp:inline>
        </w:drawing>
      </w:r>
    </w:p>
    <w:p w14:paraId="6CBB9235" w14:textId="77777777" w:rsidR="009E1547" w:rsidRDefault="009E1547" w:rsidP="009E1547">
      <w:pPr>
        <w:pStyle w:val="LabStepNumberedLevel2"/>
      </w:pPr>
      <w:r>
        <w:t xml:space="preserve">In the </w:t>
      </w:r>
      <w:r w:rsidRPr="00213ED6">
        <w:rPr>
          <w:b/>
        </w:rPr>
        <w:t>Add Controller</w:t>
      </w:r>
      <w:r>
        <w:t xml:space="preserve"> dialog, enter a </w:t>
      </w:r>
      <w:r w:rsidRPr="00213ED6">
        <w:rPr>
          <w:b/>
        </w:rPr>
        <w:t>Controller name</w:t>
      </w:r>
      <w:r>
        <w:t xml:space="preserve"> of </w:t>
      </w:r>
      <w:r w:rsidRPr="00213ED6">
        <w:rPr>
          <w:b/>
        </w:rPr>
        <w:t>HomeController</w:t>
      </w:r>
      <w:r>
        <w:t xml:space="preserve"> and then click </w:t>
      </w:r>
      <w:r w:rsidRPr="00213ED6">
        <w:rPr>
          <w:b/>
        </w:rPr>
        <w:t>Add</w:t>
      </w:r>
      <w:r>
        <w:t>.</w:t>
      </w:r>
    </w:p>
    <w:p w14:paraId="72E4E4AD" w14:textId="77777777" w:rsidR="009E1547" w:rsidRDefault="009E1547" w:rsidP="009E1547">
      <w:pPr>
        <w:pStyle w:val="LabStepScreenshotLevel2"/>
      </w:pPr>
      <w:r>
        <w:drawing>
          <wp:inline distT="0" distB="0" distL="0" distR="0" wp14:anchorId="6C3EA0D5" wp14:editId="39ACF10F">
            <wp:extent cx="3493008" cy="713232"/>
            <wp:effectExtent l="19050" t="19050" r="1270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3008" cy="713232"/>
                    </a:xfrm>
                    <a:prstGeom prst="rect">
                      <a:avLst/>
                    </a:prstGeom>
                    <a:ln>
                      <a:solidFill>
                        <a:schemeClr val="tx1"/>
                      </a:solidFill>
                    </a:ln>
                  </pic:spPr>
                </pic:pic>
              </a:graphicData>
            </a:graphic>
          </wp:inline>
        </w:drawing>
      </w:r>
    </w:p>
    <w:p w14:paraId="5225B091" w14:textId="77777777" w:rsidR="009E1547" w:rsidRDefault="009E1547" w:rsidP="009E1547">
      <w:pPr>
        <w:pStyle w:val="LabStepNumberedLevel2"/>
      </w:pPr>
      <w:r>
        <w:t xml:space="preserve">You should now see a new source file in the </w:t>
      </w:r>
      <w:r w:rsidRPr="00213ED6">
        <w:rPr>
          <w:b/>
        </w:rPr>
        <w:t>Controllers</w:t>
      </w:r>
      <w:r>
        <w:t xml:space="preserve"> folder named </w:t>
      </w:r>
      <w:r w:rsidRPr="00213ED6">
        <w:rPr>
          <w:b/>
        </w:rPr>
        <w:t>HomeController.cs</w:t>
      </w:r>
      <w:r>
        <w:t>.</w:t>
      </w:r>
    </w:p>
    <w:p w14:paraId="0AF37DED" w14:textId="77777777" w:rsidR="009E1547" w:rsidRDefault="009E1547" w:rsidP="009E1547">
      <w:pPr>
        <w:pStyle w:val="LabStepScreenshotLevel2"/>
      </w:pPr>
      <w:r>
        <w:drawing>
          <wp:inline distT="0" distB="0" distL="0" distR="0" wp14:anchorId="3AA892A8" wp14:editId="700F186F">
            <wp:extent cx="2130552" cy="1636776"/>
            <wp:effectExtent l="19050" t="19050" r="22225" b="2095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30552" cy="1636776"/>
                    </a:xfrm>
                    <a:prstGeom prst="rect">
                      <a:avLst/>
                    </a:prstGeom>
                    <a:noFill/>
                    <a:ln>
                      <a:solidFill>
                        <a:schemeClr val="tx1">
                          <a:lumMod val="50000"/>
                          <a:lumOff val="50000"/>
                        </a:schemeClr>
                      </a:solidFill>
                    </a:ln>
                  </pic:spPr>
                </pic:pic>
              </a:graphicData>
            </a:graphic>
          </wp:inline>
        </w:drawing>
      </w:r>
    </w:p>
    <w:p w14:paraId="3A329902" w14:textId="77777777" w:rsidR="009E1547" w:rsidRDefault="009E1547" w:rsidP="009E1547">
      <w:pPr>
        <w:pStyle w:val="LabStepNumberedLevel2"/>
      </w:pPr>
      <w:r>
        <w:t xml:space="preserve">Inside </w:t>
      </w:r>
      <w:r w:rsidRPr="00213ED6">
        <w:rPr>
          <w:b/>
        </w:rPr>
        <w:t>HomeController.cs</w:t>
      </w:r>
      <w:r>
        <w:t xml:space="preserve">, you will find the starting point for the </w:t>
      </w:r>
      <w:r w:rsidRPr="00213ED6">
        <w:rPr>
          <w:b/>
        </w:rPr>
        <w:t>HomeController</w:t>
      </w:r>
      <w:r>
        <w:t xml:space="preserve"> class with a single method named </w:t>
      </w:r>
      <w:r w:rsidRPr="00213ED6">
        <w:rPr>
          <w:b/>
        </w:rPr>
        <w:t>Index</w:t>
      </w:r>
      <w:r>
        <w:t>.</w:t>
      </w:r>
    </w:p>
    <w:p w14:paraId="4224A623" w14:textId="77777777" w:rsidR="009E1547" w:rsidRDefault="009E1547" w:rsidP="009E1547">
      <w:pPr>
        <w:pStyle w:val="LabStepScreenshotLevel2"/>
      </w:pPr>
      <w:r>
        <w:drawing>
          <wp:inline distT="0" distB="0" distL="0" distR="0" wp14:anchorId="0E295FA0" wp14:editId="644635FE">
            <wp:extent cx="2587752" cy="1143000"/>
            <wp:effectExtent l="19050" t="19050" r="2222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87752" cy="1143000"/>
                    </a:xfrm>
                    <a:prstGeom prst="rect">
                      <a:avLst/>
                    </a:prstGeom>
                    <a:noFill/>
                    <a:ln>
                      <a:solidFill>
                        <a:schemeClr val="tx1"/>
                      </a:solidFill>
                    </a:ln>
                  </pic:spPr>
                </pic:pic>
              </a:graphicData>
            </a:graphic>
          </wp:inline>
        </w:drawing>
      </w:r>
    </w:p>
    <w:p w14:paraId="13066056" w14:textId="77777777" w:rsidR="009E1547" w:rsidRDefault="009E1547" w:rsidP="009E1547">
      <w:pPr>
        <w:pStyle w:val="LabStepNumbered"/>
      </w:pPr>
      <w:r>
        <w:t xml:space="preserve">Add a view for the </w:t>
      </w:r>
      <w:r w:rsidRPr="00C13472">
        <w:rPr>
          <w:b/>
        </w:rPr>
        <w:t>Index</w:t>
      </w:r>
      <w:r>
        <w:t xml:space="preserve"> action method of the </w:t>
      </w:r>
      <w:r w:rsidRPr="00C13472">
        <w:rPr>
          <w:b/>
        </w:rPr>
        <w:t>Home</w:t>
      </w:r>
      <w:r>
        <w:t xml:space="preserve"> controller class.</w:t>
      </w:r>
    </w:p>
    <w:p w14:paraId="76AA91FD" w14:textId="77777777" w:rsidR="009E1547" w:rsidRDefault="009E1547" w:rsidP="009E1547">
      <w:pPr>
        <w:pStyle w:val="LabStepNumberedLevel2"/>
      </w:pPr>
      <w:r>
        <w:t xml:space="preserve">Inside </w:t>
      </w:r>
      <w:r w:rsidRPr="00213ED6">
        <w:rPr>
          <w:b/>
        </w:rPr>
        <w:t>HomeController.cs</w:t>
      </w:r>
      <w:r>
        <w:t xml:space="preserve">, right-click the </w:t>
      </w:r>
      <w:r w:rsidRPr="00C13472">
        <w:rPr>
          <w:b/>
        </w:rPr>
        <w:t>Index</w:t>
      </w:r>
      <w:r>
        <w:t xml:space="preserve"> method and select the </w:t>
      </w:r>
      <w:r w:rsidRPr="00C13472">
        <w:rPr>
          <w:b/>
        </w:rPr>
        <w:t>Add View…</w:t>
      </w:r>
      <w:r>
        <w:t xml:space="preserve"> command.</w:t>
      </w:r>
    </w:p>
    <w:p w14:paraId="08AF9372" w14:textId="77777777" w:rsidR="009E1547" w:rsidRDefault="009E1547" w:rsidP="009E1547">
      <w:pPr>
        <w:pStyle w:val="LabStepScreenshotLevel2"/>
      </w:pPr>
      <w:r>
        <w:drawing>
          <wp:inline distT="0" distB="0" distL="0" distR="0" wp14:anchorId="74924C4E" wp14:editId="2B862FEB">
            <wp:extent cx="4233672" cy="987552"/>
            <wp:effectExtent l="19050" t="19050" r="14605" b="222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33672" cy="987552"/>
                    </a:xfrm>
                    <a:prstGeom prst="rect">
                      <a:avLst/>
                    </a:prstGeom>
                    <a:noFill/>
                    <a:ln>
                      <a:solidFill>
                        <a:schemeClr val="tx1"/>
                      </a:solidFill>
                    </a:ln>
                  </pic:spPr>
                </pic:pic>
              </a:graphicData>
            </a:graphic>
          </wp:inline>
        </w:drawing>
      </w:r>
    </w:p>
    <w:p w14:paraId="52B82BB1" w14:textId="77777777" w:rsidR="009E1547" w:rsidRDefault="009E1547" w:rsidP="009E1547">
      <w:pPr>
        <w:pStyle w:val="LabStepNumberedLevel2"/>
      </w:pPr>
      <w:r>
        <w:lastRenderedPageBreak/>
        <w:t xml:space="preserve">In the </w:t>
      </w:r>
      <w:r w:rsidRPr="00C13472">
        <w:rPr>
          <w:b/>
        </w:rPr>
        <w:t>Add View</w:t>
      </w:r>
      <w:r>
        <w:t xml:space="preserve"> dialog, accept all the default setting as shown in the following screenshot and click </w:t>
      </w:r>
      <w:r w:rsidRPr="00C13472">
        <w:rPr>
          <w:b/>
        </w:rPr>
        <w:t>Add</w:t>
      </w:r>
      <w:r>
        <w:t>.</w:t>
      </w:r>
    </w:p>
    <w:p w14:paraId="7E7116BD" w14:textId="77777777" w:rsidR="009E1547" w:rsidRDefault="009E1547" w:rsidP="009E1547">
      <w:pPr>
        <w:pStyle w:val="LabStepScreenshotLevel2"/>
      </w:pPr>
      <w:r>
        <w:drawing>
          <wp:inline distT="0" distB="0" distL="0" distR="0" wp14:anchorId="55E90D48" wp14:editId="68AF64DC">
            <wp:extent cx="2249424" cy="1261872"/>
            <wp:effectExtent l="19050" t="19050" r="17780"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49424" cy="1261872"/>
                    </a:xfrm>
                    <a:prstGeom prst="rect">
                      <a:avLst/>
                    </a:prstGeom>
                    <a:ln>
                      <a:solidFill>
                        <a:schemeClr val="tx1"/>
                      </a:solidFill>
                    </a:ln>
                  </pic:spPr>
                </pic:pic>
              </a:graphicData>
            </a:graphic>
          </wp:inline>
        </w:drawing>
      </w:r>
    </w:p>
    <w:p w14:paraId="53825103" w14:textId="77777777" w:rsidR="009E1547" w:rsidRDefault="009E1547" w:rsidP="009E1547">
      <w:pPr>
        <w:pStyle w:val="LabExerciseCallout"/>
      </w:pPr>
      <w:r>
        <w:t xml:space="preserve">When you create a new view and leave the </w:t>
      </w:r>
      <w:r w:rsidRPr="003E072E">
        <w:rPr>
          <w:b/>
        </w:rPr>
        <w:t>Use a layout page</w:t>
      </w:r>
      <w:r>
        <w:t xml:space="preserve"> option selected, a new shared layout page named </w:t>
      </w:r>
      <w:r w:rsidRPr="003E072E">
        <w:rPr>
          <w:b/>
        </w:rPr>
        <w:t>_Layouts.cshtml</w:t>
      </w:r>
      <w:r>
        <w:t xml:space="preserve"> is automatically added to the project in the </w:t>
      </w:r>
      <w:r>
        <w:rPr>
          <w:b/>
        </w:rPr>
        <w:t xml:space="preserve">Views/Shared </w:t>
      </w:r>
      <w:r>
        <w:t>folder.</w:t>
      </w:r>
    </w:p>
    <w:p w14:paraId="496ABFC6" w14:textId="77777777" w:rsidR="009E1547" w:rsidRDefault="009E1547" w:rsidP="009E1547">
      <w:pPr>
        <w:pStyle w:val="LabStepNumberedLevel2"/>
      </w:pPr>
      <w:r>
        <w:t>In Solution Explorer, you should be able to verify that your project contains two new files.</w:t>
      </w:r>
    </w:p>
    <w:p w14:paraId="1F4BE70C" w14:textId="77777777" w:rsidR="009E1547" w:rsidRDefault="009E1547" w:rsidP="009E1547">
      <w:pPr>
        <w:pStyle w:val="LabStepNumberedLevel3"/>
      </w:pPr>
      <w:r>
        <w:t xml:space="preserve">Inside the </w:t>
      </w:r>
      <w:r w:rsidRPr="00366C69">
        <w:rPr>
          <w:b/>
        </w:rPr>
        <w:t>Views/Home</w:t>
      </w:r>
      <w:r>
        <w:t xml:space="preserve"> folder there is a new razor view file named </w:t>
      </w:r>
      <w:r w:rsidRPr="00366C69">
        <w:rPr>
          <w:b/>
        </w:rPr>
        <w:t>Index.cshtml</w:t>
      </w:r>
      <w:r>
        <w:t>.</w:t>
      </w:r>
    </w:p>
    <w:p w14:paraId="3DEB8237" w14:textId="77777777" w:rsidR="009E1547" w:rsidRDefault="009E1547" w:rsidP="009E1547">
      <w:pPr>
        <w:pStyle w:val="LabStepNumberedLevel3"/>
      </w:pPr>
      <w:r>
        <w:t xml:space="preserve">Inside the </w:t>
      </w:r>
      <w:r w:rsidRPr="00366C69">
        <w:rPr>
          <w:b/>
        </w:rPr>
        <w:t>Views/</w:t>
      </w:r>
      <w:r>
        <w:rPr>
          <w:b/>
        </w:rPr>
        <w:t xml:space="preserve">Shared </w:t>
      </w:r>
      <w:r>
        <w:t xml:space="preserve">folder there is a new shared layout page named </w:t>
      </w:r>
      <w:r>
        <w:rPr>
          <w:b/>
        </w:rPr>
        <w:t>_Layouts</w:t>
      </w:r>
      <w:r w:rsidRPr="00366C69">
        <w:rPr>
          <w:b/>
        </w:rPr>
        <w:t>.cshtml</w:t>
      </w:r>
      <w:r>
        <w:t>.</w:t>
      </w:r>
    </w:p>
    <w:p w14:paraId="0EEF3D11" w14:textId="77777777" w:rsidR="009E1547" w:rsidRDefault="009E1547" w:rsidP="009E1547">
      <w:pPr>
        <w:pStyle w:val="LabStepScreenshotLevel2"/>
      </w:pPr>
      <w:r>
        <w:drawing>
          <wp:inline distT="0" distB="0" distL="0" distR="0" wp14:anchorId="2BBD46BB" wp14:editId="174F429C">
            <wp:extent cx="2075688" cy="1408176"/>
            <wp:effectExtent l="19050" t="19050" r="20320" b="2095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75688" cy="1408176"/>
                    </a:xfrm>
                    <a:prstGeom prst="rect">
                      <a:avLst/>
                    </a:prstGeom>
                    <a:noFill/>
                    <a:ln>
                      <a:solidFill>
                        <a:schemeClr val="tx1">
                          <a:lumMod val="50000"/>
                          <a:lumOff val="50000"/>
                        </a:schemeClr>
                      </a:solidFill>
                    </a:ln>
                  </pic:spPr>
                </pic:pic>
              </a:graphicData>
            </a:graphic>
          </wp:inline>
        </w:drawing>
      </w:r>
    </w:p>
    <w:p w14:paraId="0B067ACA" w14:textId="77777777" w:rsidR="009E1547" w:rsidRDefault="009E1547" w:rsidP="009E1547">
      <w:pPr>
        <w:pStyle w:val="LabStepNumberedLevel2"/>
      </w:pPr>
      <w:r>
        <w:t xml:space="preserve">Examine the code that has been added to </w:t>
      </w:r>
      <w:r w:rsidRPr="00366C69">
        <w:rPr>
          <w:b/>
        </w:rPr>
        <w:t>Index.cshtml</w:t>
      </w:r>
      <w:r>
        <w:t>.</w:t>
      </w:r>
    </w:p>
    <w:p w14:paraId="12A1410C" w14:textId="77777777" w:rsidR="009E1547" w:rsidRDefault="009E1547" w:rsidP="009E1547">
      <w:pPr>
        <w:pStyle w:val="LabStepScreenshotLevel2"/>
      </w:pPr>
      <w:r>
        <w:drawing>
          <wp:inline distT="0" distB="0" distL="0" distR="0" wp14:anchorId="56BB29DF" wp14:editId="654229A0">
            <wp:extent cx="3264408" cy="1024128"/>
            <wp:effectExtent l="19050" t="19050" r="12700"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64408" cy="1024128"/>
                    </a:xfrm>
                    <a:prstGeom prst="rect">
                      <a:avLst/>
                    </a:prstGeom>
                    <a:noFill/>
                    <a:ln>
                      <a:solidFill>
                        <a:schemeClr val="tx1"/>
                      </a:solidFill>
                    </a:ln>
                  </pic:spPr>
                </pic:pic>
              </a:graphicData>
            </a:graphic>
          </wp:inline>
        </w:drawing>
      </w:r>
    </w:p>
    <w:p w14:paraId="4F491C89" w14:textId="77777777" w:rsidR="009E1547" w:rsidRDefault="009E1547" w:rsidP="009E1547">
      <w:pPr>
        <w:pStyle w:val="LabStepNumberedLevel2"/>
      </w:pPr>
      <w:r>
        <w:t xml:space="preserve">Delete all the code inside </w:t>
      </w:r>
      <w:r w:rsidRPr="00366C69">
        <w:rPr>
          <w:b/>
        </w:rPr>
        <w:t>Index.cshtml</w:t>
      </w:r>
      <w:r>
        <w:t xml:space="preserve"> and replace it with the following HTML code.</w:t>
      </w:r>
    </w:p>
    <w:p w14:paraId="42D88FEE" w14:textId="77777777" w:rsidR="009E1547" w:rsidRDefault="009E1547" w:rsidP="009E1547">
      <w:pPr>
        <w:pStyle w:val="LabStepCodeBlockLevel2"/>
      </w:pPr>
      <w:r>
        <w:t>&lt;div id="homePageContainer" class="container" &gt;</w:t>
      </w:r>
    </w:p>
    <w:p w14:paraId="09168757" w14:textId="77777777" w:rsidR="009E1547" w:rsidRDefault="009E1547" w:rsidP="009E1547">
      <w:pPr>
        <w:pStyle w:val="LabStepCodeBlockLevel2"/>
      </w:pPr>
    </w:p>
    <w:p w14:paraId="4052BAF8" w14:textId="77777777" w:rsidR="009E1547" w:rsidRDefault="009E1547" w:rsidP="009E1547">
      <w:pPr>
        <w:pStyle w:val="LabStepCodeBlockLevel2"/>
      </w:pPr>
      <w:r>
        <w:t xml:space="preserve">  &lt;div class="jumbotron"&gt;</w:t>
      </w:r>
    </w:p>
    <w:p w14:paraId="40DB95EF" w14:textId="77777777" w:rsidR="009E1547" w:rsidRDefault="009E1547" w:rsidP="009E1547">
      <w:pPr>
        <w:pStyle w:val="LabStepCodeBlockLevel2"/>
      </w:pPr>
      <w:r>
        <w:t xml:space="preserve">    &lt;h2&gt;Power BI Embedded Lab&lt;/h2&gt;</w:t>
      </w:r>
    </w:p>
    <w:p w14:paraId="4313C37F" w14:textId="77777777" w:rsidR="009E1547" w:rsidRDefault="009E1547" w:rsidP="009E1547">
      <w:pPr>
        <w:pStyle w:val="LabStepCodeBlockLevel2"/>
      </w:pPr>
      <w:r>
        <w:t xml:space="preserve">  &lt;/div&gt;</w:t>
      </w:r>
    </w:p>
    <w:p w14:paraId="683FB886" w14:textId="77777777" w:rsidR="009E1547" w:rsidRDefault="009E1547" w:rsidP="009E1547">
      <w:pPr>
        <w:pStyle w:val="LabStepCodeBlockLevel2"/>
      </w:pPr>
    </w:p>
    <w:p w14:paraId="6F96E144" w14:textId="77777777" w:rsidR="009E1547" w:rsidRDefault="009E1547" w:rsidP="009E1547">
      <w:pPr>
        <w:pStyle w:val="LabStepCodeBlockLevel2"/>
      </w:pPr>
      <w:r>
        <w:t>&lt;/div&gt;</w:t>
      </w:r>
    </w:p>
    <w:p w14:paraId="0A4CDFD3" w14:textId="77777777" w:rsidR="009E1547" w:rsidRDefault="009E1547" w:rsidP="009E1547">
      <w:pPr>
        <w:pStyle w:val="LabStepNumberedLevel2"/>
      </w:pPr>
      <w:r>
        <w:t xml:space="preserve">Save your changes and close </w:t>
      </w:r>
      <w:r w:rsidRPr="00366C69">
        <w:rPr>
          <w:b/>
        </w:rPr>
        <w:t>Index.cshtml</w:t>
      </w:r>
      <w:r>
        <w:t>.</w:t>
      </w:r>
    </w:p>
    <w:p w14:paraId="42334757" w14:textId="77777777" w:rsidR="009E1547" w:rsidRPr="00EC337B" w:rsidRDefault="009E1547" w:rsidP="009E1547">
      <w:pPr>
        <w:pStyle w:val="LabExerciseCallout"/>
      </w:pPr>
      <w:r>
        <w:t xml:space="preserve">Over the next few steps, you will add the HTML code for a shared layouts page into </w:t>
      </w:r>
      <w:r w:rsidRPr="00EC337B">
        <w:rPr>
          <w:b/>
        </w:rPr>
        <w:t>_Layout.cshtml</w:t>
      </w:r>
      <w:r w:rsidRPr="000C12CC">
        <w:t xml:space="preserve"> in </w:t>
      </w:r>
      <w:r>
        <w:t xml:space="preserve">a sequence of </w:t>
      </w:r>
      <w:r w:rsidRPr="000C12CC">
        <w:t>several different copy-and-paste operations.</w:t>
      </w:r>
      <w:r>
        <w:t xml:space="preserve"> If you’d rather copy and paste the all the code for </w:t>
      </w:r>
      <w:r w:rsidRPr="00EC337B">
        <w:rPr>
          <w:b/>
        </w:rPr>
        <w:t>_Layout.cshtml</w:t>
      </w:r>
      <w:r>
        <w:t xml:space="preserve"> at once, you can find the completed HTML code inside a file named </w:t>
      </w:r>
      <w:r w:rsidRPr="00EC337B">
        <w:rPr>
          <w:b/>
        </w:rPr>
        <w:t>Layout.cshtml</w:t>
      </w:r>
      <w:r>
        <w:rPr>
          <w:b/>
        </w:rPr>
        <w:t xml:space="preserve">.txt </w:t>
      </w:r>
      <w:r>
        <w:t xml:space="preserve">located in the </w:t>
      </w:r>
      <w:r w:rsidRPr="00EC337B">
        <w:rPr>
          <w:b/>
        </w:rPr>
        <w:t>C:\Student\Modules\08_PBIEmbedded\Lab\Snippets</w:t>
      </w:r>
      <w:r>
        <w:t xml:space="preserve"> folder.</w:t>
      </w:r>
    </w:p>
    <w:p w14:paraId="4444BC75" w14:textId="77777777" w:rsidR="009E1547" w:rsidRDefault="009E1547" w:rsidP="009E1547">
      <w:pPr>
        <w:pStyle w:val="LabStepNumbered"/>
      </w:pPr>
      <w:r>
        <w:t xml:space="preserve">Modify the shared layouts page named </w:t>
      </w:r>
      <w:r w:rsidRPr="00E84D61">
        <w:rPr>
          <w:b/>
        </w:rPr>
        <w:t>_Layouts.cshtml</w:t>
      </w:r>
      <w:r>
        <w:t>.</w:t>
      </w:r>
    </w:p>
    <w:p w14:paraId="1BFEA4E8" w14:textId="77777777" w:rsidR="009E1547" w:rsidRDefault="009E1547" w:rsidP="009E1547">
      <w:pPr>
        <w:pStyle w:val="LabStepNumberedLevel2"/>
      </w:pPr>
      <w:r>
        <w:t xml:space="preserve">In Solution Explorer, expand the </w:t>
      </w:r>
      <w:r w:rsidRPr="00E84D61">
        <w:rPr>
          <w:b/>
        </w:rPr>
        <w:t>Views</w:t>
      </w:r>
      <w:r>
        <w:t xml:space="preserve"> folder and then expand the </w:t>
      </w:r>
      <w:r w:rsidRPr="00E84D61">
        <w:rPr>
          <w:b/>
        </w:rPr>
        <w:t>Shared</w:t>
      </w:r>
      <w:r>
        <w:t xml:space="preserve"> folder. </w:t>
      </w:r>
    </w:p>
    <w:p w14:paraId="130907F0" w14:textId="77777777" w:rsidR="009E1547" w:rsidRDefault="009E1547" w:rsidP="009E1547">
      <w:pPr>
        <w:pStyle w:val="LabStepNumberedLevel2"/>
      </w:pPr>
      <w:r>
        <w:t xml:space="preserve">Double-click on </w:t>
      </w:r>
      <w:r w:rsidRPr="00E84D61">
        <w:rPr>
          <w:b/>
        </w:rPr>
        <w:t>_Layouts.cshtml</w:t>
      </w:r>
      <w:r>
        <w:t xml:space="preserve"> to open it in an editor window.</w:t>
      </w:r>
    </w:p>
    <w:p w14:paraId="5C8249BE" w14:textId="77777777" w:rsidR="009E1547" w:rsidRDefault="009E1547" w:rsidP="009E1547">
      <w:pPr>
        <w:pStyle w:val="LabStepNumberedLevel2"/>
      </w:pPr>
      <w:r>
        <w:lastRenderedPageBreak/>
        <w:t xml:space="preserve">Delete the entire contents of </w:t>
      </w:r>
      <w:r w:rsidRPr="00E84D61">
        <w:rPr>
          <w:b/>
        </w:rPr>
        <w:t>_Layouts.cshtml</w:t>
      </w:r>
      <w:r>
        <w:rPr>
          <w:b/>
        </w:rPr>
        <w:t xml:space="preserve"> </w:t>
      </w:r>
      <w:r>
        <w:t>and replace with the following HTML starter page.</w:t>
      </w:r>
    </w:p>
    <w:p w14:paraId="0D53E9C6" w14:textId="77777777" w:rsidR="009E1547" w:rsidRDefault="009E1547" w:rsidP="009E1547">
      <w:pPr>
        <w:pStyle w:val="LabStepCodeBlockLevel2"/>
      </w:pPr>
      <w:r>
        <w:t>&lt;!DOCTYPE html&gt;</w:t>
      </w:r>
    </w:p>
    <w:p w14:paraId="673C0C0C" w14:textId="77777777" w:rsidR="009E1547" w:rsidRDefault="009E1547" w:rsidP="009E1547">
      <w:pPr>
        <w:pStyle w:val="LabStepCodeBlockLevel2"/>
      </w:pPr>
      <w:r>
        <w:t>&lt;html&gt;</w:t>
      </w:r>
    </w:p>
    <w:p w14:paraId="05A70E44" w14:textId="77777777" w:rsidR="009E1547" w:rsidRDefault="009E1547" w:rsidP="009E1547">
      <w:pPr>
        <w:pStyle w:val="LabStepCodeBlockLevel2"/>
      </w:pPr>
    </w:p>
    <w:p w14:paraId="74DAFB60" w14:textId="77777777" w:rsidR="009E1547" w:rsidRDefault="009E1547" w:rsidP="009E1547">
      <w:pPr>
        <w:pStyle w:val="LabStepCodeBlockLevel2"/>
      </w:pPr>
      <w:r>
        <w:t>&lt;head&gt;</w:t>
      </w:r>
    </w:p>
    <w:p w14:paraId="0FEA8651" w14:textId="77777777" w:rsidR="009E1547" w:rsidRDefault="009E1547" w:rsidP="009E1547">
      <w:pPr>
        <w:pStyle w:val="LabStepCodeBlockLevel2"/>
      </w:pPr>
      <w:r>
        <w:t>&lt;/head&gt;</w:t>
      </w:r>
    </w:p>
    <w:p w14:paraId="332F8F65" w14:textId="77777777" w:rsidR="009E1547" w:rsidRDefault="009E1547" w:rsidP="009E1547">
      <w:pPr>
        <w:pStyle w:val="LabStepCodeBlockLevel2"/>
      </w:pPr>
    </w:p>
    <w:p w14:paraId="429CD17C" w14:textId="77777777" w:rsidR="009E1547" w:rsidRDefault="009E1547" w:rsidP="009E1547">
      <w:pPr>
        <w:pStyle w:val="LabStepCodeBlockLevel2"/>
      </w:pPr>
      <w:r>
        <w:t>&lt;body&gt;</w:t>
      </w:r>
    </w:p>
    <w:p w14:paraId="151D59F1" w14:textId="77777777" w:rsidR="009E1547" w:rsidRDefault="009E1547" w:rsidP="009E1547">
      <w:pPr>
        <w:pStyle w:val="LabStepCodeBlockLevel2"/>
      </w:pPr>
      <w:r>
        <w:t>&lt;/body&gt;</w:t>
      </w:r>
    </w:p>
    <w:p w14:paraId="22102880" w14:textId="77777777" w:rsidR="009E1547" w:rsidRDefault="009E1547" w:rsidP="009E1547">
      <w:pPr>
        <w:pStyle w:val="LabStepCodeBlockLevel2"/>
      </w:pPr>
    </w:p>
    <w:p w14:paraId="60EE87F2" w14:textId="77777777" w:rsidR="009E1547" w:rsidRDefault="009E1547" w:rsidP="009E1547">
      <w:pPr>
        <w:pStyle w:val="LabStepCodeBlockLevel2"/>
      </w:pPr>
      <w:r>
        <w:t>&lt;/html&gt;</w:t>
      </w:r>
    </w:p>
    <w:p w14:paraId="39E239C3" w14:textId="77777777" w:rsidR="009E1547" w:rsidRDefault="009E1547" w:rsidP="009E1547">
      <w:pPr>
        <w:pStyle w:val="LabStepNumberedLevel2"/>
      </w:pPr>
      <w:r>
        <w:t xml:space="preserve">Copy and paste the following HTML code to provide the </w:t>
      </w:r>
      <w:r w:rsidRPr="00051DC0">
        <w:rPr>
          <w:b/>
        </w:rPr>
        <w:t>head</w:t>
      </w:r>
      <w:r>
        <w:t xml:space="preserve"> section</w:t>
      </w:r>
    </w:p>
    <w:p w14:paraId="36CEC86E" w14:textId="77777777" w:rsidR="009E1547" w:rsidRDefault="009E1547" w:rsidP="009E1547">
      <w:pPr>
        <w:pStyle w:val="LabStepCodeBlockLevel2"/>
      </w:pPr>
      <w:r>
        <w:t>&lt;head&gt;</w:t>
      </w:r>
    </w:p>
    <w:p w14:paraId="35EBEE97" w14:textId="77777777" w:rsidR="009E1547" w:rsidRDefault="009E1547" w:rsidP="009E1547">
      <w:pPr>
        <w:pStyle w:val="LabStepCodeBlockLevel2"/>
      </w:pPr>
      <w:r>
        <w:t xml:space="preserve">  &lt;meta charset="utf-8" /&gt;</w:t>
      </w:r>
    </w:p>
    <w:p w14:paraId="372CED66" w14:textId="77777777" w:rsidR="009E1547" w:rsidRDefault="009E1547" w:rsidP="009E1547">
      <w:pPr>
        <w:pStyle w:val="LabStepCodeBlockLevel2"/>
      </w:pPr>
      <w:r>
        <w:t xml:space="preserve">  &lt;meta name="viewport" content="width=device-width, initial-scale=1.0"&gt;</w:t>
      </w:r>
    </w:p>
    <w:p w14:paraId="519C3407" w14:textId="77777777" w:rsidR="009E1547" w:rsidRDefault="009E1547" w:rsidP="009E1547">
      <w:pPr>
        <w:pStyle w:val="LabStepCodeBlockLevel2"/>
      </w:pPr>
      <w:r>
        <w:t xml:space="preserve">  &lt;title&gt;Embedded Lab&lt;/title&gt;</w:t>
      </w:r>
    </w:p>
    <w:p w14:paraId="7084BF71" w14:textId="77777777" w:rsidR="009E1547" w:rsidRDefault="009E1547" w:rsidP="009E1547">
      <w:pPr>
        <w:pStyle w:val="LabStepCodeBlockLevel2"/>
      </w:pPr>
      <w:r>
        <w:t xml:space="preserve">  &lt;link href="~/Content/bootstrap.css" rel="stylesheet" /&gt;</w:t>
      </w:r>
    </w:p>
    <w:p w14:paraId="2FB13628" w14:textId="77777777" w:rsidR="009E1547" w:rsidRDefault="009E1547" w:rsidP="009E1547">
      <w:pPr>
        <w:pStyle w:val="LabStepCodeBlockLevel2"/>
      </w:pPr>
      <w:r>
        <w:t xml:space="preserve">  &lt;link href="~/Content/Site.css" rel="stylesheet" /&gt;</w:t>
      </w:r>
    </w:p>
    <w:p w14:paraId="3C7769C8" w14:textId="77777777" w:rsidR="009E1547" w:rsidRDefault="009E1547" w:rsidP="009E1547">
      <w:pPr>
        <w:pStyle w:val="LabStepCodeBlockLevel2"/>
      </w:pPr>
      <w:r>
        <w:t xml:space="preserve">  &lt;script src="~/Scripts/jquery-3.3.1.js"&gt;&lt;/script&gt;</w:t>
      </w:r>
    </w:p>
    <w:p w14:paraId="4C2201E9" w14:textId="77777777" w:rsidR="009E1547" w:rsidRDefault="009E1547" w:rsidP="009E1547">
      <w:pPr>
        <w:pStyle w:val="LabStepCodeBlockLevel2"/>
      </w:pPr>
      <w:r>
        <w:t>&lt;/head&gt;</w:t>
      </w:r>
    </w:p>
    <w:p w14:paraId="4FB022D5" w14:textId="77777777" w:rsidR="009E1547" w:rsidRDefault="009E1547" w:rsidP="009E1547">
      <w:pPr>
        <w:pStyle w:val="LabStepNumberedLevel2"/>
      </w:pPr>
      <w:r>
        <w:t xml:space="preserve">Make sure your script link to jQuery matches the version number of the jQuery library source file in the </w:t>
      </w:r>
      <w:r w:rsidRPr="002F0C3F">
        <w:rPr>
          <w:b/>
        </w:rPr>
        <w:t>Scripts</w:t>
      </w:r>
      <w:r>
        <w:t xml:space="preserve"> folder.</w:t>
      </w:r>
    </w:p>
    <w:p w14:paraId="33352164" w14:textId="77777777" w:rsidR="009E1547" w:rsidRDefault="009E1547" w:rsidP="009E1547">
      <w:pPr>
        <w:pStyle w:val="LabStepNumberedLevel2"/>
      </w:pPr>
      <w:r>
        <w:t xml:space="preserve">Copy and paste the following HTML code to provide the </w:t>
      </w:r>
      <w:r>
        <w:rPr>
          <w:b/>
        </w:rPr>
        <w:t xml:space="preserve">body </w:t>
      </w:r>
      <w:r>
        <w:t>section of the page.</w:t>
      </w:r>
    </w:p>
    <w:p w14:paraId="184ED545" w14:textId="77777777" w:rsidR="009E1547" w:rsidRDefault="009E1547" w:rsidP="009E1547">
      <w:pPr>
        <w:pStyle w:val="LabStepCodeBlockLevel2"/>
      </w:pPr>
      <w:r>
        <w:t>&lt;body&gt;</w:t>
      </w:r>
    </w:p>
    <w:p w14:paraId="235866AD" w14:textId="77777777" w:rsidR="009E1547" w:rsidRDefault="009E1547" w:rsidP="009E1547">
      <w:pPr>
        <w:pStyle w:val="LabStepCodeBlockLevel2"/>
      </w:pPr>
    </w:p>
    <w:p w14:paraId="1167AD94" w14:textId="77777777" w:rsidR="009E1547" w:rsidRPr="002F0C3F" w:rsidRDefault="009E1547" w:rsidP="009E1547">
      <w:pPr>
        <w:pStyle w:val="LabStepCodeBlockLevel2"/>
        <w:rPr>
          <w:color w:val="7F7F7F" w:themeColor="text1" w:themeTint="80"/>
        </w:rPr>
      </w:pPr>
      <w:r w:rsidRPr="002F0C3F">
        <w:rPr>
          <w:color w:val="7F7F7F" w:themeColor="text1" w:themeTint="80"/>
        </w:rPr>
        <w:t xml:space="preserve">  &lt;!-- Add Banner with TopNav and Toolbar Here --&gt;</w:t>
      </w:r>
    </w:p>
    <w:p w14:paraId="517AB91E" w14:textId="77777777" w:rsidR="009E1547" w:rsidRPr="002F0C3F" w:rsidRDefault="009E1547" w:rsidP="009E1547">
      <w:pPr>
        <w:pStyle w:val="LabStepCodeBlockLevel2"/>
        <w:rPr>
          <w:color w:val="7F7F7F" w:themeColor="text1" w:themeTint="80"/>
        </w:rPr>
      </w:pPr>
    </w:p>
    <w:p w14:paraId="6C1C9022" w14:textId="77777777" w:rsidR="009E1547" w:rsidRPr="002F0C3F" w:rsidRDefault="009E1547" w:rsidP="009E1547">
      <w:pPr>
        <w:pStyle w:val="LabStepCodeBlockLevel2"/>
        <w:rPr>
          <w:color w:val="7F7F7F" w:themeColor="text1" w:themeTint="80"/>
        </w:rPr>
      </w:pPr>
      <w:r w:rsidRPr="002F0C3F">
        <w:rPr>
          <w:color w:val="7F7F7F" w:themeColor="text1" w:themeTint="80"/>
        </w:rPr>
        <w:t xml:space="preserve">  &lt;!-- Add Main Body Content Here --&gt;</w:t>
      </w:r>
    </w:p>
    <w:p w14:paraId="1ED25932" w14:textId="77777777" w:rsidR="009E1547" w:rsidRPr="002F0C3F" w:rsidRDefault="009E1547" w:rsidP="009E1547">
      <w:pPr>
        <w:pStyle w:val="LabStepCodeBlockLevel2"/>
        <w:rPr>
          <w:color w:val="7F7F7F" w:themeColor="text1" w:themeTint="80"/>
        </w:rPr>
      </w:pPr>
    </w:p>
    <w:p w14:paraId="06B49BEC" w14:textId="77777777" w:rsidR="009E1547" w:rsidRPr="002F0C3F" w:rsidRDefault="009E1547" w:rsidP="009E1547">
      <w:pPr>
        <w:pStyle w:val="LabStepCodeBlockLevel2"/>
        <w:rPr>
          <w:color w:val="7F7F7F" w:themeColor="text1" w:themeTint="80"/>
        </w:rPr>
      </w:pPr>
      <w:r w:rsidRPr="002F0C3F">
        <w:rPr>
          <w:color w:val="7F7F7F" w:themeColor="text1" w:themeTint="80"/>
        </w:rPr>
        <w:t xml:space="preserve"> </w:t>
      </w:r>
      <w:r>
        <w:rPr>
          <w:color w:val="7F7F7F" w:themeColor="text1" w:themeTint="80"/>
        </w:rPr>
        <w:t xml:space="preserve"> &lt;!-- Add JavaScript Code to Resiz</w:t>
      </w:r>
      <w:r w:rsidRPr="002F0C3F">
        <w:rPr>
          <w:color w:val="7F7F7F" w:themeColor="text1" w:themeTint="80"/>
        </w:rPr>
        <w:t>e Page Elements Here --&gt;</w:t>
      </w:r>
    </w:p>
    <w:p w14:paraId="59CE6E85" w14:textId="77777777" w:rsidR="009E1547" w:rsidRDefault="009E1547" w:rsidP="009E1547">
      <w:pPr>
        <w:pStyle w:val="LabStepCodeBlockLevel2"/>
      </w:pPr>
    </w:p>
    <w:p w14:paraId="5F72D096" w14:textId="77777777" w:rsidR="009E1547" w:rsidRDefault="009E1547" w:rsidP="009E1547">
      <w:pPr>
        <w:pStyle w:val="LabStepCodeBlockLevel2"/>
      </w:pPr>
      <w:r>
        <w:t>&lt;/body&gt;</w:t>
      </w:r>
    </w:p>
    <w:p w14:paraId="52B8F663" w14:textId="77777777" w:rsidR="009E1547" w:rsidRDefault="009E1547" w:rsidP="009E1547">
      <w:pPr>
        <w:pStyle w:val="LabExerciseCallout"/>
      </w:pPr>
      <w:r>
        <w:t xml:space="preserve">Now you will copy and paste HTML markup code into each of the three sections in the HTML </w:t>
      </w:r>
      <w:r w:rsidRPr="005109C9">
        <w:rPr>
          <w:b/>
        </w:rPr>
        <w:t>body</w:t>
      </w:r>
      <w:r>
        <w:t xml:space="preserve"> element.</w:t>
      </w:r>
    </w:p>
    <w:p w14:paraId="1CD12363" w14:textId="77777777" w:rsidR="009E1547" w:rsidRDefault="009E1547" w:rsidP="009E1547">
      <w:pPr>
        <w:pStyle w:val="LabStepNumberedLevel2"/>
      </w:pPr>
      <w:r>
        <w:t xml:space="preserve">Copy and paste the following code into the body just below the </w:t>
      </w:r>
      <w:r w:rsidRPr="002F0C3F">
        <w:rPr>
          <w:b/>
          <w:i/>
        </w:rPr>
        <w:t>Add Banner with TopNav and Toolbar Here</w:t>
      </w:r>
      <w:r w:rsidRPr="002F0C3F">
        <w:t xml:space="preserve"> </w:t>
      </w:r>
      <w:r>
        <w:t>comment.</w:t>
      </w:r>
    </w:p>
    <w:p w14:paraId="1E474444" w14:textId="77777777" w:rsidR="009E1547" w:rsidRPr="00EC337B" w:rsidRDefault="009E1547" w:rsidP="009E1547">
      <w:pPr>
        <w:pStyle w:val="LabStepCodeBlockLevel2"/>
        <w:rPr>
          <w:color w:val="7F7F7F" w:themeColor="text1" w:themeTint="80"/>
        </w:rPr>
      </w:pPr>
      <w:r w:rsidRPr="00EC337B">
        <w:rPr>
          <w:color w:val="7F7F7F" w:themeColor="text1" w:themeTint="80"/>
        </w:rPr>
        <w:t>&lt;!-- Add Banner with TopNav and Toolbar Here --&gt;</w:t>
      </w:r>
    </w:p>
    <w:p w14:paraId="2F129A21" w14:textId="77777777" w:rsidR="009E1547" w:rsidRDefault="009E1547" w:rsidP="009E1547">
      <w:pPr>
        <w:pStyle w:val="LabStepCodeBlockLevel2"/>
      </w:pPr>
      <w:r>
        <w:t>&lt;div id="banner" class="container"&gt;</w:t>
      </w:r>
    </w:p>
    <w:p w14:paraId="77AFAB04" w14:textId="77777777" w:rsidR="009E1547" w:rsidRDefault="009E1547" w:rsidP="009E1547">
      <w:pPr>
        <w:pStyle w:val="LabStepCodeBlockLevel2"/>
      </w:pPr>
      <w:r>
        <w:t xml:space="preserve">  &lt;nav id="topnav" class="navbar navbar-expand-sm navbar-dark bg-dark"&gt;</w:t>
      </w:r>
    </w:p>
    <w:p w14:paraId="2940C026" w14:textId="77777777" w:rsidR="009E1547" w:rsidRDefault="009E1547" w:rsidP="009E1547">
      <w:pPr>
        <w:pStyle w:val="LabStepCodeBlockLevel2"/>
      </w:pPr>
      <w:r>
        <w:t xml:space="preserve">    &lt;ul class="navbar-nav"&gt;</w:t>
      </w:r>
    </w:p>
    <w:p w14:paraId="341849D9" w14:textId="77777777" w:rsidR="009E1547" w:rsidRDefault="009E1547" w:rsidP="009E1547">
      <w:pPr>
        <w:pStyle w:val="LabStepCodeBlockLevel2"/>
      </w:pPr>
      <w:r>
        <w:t xml:space="preserve">      &lt;li class="nav-item active"&gt;</w:t>
      </w:r>
    </w:p>
    <w:p w14:paraId="22D5CDB8" w14:textId="77777777" w:rsidR="009E1547" w:rsidRDefault="009E1547" w:rsidP="009E1547">
      <w:pPr>
        <w:pStyle w:val="LabStepCodeBlockLevel2"/>
      </w:pPr>
      <w:r>
        <w:t xml:space="preserve">        @Html.ActionLink("Embedded Lab", "Index", "Home", </w:t>
      </w:r>
    </w:p>
    <w:p w14:paraId="7F41D50C" w14:textId="77777777" w:rsidR="009E1547" w:rsidRDefault="009E1547" w:rsidP="009E1547">
      <w:pPr>
        <w:pStyle w:val="LabStepCodeBlockLevel2"/>
      </w:pPr>
      <w:r>
        <w:t xml:space="preserve">                          routeValues: null, htmlAttributes: new { @class = "nav-link navbar-brand" })</w:t>
      </w:r>
    </w:p>
    <w:p w14:paraId="1B9718F5" w14:textId="77777777" w:rsidR="009E1547" w:rsidRDefault="009E1547" w:rsidP="009E1547">
      <w:pPr>
        <w:pStyle w:val="LabStepCodeBlockLevel2"/>
      </w:pPr>
      <w:r>
        <w:t xml:space="preserve">      &lt;/li&gt;</w:t>
      </w:r>
    </w:p>
    <w:p w14:paraId="0EA5428D" w14:textId="77777777" w:rsidR="009E1547" w:rsidRDefault="009E1547" w:rsidP="009E1547">
      <w:pPr>
        <w:pStyle w:val="LabStepCodeBlockLevel2"/>
      </w:pPr>
      <w:r>
        <w:t xml:space="preserve">      &lt;li class="nav-item"&gt;</w:t>
      </w:r>
    </w:p>
    <w:p w14:paraId="74F6E300" w14:textId="77777777" w:rsidR="009E1547" w:rsidRDefault="009E1547" w:rsidP="009E1547">
      <w:pPr>
        <w:pStyle w:val="LabStepCodeBlockLevel2"/>
      </w:pPr>
      <w:r>
        <w:t xml:space="preserve">        @Html.ActionLink("Report", "Report", "Home", </w:t>
      </w:r>
    </w:p>
    <w:p w14:paraId="3E6F77A7" w14:textId="77777777" w:rsidR="009E1547" w:rsidRDefault="009E1547" w:rsidP="009E1547">
      <w:pPr>
        <w:pStyle w:val="LabStepCodeBlockLevel2"/>
      </w:pPr>
      <w:r>
        <w:t xml:space="preserve">                         routeValues: null, htmlAttributes: new { @class = "nav-link" })</w:t>
      </w:r>
    </w:p>
    <w:p w14:paraId="554E16DC" w14:textId="77777777" w:rsidR="009E1547" w:rsidRDefault="009E1547" w:rsidP="009E1547">
      <w:pPr>
        <w:pStyle w:val="LabStepCodeBlockLevel2"/>
      </w:pPr>
      <w:r>
        <w:t xml:space="preserve">      &lt;/li&gt;</w:t>
      </w:r>
    </w:p>
    <w:p w14:paraId="2FCFE3EB" w14:textId="77777777" w:rsidR="009E1547" w:rsidRDefault="009E1547" w:rsidP="009E1547">
      <w:pPr>
        <w:pStyle w:val="LabStepCodeBlockLevel2"/>
      </w:pPr>
      <w:r>
        <w:t xml:space="preserve">      &lt;li class="nav-item"&gt;</w:t>
      </w:r>
    </w:p>
    <w:p w14:paraId="55677AB9" w14:textId="77777777" w:rsidR="009E1547" w:rsidRDefault="009E1547" w:rsidP="009E1547">
      <w:pPr>
        <w:pStyle w:val="LabStepCodeBlockLevel2"/>
      </w:pPr>
      <w:r>
        <w:t xml:space="preserve">        @Html.ActionLink("Dashboard", "Dashboard", "Home", </w:t>
      </w:r>
    </w:p>
    <w:p w14:paraId="7DDBE890" w14:textId="77777777" w:rsidR="009E1547" w:rsidRDefault="009E1547" w:rsidP="009E1547">
      <w:pPr>
        <w:pStyle w:val="LabStepCodeBlockLevel2"/>
      </w:pPr>
      <w:r>
        <w:t xml:space="preserve">                         routeValues: null, htmlAttributes: new { @class = "nav-link" })</w:t>
      </w:r>
    </w:p>
    <w:p w14:paraId="7875E8F3" w14:textId="77777777" w:rsidR="009E1547" w:rsidRDefault="009E1547" w:rsidP="009E1547">
      <w:pPr>
        <w:pStyle w:val="LabStepCodeBlockLevel2"/>
      </w:pPr>
      <w:r>
        <w:t xml:space="preserve">      &lt;/li&gt;</w:t>
      </w:r>
    </w:p>
    <w:p w14:paraId="5E76B03B" w14:textId="77777777" w:rsidR="009E1547" w:rsidRDefault="009E1547" w:rsidP="009E1547">
      <w:pPr>
        <w:pStyle w:val="LabStepCodeBlockLevel2"/>
      </w:pPr>
      <w:r>
        <w:t xml:space="preserve">      &lt;li class="nav-item"&gt;</w:t>
      </w:r>
    </w:p>
    <w:p w14:paraId="0A53AE50" w14:textId="77777777" w:rsidR="009E1547" w:rsidRDefault="009E1547" w:rsidP="009E1547">
      <w:pPr>
        <w:pStyle w:val="LabStepCodeBlockLevel2"/>
      </w:pPr>
      <w:r>
        <w:t xml:space="preserve">        @Html.ActionLink("Q&amp;A", "Qna", "Home", </w:t>
      </w:r>
    </w:p>
    <w:p w14:paraId="4752F599" w14:textId="77777777" w:rsidR="009E1547" w:rsidRDefault="009E1547" w:rsidP="009E1547">
      <w:pPr>
        <w:pStyle w:val="LabStepCodeBlockLevel2"/>
      </w:pPr>
      <w:r>
        <w:t xml:space="preserve">                         routeValues: null, htmlAttributes: new { @class = "nav-link" })</w:t>
      </w:r>
    </w:p>
    <w:p w14:paraId="54A4D3CF" w14:textId="77777777" w:rsidR="009E1547" w:rsidRDefault="009E1547" w:rsidP="009E1547">
      <w:pPr>
        <w:pStyle w:val="LabStepCodeBlockLevel2"/>
      </w:pPr>
      <w:r>
        <w:t xml:space="preserve">      &lt;/li&gt;</w:t>
      </w:r>
    </w:p>
    <w:p w14:paraId="525E953F" w14:textId="77777777" w:rsidR="009E1547" w:rsidRDefault="009E1547" w:rsidP="009E1547">
      <w:pPr>
        <w:pStyle w:val="LabStepCodeBlockLevel2"/>
      </w:pPr>
      <w:r>
        <w:t xml:space="preserve">      &lt;li class="nav-item"&gt;</w:t>
      </w:r>
    </w:p>
    <w:p w14:paraId="1190850E" w14:textId="77777777" w:rsidR="009E1547" w:rsidRDefault="009E1547" w:rsidP="009E1547">
      <w:pPr>
        <w:pStyle w:val="LabStepCodeBlockLevel2"/>
      </w:pPr>
      <w:r>
        <w:t xml:space="preserve">        @Html.ActionLink("New Report", "NewReport", "Home", </w:t>
      </w:r>
    </w:p>
    <w:p w14:paraId="704D2487" w14:textId="77777777" w:rsidR="009E1547" w:rsidRDefault="009E1547" w:rsidP="009E1547">
      <w:pPr>
        <w:pStyle w:val="LabStepCodeBlockLevel2"/>
      </w:pPr>
      <w:r>
        <w:t xml:space="preserve">                         routeValues: null, htmlAttributes: new { @class = "nav-link" })</w:t>
      </w:r>
    </w:p>
    <w:p w14:paraId="5A7F42F5" w14:textId="77777777" w:rsidR="009E1547" w:rsidRDefault="009E1547" w:rsidP="009E1547">
      <w:pPr>
        <w:pStyle w:val="LabStepCodeBlockLevel2"/>
      </w:pPr>
      <w:r>
        <w:t xml:space="preserve">      &lt;/li&gt;</w:t>
      </w:r>
    </w:p>
    <w:p w14:paraId="5F388AD7" w14:textId="77777777" w:rsidR="009E1547" w:rsidRDefault="009E1547" w:rsidP="009E1547">
      <w:pPr>
        <w:pStyle w:val="LabStepCodeBlockLevel2"/>
      </w:pPr>
      <w:r>
        <w:t xml:space="preserve">    &lt;/ul&gt;</w:t>
      </w:r>
    </w:p>
    <w:p w14:paraId="17335225" w14:textId="77777777" w:rsidR="009E1547" w:rsidRDefault="009E1547" w:rsidP="009E1547">
      <w:pPr>
        <w:pStyle w:val="LabStepCodeBlockLevel2"/>
      </w:pPr>
      <w:r>
        <w:t xml:space="preserve">  &lt;/nav&gt;</w:t>
      </w:r>
    </w:p>
    <w:p w14:paraId="26E30878" w14:textId="77777777" w:rsidR="009E1547" w:rsidRDefault="009E1547" w:rsidP="009E1547">
      <w:pPr>
        <w:pStyle w:val="LabStepCodeBlockLevel2"/>
      </w:pPr>
      <w:r>
        <w:t xml:space="preserve">  @RenderSection("toolbar", required: false)</w:t>
      </w:r>
    </w:p>
    <w:p w14:paraId="6EC8B1D1" w14:textId="77777777" w:rsidR="009E1547" w:rsidRDefault="009E1547" w:rsidP="009E1547">
      <w:pPr>
        <w:pStyle w:val="LabStepCodeBlockLevel2"/>
      </w:pPr>
      <w:r>
        <w:t>&lt;/div&gt;</w:t>
      </w:r>
    </w:p>
    <w:p w14:paraId="245A910B" w14:textId="77777777" w:rsidR="009E1547" w:rsidRDefault="009E1547" w:rsidP="009E1547">
      <w:pPr>
        <w:pStyle w:val="LabStepNumberedLevel2"/>
      </w:pPr>
      <w:r>
        <w:lastRenderedPageBreak/>
        <w:t xml:space="preserve">Copy and paste the following code into the body just below the </w:t>
      </w:r>
      <w:r w:rsidRPr="00EC337B">
        <w:rPr>
          <w:b/>
        </w:rPr>
        <w:t>Add Main Body Content Here</w:t>
      </w:r>
      <w:r>
        <w:t xml:space="preserve"> comment</w:t>
      </w:r>
    </w:p>
    <w:p w14:paraId="417B1F0C" w14:textId="77777777" w:rsidR="009E1547" w:rsidRPr="00EC337B" w:rsidRDefault="009E1547" w:rsidP="009E1547">
      <w:pPr>
        <w:pStyle w:val="LabStepCodeBlockLevel2"/>
        <w:rPr>
          <w:color w:val="7F7F7F" w:themeColor="text1" w:themeTint="80"/>
        </w:rPr>
      </w:pPr>
      <w:r w:rsidRPr="00EC337B">
        <w:rPr>
          <w:color w:val="7F7F7F" w:themeColor="text1" w:themeTint="80"/>
        </w:rPr>
        <w:t>&lt;!-- Add Main Body Content Here --&gt;</w:t>
      </w:r>
    </w:p>
    <w:p w14:paraId="2B62F736" w14:textId="77777777" w:rsidR="009E1547" w:rsidRDefault="009E1547" w:rsidP="009E1547">
      <w:pPr>
        <w:pStyle w:val="LabStepCodeBlockLevel2"/>
      </w:pPr>
      <w:r>
        <w:t>&lt;div id="content-box" class="container body-content"&gt;</w:t>
      </w:r>
    </w:p>
    <w:p w14:paraId="0EB2A305" w14:textId="77777777" w:rsidR="009E1547" w:rsidRDefault="009E1547" w:rsidP="009E1547">
      <w:pPr>
        <w:pStyle w:val="LabStepCodeBlockLevel2"/>
      </w:pPr>
      <w:r>
        <w:t xml:space="preserve">  @RenderBody()</w:t>
      </w:r>
    </w:p>
    <w:p w14:paraId="7624A678" w14:textId="77777777" w:rsidR="009E1547" w:rsidRDefault="009E1547" w:rsidP="009E1547">
      <w:pPr>
        <w:pStyle w:val="LabStepCodeBlockLevel2"/>
      </w:pPr>
      <w:r>
        <w:t>&lt;/div&gt;</w:t>
      </w:r>
    </w:p>
    <w:p w14:paraId="77133783" w14:textId="77777777" w:rsidR="009E1547" w:rsidRDefault="009E1547" w:rsidP="009E1547">
      <w:pPr>
        <w:pStyle w:val="LabStepNumberedLevel2"/>
      </w:pPr>
      <w:r>
        <w:t xml:space="preserve">Copy and paste the following code into the body just below the </w:t>
      </w:r>
      <w:r w:rsidRPr="00EC337B">
        <w:rPr>
          <w:b/>
        </w:rPr>
        <w:t>Add Main Body Content Here</w:t>
      </w:r>
      <w:r>
        <w:t xml:space="preserve"> comment</w:t>
      </w:r>
    </w:p>
    <w:p w14:paraId="3745886A" w14:textId="77777777" w:rsidR="009E1547" w:rsidRPr="00EC337B" w:rsidRDefault="009E1547" w:rsidP="009E1547">
      <w:pPr>
        <w:pStyle w:val="LabStepCodeBlockLevel2"/>
        <w:rPr>
          <w:color w:val="7F7F7F" w:themeColor="text1" w:themeTint="80"/>
        </w:rPr>
      </w:pPr>
      <w:r w:rsidRPr="00EC337B">
        <w:rPr>
          <w:color w:val="7F7F7F" w:themeColor="text1" w:themeTint="80"/>
        </w:rPr>
        <w:t>&lt;</w:t>
      </w:r>
      <w:r>
        <w:rPr>
          <w:color w:val="7F7F7F" w:themeColor="text1" w:themeTint="80"/>
        </w:rPr>
        <w:t>!-- Add JavaScript Code to Resiz</w:t>
      </w:r>
      <w:r w:rsidRPr="00EC337B">
        <w:rPr>
          <w:color w:val="7F7F7F" w:themeColor="text1" w:themeTint="80"/>
        </w:rPr>
        <w:t>e Page Elements --&gt;</w:t>
      </w:r>
    </w:p>
    <w:p w14:paraId="018F0CAC" w14:textId="77777777" w:rsidR="009E1547" w:rsidRDefault="009E1547" w:rsidP="009E1547">
      <w:pPr>
        <w:pStyle w:val="LabStepCodeBlockLevel2"/>
      </w:pPr>
      <w:r>
        <w:t>&lt;script&gt;</w:t>
      </w:r>
    </w:p>
    <w:p w14:paraId="67E5E4DE" w14:textId="77777777" w:rsidR="009E1547" w:rsidRDefault="009E1547" w:rsidP="009E1547">
      <w:pPr>
        <w:pStyle w:val="LabStepCodeBlockLevel2"/>
      </w:pPr>
      <w:r>
        <w:t xml:space="preserve">  $(function () {</w:t>
      </w:r>
    </w:p>
    <w:p w14:paraId="798A164D" w14:textId="77777777" w:rsidR="009E1547" w:rsidRDefault="009E1547" w:rsidP="009E1547">
      <w:pPr>
        <w:pStyle w:val="LabStepCodeBlockLevel2"/>
      </w:pPr>
      <w:r>
        <w:t xml:space="preserve">    var heightBuffer = 12;</w:t>
      </w:r>
    </w:p>
    <w:p w14:paraId="418684BA" w14:textId="77777777" w:rsidR="009E1547" w:rsidRDefault="009E1547" w:rsidP="009E1547">
      <w:pPr>
        <w:pStyle w:val="LabStepCodeBlockLevel2"/>
      </w:pPr>
      <w:r>
        <w:t xml:space="preserve">    var newHeight = $(window).height() - ($("#banner").height() + heightBuffer);</w:t>
      </w:r>
    </w:p>
    <w:p w14:paraId="609EBE0B" w14:textId="77777777" w:rsidR="009E1547" w:rsidRDefault="009E1547" w:rsidP="009E1547">
      <w:pPr>
        <w:pStyle w:val="LabStepCodeBlockLevel2"/>
      </w:pPr>
      <w:r>
        <w:t xml:space="preserve">    $("#content-box").height(newHeight);</w:t>
      </w:r>
    </w:p>
    <w:p w14:paraId="44ED8A1B" w14:textId="77777777" w:rsidR="009E1547" w:rsidRDefault="009E1547" w:rsidP="009E1547">
      <w:pPr>
        <w:pStyle w:val="LabStepCodeBlockLevel2"/>
      </w:pPr>
      <w:r>
        <w:t xml:space="preserve">    $("#embedContainer").height(newHeight);</w:t>
      </w:r>
    </w:p>
    <w:p w14:paraId="67D80D0A" w14:textId="77777777" w:rsidR="009E1547" w:rsidRDefault="009E1547" w:rsidP="009E1547">
      <w:pPr>
        <w:pStyle w:val="LabStepCodeBlockLevel2"/>
      </w:pPr>
      <w:r>
        <w:t xml:space="preserve">    $(window).resize(function () {</w:t>
      </w:r>
    </w:p>
    <w:p w14:paraId="667933AA" w14:textId="77777777" w:rsidR="009E1547" w:rsidRDefault="009E1547" w:rsidP="009E1547">
      <w:pPr>
        <w:pStyle w:val="LabStepCodeBlockLevel2"/>
      </w:pPr>
      <w:r>
        <w:t xml:space="preserve">      var newHeight = $(window).height() - ($("#banner").height() + heightBuffer);</w:t>
      </w:r>
    </w:p>
    <w:p w14:paraId="52BFE456" w14:textId="77777777" w:rsidR="009E1547" w:rsidRDefault="009E1547" w:rsidP="009E1547">
      <w:pPr>
        <w:pStyle w:val="LabStepCodeBlockLevel2"/>
      </w:pPr>
      <w:r>
        <w:t xml:space="preserve">      $("#content-box").height(newHeight);</w:t>
      </w:r>
    </w:p>
    <w:p w14:paraId="26A7A072" w14:textId="77777777" w:rsidR="009E1547" w:rsidRDefault="009E1547" w:rsidP="009E1547">
      <w:pPr>
        <w:pStyle w:val="LabStepCodeBlockLevel2"/>
      </w:pPr>
      <w:r>
        <w:t xml:space="preserve">      $("#embedContainer").height(newHeight);</w:t>
      </w:r>
    </w:p>
    <w:p w14:paraId="07C2E9CB" w14:textId="77777777" w:rsidR="009E1547" w:rsidRDefault="009E1547" w:rsidP="009E1547">
      <w:pPr>
        <w:pStyle w:val="LabStepCodeBlockLevel2"/>
      </w:pPr>
      <w:r>
        <w:t xml:space="preserve">    });</w:t>
      </w:r>
    </w:p>
    <w:p w14:paraId="5B8FC2F2" w14:textId="77777777" w:rsidR="009E1547" w:rsidRDefault="009E1547" w:rsidP="009E1547">
      <w:pPr>
        <w:pStyle w:val="LabStepCodeBlockLevel2"/>
      </w:pPr>
      <w:r>
        <w:t xml:space="preserve">  });</w:t>
      </w:r>
    </w:p>
    <w:p w14:paraId="3536B294" w14:textId="77777777" w:rsidR="009E1547" w:rsidRPr="00EC337B" w:rsidRDefault="009E1547" w:rsidP="009E1547">
      <w:pPr>
        <w:pStyle w:val="LabStepCodeBlockLevel2"/>
      </w:pPr>
      <w:r>
        <w:t>&lt;/script&gt;</w:t>
      </w:r>
    </w:p>
    <w:p w14:paraId="0E6DAA7D" w14:textId="77777777" w:rsidR="009E1547" w:rsidRDefault="009E1547" w:rsidP="009E1547">
      <w:pPr>
        <w:pStyle w:val="LabStepNumberedLevel2"/>
      </w:pPr>
      <w:r>
        <w:t xml:space="preserve">Save your changes and close </w:t>
      </w:r>
      <w:r w:rsidRPr="00FC3A78">
        <w:rPr>
          <w:b/>
        </w:rPr>
        <w:t>_Layouts.cshtml</w:t>
      </w:r>
      <w:r>
        <w:t>.</w:t>
      </w:r>
    </w:p>
    <w:p w14:paraId="20324545" w14:textId="77777777" w:rsidR="009E1547" w:rsidRDefault="009E1547" w:rsidP="009E1547">
      <w:pPr>
        <w:pStyle w:val="LabStepNumbered"/>
      </w:pPr>
      <w:r>
        <w:t xml:space="preserve">Modify the </w:t>
      </w:r>
      <w:r w:rsidRPr="00020CF9">
        <w:rPr>
          <w:b/>
        </w:rPr>
        <w:t>Sites.css</w:t>
      </w:r>
      <w:r>
        <w:t xml:space="preserve"> file with a set of custom CSS styles.</w:t>
      </w:r>
    </w:p>
    <w:p w14:paraId="439822F6" w14:textId="77777777" w:rsidR="009E1547" w:rsidRDefault="009E1547" w:rsidP="009E1547">
      <w:pPr>
        <w:pStyle w:val="LabStepNumberedLevel2"/>
      </w:pPr>
      <w:r>
        <w:t xml:space="preserve">Using Windows Explorer, locate the snippet file named </w:t>
      </w:r>
      <w:r w:rsidRPr="00020CF9">
        <w:rPr>
          <w:b/>
        </w:rPr>
        <w:t>Site.css.txt</w:t>
      </w:r>
      <w:r>
        <w:t xml:space="preserve"> in the </w:t>
      </w:r>
      <w:r w:rsidRPr="00020CF9">
        <w:rPr>
          <w:b/>
        </w:rPr>
        <w:t>Students</w:t>
      </w:r>
      <w:r>
        <w:t xml:space="preserve"> at the following location.</w:t>
      </w:r>
    </w:p>
    <w:p w14:paraId="3E82085D" w14:textId="77777777" w:rsidR="009E1547" w:rsidRDefault="009E1547" w:rsidP="009E1547">
      <w:pPr>
        <w:pStyle w:val="LabStepCodeBlockLevel2"/>
      </w:pPr>
      <w:r w:rsidRPr="00EC337B">
        <w:t>C:\Student\Modules\08_PBIEmbedded\Lab\Snippets</w:t>
      </w:r>
      <w:r>
        <w:t>\</w:t>
      </w:r>
      <w:r w:rsidRPr="00020CF9">
        <w:t>Site.css.txt</w:t>
      </w:r>
    </w:p>
    <w:p w14:paraId="1D87BF30" w14:textId="77777777" w:rsidR="009E1547" w:rsidRDefault="009E1547" w:rsidP="009E1547">
      <w:pPr>
        <w:pStyle w:val="LabStepNumberedLevel2"/>
      </w:pPr>
      <w:r>
        <w:t xml:space="preserve">Double click on </w:t>
      </w:r>
      <w:r w:rsidRPr="00020CF9">
        <w:rPr>
          <w:b/>
        </w:rPr>
        <w:t>Site.css.txt</w:t>
      </w:r>
      <w:r>
        <w:t xml:space="preserve"> to open it in Notepad.</w:t>
      </w:r>
    </w:p>
    <w:p w14:paraId="7BBE6163" w14:textId="77777777" w:rsidR="009E1547" w:rsidRDefault="009E1547" w:rsidP="009E1547">
      <w:pPr>
        <w:pStyle w:val="LabStepNumberedLevel2"/>
      </w:pPr>
      <w:r>
        <w:t xml:space="preserve">Select all the CSS code inside </w:t>
      </w:r>
      <w:r w:rsidRPr="00A862A0">
        <w:rPr>
          <w:b/>
        </w:rPr>
        <w:t xml:space="preserve">Site.css.txt, </w:t>
      </w:r>
      <w:r>
        <w:t>copy it to the Windows clipboard and return to Visual Studio.</w:t>
      </w:r>
    </w:p>
    <w:p w14:paraId="51AB01B5" w14:textId="77777777" w:rsidR="009E1547" w:rsidRDefault="009E1547" w:rsidP="009E1547">
      <w:pPr>
        <w:pStyle w:val="LabStepNumberedLevel2"/>
      </w:pPr>
      <w:r>
        <w:t xml:space="preserve">In Solution Explorer, expand the </w:t>
      </w:r>
      <w:r>
        <w:rPr>
          <w:b/>
        </w:rPr>
        <w:t>Content</w:t>
      </w:r>
      <w:r w:rsidRPr="00051DC0">
        <w:rPr>
          <w:b/>
        </w:rPr>
        <w:t xml:space="preserve"> </w:t>
      </w:r>
      <w:r>
        <w:t xml:space="preserve">folder and then double-click on </w:t>
      </w:r>
      <w:r>
        <w:rPr>
          <w:b/>
        </w:rPr>
        <w:t>Sites</w:t>
      </w:r>
      <w:r w:rsidRPr="00051DC0">
        <w:rPr>
          <w:b/>
        </w:rPr>
        <w:t>.c</w:t>
      </w:r>
      <w:r>
        <w:rPr>
          <w:b/>
        </w:rPr>
        <w:t>s</w:t>
      </w:r>
      <w:r w:rsidRPr="00051DC0">
        <w:rPr>
          <w:b/>
        </w:rPr>
        <w:t>s</w:t>
      </w:r>
      <w:r>
        <w:t xml:space="preserve"> open it in an editor window.</w:t>
      </w:r>
    </w:p>
    <w:p w14:paraId="286D6894" w14:textId="77777777" w:rsidR="009E1547" w:rsidRDefault="009E1547" w:rsidP="009E1547">
      <w:pPr>
        <w:pStyle w:val="LabStepScreenshotLevel2"/>
      </w:pPr>
      <w:r>
        <w:drawing>
          <wp:inline distT="0" distB="0" distL="0" distR="0" wp14:anchorId="3643C242" wp14:editId="60801D5D">
            <wp:extent cx="2313432" cy="2596896"/>
            <wp:effectExtent l="19050" t="19050" r="10795" b="1333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13432" cy="2596896"/>
                    </a:xfrm>
                    <a:prstGeom prst="rect">
                      <a:avLst/>
                    </a:prstGeom>
                    <a:noFill/>
                    <a:ln>
                      <a:solidFill>
                        <a:schemeClr val="tx1">
                          <a:lumMod val="50000"/>
                          <a:lumOff val="50000"/>
                        </a:schemeClr>
                      </a:solidFill>
                    </a:ln>
                  </pic:spPr>
                </pic:pic>
              </a:graphicData>
            </a:graphic>
          </wp:inline>
        </w:drawing>
      </w:r>
    </w:p>
    <w:p w14:paraId="0851B7DB" w14:textId="77777777" w:rsidR="009E1547" w:rsidRDefault="009E1547" w:rsidP="009E1547">
      <w:pPr>
        <w:pStyle w:val="LabStepNumberedLevel2"/>
      </w:pPr>
      <w:r>
        <w:t xml:space="preserve">Delete all the existing content from </w:t>
      </w:r>
      <w:r w:rsidRPr="00A862A0">
        <w:rPr>
          <w:b/>
        </w:rPr>
        <w:t>Sites.css</w:t>
      </w:r>
      <w:r>
        <w:t xml:space="preserve"> and paste in the content from the Windows clipboard.</w:t>
      </w:r>
    </w:p>
    <w:p w14:paraId="420707FA" w14:textId="77777777" w:rsidR="009E1547" w:rsidRDefault="009E1547" w:rsidP="009E1547">
      <w:pPr>
        <w:pStyle w:val="LabStepNumberedLevel2"/>
      </w:pPr>
      <w:r>
        <w:t xml:space="preserve">Save your changes and close </w:t>
      </w:r>
      <w:r w:rsidRPr="00020CF9">
        <w:rPr>
          <w:b/>
        </w:rPr>
        <w:t>Sites.css</w:t>
      </w:r>
      <w:r>
        <w:t>.</w:t>
      </w:r>
    </w:p>
    <w:p w14:paraId="22C9DD3C" w14:textId="77777777" w:rsidR="009E1547" w:rsidRDefault="009E1547" w:rsidP="009E1547">
      <w:pPr>
        <w:pStyle w:val="LabStepNumbered"/>
      </w:pPr>
      <w:r>
        <w:t xml:space="preserve">Add a new image named </w:t>
      </w:r>
      <w:r w:rsidRPr="00A862A0">
        <w:rPr>
          <w:b/>
        </w:rPr>
        <w:t>background.jpg</w:t>
      </w:r>
      <w:r>
        <w:t xml:space="preserve"> to the project to provide a page background.</w:t>
      </w:r>
    </w:p>
    <w:p w14:paraId="3539115A" w14:textId="77777777" w:rsidR="009E1547" w:rsidRDefault="009E1547" w:rsidP="009E1547">
      <w:pPr>
        <w:pStyle w:val="LabStepNumberedLevel2"/>
      </w:pPr>
      <w:r>
        <w:t xml:space="preserve">Using Windows Explorer, locate the file named </w:t>
      </w:r>
      <w:r w:rsidRPr="00A862A0">
        <w:rPr>
          <w:b/>
        </w:rPr>
        <w:t>background.jpg</w:t>
      </w:r>
      <w:r>
        <w:t xml:space="preserve"> in the </w:t>
      </w:r>
      <w:r w:rsidRPr="003E378E">
        <w:rPr>
          <w:b/>
        </w:rPr>
        <w:t>Students</w:t>
      </w:r>
      <w:r>
        <w:t xml:space="preserve"> folder at the following location.</w:t>
      </w:r>
    </w:p>
    <w:p w14:paraId="695B7944" w14:textId="77777777" w:rsidR="009E1547" w:rsidRDefault="009E1547" w:rsidP="009E1547">
      <w:pPr>
        <w:pStyle w:val="LabStepCodeBlockLevel2"/>
      </w:pPr>
      <w:r w:rsidRPr="00EC337B">
        <w:t>C:\Student\Modules\08_PBIEmbedded\Lab\</w:t>
      </w:r>
      <w:r w:rsidRPr="00FC3A78">
        <w:t>StarterFiles</w:t>
      </w:r>
      <w:r>
        <w:t>\background.jpg</w:t>
      </w:r>
    </w:p>
    <w:p w14:paraId="75482228" w14:textId="77777777" w:rsidR="009E1547" w:rsidRDefault="009E1547" w:rsidP="009E1547">
      <w:pPr>
        <w:pStyle w:val="LabStepNumberedLevel2"/>
      </w:pPr>
      <w:r>
        <w:t xml:space="preserve">In Solution Explorer, create a new folder named </w:t>
      </w:r>
      <w:r w:rsidRPr="00A862A0">
        <w:rPr>
          <w:b/>
        </w:rPr>
        <w:t>img</w:t>
      </w:r>
      <w:r>
        <w:t xml:space="preserve"> inside the </w:t>
      </w:r>
      <w:r w:rsidRPr="00A862A0">
        <w:rPr>
          <w:b/>
        </w:rPr>
        <w:t>Contents</w:t>
      </w:r>
      <w:r>
        <w:t xml:space="preserve"> folder.</w:t>
      </w:r>
    </w:p>
    <w:p w14:paraId="6B534D6B" w14:textId="77777777" w:rsidR="009E1547" w:rsidRDefault="009E1547" w:rsidP="009E1547">
      <w:pPr>
        <w:pStyle w:val="LabStepNumberedLevel2"/>
      </w:pPr>
      <w:r>
        <w:lastRenderedPageBreak/>
        <w:t xml:space="preserve">Copy the file </w:t>
      </w:r>
      <w:r w:rsidRPr="00EC5386">
        <w:rPr>
          <w:b/>
        </w:rPr>
        <w:t>background.jpg</w:t>
      </w:r>
      <w:r>
        <w:t xml:space="preserve"> into the </w:t>
      </w:r>
      <w:r w:rsidRPr="00A862A0">
        <w:rPr>
          <w:b/>
        </w:rPr>
        <w:t>img</w:t>
      </w:r>
      <w:r>
        <w:t xml:space="preserve"> folder.</w:t>
      </w:r>
    </w:p>
    <w:p w14:paraId="75CDE97E" w14:textId="77777777" w:rsidR="009E1547" w:rsidRDefault="009E1547" w:rsidP="009E1547">
      <w:pPr>
        <w:pStyle w:val="LabStepScreenshotLevel2"/>
      </w:pPr>
      <w:r>
        <w:drawing>
          <wp:inline distT="0" distB="0" distL="0" distR="0" wp14:anchorId="2DF36C40" wp14:editId="6E8CA991">
            <wp:extent cx="1627632" cy="768096"/>
            <wp:effectExtent l="19050" t="19050" r="10795" b="133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5">
                      <a:extLst>
                        <a:ext uri="{28A0092B-C50C-407E-A947-70E740481C1C}">
                          <a14:useLocalDpi xmlns:a14="http://schemas.microsoft.com/office/drawing/2010/main" val="0"/>
                        </a:ext>
                      </a:extLst>
                    </a:blip>
                    <a:srcRect t="4374" b="1"/>
                    <a:stretch/>
                  </pic:blipFill>
                  <pic:spPr bwMode="auto">
                    <a:xfrm>
                      <a:off x="0" y="0"/>
                      <a:ext cx="1627632" cy="768096"/>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7838F11" w14:textId="77777777" w:rsidR="009E1547" w:rsidRDefault="009E1547" w:rsidP="009E1547">
      <w:pPr>
        <w:pStyle w:val="LabStepNumbered"/>
      </w:pPr>
      <w:r>
        <w:t xml:space="preserve">Add a </w:t>
      </w:r>
      <w:r w:rsidRPr="003E378E">
        <w:rPr>
          <w:b/>
        </w:rPr>
        <w:t>favicon.ico</w:t>
      </w:r>
      <w:r>
        <w:t xml:space="preserve"> file to the root folder of the </w:t>
      </w:r>
      <w:r>
        <w:rPr>
          <w:b/>
        </w:rPr>
        <w:t>EmbeddedLab</w:t>
      </w:r>
      <w:r>
        <w:t xml:space="preserve"> project.</w:t>
      </w:r>
    </w:p>
    <w:p w14:paraId="0D14689A" w14:textId="77777777" w:rsidR="009E1547" w:rsidRDefault="009E1547" w:rsidP="009E1547">
      <w:pPr>
        <w:pStyle w:val="LabStepNumberedLevel2"/>
      </w:pPr>
      <w:r>
        <w:t xml:space="preserve">Using Windows Explorer, locate the file named </w:t>
      </w:r>
      <w:r w:rsidRPr="003E378E">
        <w:rPr>
          <w:b/>
        </w:rPr>
        <w:t>favicon.icon</w:t>
      </w:r>
      <w:r>
        <w:t xml:space="preserve"> in the </w:t>
      </w:r>
      <w:r w:rsidRPr="003E378E">
        <w:rPr>
          <w:b/>
        </w:rPr>
        <w:t>Students</w:t>
      </w:r>
      <w:r>
        <w:t xml:space="preserve"> folder at the following location.</w:t>
      </w:r>
    </w:p>
    <w:p w14:paraId="62FDA54C" w14:textId="77777777" w:rsidR="009E1547" w:rsidRDefault="009E1547" w:rsidP="009E1547">
      <w:pPr>
        <w:pStyle w:val="LabStepCodeBlockLevel2"/>
      </w:pPr>
      <w:r w:rsidRPr="00EC337B">
        <w:t>C:\Student\Modules\08_PBIEmbedded\Lab\</w:t>
      </w:r>
      <w:r w:rsidRPr="00FC3A78">
        <w:t>StarterFiles</w:t>
      </w:r>
      <w:r>
        <w:t>\</w:t>
      </w:r>
      <w:r w:rsidRPr="00FC3A78">
        <w:t>favicon.ico</w:t>
      </w:r>
    </w:p>
    <w:p w14:paraId="37BB4E25" w14:textId="77777777" w:rsidR="009E1547" w:rsidRDefault="009E1547" w:rsidP="009E1547">
      <w:pPr>
        <w:pStyle w:val="LabStepNumberedLevel2"/>
      </w:pPr>
      <w:r>
        <w:t xml:space="preserve">Copy the file named </w:t>
      </w:r>
      <w:r w:rsidRPr="003E378E">
        <w:rPr>
          <w:b/>
        </w:rPr>
        <w:t>favicon.ico</w:t>
      </w:r>
      <w:r>
        <w:t xml:space="preserve"> to the root folder of your project.</w:t>
      </w:r>
    </w:p>
    <w:p w14:paraId="27B1ACBF" w14:textId="77777777" w:rsidR="009E1547" w:rsidRDefault="009E1547" w:rsidP="009E1547">
      <w:pPr>
        <w:pStyle w:val="LabStepScreenshotLevel2"/>
      </w:pPr>
      <w:r>
        <w:drawing>
          <wp:inline distT="0" distB="0" distL="0" distR="0" wp14:anchorId="2552031C" wp14:editId="564DFE25">
            <wp:extent cx="2221992" cy="2258568"/>
            <wp:effectExtent l="19050" t="19050" r="26035" b="2794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221992" cy="2258568"/>
                    </a:xfrm>
                    <a:prstGeom prst="rect">
                      <a:avLst/>
                    </a:prstGeom>
                    <a:noFill/>
                    <a:ln>
                      <a:solidFill>
                        <a:schemeClr val="tx1">
                          <a:lumMod val="50000"/>
                          <a:lumOff val="50000"/>
                        </a:schemeClr>
                      </a:solidFill>
                    </a:ln>
                  </pic:spPr>
                </pic:pic>
              </a:graphicData>
            </a:graphic>
          </wp:inline>
        </w:drawing>
      </w:r>
    </w:p>
    <w:p w14:paraId="663CE3EA" w14:textId="77777777" w:rsidR="009E1547" w:rsidRDefault="009E1547" w:rsidP="009E1547">
      <w:pPr>
        <w:pStyle w:val="LabStepNumbered"/>
      </w:pPr>
      <w:r>
        <w:t xml:space="preserve">Test out the </w:t>
      </w:r>
      <w:r>
        <w:rPr>
          <w:b/>
        </w:rPr>
        <w:t>EmbeddedLab</w:t>
      </w:r>
      <w:r>
        <w:t xml:space="preserve"> project using the Visual Studio Debugger</w:t>
      </w:r>
    </w:p>
    <w:p w14:paraId="4900819E" w14:textId="77777777" w:rsidR="009E1547" w:rsidRDefault="009E1547" w:rsidP="009E1547">
      <w:pPr>
        <w:pStyle w:val="LabStepNumberedLevel2"/>
      </w:pPr>
      <w:r>
        <w:t xml:space="preserve">Press the </w:t>
      </w:r>
      <w:r w:rsidRPr="00B8416D">
        <w:rPr>
          <w:b/>
        </w:rPr>
        <w:t>{F5}</w:t>
      </w:r>
      <w:r>
        <w:t xml:space="preserve"> key to start up the project in the Visual Studio debugger.</w:t>
      </w:r>
    </w:p>
    <w:p w14:paraId="33795CAC" w14:textId="77777777" w:rsidR="009E1547" w:rsidRDefault="009E1547" w:rsidP="009E1547">
      <w:pPr>
        <w:pStyle w:val="LabStepNumberedLevel2"/>
      </w:pPr>
      <w:r>
        <w:t>When the project starts, the home page should load in the browser and match the following screenshot.</w:t>
      </w:r>
    </w:p>
    <w:p w14:paraId="51E4F6E5" w14:textId="77777777" w:rsidR="009E1547" w:rsidRDefault="009E1547" w:rsidP="009E1547">
      <w:pPr>
        <w:pStyle w:val="LabStepScreenshotLevel2"/>
      </w:pPr>
      <w:r>
        <w:drawing>
          <wp:inline distT="0" distB="0" distL="0" distR="0" wp14:anchorId="091BBB65" wp14:editId="07F0BF07">
            <wp:extent cx="5193792" cy="2221992"/>
            <wp:effectExtent l="19050" t="19050" r="26035" b="2603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93792" cy="2221992"/>
                    </a:xfrm>
                    <a:prstGeom prst="rect">
                      <a:avLst/>
                    </a:prstGeom>
                    <a:ln>
                      <a:solidFill>
                        <a:schemeClr val="tx1">
                          <a:lumMod val="50000"/>
                          <a:lumOff val="50000"/>
                        </a:schemeClr>
                      </a:solidFill>
                    </a:ln>
                  </pic:spPr>
                </pic:pic>
              </a:graphicData>
            </a:graphic>
          </wp:inline>
        </w:drawing>
      </w:r>
    </w:p>
    <w:p w14:paraId="57E082CF" w14:textId="77777777" w:rsidR="009E1547" w:rsidRDefault="009E1547" w:rsidP="009E1547">
      <w:pPr>
        <w:pStyle w:val="LabStepNumberedLevel2"/>
      </w:pPr>
      <w:r>
        <w:t>Close the browser, return to Visual Studio and stop the debugger.</w:t>
      </w:r>
    </w:p>
    <w:p w14:paraId="5B073450" w14:textId="77777777" w:rsidR="009E1547" w:rsidRDefault="009E1547" w:rsidP="009E1547">
      <w:pPr>
        <w:pStyle w:val="LabExerciseCallout"/>
      </w:pPr>
      <w:r>
        <w:t>Note that the navigation links on the top navigation menu are not working yet. Over the next few exercises, you will add MVC action methods and razor views to implement Power BI embedding behavior behind each of these navigation links.</w:t>
      </w:r>
    </w:p>
    <w:p w14:paraId="3E6EB73B" w14:textId="77777777" w:rsidR="009E1547" w:rsidRDefault="009E1547" w:rsidP="009E1547">
      <w:pPr>
        <w:pStyle w:val="Heading3"/>
      </w:pPr>
      <w:r>
        <w:lastRenderedPageBreak/>
        <w:t>Exercise 4: Embedding Your First Power BI Report</w:t>
      </w:r>
    </w:p>
    <w:p w14:paraId="387827ED" w14:textId="77777777" w:rsidR="009E1547" w:rsidRDefault="009E1547" w:rsidP="009E1547">
      <w:pPr>
        <w:pStyle w:val="LabExerciseLeadIn"/>
      </w:pPr>
      <w:r>
        <w:t xml:space="preserve">In this exercise, you will create an action method and a razor view named </w:t>
      </w:r>
      <w:r w:rsidRPr="00EC5386">
        <w:rPr>
          <w:b/>
        </w:rPr>
        <w:t>Report</w:t>
      </w:r>
      <w:r>
        <w:t xml:space="preserve"> which will embed a Power BI report.</w:t>
      </w:r>
    </w:p>
    <w:p w14:paraId="74A09299" w14:textId="77777777" w:rsidR="009E1547" w:rsidRDefault="009E1547" w:rsidP="009E1547">
      <w:pPr>
        <w:pStyle w:val="LabStepNumbered"/>
        <w:numPr>
          <w:ilvl w:val="0"/>
          <w:numId w:val="7"/>
        </w:numPr>
      </w:pPr>
      <w:r>
        <w:t xml:space="preserve">Modify the project’s </w:t>
      </w:r>
      <w:r w:rsidRPr="002D2B1B">
        <w:rPr>
          <w:b/>
        </w:rPr>
        <w:t>web.config</w:t>
      </w:r>
      <w:r>
        <w:t xml:space="preserve"> file to add </w:t>
      </w:r>
      <w:r w:rsidRPr="002D2B1B">
        <w:rPr>
          <w:b/>
        </w:rPr>
        <w:t>appSetting</w:t>
      </w:r>
      <w:r>
        <w:t xml:space="preserve"> values for the required configuration data.</w:t>
      </w:r>
    </w:p>
    <w:p w14:paraId="4F25002D" w14:textId="77777777" w:rsidR="009E1547" w:rsidRDefault="009E1547" w:rsidP="009E1547">
      <w:pPr>
        <w:pStyle w:val="LabStepNumberedLevel2"/>
        <w:numPr>
          <w:ilvl w:val="1"/>
          <w:numId w:val="7"/>
        </w:numPr>
      </w:pPr>
      <w:r>
        <w:t xml:space="preserve">Open the </w:t>
      </w:r>
      <w:r w:rsidRPr="002D2B1B">
        <w:rPr>
          <w:b/>
        </w:rPr>
        <w:t>web.config</w:t>
      </w:r>
      <w:r>
        <w:t xml:space="preserve"> file located at the root of the </w:t>
      </w:r>
      <w:r w:rsidRPr="002D2B1B">
        <w:rPr>
          <w:b/>
        </w:rPr>
        <w:t>EmbeddedLab</w:t>
      </w:r>
      <w:r>
        <w:t xml:space="preserve"> project.</w:t>
      </w:r>
    </w:p>
    <w:p w14:paraId="59849D48" w14:textId="77777777" w:rsidR="009E1547" w:rsidRDefault="009E1547" w:rsidP="009E1547">
      <w:pPr>
        <w:pStyle w:val="LabStepScreenshotLevel2"/>
      </w:pPr>
      <w:r>
        <w:drawing>
          <wp:inline distT="0" distB="0" distL="0" distR="0" wp14:anchorId="39DD1EE6" wp14:editId="72F72F99">
            <wp:extent cx="1773936" cy="2304288"/>
            <wp:effectExtent l="19050" t="19050" r="17145" b="2032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73936" cy="2304288"/>
                    </a:xfrm>
                    <a:prstGeom prst="rect">
                      <a:avLst/>
                    </a:prstGeom>
                    <a:noFill/>
                    <a:ln>
                      <a:solidFill>
                        <a:schemeClr val="tx1">
                          <a:lumMod val="50000"/>
                          <a:lumOff val="50000"/>
                        </a:schemeClr>
                      </a:solidFill>
                    </a:ln>
                  </pic:spPr>
                </pic:pic>
              </a:graphicData>
            </a:graphic>
          </wp:inline>
        </w:drawing>
      </w:r>
    </w:p>
    <w:p w14:paraId="4F92B251" w14:textId="77777777" w:rsidR="009E1547" w:rsidRDefault="009E1547" w:rsidP="009E1547">
      <w:pPr>
        <w:pStyle w:val="LabExerciseCallout"/>
      </w:pPr>
      <w:r>
        <w:t xml:space="preserve">Make sure you open the </w:t>
      </w:r>
      <w:r w:rsidRPr="002D2B1B">
        <w:rPr>
          <w:b/>
        </w:rPr>
        <w:t>web.config</w:t>
      </w:r>
      <w:r>
        <w:t xml:space="preserve"> file located at the root of the project and not the </w:t>
      </w:r>
      <w:r w:rsidRPr="002D2B1B">
        <w:rPr>
          <w:b/>
        </w:rPr>
        <w:t>web.config</w:t>
      </w:r>
      <w:r>
        <w:t xml:space="preserve"> file inside the </w:t>
      </w:r>
      <w:r w:rsidRPr="002D2B1B">
        <w:rPr>
          <w:b/>
        </w:rPr>
        <w:t>Views</w:t>
      </w:r>
      <w:r>
        <w:t xml:space="preserve"> folder.</w:t>
      </w:r>
    </w:p>
    <w:p w14:paraId="49CF9B20" w14:textId="77777777" w:rsidR="009E1547" w:rsidRDefault="009E1547" w:rsidP="009E1547">
      <w:pPr>
        <w:pStyle w:val="LabStepNumberedLevel2"/>
      </w:pPr>
      <w:r>
        <w:t xml:space="preserve">Locate the </w:t>
      </w:r>
      <w:r w:rsidRPr="00AA688B">
        <w:rPr>
          <w:b/>
        </w:rPr>
        <w:t>&lt;appSettings&gt;</w:t>
      </w:r>
      <w:r>
        <w:t xml:space="preserve"> element at the top of </w:t>
      </w:r>
      <w:r w:rsidRPr="002D2B1B">
        <w:rPr>
          <w:b/>
        </w:rPr>
        <w:t>web.config</w:t>
      </w:r>
      <w:r>
        <w:t>.</w:t>
      </w:r>
    </w:p>
    <w:p w14:paraId="3C7F0254" w14:textId="77777777" w:rsidR="009E1547" w:rsidRDefault="009E1547" w:rsidP="009E1547">
      <w:pPr>
        <w:pStyle w:val="LabStepScreenshotLevel2"/>
      </w:pPr>
      <w:r>
        <w:drawing>
          <wp:inline distT="0" distB="0" distL="0" distR="0" wp14:anchorId="0FE9FCD1" wp14:editId="1E9497B3">
            <wp:extent cx="2916936" cy="1399032"/>
            <wp:effectExtent l="19050" t="19050" r="17145" b="1079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16936" cy="1399032"/>
                    </a:xfrm>
                    <a:prstGeom prst="rect">
                      <a:avLst/>
                    </a:prstGeom>
                    <a:noFill/>
                    <a:ln>
                      <a:solidFill>
                        <a:schemeClr val="tx1">
                          <a:lumMod val="50000"/>
                          <a:lumOff val="50000"/>
                        </a:schemeClr>
                      </a:solidFill>
                    </a:ln>
                  </pic:spPr>
                </pic:pic>
              </a:graphicData>
            </a:graphic>
          </wp:inline>
        </w:drawing>
      </w:r>
    </w:p>
    <w:p w14:paraId="6F8912F9" w14:textId="77777777" w:rsidR="009E1547" w:rsidRDefault="009E1547" w:rsidP="009E1547">
      <w:pPr>
        <w:pStyle w:val="LabStepNumberedLevel2"/>
      </w:pPr>
      <w:r>
        <w:t xml:space="preserve">Add a few blank lines just after the </w:t>
      </w:r>
      <w:r w:rsidRPr="002D2B1B">
        <w:rPr>
          <w:b/>
        </w:rPr>
        <w:t>&lt;appSettings&gt;</w:t>
      </w:r>
      <w:r>
        <w:t xml:space="preserve"> element opening tag.</w:t>
      </w:r>
    </w:p>
    <w:p w14:paraId="78A9DF14" w14:textId="77777777" w:rsidR="009E1547" w:rsidRDefault="009E1547" w:rsidP="009E1547">
      <w:pPr>
        <w:pStyle w:val="LabStepScreenshotLevel2"/>
      </w:pPr>
      <w:r>
        <w:drawing>
          <wp:inline distT="0" distB="0" distL="0" distR="0" wp14:anchorId="458C633A" wp14:editId="35C78090">
            <wp:extent cx="3245781" cy="778373"/>
            <wp:effectExtent l="19050" t="19050" r="12065" b="222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80">
                      <a:extLst>
                        <a:ext uri="{28A0092B-C50C-407E-A947-70E740481C1C}">
                          <a14:useLocalDpi xmlns:a14="http://schemas.microsoft.com/office/drawing/2010/main" val="0"/>
                        </a:ext>
                      </a:extLst>
                    </a:blip>
                    <a:srcRect b="35990"/>
                    <a:stretch/>
                  </pic:blipFill>
                  <pic:spPr bwMode="auto">
                    <a:xfrm>
                      <a:off x="0" y="0"/>
                      <a:ext cx="3246120" cy="778454"/>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7DFEF96" w14:textId="77777777" w:rsidR="009E1547" w:rsidRDefault="009E1547" w:rsidP="009E1547">
      <w:pPr>
        <w:pStyle w:val="LabStepNumberedLevel2"/>
      </w:pPr>
      <w:r>
        <w:t xml:space="preserve">Copy and paste the following XML code into the </w:t>
      </w:r>
      <w:r w:rsidRPr="00AA688B">
        <w:rPr>
          <w:b/>
        </w:rPr>
        <w:t>web.config</w:t>
      </w:r>
      <w:r>
        <w:t xml:space="preserve"> file underneath the </w:t>
      </w:r>
      <w:r w:rsidRPr="00AA688B">
        <w:rPr>
          <w:b/>
        </w:rPr>
        <w:t>&lt;appSettings&gt;</w:t>
      </w:r>
      <w:r>
        <w:t xml:space="preserve"> opening tag.</w:t>
      </w:r>
    </w:p>
    <w:p w14:paraId="54F727EE" w14:textId="77777777" w:rsidR="009E1547" w:rsidRDefault="009E1547" w:rsidP="009E1547">
      <w:pPr>
        <w:pStyle w:val="LabStepCodeBlockLevel2"/>
      </w:pPr>
      <w:r>
        <w:t>&lt;add key="aad-account-name" value="" /&gt;</w:t>
      </w:r>
    </w:p>
    <w:p w14:paraId="28C3B885" w14:textId="77777777" w:rsidR="009E1547" w:rsidRDefault="009E1547" w:rsidP="009E1547">
      <w:pPr>
        <w:pStyle w:val="LabStepCodeBlockLevel2"/>
      </w:pPr>
      <w:r>
        <w:t>&lt;add key="aad-account-password" value=" " /&gt;</w:t>
      </w:r>
    </w:p>
    <w:p w14:paraId="778A7EBC" w14:textId="77777777" w:rsidR="009E1547" w:rsidRDefault="009E1547" w:rsidP="009E1547">
      <w:pPr>
        <w:pStyle w:val="LabStepCodeBlockLevel2"/>
      </w:pPr>
    </w:p>
    <w:p w14:paraId="172CE9E3" w14:textId="77777777" w:rsidR="009E1547" w:rsidRDefault="009E1547" w:rsidP="009E1547">
      <w:pPr>
        <w:pStyle w:val="LabStepCodeBlockLevel2"/>
      </w:pPr>
      <w:r>
        <w:t>&lt;add key="app-workspace-id" value="" /&gt;</w:t>
      </w:r>
    </w:p>
    <w:p w14:paraId="3115590C" w14:textId="77777777" w:rsidR="009E1547" w:rsidRDefault="009E1547" w:rsidP="009E1547">
      <w:pPr>
        <w:pStyle w:val="LabStepCodeBlockLevel2"/>
      </w:pPr>
      <w:r>
        <w:t>&lt;add key="dataset-id" value="" /&gt;</w:t>
      </w:r>
    </w:p>
    <w:p w14:paraId="1B05E1F3" w14:textId="77777777" w:rsidR="009E1547" w:rsidRDefault="009E1547" w:rsidP="009E1547">
      <w:pPr>
        <w:pStyle w:val="LabStepCodeBlockLevel2"/>
      </w:pPr>
      <w:r>
        <w:t>&lt;add key="report-id" value="" /&gt;</w:t>
      </w:r>
    </w:p>
    <w:p w14:paraId="4BB9F0C8" w14:textId="77777777" w:rsidR="009E1547" w:rsidRDefault="009E1547" w:rsidP="009E1547">
      <w:pPr>
        <w:pStyle w:val="LabStepCodeBlockLevel2"/>
      </w:pPr>
      <w:r>
        <w:t>&lt;add key="dashboard-id" value=" " /&gt;</w:t>
      </w:r>
    </w:p>
    <w:p w14:paraId="375709C4" w14:textId="77777777" w:rsidR="009E1547" w:rsidRDefault="009E1547" w:rsidP="009E1547">
      <w:pPr>
        <w:pStyle w:val="LabStepCodeBlockLevel2"/>
      </w:pPr>
    </w:p>
    <w:p w14:paraId="211E6744" w14:textId="77777777" w:rsidR="009E1547" w:rsidRDefault="009E1547" w:rsidP="009E1547">
      <w:pPr>
        <w:pStyle w:val="LabStepCodeBlockLevel2"/>
      </w:pPr>
      <w:r>
        <w:t>&lt;add key="client-id" value="" /&gt;</w:t>
      </w:r>
    </w:p>
    <w:p w14:paraId="266C64FC" w14:textId="77777777" w:rsidR="009E1547" w:rsidRPr="00AA688B" w:rsidRDefault="009E1547" w:rsidP="009E1547">
      <w:pPr>
        <w:pStyle w:val="LabStepNumberedLevel2"/>
      </w:pPr>
      <w:r>
        <w:lastRenderedPageBreak/>
        <w:t xml:space="preserve">Copy configuration values from </w:t>
      </w:r>
      <w:r w:rsidRPr="00F536E8">
        <w:rPr>
          <w:b/>
        </w:rPr>
        <w:t>EmbeddingConfigurationData.txt</w:t>
      </w:r>
      <w:r>
        <w:t xml:space="preserve"> into the new </w:t>
      </w:r>
      <w:r w:rsidRPr="00AA688B">
        <w:rPr>
          <w:b/>
        </w:rPr>
        <w:t>appSetting</w:t>
      </w:r>
      <w:r>
        <w:t xml:space="preserve"> values in </w:t>
      </w:r>
      <w:r w:rsidRPr="00AA688B">
        <w:rPr>
          <w:b/>
        </w:rPr>
        <w:t>web.config</w:t>
      </w:r>
      <w:r>
        <w:rPr>
          <w:b/>
        </w:rPr>
        <w:t>.</w:t>
      </w:r>
    </w:p>
    <w:p w14:paraId="276AE3C0" w14:textId="77777777" w:rsidR="009E1547" w:rsidRDefault="009E1547" w:rsidP="009E1547">
      <w:pPr>
        <w:pStyle w:val="LabStepNumberedLevel2"/>
      </w:pPr>
      <w:r>
        <w:t>You should be able to supply values for each of the seven appSetting values as shown in the following screenshot.</w:t>
      </w:r>
    </w:p>
    <w:p w14:paraId="4AB00C2C" w14:textId="77777777" w:rsidR="009E1547" w:rsidRDefault="009E1547" w:rsidP="009E1547">
      <w:pPr>
        <w:pStyle w:val="LabStepScreenshotLevel2"/>
      </w:pPr>
      <w:r>
        <w:drawing>
          <wp:inline distT="0" distB="0" distL="0" distR="0" wp14:anchorId="419BDBA5" wp14:editId="13461FC9">
            <wp:extent cx="3912247" cy="1337593"/>
            <wp:effectExtent l="19050" t="19050" r="12065" b="152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1">
                      <a:extLst>
                        <a:ext uri="{28A0092B-C50C-407E-A947-70E740481C1C}">
                          <a14:useLocalDpi xmlns:a14="http://schemas.microsoft.com/office/drawing/2010/main" val="0"/>
                        </a:ext>
                      </a:extLst>
                    </a:blip>
                    <a:srcRect b="6795"/>
                    <a:stretch/>
                  </pic:blipFill>
                  <pic:spPr bwMode="auto">
                    <a:xfrm>
                      <a:off x="0" y="0"/>
                      <a:ext cx="3913632" cy="1338066"/>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ECFE281" w14:textId="77777777" w:rsidR="009E1547" w:rsidRDefault="009E1547" w:rsidP="009E1547">
      <w:pPr>
        <w:pStyle w:val="LabStepNumberedLevel2"/>
      </w:pPr>
      <w:r>
        <w:t xml:space="preserve">Save your changes and close </w:t>
      </w:r>
      <w:r w:rsidRPr="00396198">
        <w:rPr>
          <w:b/>
        </w:rPr>
        <w:t>web.config</w:t>
      </w:r>
      <w:r>
        <w:t>.</w:t>
      </w:r>
    </w:p>
    <w:p w14:paraId="683145A1" w14:textId="77777777" w:rsidR="009E1547" w:rsidRDefault="009E1547" w:rsidP="009E1547">
      <w:pPr>
        <w:pStyle w:val="LabStepNumbered"/>
      </w:pPr>
      <w:r>
        <w:t>Create classes to provide MVC view models for Power BI Embedding data.</w:t>
      </w:r>
    </w:p>
    <w:p w14:paraId="4549185D" w14:textId="77777777" w:rsidR="009E1547" w:rsidRDefault="009E1547" w:rsidP="009E1547">
      <w:pPr>
        <w:pStyle w:val="LabStepNumberedLevel2"/>
      </w:pPr>
      <w:r>
        <w:t xml:space="preserve">Add a new C# source file named </w:t>
      </w:r>
      <w:r w:rsidRPr="00AA688B">
        <w:rPr>
          <w:b/>
        </w:rPr>
        <w:t>MvcViewModels.cs</w:t>
      </w:r>
      <w:r>
        <w:t xml:space="preserve"> inside the </w:t>
      </w:r>
      <w:r w:rsidRPr="000A50FF">
        <w:rPr>
          <w:b/>
        </w:rPr>
        <w:t>Models</w:t>
      </w:r>
      <w:r>
        <w:t xml:space="preserve"> folder.</w:t>
      </w:r>
    </w:p>
    <w:p w14:paraId="203890B0" w14:textId="77777777" w:rsidR="009E1547" w:rsidRDefault="009E1547" w:rsidP="009E1547">
      <w:pPr>
        <w:pStyle w:val="LabStepScreenshotLevel2"/>
      </w:pPr>
      <w:r>
        <w:drawing>
          <wp:inline distT="0" distB="0" distL="0" distR="0" wp14:anchorId="043E2981" wp14:editId="5FCAF847">
            <wp:extent cx="1984248" cy="1078992"/>
            <wp:effectExtent l="19050" t="19050" r="16510" b="2603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84248" cy="1078992"/>
                    </a:xfrm>
                    <a:prstGeom prst="rect">
                      <a:avLst/>
                    </a:prstGeom>
                    <a:noFill/>
                    <a:ln>
                      <a:solidFill>
                        <a:schemeClr val="tx1"/>
                      </a:solidFill>
                    </a:ln>
                  </pic:spPr>
                </pic:pic>
              </a:graphicData>
            </a:graphic>
          </wp:inline>
        </w:drawing>
      </w:r>
    </w:p>
    <w:p w14:paraId="35136ECE" w14:textId="77777777" w:rsidR="009E1547" w:rsidRDefault="009E1547" w:rsidP="009E1547">
      <w:pPr>
        <w:pStyle w:val="LabStepNumberedLevel2"/>
      </w:pPr>
      <w:r>
        <w:t xml:space="preserve">If there is any code inside </w:t>
      </w:r>
      <w:r w:rsidRPr="00AA688B">
        <w:rPr>
          <w:b/>
        </w:rPr>
        <w:t>MvcViewModels.cs</w:t>
      </w:r>
      <w:r w:rsidRPr="000A50FF">
        <w:t>, delete it and replace it with the following code</w:t>
      </w:r>
      <w:r>
        <w:t>.</w:t>
      </w:r>
    </w:p>
    <w:p w14:paraId="458E9786" w14:textId="77777777" w:rsidR="009E1547" w:rsidRDefault="009E1547" w:rsidP="009E1547">
      <w:pPr>
        <w:pStyle w:val="LabStepCodeBlockLevel2"/>
      </w:pPr>
      <w:r>
        <w:t>namespace EmbeddedLab.Models {</w:t>
      </w:r>
    </w:p>
    <w:p w14:paraId="0A57BC7C" w14:textId="77777777" w:rsidR="009E1547" w:rsidRDefault="009E1547" w:rsidP="009E1547">
      <w:pPr>
        <w:pStyle w:val="LabStepCodeBlockLevel2"/>
      </w:pPr>
    </w:p>
    <w:p w14:paraId="62E69B7D" w14:textId="77777777" w:rsidR="009E1547" w:rsidRPr="00AF0BCB" w:rsidRDefault="009E1547" w:rsidP="009E1547">
      <w:pPr>
        <w:pStyle w:val="LabStepCodeBlockLevel2"/>
        <w:rPr>
          <w:color w:val="7F7F7F" w:themeColor="text1" w:themeTint="80"/>
        </w:rPr>
      </w:pPr>
      <w:r w:rsidRPr="00AF0BCB">
        <w:rPr>
          <w:color w:val="7F7F7F" w:themeColor="text1" w:themeTint="80"/>
        </w:rPr>
        <w:t xml:space="preserve">  // data required for embedding a report</w:t>
      </w:r>
    </w:p>
    <w:p w14:paraId="43E7FE53" w14:textId="77777777" w:rsidR="009E1547" w:rsidRDefault="009E1547" w:rsidP="009E1547">
      <w:pPr>
        <w:pStyle w:val="LabStepCodeBlockLevel2"/>
      </w:pPr>
      <w:r>
        <w:t xml:space="preserve">  public class ReportEmbeddingData {</w:t>
      </w:r>
    </w:p>
    <w:p w14:paraId="36148FEB" w14:textId="77777777" w:rsidR="009E1547" w:rsidRDefault="009E1547" w:rsidP="009E1547">
      <w:pPr>
        <w:pStyle w:val="LabStepCodeBlockLevel2"/>
      </w:pPr>
      <w:r>
        <w:t xml:space="preserve">    public string reportId;</w:t>
      </w:r>
    </w:p>
    <w:p w14:paraId="4DE1F513" w14:textId="77777777" w:rsidR="009E1547" w:rsidRDefault="009E1547" w:rsidP="009E1547">
      <w:pPr>
        <w:pStyle w:val="LabStepCodeBlockLevel2"/>
      </w:pPr>
      <w:r>
        <w:t xml:space="preserve">    public string reportName;</w:t>
      </w:r>
    </w:p>
    <w:p w14:paraId="7083B769" w14:textId="77777777" w:rsidR="009E1547" w:rsidRDefault="009E1547" w:rsidP="009E1547">
      <w:pPr>
        <w:pStyle w:val="LabStepCodeBlockLevel2"/>
      </w:pPr>
      <w:r>
        <w:t xml:space="preserve">    public string embedUrl;</w:t>
      </w:r>
    </w:p>
    <w:p w14:paraId="08202B5D" w14:textId="77777777" w:rsidR="009E1547" w:rsidRDefault="009E1547" w:rsidP="009E1547">
      <w:pPr>
        <w:pStyle w:val="LabStepCodeBlockLevel2"/>
      </w:pPr>
      <w:r>
        <w:t xml:space="preserve">    public string accessToken;</w:t>
      </w:r>
    </w:p>
    <w:p w14:paraId="552C37C5" w14:textId="77777777" w:rsidR="009E1547" w:rsidRDefault="009E1547" w:rsidP="009E1547">
      <w:pPr>
        <w:pStyle w:val="LabStepCodeBlockLevel2"/>
      </w:pPr>
      <w:r>
        <w:t xml:space="preserve">  }</w:t>
      </w:r>
    </w:p>
    <w:p w14:paraId="1C64681F" w14:textId="77777777" w:rsidR="009E1547" w:rsidRDefault="009E1547" w:rsidP="009E1547">
      <w:pPr>
        <w:pStyle w:val="LabStepCodeBlockLevel2"/>
      </w:pPr>
    </w:p>
    <w:p w14:paraId="52FB21C9" w14:textId="77777777" w:rsidR="009E1547" w:rsidRPr="00AF0BCB" w:rsidRDefault="009E1547" w:rsidP="009E1547">
      <w:pPr>
        <w:pStyle w:val="LabStepCodeBlockLevel2"/>
        <w:rPr>
          <w:color w:val="7F7F7F" w:themeColor="text1" w:themeTint="80"/>
        </w:rPr>
      </w:pPr>
      <w:r w:rsidRPr="00AF0BCB">
        <w:rPr>
          <w:color w:val="7F7F7F" w:themeColor="text1" w:themeTint="80"/>
        </w:rPr>
        <w:t xml:space="preserve">  // data required for embedding a new report</w:t>
      </w:r>
    </w:p>
    <w:p w14:paraId="074C0286" w14:textId="77777777" w:rsidR="009E1547" w:rsidRDefault="009E1547" w:rsidP="009E1547">
      <w:pPr>
        <w:pStyle w:val="LabStepCodeBlockLevel2"/>
      </w:pPr>
      <w:r>
        <w:t xml:space="preserve">  public class NewReportEmbeddingData {</w:t>
      </w:r>
    </w:p>
    <w:p w14:paraId="0A0994BE" w14:textId="77777777" w:rsidR="009E1547" w:rsidRDefault="009E1547" w:rsidP="009E1547">
      <w:pPr>
        <w:pStyle w:val="LabStepCodeBlockLevel2"/>
      </w:pPr>
      <w:r>
        <w:t xml:space="preserve">    public string workspaceId;</w:t>
      </w:r>
    </w:p>
    <w:p w14:paraId="2C9BEA22" w14:textId="77777777" w:rsidR="009E1547" w:rsidRDefault="009E1547" w:rsidP="009E1547">
      <w:pPr>
        <w:pStyle w:val="LabStepCodeBlockLevel2"/>
      </w:pPr>
      <w:r>
        <w:t xml:space="preserve">    public string datasetId;</w:t>
      </w:r>
    </w:p>
    <w:p w14:paraId="7471DB29" w14:textId="77777777" w:rsidR="009E1547" w:rsidRDefault="009E1547" w:rsidP="009E1547">
      <w:pPr>
        <w:pStyle w:val="LabStepCodeBlockLevel2"/>
      </w:pPr>
      <w:r>
        <w:t xml:space="preserve">    public string embedUrl;</w:t>
      </w:r>
    </w:p>
    <w:p w14:paraId="4EF1B8AB" w14:textId="77777777" w:rsidR="009E1547" w:rsidRDefault="009E1547" w:rsidP="009E1547">
      <w:pPr>
        <w:pStyle w:val="LabStepCodeBlockLevel2"/>
      </w:pPr>
      <w:r>
        <w:t xml:space="preserve">    public string accessToken;</w:t>
      </w:r>
    </w:p>
    <w:p w14:paraId="2A464CDE" w14:textId="77777777" w:rsidR="009E1547" w:rsidRDefault="009E1547" w:rsidP="009E1547">
      <w:pPr>
        <w:pStyle w:val="LabStepCodeBlockLevel2"/>
      </w:pPr>
      <w:r>
        <w:t xml:space="preserve">  }</w:t>
      </w:r>
    </w:p>
    <w:p w14:paraId="65FFA4D5" w14:textId="77777777" w:rsidR="009E1547" w:rsidRDefault="009E1547" w:rsidP="009E1547">
      <w:pPr>
        <w:pStyle w:val="LabStepCodeBlockLevel2"/>
      </w:pPr>
    </w:p>
    <w:p w14:paraId="1B636476" w14:textId="77777777" w:rsidR="009E1547" w:rsidRPr="00AF0BCB" w:rsidRDefault="009E1547" w:rsidP="009E1547">
      <w:pPr>
        <w:pStyle w:val="LabStepCodeBlockLevel2"/>
        <w:rPr>
          <w:color w:val="7F7F7F" w:themeColor="text1" w:themeTint="80"/>
        </w:rPr>
      </w:pPr>
      <w:r w:rsidRPr="00AF0BCB">
        <w:rPr>
          <w:color w:val="7F7F7F" w:themeColor="text1" w:themeTint="80"/>
        </w:rPr>
        <w:t xml:space="preserve">  // data required for embedding a dashboard</w:t>
      </w:r>
    </w:p>
    <w:p w14:paraId="4F11B79E" w14:textId="77777777" w:rsidR="009E1547" w:rsidRDefault="009E1547" w:rsidP="009E1547">
      <w:pPr>
        <w:pStyle w:val="LabStepCodeBlockLevel2"/>
      </w:pPr>
      <w:r>
        <w:t xml:space="preserve">  public class DashboardEmbeddingData {</w:t>
      </w:r>
    </w:p>
    <w:p w14:paraId="75BDFD70" w14:textId="77777777" w:rsidR="009E1547" w:rsidRDefault="009E1547" w:rsidP="009E1547">
      <w:pPr>
        <w:pStyle w:val="LabStepCodeBlockLevel2"/>
      </w:pPr>
      <w:r>
        <w:t xml:space="preserve">    public string dashboardId;</w:t>
      </w:r>
    </w:p>
    <w:p w14:paraId="14B0B81D" w14:textId="77777777" w:rsidR="009E1547" w:rsidRDefault="009E1547" w:rsidP="009E1547">
      <w:pPr>
        <w:pStyle w:val="LabStepCodeBlockLevel2"/>
      </w:pPr>
      <w:r>
        <w:t xml:space="preserve">    public string dashboardName;</w:t>
      </w:r>
    </w:p>
    <w:p w14:paraId="5A93DEEA" w14:textId="77777777" w:rsidR="009E1547" w:rsidRDefault="009E1547" w:rsidP="009E1547">
      <w:pPr>
        <w:pStyle w:val="LabStepCodeBlockLevel2"/>
      </w:pPr>
      <w:r>
        <w:t xml:space="preserve">    public string embedUrl;</w:t>
      </w:r>
    </w:p>
    <w:p w14:paraId="75DBA18E" w14:textId="77777777" w:rsidR="009E1547" w:rsidRDefault="009E1547" w:rsidP="009E1547">
      <w:pPr>
        <w:pStyle w:val="LabStepCodeBlockLevel2"/>
      </w:pPr>
      <w:r>
        <w:t xml:space="preserve">    public string accessToken;</w:t>
      </w:r>
    </w:p>
    <w:p w14:paraId="05D1A9AB" w14:textId="77777777" w:rsidR="009E1547" w:rsidRDefault="009E1547" w:rsidP="009E1547">
      <w:pPr>
        <w:pStyle w:val="LabStepCodeBlockLevel2"/>
      </w:pPr>
      <w:r>
        <w:t xml:space="preserve">  }</w:t>
      </w:r>
    </w:p>
    <w:p w14:paraId="5766B9F2" w14:textId="77777777" w:rsidR="009E1547" w:rsidRDefault="009E1547" w:rsidP="009E1547">
      <w:pPr>
        <w:pStyle w:val="LabStepCodeBlockLevel2"/>
      </w:pPr>
    </w:p>
    <w:p w14:paraId="1AF854EE" w14:textId="77777777" w:rsidR="009E1547" w:rsidRPr="00AF0BCB" w:rsidRDefault="009E1547" w:rsidP="009E1547">
      <w:pPr>
        <w:pStyle w:val="LabStepCodeBlockLevel2"/>
        <w:rPr>
          <w:color w:val="7F7F7F" w:themeColor="text1" w:themeTint="80"/>
        </w:rPr>
      </w:pPr>
      <w:r w:rsidRPr="00AF0BCB">
        <w:rPr>
          <w:color w:val="7F7F7F" w:themeColor="text1" w:themeTint="80"/>
        </w:rPr>
        <w:t xml:space="preserve">  // data required for embedding a dashboard</w:t>
      </w:r>
    </w:p>
    <w:p w14:paraId="43DEE409" w14:textId="77777777" w:rsidR="009E1547" w:rsidRDefault="009E1547" w:rsidP="009E1547">
      <w:pPr>
        <w:pStyle w:val="LabStepCodeBlockLevel2"/>
      </w:pPr>
      <w:r>
        <w:t xml:space="preserve">  public class QnaEmbeddingData {</w:t>
      </w:r>
    </w:p>
    <w:p w14:paraId="58DF023D" w14:textId="77777777" w:rsidR="009E1547" w:rsidRDefault="009E1547" w:rsidP="009E1547">
      <w:pPr>
        <w:pStyle w:val="LabStepCodeBlockLevel2"/>
      </w:pPr>
      <w:r>
        <w:t xml:space="preserve">    public string datasetId;</w:t>
      </w:r>
    </w:p>
    <w:p w14:paraId="7E65B73F" w14:textId="77777777" w:rsidR="009E1547" w:rsidRDefault="009E1547" w:rsidP="009E1547">
      <w:pPr>
        <w:pStyle w:val="LabStepCodeBlockLevel2"/>
      </w:pPr>
      <w:r>
        <w:t xml:space="preserve">    public string embedUrl;.</w:t>
      </w:r>
    </w:p>
    <w:p w14:paraId="1F33EAF8" w14:textId="77777777" w:rsidR="009E1547" w:rsidRDefault="009E1547" w:rsidP="009E1547">
      <w:pPr>
        <w:pStyle w:val="LabStepCodeBlockLevel2"/>
      </w:pPr>
      <w:r>
        <w:t xml:space="preserve">    public string accessToken;</w:t>
      </w:r>
    </w:p>
    <w:p w14:paraId="25C9E1F8" w14:textId="77777777" w:rsidR="009E1547" w:rsidRDefault="009E1547" w:rsidP="009E1547">
      <w:pPr>
        <w:pStyle w:val="LabStepCodeBlockLevel2"/>
      </w:pPr>
      <w:r>
        <w:t xml:space="preserve">  }</w:t>
      </w:r>
    </w:p>
    <w:p w14:paraId="4CEEB192" w14:textId="77777777" w:rsidR="009E1547" w:rsidRDefault="009E1547" w:rsidP="009E1547">
      <w:pPr>
        <w:pStyle w:val="LabStepCodeBlockLevel2"/>
      </w:pPr>
    </w:p>
    <w:p w14:paraId="7C1F1D01" w14:textId="77777777" w:rsidR="009E1547" w:rsidRDefault="009E1547" w:rsidP="009E1547">
      <w:pPr>
        <w:pStyle w:val="LabStepCodeBlockLevel2"/>
      </w:pPr>
      <w:r>
        <w:t>}</w:t>
      </w:r>
    </w:p>
    <w:p w14:paraId="50A8AFF1" w14:textId="77777777" w:rsidR="009E1547" w:rsidRDefault="009E1547" w:rsidP="009E1547">
      <w:pPr>
        <w:pStyle w:val="LabStepNumberedLevel2"/>
      </w:pPr>
      <w:r>
        <w:t xml:space="preserve">Save your changes and close </w:t>
      </w:r>
      <w:r w:rsidRPr="000A50FF">
        <w:rPr>
          <w:b/>
        </w:rPr>
        <w:t>MvcViewModels.cs</w:t>
      </w:r>
      <w:r>
        <w:t>.</w:t>
      </w:r>
    </w:p>
    <w:p w14:paraId="72727EB3" w14:textId="77777777" w:rsidR="009E1547" w:rsidRDefault="009E1547" w:rsidP="009E1547">
      <w:pPr>
        <w:pStyle w:val="LabStepNumbered"/>
      </w:pPr>
      <w:r>
        <w:lastRenderedPageBreak/>
        <w:t xml:space="preserve">Create the </w:t>
      </w:r>
      <w:r w:rsidRPr="000A50FF">
        <w:rPr>
          <w:b/>
        </w:rPr>
        <w:t>PbiEmbeddedManager</w:t>
      </w:r>
      <w:r>
        <w:t xml:space="preserve"> class.</w:t>
      </w:r>
    </w:p>
    <w:p w14:paraId="2D73842D" w14:textId="77777777" w:rsidR="009E1547" w:rsidRDefault="009E1547" w:rsidP="009E1547">
      <w:pPr>
        <w:pStyle w:val="LabStepNumberedLevel2"/>
      </w:pPr>
      <w:r>
        <w:t xml:space="preserve">Add a new class named </w:t>
      </w:r>
      <w:r w:rsidRPr="000A50FF">
        <w:rPr>
          <w:b/>
        </w:rPr>
        <w:t>PbiEmbeddedManager</w:t>
      </w:r>
      <w:r>
        <w:t xml:space="preserve"> inside the </w:t>
      </w:r>
      <w:r w:rsidRPr="000A50FF">
        <w:rPr>
          <w:b/>
        </w:rPr>
        <w:t>Models</w:t>
      </w:r>
      <w:r>
        <w:t xml:space="preserve"> folder.</w:t>
      </w:r>
    </w:p>
    <w:p w14:paraId="43A28299" w14:textId="77777777" w:rsidR="009E1547" w:rsidRDefault="009E1547" w:rsidP="009E1547">
      <w:pPr>
        <w:pStyle w:val="LabStepNumberedLevel2"/>
      </w:pPr>
      <w:r>
        <w:t xml:space="preserve">The </w:t>
      </w:r>
      <w:r w:rsidRPr="000A50FF">
        <w:rPr>
          <w:b/>
        </w:rPr>
        <w:t>Models</w:t>
      </w:r>
      <w:r>
        <w:t xml:space="preserve"> folder should now contain a C# source file named </w:t>
      </w:r>
      <w:r w:rsidRPr="000A50FF">
        <w:rPr>
          <w:b/>
        </w:rPr>
        <w:t>PbiEmbeddedManager</w:t>
      </w:r>
      <w:r>
        <w:rPr>
          <w:b/>
        </w:rPr>
        <w:t>.cs</w:t>
      </w:r>
      <w:r>
        <w:t>.</w:t>
      </w:r>
    </w:p>
    <w:p w14:paraId="4C78EFAA" w14:textId="77777777" w:rsidR="009E1547" w:rsidRDefault="009E1547" w:rsidP="009E1547">
      <w:pPr>
        <w:pStyle w:val="LabStepScreenshotLevel2"/>
      </w:pPr>
      <w:r>
        <w:drawing>
          <wp:inline distT="0" distB="0" distL="0" distR="0" wp14:anchorId="08A3A166" wp14:editId="08738539">
            <wp:extent cx="2011680" cy="978408"/>
            <wp:effectExtent l="19050" t="19050" r="26670" b="127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11680" cy="978408"/>
                    </a:xfrm>
                    <a:prstGeom prst="rect">
                      <a:avLst/>
                    </a:prstGeom>
                    <a:noFill/>
                    <a:ln>
                      <a:solidFill>
                        <a:schemeClr val="tx1"/>
                      </a:solidFill>
                    </a:ln>
                  </pic:spPr>
                </pic:pic>
              </a:graphicData>
            </a:graphic>
          </wp:inline>
        </w:drawing>
      </w:r>
    </w:p>
    <w:p w14:paraId="568F1C8E" w14:textId="77777777" w:rsidR="009E1547" w:rsidRDefault="009E1547" w:rsidP="009E1547">
      <w:pPr>
        <w:pStyle w:val="LabStepNumberedLevel2"/>
      </w:pPr>
      <w:r>
        <w:t xml:space="preserve">Delete any code inside </w:t>
      </w:r>
      <w:r w:rsidRPr="000A50FF">
        <w:rPr>
          <w:b/>
        </w:rPr>
        <w:t>PbiEmbeddedManager</w:t>
      </w:r>
      <w:r>
        <w:rPr>
          <w:b/>
        </w:rPr>
        <w:t>.cs</w:t>
      </w:r>
      <w:r>
        <w:t xml:space="preserve"> and replace it with the following starter code.</w:t>
      </w:r>
    </w:p>
    <w:p w14:paraId="4B475E95" w14:textId="77777777" w:rsidR="009E1547" w:rsidRDefault="009E1547" w:rsidP="009E1547">
      <w:pPr>
        <w:pStyle w:val="LabStepCodeBlockLevel2"/>
      </w:pPr>
      <w:r>
        <w:t>using System;</w:t>
      </w:r>
    </w:p>
    <w:p w14:paraId="0C0462A8" w14:textId="77777777" w:rsidR="009E1547" w:rsidRDefault="009E1547" w:rsidP="009E1547">
      <w:pPr>
        <w:pStyle w:val="LabStepCodeBlockLevel2"/>
      </w:pPr>
      <w:r>
        <w:t>using System.Configuration;</w:t>
      </w:r>
    </w:p>
    <w:p w14:paraId="1F49896C" w14:textId="77777777" w:rsidR="009E1547" w:rsidRDefault="009E1547" w:rsidP="009E1547">
      <w:pPr>
        <w:pStyle w:val="LabStepCodeBlockLevel2"/>
      </w:pPr>
      <w:r>
        <w:t>using System.Threading.Tasks;</w:t>
      </w:r>
    </w:p>
    <w:p w14:paraId="6329A529" w14:textId="77777777" w:rsidR="009E1547" w:rsidRDefault="009E1547" w:rsidP="009E1547">
      <w:pPr>
        <w:pStyle w:val="LabStepCodeBlockLevel2"/>
      </w:pPr>
      <w:r>
        <w:t>using Microsoft.Rest;</w:t>
      </w:r>
    </w:p>
    <w:p w14:paraId="4FB2072F" w14:textId="77777777" w:rsidR="009E1547" w:rsidRDefault="009E1547" w:rsidP="009E1547">
      <w:pPr>
        <w:pStyle w:val="LabStepCodeBlockLevel2"/>
      </w:pPr>
      <w:r>
        <w:t>using Microsoft.PowerBI.Api.V2;</w:t>
      </w:r>
    </w:p>
    <w:p w14:paraId="7BCA887D" w14:textId="77777777" w:rsidR="009E1547" w:rsidRDefault="009E1547" w:rsidP="009E1547">
      <w:pPr>
        <w:pStyle w:val="LabStepCodeBlockLevel2"/>
      </w:pPr>
      <w:r>
        <w:t>using Microsoft.PowerBI.Api.V2.Models;</w:t>
      </w:r>
    </w:p>
    <w:p w14:paraId="23E30B43" w14:textId="77777777" w:rsidR="009E1547" w:rsidRDefault="009E1547" w:rsidP="009E1547">
      <w:pPr>
        <w:pStyle w:val="LabStepCodeBlockLevel2"/>
      </w:pPr>
      <w:r>
        <w:t>using Microsoft.IdentityModel.Clients.ActiveDirectory;</w:t>
      </w:r>
    </w:p>
    <w:p w14:paraId="5833D9E3" w14:textId="77777777" w:rsidR="009E1547" w:rsidRDefault="009E1547" w:rsidP="009E1547">
      <w:pPr>
        <w:pStyle w:val="LabStepCodeBlockLevel2"/>
      </w:pPr>
    </w:p>
    <w:p w14:paraId="583ABD6B" w14:textId="77777777" w:rsidR="009E1547" w:rsidRDefault="009E1547" w:rsidP="009E1547">
      <w:pPr>
        <w:pStyle w:val="LabStepCodeBlockLevel2"/>
      </w:pPr>
      <w:r>
        <w:t>namespace EmbeddedLab.Models {</w:t>
      </w:r>
    </w:p>
    <w:p w14:paraId="6081978C" w14:textId="77777777" w:rsidR="009E1547" w:rsidRDefault="009E1547" w:rsidP="009E1547">
      <w:pPr>
        <w:pStyle w:val="LabStepCodeBlockLevel2"/>
      </w:pPr>
    </w:p>
    <w:p w14:paraId="669FC25A" w14:textId="77777777" w:rsidR="009E1547" w:rsidRDefault="009E1547" w:rsidP="009E1547">
      <w:pPr>
        <w:pStyle w:val="LabStepCodeBlockLevel2"/>
      </w:pPr>
      <w:r>
        <w:t xml:space="preserve">  public class PbiEmbeddedManager {</w:t>
      </w:r>
    </w:p>
    <w:p w14:paraId="19EFF780" w14:textId="77777777" w:rsidR="009E1547" w:rsidRDefault="009E1547" w:rsidP="009E1547">
      <w:pPr>
        <w:pStyle w:val="LabStepCodeBlockLevel2"/>
      </w:pPr>
      <w:r>
        <w:t xml:space="preserve">  }</w:t>
      </w:r>
    </w:p>
    <w:p w14:paraId="25F6A632" w14:textId="77777777" w:rsidR="009E1547" w:rsidRDefault="009E1547" w:rsidP="009E1547">
      <w:pPr>
        <w:pStyle w:val="LabStepCodeBlockLevel2"/>
      </w:pPr>
    </w:p>
    <w:p w14:paraId="02528497" w14:textId="77777777" w:rsidR="009E1547" w:rsidRDefault="009E1547" w:rsidP="009E1547">
      <w:pPr>
        <w:pStyle w:val="LabStepCodeBlockLevel2"/>
      </w:pPr>
      <w:r>
        <w:t>}</w:t>
      </w:r>
    </w:p>
    <w:p w14:paraId="32B53FB7" w14:textId="77777777" w:rsidR="009E1547" w:rsidRDefault="009E1547" w:rsidP="009E1547">
      <w:pPr>
        <w:pStyle w:val="LabStepNumberedLevel2"/>
      </w:pPr>
      <w:r>
        <w:t xml:space="preserve">Modify the </w:t>
      </w:r>
      <w:r w:rsidRPr="000A50FF">
        <w:rPr>
          <w:b/>
        </w:rPr>
        <w:t>PbiEmbeddedManager</w:t>
      </w:r>
      <w:r>
        <w:t xml:space="preserve"> class by adding the following set of static fields.</w:t>
      </w:r>
    </w:p>
    <w:p w14:paraId="6E5A256C" w14:textId="77777777" w:rsidR="009E1547" w:rsidRPr="000A50FF" w:rsidRDefault="009E1547" w:rsidP="009E1547">
      <w:pPr>
        <w:pStyle w:val="LabStepCodeBlockLevel2"/>
        <w:rPr>
          <w:color w:val="7F7F7F" w:themeColor="text1" w:themeTint="80"/>
        </w:rPr>
      </w:pPr>
      <w:r w:rsidRPr="000A50FF">
        <w:rPr>
          <w:color w:val="7F7F7F" w:themeColor="text1" w:themeTint="80"/>
        </w:rPr>
        <w:t>class PbiEmbeddedManager {</w:t>
      </w:r>
    </w:p>
    <w:p w14:paraId="135A9E31" w14:textId="77777777" w:rsidR="009E1547" w:rsidRDefault="009E1547" w:rsidP="009E1547">
      <w:pPr>
        <w:pStyle w:val="LabStepCodeBlockLevel2"/>
      </w:pPr>
    </w:p>
    <w:p w14:paraId="16737E51" w14:textId="77777777" w:rsidR="009E1547" w:rsidRDefault="009E1547" w:rsidP="009E1547">
      <w:pPr>
        <w:pStyle w:val="LabStepCodeBlockLevel2"/>
      </w:pPr>
      <w:r>
        <w:t xml:space="preserve">  private static string aadAuthorizationEndpoint = "https://login.windows.net/common/oauth2/authorize";</w:t>
      </w:r>
    </w:p>
    <w:p w14:paraId="67C1ABF6" w14:textId="77777777" w:rsidR="009E1547" w:rsidRDefault="009E1547" w:rsidP="009E1547">
      <w:pPr>
        <w:pStyle w:val="LabStepCodeBlockLevel2"/>
      </w:pPr>
      <w:r>
        <w:t xml:space="preserve">  private static string resourceUriPowerBi = "https://analysis.windows.net/powerbi/api";</w:t>
      </w:r>
    </w:p>
    <w:p w14:paraId="0BEEE199" w14:textId="77777777" w:rsidR="009E1547" w:rsidRDefault="009E1547" w:rsidP="009E1547">
      <w:pPr>
        <w:pStyle w:val="LabStepCodeBlockLevel2"/>
      </w:pPr>
      <w:r>
        <w:t xml:space="preserve">  private static string urlPowerBiRestApiRoot = "https://api.powerbi.com/";</w:t>
      </w:r>
    </w:p>
    <w:p w14:paraId="66516D44" w14:textId="77777777" w:rsidR="009E1547" w:rsidRDefault="009E1547" w:rsidP="009E1547">
      <w:pPr>
        <w:pStyle w:val="LabStepCodeBlockLevel2"/>
      </w:pPr>
    </w:p>
    <w:p w14:paraId="5CD9BCDE" w14:textId="77777777" w:rsidR="009E1547" w:rsidRDefault="009E1547" w:rsidP="009E1547">
      <w:pPr>
        <w:pStyle w:val="LabStepCodeBlockLevel2"/>
      </w:pPr>
      <w:r>
        <w:t xml:space="preserve">  private static string userName = ConfigurationManager.AppSettings["aad-account-name"];</w:t>
      </w:r>
    </w:p>
    <w:p w14:paraId="282F7175" w14:textId="77777777" w:rsidR="009E1547" w:rsidRDefault="009E1547" w:rsidP="009E1547">
      <w:pPr>
        <w:pStyle w:val="LabStepCodeBlockLevel2"/>
      </w:pPr>
      <w:r>
        <w:t xml:space="preserve">  private static string userPassword = ConfigurationManager.AppSettings["aad-account-password"];</w:t>
      </w:r>
    </w:p>
    <w:p w14:paraId="3F20630E" w14:textId="77777777" w:rsidR="009E1547" w:rsidRDefault="009E1547" w:rsidP="009E1547">
      <w:pPr>
        <w:pStyle w:val="LabStepCodeBlockLevel2"/>
      </w:pPr>
    </w:p>
    <w:p w14:paraId="5884E9D9" w14:textId="77777777" w:rsidR="009E1547" w:rsidRDefault="009E1547" w:rsidP="009E1547">
      <w:pPr>
        <w:pStyle w:val="LabStepCodeBlockLevel2"/>
      </w:pPr>
      <w:r>
        <w:t xml:space="preserve">  private static string workspaceId = ConfigurationManager.AppSettings["app-workspace-id"];</w:t>
      </w:r>
    </w:p>
    <w:p w14:paraId="7E0C1AE5" w14:textId="77777777" w:rsidR="009E1547" w:rsidRDefault="009E1547" w:rsidP="009E1547">
      <w:pPr>
        <w:pStyle w:val="LabStepCodeBlockLevel2"/>
      </w:pPr>
      <w:r>
        <w:t xml:space="preserve">  private static string datasetId = ConfigurationManager.AppSettings["dataset-id"];</w:t>
      </w:r>
    </w:p>
    <w:p w14:paraId="3170C711" w14:textId="77777777" w:rsidR="009E1547" w:rsidRDefault="009E1547" w:rsidP="009E1547">
      <w:pPr>
        <w:pStyle w:val="LabStepCodeBlockLevel2"/>
      </w:pPr>
      <w:r>
        <w:t xml:space="preserve">  private static string reportId = ConfigurationManager.AppSettings["report-id"];</w:t>
      </w:r>
    </w:p>
    <w:p w14:paraId="4E91A507" w14:textId="77777777" w:rsidR="009E1547" w:rsidRDefault="009E1547" w:rsidP="009E1547">
      <w:pPr>
        <w:pStyle w:val="LabStepCodeBlockLevel2"/>
      </w:pPr>
      <w:r>
        <w:t xml:space="preserve">  private static string dashboardId = ConfigurationManager.AppSettings["dashboard-id"];</w:t>
      </w:r>
    </w:p>
    <w:p w14:paraId="4474CCD1" w14:textId="77777777" w:rsidR="009E1547" w:rsidRDefault="009E1547" w:rsidP="009E1547">
      <w:pPr>
        <w:pStyle w:val="LabStepCodeBlockLevel2"/>
      </w:pPr>
    </w:p>
    <w:p w14:paraId="4FE24E82" w14:textId="77777777" w:rsidR="009E1547" w:rsidRDefault="009E1547" w:rsidP="009E1547">
      <w:pPr>
        <w:pStyle w:val="LabStepCodeBlockLevel2"/>
      </w:pPr>
      <w:r>
        <w:t xml:space="preserve">  private static string clientId = ConfigurationManager.AppSettings["client-id"];</w:t>
      </w:r>
    </w:p>
    <w:p w14:paraId="37EAB03D" w14:textId="77777777" w:rsidR="009E1547" w:rsidRDefault="009E1547" w:rsidP="009E1547">
      <w:pPr>
        <w:pStyle w:val="LabStepCodeBlockLevel2"/>
      </w:pPr>
    </w:p>
    <w:p w14:paraId="4177D3ED" w14:textId="77777777" w:rsidR="009E1547" w:rsidRPr="000A50FF" w:rsidRDefault="009E1547" w:rsidP="009E1547">
      <w:pPr>
        <w:pStyle w:val="LabStepCodeBlockLevel2"/>
        <w:rPr>
          <w:color w:val="7F7F7F" w:themeColor="text1" w:themeTint="80"/>
        </w:rPr>
      </w:pPr>
      <w:r w:rsidRPr="000A50FF">
        <w:rPr>
          <w:color w:val="7F7F7F" w:themeColor="text1" w:themeTint="80"/>
        </w:rPr>
        <w:t>}</w:t>
      </w:r>
    </w:p>
    <w:p w14:paraId="2D09F4AE" w14:textId="77777777" w:rsidR="009E1547" w:rsidRDefault="009E1547" w:rsidP="009E1547">
      <w:pPr>
        <w:pStyle w:val="LabExerciseCallout"/>
      </w:pPr>
      <w:r>
        <w:t xml:space="preserve">In addition to fields for the seven configuration values, there are other fields named </w:t>
      </w:r>
      <w:r w:rsidRPr="002630D4">
        <w:rPr>
          <w:b/>
        </w:rPr>
        <w:t>aadAuthorizationEndpoint</w:t>
      </w:r>
      <w:r>
        <w:t xml:space="preserve">, </w:t>
      </w:r>
      <w:r w:rsidRPr="002630D4">
        <w:rPr>
          <w:b/>
        </w:rPr>
        <w:t>resourceUriPowerBi</w:t>
      </w:r>
      <w:r>
        <w:t xml:space="preserve"> and </w:t>
      </w:r>
      <w:r w:rsidRPr="002630D4">
        <w:rPr>
          <w:b/>
        </w:rPr>
        <w:t>urlPowerBiRestApiRoot</w:t>
      </w:r>
      <w:r>
        <w:t xml:space="preserve"> which are used when authenticating with Azure AD and calling to the Power BI Service API.</w:t>
      </w:r>
    </w:p>
    <w:p w14:paraId="71FC78EC" w14:textId="77777777" w:rsidR="009E1547" w:rsidRDefault="009E1547" w:rsidP="009E1547">
      <w:pPr>
        <w:pStyle w:val="LabStepNumberedLevel2"/>
      </w:pPr>
      <w:r>
        <w:t xml:space="preserve">At the bottom of </w:t>
      </w:r>
      <w:r w:rsidRPr="000A50FF">
        <w:rPr>
          <w:b/>
        </w:rPr>
        <w:t>PbiEmbeddedManager</w:t>
      </w:r>
      <w:r>
        <w:t xml:space="preserve"> class, add a new method named </w:t>
      </w:r>
      <w:r w:rsidRPr="002630D4">
        <w:rPr>
          <w:b/>
        </w:rPr>
        <w:t>GetAccessToken</w:t>
      </w:r>
      <w:r>
        <w:t xml:space="preserve"> using the following code.</w:t>
      </w:r>
    </w:p>
    <w:p w14:paraId="7DB7DB09" w14:textId="77777777" w:rsidR="009E1547" w:rsidRDefault="009E1547" w:rsidP="009E1547">
      <w:pPr>
        <w:pStyle w:val="LabStepCodeBlockLevel2"/>
      </w:pPr>
      <w:r>
        <w:t>private static string GetAccessToken() {</w:t>
      </w:r>
    </w:p>
    <w:p w14:paraId="115AD84A" w14:textId="77777777" w:rsidR="009E1547" w:rsidRDefault="009E1547" w:rsidP="009E1547">
      <w:pPr>
        <w:pStyle w:val="LabStepCodeBlockLevel2"/>
      </w:pPr>
    </w:p>
    <w:p w14:paraId="652857A3" w14:textId="77777777" w:rsidR="009E1547" w:rsidRDefault="009E1547" w:rsidP="009E1547">
      <w:pPr>
        <w:pStyle w:val="LabStepCodeBlockLevel2"/>
      </w:pPr>
      <w:r>
        <w:t xml:space="preserve">  AuthenticationContext authenticationContext = new AuthenticationContext(aadAuthorizationEndpoint);</w:t>
      </w:r>
    </w:p>
    <w:p w14:paraId="57B6F05D" w14:textId="77777777" w:rsidR="009E1547" w:rsidRDefault="009E1547" w:rsidP="009E1547">
      <w:pPr>
        <w:pStyle w:val="LabStepCodeBlockLevel2"/>
      </w:pPr>
    </w:p>
    <w:p w14:paraId="20300C0F" w14:textId="77777777" w:rsidR="009E1547" w:rsidRDefault="009E1547" w:rsidP="009E1547">
      <w:pPr>
        <w:pStyle w:val="LabStepCodeBlockLevel2"/>
      </w:pPr>
      <w:r>
        <w:t xml:space="preserve">  AuthenticationResult userAuthnResult = </w:t>
      </w:r>
    </w:p>
    <w:p w14:paraId="6E4B60FB" w14:textId="77777777" w:rsidR="009E1547" w:rsidRDefault="009E1547" w:rsidP="009E1547">
      <w:pPr>
        <w:pStyle w:val="LabStepCodeBlockLevel2"/>
      </w:pPr>
      <w:r>
        <w:t xml:space="preserve">    authenticationContext.AcquireTokenAsync(</w:t>
      </w:r>
    </w:p>
    <w:p w14:paraId="5CD46C9A" w14:textId="77777777" w:rsidR="009E1547" w:rsidRDefault="009E1547" w:rsidP="009E1547">
      <w:pPr>
        <w:pStyle w:val="LabStepCodeBlockLevel2"/>
      </w:pPr>
      <w:r>
        <w:t xml:space="preserve">      resourceUriPowerBi,</w:t>
      </w:r>
    </w:p>
    <w:p w14:paraId="5C572DAE" w14:textId="77777777" w:rsidR="009E1547" w:rsidRDefault="009E1547" w:rsidP="009E1547">
      <w:pPr>
        <w:pStyle w:val="LabStepCodeBlockLevel2"/>
      </w:pPr>
      <w:r>
        <w:t xml:space="preserve">      clientId,</w:t>
      </w:r>
    </w:p>
    <w:p w14:paraId="17804EF8" w14:textId="77777777" w:rsidR="009E1547" w:rsidRDefault="009E1547" w:rsidP="009E1547">
      <w:pPr>
        <w:pStyle w:val="LabStepCodeBlockLevel2"/>
      </w:pPr>
      <w:r>
        <w:t xml:space="preserve">      new UserPasswordCredential(userName, userPassword)).Result;</w:t>
      </w:r>
    </w:p>
    <w:p w14:paraId="30624302" w14:textId="77777777" w:rsidR="009E1547" w:rsidRDefault="009E1547" w:rsidP="009E1547">
      <w:pPr>
        <w:pStyle w:val="LabStepCodeBlockLevel2"/>
      </w:pPr>
    </w:p>
    <w:p w14:paraId="44B15F12" w14:textId="77777777" w:rsidR="009E1547" w:rsidRDefault="009E1547" w:rsidP="009E1547">
      <w:pPr>
        <w:pStyle w:val="LabStepCodeBlockLevel2"/>
      </w:pPr>
      <w:r>
        <w:t xml:space="preserve">  return userAuthnResult.AccessToken;</w:t>
      </w:r>
    </w:p>
    <w:p w14:paraId="639909FB" w14:textId="77777777" w:rsidR="009E1547" w:rsidRDefault="009E1547" w:rsidP="009E1547">
      <w:pPr>
        <w:pStyle w:val="LabStepCodeBlockLevel2"/>
      </w:pPr>
      <w:r>
        <w:t>}</w:t>
      </w:r>
    </w:p>
    <w:p w14:paraId="0120D73A" w14:textId="77777777" w:rsidR="009E1547" w:rsidRDefault="009E1547" w:rsidP="009E1547">
      <w:pPr>
        <w:pStyle w:val="LabStepNumberedLevel2"/>
      </w:pPr>
      <w:r>
        <w:lastRenderedPageBreak/>
        <w:t xml:space="preserve">Underneath the </w:t>
      </w:r>
      <w:r w:rsidRPr="002630D4">
        <w:rPr>
          <w:b/>
        </w:rPr>
        <w:t>GetAccessToken</w:t>
      </w:r>
      <w:r>
        <w:t xml:space="preserve"> method, add a new method named </w:t>
      </w:r>
      <w:r w:rsidRPr="002630D4">
        <w:rPr>
          <w:b/>
        </w:rPr>
        <w:t>GetPowerBiClient</w:t>
      </w:r>
      <w:r>
        <w:t xml:space="preserve"> using the following code.</w:t>
      </w:r>
    </w:p>
    <w:p w14:paraId="63ED74E8" w14:textId="77777777" w:rsidR="009E1547" w:rsidRDefault="009E1547" w:rsidP="009E1547">
      <w:pPr>
        <w:pStyle w:val="LabStepCodeBlockLevel2"/>
      </w:pPr>
      <w:r>
        <w:t>private static PowerBIClient GetPowerBiClient() {</w:t>
      </w:r>
    </w:p>
    <w:p w14:paraId="27AAC1E6" w14:textId="77777777" w:rsidR="009E1547" w:rsidRDefault="009E1547" w:rsidP="009E1547">
      <w:pPr>
        <w:pStyle w:val="LabStepCodeBlockLevel2"/>
      </w:pPr>
      <w:r>
        <w:t xml:space="preserve">  var tokenCredentials = new TokenCredentials(GetAccessToken(), "Bearer");</w:t>
      </w:r>
    </w:p>
    <w:p w14:paraId="5CDD5CC9" w14:textId="77777777" w:rsidR="009E1547" w:rsidRDefault="009E1547" w:rsidP="009E1547">
      <w:pPr>
        <w:pStyle w:val="LabStepCodeBlockLevel2"/>
      </w:pPr>
      <w:r>
        <w:t xml:space="preserve">  return new PowerBIClient(new Uri(urlPowerBiRestApiRoot), tokenCredentials);</w:t>
      </w:r>
    </w:p>
    <w:p w14:paraId="333D68C2" w14:textId="77777777" w:rsidR="009E1547" w:rsidRDefault="009E1547" w:rsidP="009E1547">
      <w:pPr>
        <w:pStyle w:val="LabStepCodeBlockLevel2"/>
      </w:pPr>
      <w:r>
        <w:t>}</w:t>
      </w:r>
    </w:p>
    <w:p w14:paraId="55E896DE" w14:textId="77777777" w:rsidR="009E1547" w:rsidRDefault="009E1547" w:rsidP="009E1547">
      <w:pPr>
        <w:pStyle w:val="LabExerciseCallout"/>
      </w:pPr>
      <w:r>
        <w:t xml:space="preserve">You have implemented the essential behavior in the </w:t>
      </w:r>
      <w:r w:rsidRPr="002630D4">
        <w:rPr>
          <w:b/>
        </w:rPr>
        <w:t>PbiEmbeddedManager</w:t>
      </w:r>
      <w:r>
        <w:t xml:space="preserve"> class to authenticate with Azure AD and to create new </w:t>
      </w:r>
      <w:r w:rsidRPr="00BC3175">
        <w:rPr>
          <w:b/>
        </w:rPr>
        <w:t>PowerBIClient</w:t>
      </w:r>
      <w:r>
        <w:t xml:space="preserve"> objects which represents the top-level entry point into the Power BI Service API. Now you are at a point where you can add methods to the </w:t>
      </w:r>
      <w:r w:rsidRPr="002630D4">
        <w:rPr>
          <w:b/>
        </w:rPr>
        <w:t>PbiEmbeddedManager</w:t>
      </w:r>
      <w:r>
        <w:t xml:space="preserve"> class which call into the Power BI Service API to retrieve embedding data.</w:t>
      </w:r>
    </w:p>
    <w:p w14:paraId="56F0ABEC" w14:textId="77777777" w:rsidR="009E1547" w:rsidRDefault="009E1547" w:rsidP="009E1547">
      <w:pPr>
        <w:pStyle w:val="LabStepNumbered"/>
      </w:pPr>
      <w:r>
        <w:t xml:space="preserve">Add the </w:t>
      </w:r>
      <w:r w:rsidRPr="003342E3">
        <w:rPr>
          <w:b/>
        </w:rPr>
        <w:t>GetReportEmbeddingData</w:t>
      </w:r>
      <w:r>
        <w:t xml:space="preserve"> method to the </w:t>
      </w:r>
      <w:r w:rsidRPr="002630D4">
        <w:rPr>
          <w:b/>
        </w:rPr>
        <w:t>PbiEmbeddedManager</w:t>
      </w:r>
      <w:r>
        <w:t xml:space="preserve"> class.</w:t>
      </w:r>
    </w:p>
    <w:p w14:paraId="6A005E70" w14:textId="77777777" w:rsidR="009E1547" w:rsidRDefault="009E1547" w:rsidP="009E1547">
      <w:pPr>
        <w:pStyle w:val="LabStepNumberedLevel2"/>
      </w:pPr>
      <w:r>
        <w:t xml:space="preserve">At the bottom of the </w:t>
      </w:r>
      <w:r w:rsidRPr="002630D4">
        <w:rPr>
          <w:b/>
        </w:rPr>
        <w:t>PbiEmbeddedManager</w:t>
      </w:r>
      <w:r>
        <w:t xml:space="preserve"> class, add a method named </w:t>
      </w:r>
      <w:r w:rsidRPr="003342E3">
        <w:rPr>
          <w:b/>
        </w:rPr>
        <w:t>GetReportEmbeddingData</w:t>
      </w:r>
      <w:r>
        <w:t xml:space="preserve"> with the following code.</w:t>
      </w:r>
    </w:p>
    <w:p w14:paraId="2B33E97F" w14:textId="77777777" w:rsidR="009E1547" w:rsidRDefault="009E1547" w:rsidP="009E1547">
      <w:pPr>
        <w:pStyle w:val="LabStepCodeBlockLevel2"/>
      </w:pPr>
      <w:r>
        <w:t>public static async Task&lt;ReportEmbeddingData&gt; GetReportEmbeddingData() {</w:t>
      </w:r>
    </w:p>
    <w:p w14:paraId="01917BD1" w14:textId="77777777" w:rsidR="009E1547" w:rsidRDefault="009E1547" w:rsidP="009E1547">
      <w:pPr>
        <w:pStyle w:val="LabStepCodeBlockLevel2"/>
      </w:pPr>
    </w:p>
    <w:p w14:paraId="4547A9C3" w14:textId="77777777" w:rsidR="009E1547" w:rsidRDefault="009E1547" w:rsidP="009E1547">
      <w:pPr>
        <w:pStyle w:val="LabStepCodeBlockLevel2"/>
      </w:pPr>
      <w:r>
        <w:t xml:space="preserve">  PowerBIClient pbiClient = GetPowerBiClient();</w:t>
      </w:r>
    </w:p>
    <w:p w14:paraId="69487774" w14:textId="77777777" w:rsidR="009E1547" w:rsidRDefault="009E1547" w:rsidP="009E1547">
      <w:pPr>
        <w:pStyle w:val="LabStepCodeBlockLevel2"/>
      </w:pPr>
    </w:p>
    <w:p w14:paraId="1C1B8BBD" w14:textId="77777777" w:rsidR="009E1547" w:rsidRDefault="009E1547" w:rsidP="009E1547">
      <w:pPr>
        <w:pStyle w:val="LabStepCodeBlockLevel2"/>
      </w:pPr>
      <w:r>
        <w:t xml:space="preserve">  var report = await pbiClient.Reports.GetReportInGroupAsync(workspaceId, reportId);</w:t>
      </w:r>
    </w:p>
    <w:p w14:paraId="67CC8908" w14:textId="77777777" w:rsidR="009E1547" w:rsidRDefault="009E1547" w:rsidP="009E1547">
      <w:pPr>
        <w:pStyle w:val="LabStepCodeBlockLevel2"/>
      </w:pPr>
      <w:r>
        <w:t xml:space="preserve">  var embedUrl = report.EmbedUrl;</w:t>
      </w:r>
    </w:p>
    <w:p w14:paraId="2CB1DAAA" w14:textId="77777777" w:rsidR="009E1547" w:rsidRDefault="009E1547" w:rsidP="009E1547">
      <w:pPr>
        <w:pStyle w:val="LabStepCodeBlockLevel2"/>
      </w:pPr>
      <w:r>
        <w:t xml:space="preserve">  var reportName = report.Name;</w:t>
      </w:r>
    </w:p>
    <w:p w14:paraId="3E1E6EAB" w14:textId="77777777" w:rsidR="009E1547" w:rsidRDefault="009E1547" w:rsidP="009E1547">
      <w:pPr>
        <w:pStyle w:val="LabStepCodeBlockLevel2"/>
      </w:pPr>
    </w:p>
    <w:p w14:paraId="308877D4" w14:textId="77777777" w:rsidR="009E1547" w:rsidRDefault="009E1547" w:rsidP="009E1547">
      <w:pPr>
        <w:pStyle w:val="LabStepCodeBlockLevel2"/>
      </w:pPr>
      <w:r>
        <w:t xml:space="preserve">  GenerateTokenRequest generateTokenRequestParameters = new GenerateTokenRequest(accessLevel: "edit");</w:t>
      </w:r>
    </w:p>
    <w:p w14:paraId="7E69D475" w14:textId="77777777" w:rsidR="009E1547" w:rsidRDefault="009E1547" w:rsidP="009E1547">
      <w:pPr>
        <w:pStyle w:val="LabStepCodeBlockLevel2"/>
      </w:pPr>
      <w:r>
        <w:t xml:space="preserve">  string embedToken = </w:t>
      </w:r>
    </w:p>
    <w:p w14:paraId="3D08818B" w14:textId="77777777" w:rsidR="009E1547" w:rsidRDefault="009E1547" w:rsidP="009E1547">
      <w:pPr>
        <w:pStyle w:val="LabStepCodeBlockLevel2"/>
      </w:pPr>
      <w:r>
        <w:t xml:space="preserve">        (await pbiClient.Reports.GenerateTokenInGroupAsync(workspaceId, </w:t>
      </w:r>
    </w:p>
    <w:p w14:paraId="0A5E80D9" w14:textId="77777777" w:rsidR="009E1547" w:rsidRDefault="009E1547" w:rsidP="009E1547">
      <w:pPr>
        <w:pStyle w:val="LabStepCodeBlockLevel2"/>
      </w:pPr>
      <w:r>
        <w:t xml:space="preserve">                                                           report.Id, </w:t>
      </w:r>
    </w:p>
    <w:p w14:paraId="6681C605" w14:textId="77777777" w:rsidR="009E1547" w:rsidRDefault="009E1547" w:rsidP="009E1547">
      <w:pPr>
        <w:pStyle w:val="LabStepCodeBlockLevel2"/>
      </w:pPr>
      <w:r>
        <w:t xml:space="preserve">                                                           generateTokenRequestParameters)).Token;</w:t>
      </w:r>
    </w:p>
    <w:p w14:paraId="1B9688B5" w14:textId="77777777" w:rsidR="009E1547" w:rsidRDefault="009E1547" w:rsidP="009E1547">
      <w:pPr>
        <w:pStyle w:val="LabStepCodeBlockLevel2"/>
      </w:pPr>
    </w:p>
    <w:p w14:paraId="790747E4" w14:textId="77777777" w:rsidR="009E1547" w:rsidRDefault="009E1547" w:rsidP="009E1547">
      <w:pPr>
        <w:pStyle w:val="LabStepCodeBlockLevel2"/>
      </w:pPr>
      <w:r>
        <w:t xml:space="preserve">  return new ReportEmbeddingData {</w:t>
      </w:r>
    </w:p>
    <w:p w14:paraId="275DE240" w14:textId="77777777" w:rsidR="009E1547" w:rsidRDefault="009E1547" w:rsidP="009E1547">
      <w:pPr>
        <w:pStyle w:val="LabStepCodeBlockLevel2"/>
      </w:pPr>
      <w:r>
        <w:t xml:space="preserve">    reportId = reportId,</w:t>
      </w:r>
    </w:p>
    <w:p w14:paraId="57BD84CB" w14:textId="77777777" w:rsidR="009E1547" w:rsidRDefault="009E1547" w:rsidP="009E1547">
      <w:pPr>
        <w:pStyle w:val="LabStepCodeBlockLevel2"/>
      </w:pPr>
      <w:r>
        <w:t xml:space="preserve">    reportName = reportName,</w:t>
      </w:r>
    </w:p>
    <w:p w14:paraId="1C9C4DE5" w14:textId="77777777" w:rsidR="009E1547" w:rsidRDefault="009E1547" w:rsidP="009E1547">
      <w:pPr>
        <w:pStyle w:val="LabStepCodeBlockLevel2"/>
      </w:pPr>
      <w:r>
        <w:t xml:space="preserve">    embedUrl = embedUrl,</w:t>
      </w:r>
    </w:p>
    <w:p w14:paraId="3364FE1E" w14:textId="77777777" w:rsidR="009E1547" w:rsidRDefault="009E1547" w:rsidP="009E1547">
      <w:pPr>
        <w:pStyle w:val="LabStepCodeBlockLevel2"/>
      </w:pPr>
      <w:r>
        <w:t xml:space="preserve">    accessToken = embedToken</w:t>
      </w:r>
    </w:p>
    <w:p w14:paraId="44759A04" w14:textId="77777777" w:rsidR="009E1547" w:rsidRDefault="009E1547" w:rsidP="009E1547">
      <w:pPr>
        <w:pStyle w:val="LabStepCodeBlockLevel2"/>
      </w:pPr>
      <w:r>
        <w:t xml:space="preserve">  };</w:t>
      </w:r>
    </w:p>
    <w:p w14:paraId="6EA2727A" w14:textId="77777777" w:rsidR="009E1547" w:rsidRDefault="009E1547" w:rsidP="009E1547">
      <w:pPr>
        <w:pStyle w:val="LabStepCodeBlockLevel2"/>
      </w:pPr>
    </w:p>
    <w:p w14:paraId="690EA928" w14:textId="77777777" w:rsidR="009E1547" w:rsidRDefault="009E1547" w:rsidP="009E1547">
      <w:pPr>
        <w:pStyle w:val="LabStepCodeBlockLevel2"/>
      </w:pPr>
      <w:r>
        <w:t>}</w:t>
      </w:r>
    </w:p>
    <w:p w14:paraId="727C40AA" w14:textId="77777777" w:rsidR="009E1547" w:rsidRDefault="009E1547" w:rsidP="009E1547">
      <w:pPr>
        <w:pStyle w:val="LabStepNumberedLevel2"/>
      </w:pPr>
      <w:r>
        <w:t xml:space="preserve">Save your changes to </w:t>
      </w:r>
      <w:r w:rsidRPr="003342E3">
        <w:rPr>
          <w:b/>
        </w:rPr>
        <w:t>PbiEmbeddedManger.cs</w:t>
      </w:r>
      <w:r>
        <w:t>.</w:t>
      </w:r>
    </w:p>
    <w:p w14:paraId="23C9B17F" w14:textId="77777777" w:rsidR="009E1547" w:rsidRDefault="009E1547" w:rsidP="009E1547">
      <w:pPr>
        <w:pStyle w:val="LabExerciseCallout"/>
      </w:pPr>
      <w:r>
        <w:t xml:space="preserve">Now that you have added the </w:t>
      </w:r>
      <w:r w:rsidRPr="00B51801">
        <w:rPr>
          <w:b/>
        </w:rPr>
        <w:t>GetReportEmbeddingData</w:t>
      </w:r>
      <w:r>
        <w:t xml:space="preserve"> method, you will create a new action method that calls this method.</w:t>
      </w:r>
    </w:p>
    <w:p w14:paraId="0BAB12CE" w14:textId="77777777" w:rsidR="009E1547" w:rsidRDefault="009E1547" w:rsidP="009E1547">
      <w:pPr>
        <w:pStyle w:val="LabStepNumbered"/>
      </w:pPr>
      <w:r>
        <w:t xml:space="preserve">Add the </w:t>
      </w:r>
      <w:r w:rsidRPr="003342E3">
        <w:rPr>
          <w:b/>
        </w:rPr>
        <w:t>Report</w:t>
      </w:r>
      <w:r>
        <w:t xml:space="preserve"> action method to the </w:t>
      </w:r>
      <w:r w:rsidRPr="003342E3">
        <w:rPr>
          <w:b/>
        </w:rPr>
        <w:t>HomeController</w:t>
      </w:r>
      <w:r>
        <w:t xml:space="preserve"> class.</w:t>
      </w:r>
    </w:p>
    <w:p w14:paraId="3CFD2F1F" w14:textId="77777777" w:rsidR="009E1547" w:rsidRDefault="009E1547" w:rsidP="009E1547">
      <w:pPr>
        <w:pStyle w:val="LabStepNumberedLevel2"/>
      </w:pPr>
      <w:r>
        <w:t xml:space="preserve">Inside the </w:t>
      </w:r>
      <w:r w:rsidRPr="003342E3">
        <w:rPr>
          <w:b/>
        </w:rPr>
        <w:t>Controllers</w:t>
      </w:r>
      <w:r>
        <w:t xml:space="preserve"> folder, open the C# source file named </w:t>
      </w:r>
      <w:r w:rsidRPr="003342E3">
        <w:rPr>
          <w:b/>
        </w:rPr>
        <w:t>HomeController.cs</w:t>
      </w:r>
      <w:r>
        <w:t>.</w:t>
      </w:r>
    </w:p>
    <w:p w14:paraId="58057A46" w14:textId="77777777" w:rsidR="009E1547" w:rsidRDefault="009E1547" w:rsidP="009E1547">
      <w:pPr>
        <w:pStyle w:val="LabStepNumberedLevel2"/>
      </w:pPr>
      <w:r>
        <w:t xml:space="preserve">Update the set of </w:t>
      </w:r>
      <w:r w:rsidRPr="003342E3">
        <w:rPr>
          <w:b/>
        </w:rPr>
        <w:t>using</w:t>
      </w:r>
      <w:r>
        <w:t xml:space="preserve"> statements at the top of </w:t>
      </w:r>
      <w:r w:rsidRPr="003342E3">
        <w:rPr>
          <w:b/>
        </w:rPr>
        <w:t>HomeController.cs</w:t>
      </w:r>
      <w:r>
        <w:t xml:space="preserve"> using the following code.</w:t>
      </w:r>
    </w:p>
    <w:p w14:paraId="6530AA3E" w14:textId="77777777" w:rsidR="009E1547" w:rsidRDefault="009E1547" w:rsidP="009E1547">
      <w:pPr>
        <w:pStyle w:val="LabStepCodeBlockLevel2"/>
      </w:pPr>
      <w:r>
        <w:t>using System;</w:t>
      </w:r>
    </w:p>
    <w:p w14:paraId="16FFEC0F" w14:textId="77777777" w:rsidR="009E1547" w:rsidRDefault="009E1547" w:rsidP="009E1547">
      <w:pPr>
        <w:pStyle w:val="LabStepCodeBlockLevel2"/>
      </w:pPr>
      <w:r>
        <w:t>using System.Collections.Generic;</w:t>
      </w:r>
    </w:p>
    <w:p w14:paraId="730FC5A0" w14:textId="77777777" w:rsidR="009E1547" w:rsidRDefault="009E1547" w:rsidP="009E1547">
      <w:pPr>
        <w:pStyle w:val="LabStepCodeBlockLevel2"/>
      </w:pPr>
      <w:r>
        <w:t>using System.Linq;</w:t>
      </w:r>
    </w:p>
    <w:p w14:paraId="3F1D8496" w14:textId="77777777" w:rsidR="009E1547" w:rsidRDefault="009E1547" w:rsidP="009E1547">
      <w:pPr>
        <w:pStyle w:val="LabStepCodeBlockLevel2"/>
      </w:pPr>
      <w:r>
        <w:t>using System.Threading.Tasks;</w:t>
      </w:r>
    </w:p>
    <w:p w14:paraId="6A7432E6" w14:textId="77777777" w:rsidR="009E1547" w:rsidRDefault="009E1547" w:rsidP="009E1547">
      <w:pPr>
        <w:pStyle w:val="LabStepCodeBlockLevel2"/>
      </w:pPr>
      <w:r>
        <w:t>using System.Web;</w:t>
      </w:r>
    </w:p>
    <w:p w14:paraId="06D19B8B" w14:textId="77777777" w:rsidR="009E1547" w:rsidRDefault="009E1547" w:rsidP="009E1547">
      <w:pPr>
        <w:pStyle w:val="LabStepCodeBlockLevel2"/>
      </w:pPr>
      <w:r>
        <w:t>using System.Web.Mvc;</w:t>
      </w:r>
    </w:p>
    <w:p w14:paraId="3248CBE2" w14:textId="77777777" w:rsidR="009E1547" w:rsidRDefault="009E1547" w:rsidP="009E1547">
      <w:pPr>
        <w:pStyle w:val="LabStepCodeBlockLevel2"/>
      </w:pPr>
      <w:r>
        <w:t>using EmbeddedLab.Models;</w:t>
      </w:r>
    </w:p>
    <w:p w14:paraId="2DC27345" w14:textId="77777777" w:rsidR="009E1547" w:rsidRDefault="009E1547" w:rsidP="009E1547">
      <w:pPr>
        <w:pStyle w:val="LabStepNumberedLevel2"/>
      </w:pPr>
      <w:r>
        <w:t xml:space="preserve">Underneath the </w:t>
      </w:r>
      <w:r w:rsidRPr="00B51801">
        <w:rPr>
          <w:b/>
        </w:rPr>
        <w:t>Index</w:t>
      </w:r>
      <w:r>
        <w:t xml:space="preserve"> method, add a new asynchronous action method named </w:t>
      </w:r>
      <w:r w:rsidRPr="00B51801">
        <w:rPr>
          <w:b/>
        </w:rPr>
        <w:t>Report</w:t>
      </w:r>
      <w:r>
        <w:t xml:space="preserve"> using the following code. </w:t>
      </w:r>
    </w:p>
    <w:p w14:paraId="17CCF390" w14:textId="77777777" w:rsidR="009E1547" w:rsidRPr="00E637F3" w:rsidRDefault="009E1547" w:rsidP="009E1547">
      <w:pPr>
        <w:pStyle w:val="LabStepCodeBlockLevel2"/>
        <w:rPr>
          <w:color w:val="7F7F7F" w:themeColor="text1" w:themeTint="80"/>
        </w:rPr>
      </w:pPr>
      <w:r w:rsidRPr="00E637F3">
        <w:rPr>
          <w:color w:val="7F7F7F" w:themeColor="text1" w:themeTint="80"/>
        </w:rPr>
        <w:t>public class HomeController : Controller {</w:t>
      </w:r>
    </w:p>
    <w:p w14:paraId="2CA89875" w14:textId="77777777" w:rsidR="009E1547" w:rsidRPr="00E637F3" w:rsidRDefault="009E1547" w:rsidP="009E1547">
      <w:pPr>
        <w:pStyle w:val="LabStepCodeBlockLevel2"/>
        <w:rPr>
          <w:color w:val="7F7F7F" w:themeColor="text1" w:themeTint="80"/>
        </w:rPr>
      </w:pPr>
    </w:p>
    <w:p w14:paraId="5AED7C5F" w14:textId="77777777" w:rsidR="009E1547" w:rsidRPr="00E637F3" w:rsidRDefault="009E1547" w:rsidP="009E1547">
      <w:pPr>
        <w:pStyle w:val="LabStepCodeBlockLevel2"/>
        <w:rPr>
          <w:color w:val="7F7F7F" w:themeColor="text1" w:themeTint="80"/>
        </w:rPr>
      </w:pPr>
      <w:r w:rsidRPr="00E637F3">
        <w:rPr>
          <w:color w:val="7F7F7F" w:themeColor="text1" w:themeTint="80"/>
        </w:rPr>
        <w:t xml:space="preserve">  public ActionResult Index() {</w:t>
      </w:r>
    </w:p>
    <w:p w14:paraId="63C9275E" w14:textId="77777777" w:rsidR="009E1547" w:rsidRPr="00E637F3" w:rsidRDefault="009E1547" w:rsidP="009E1547">
      <w:pPr>
        <w:pStyle w:val="LabStepCodeBlockLevel2"/>
        <w:rPr>
          <w:color w:val="7F7F7F" w:themeColor="text1" w:themeTint="80"/>
        </w:rPr>
      </w:pPr>
      <w:r w:rsidRPr="00E637F3">
        <w:rPr>
          <w:color w:val="7F7F7F" w:themeColor="text1" w:themeTint="80"/>
        </w:rPr>
        <w:t xml:space="preserve">    return View();</w:t>
      </w:r>
    </w:p>
    <w:p w14:paraId="36F83FB4" w14:textId="77777777" w:rsidR="009E1547" w:rsidRPr="00E637F3" w:rsidRDefault="009E1547" w:rsidP="009E1547">
      <w:pPr>
        <w:pStyle w:val="LabStepCodeBlockLevel2"/>
        <w:rPr>
          <w:color w:val="7F7F7F" w:themeColor="text1" w:themeTint="80"/>
        </w:rPr>
      </w:pPr>
      <w:r w:rsidRPr="00E637F3">
        <w:rPr>
          <w:color w:val="7F7F7F" w:themeColor="text1" w:themeTint="80"/>
        </w:rPr>
        <w:t xml:space="preserve">  }</w:t>
      </w:r>
    </w:p>
    <w:p w14:paraId="6CB0AE36" w14:textId="77777777" w:rsidR="009E1547" w:rsidRDefault="009E1547" w:rsidP="009E1547">
      <w:pPr>
        <w:pStyle w:val="LabStepCodeBlockLevel2"/>
      </w:pPr>
    </w:p>
    <w:p w14:paraId="511834F1" w14:textId="77777777" w:rsidR="009E1547" w:rsidRDefault="009E1547" w:rsidP="009E1547">
      <w:pPr>
        <w:pStyle w:val="LabStepCodeBlockLevel2"/>
      </w:pPr>
      <w:r>
        <w:t xml:space="preserve">  public async Task&lt;ActionResult&gt; Report() {</w:t>
      </w:r>
    </w:p>
    <w:p w14:paraId="28B3EDF9" w14:textId="77777777" w:rsidR="009E1547" w:rsidRDefault="009E1547" w:rsidP="009E1547">
      <w:pPr>
        <w:pStyle w:val="LabStepCodeBlockLevel2"/>
      </w:pPr>
      <w:r>
        <w:t xml:space="preserve">    ReportEmbeddingData embeddingData = await PbiEmbeddedManager.GetReportEmbeddingData();</w:t>
      </w:r>
    </w:p>
    <w:p w14:paraId="19BD3CEE" w14:textId="77777777" w:rsidR="009E1547" w:rsidRDefault="009E1547" w:rsidP="009E1547">
      <w:pPr>
        <w:pStyle w:val="LabStepCodeBlockLevel2"/>
      </w:pPr>
      <w:r>
        <w:t xml:space="preserve">    return View(embeddingData);</w:t>
      </w:r>
    </w:p>
    <w:p w14:paraId="0BD73747" w14:textId="77777777" w:rsidR="009E1547" w:rsidRDefault="009E1547" w:rsidP="009E1547">
      <w:pPr>
        <w:pStyle w:val="LabStepCodeBlockLevel2"/>
      </w:pPr>
      <w:r>
        <w:t xml:space="preserve">  }</w:t>
      </w:r>
    </w:p>
    <w:p w14:paraId="5A7056D7" w14:textId="77777777" w:rsidR="009E1547" w:rsidRPr="00E637F3" w:rsidRDefault="009E1547" w:rsidP="009E1547">
      <w:pPr>
        <w:pStyle w:val="LabStepCodeBlockLevel2"/>
        <w:rPr>
          <w:color w:val="7F7F7F" w:themeColor="text1" w:themeTint="80"/>
        </w:rPr>
      </w:pPr>
    </w:p>
    <w:p w14:paraId="22C04ADA" w14:textId="77777777" w:rsidR="009E1547" w:rsidRPr="00E637F3" w:rsidRDefault="009E1547" w:rsidP="009E1547">
      <w:pPr>
        <w:pStyle w:val="LabStepCodeBlockLevel2"/>
        <w:rPr>
          <w:color w:val="7F7F7F" w:themeColor="text1" w:themeTint="80"/>
        </w:rPr>
      </w:pPr>
      <w:r w:rsidRPr="00E637F3">
        <w:rPr>
          <w:color w:val="7F7F7F" w:themeColor="text1" w:themeTint="80"/>
        </w:rPr>
        <w:t>}</w:t>
      </w:r>
    </w:p>
    <w:p w14:paraId="46045161" w14:textId="77777777" w:rsidR="009E1547" w:rsidRDefault="009E1547" w:rsidP="009E1547">
      <w:pPr>
        <w:pStyle w:val="LabStepNumberedLevel2"/>
      </w:pPr>
      <w:r>
        <w:lastRenderedPageBreak/>
        <w:t xml:space="preserve">Right-click on the </w:t>
      </w:r>
      <w:r w:rsidRPr="00B51801">
        <w:rPr>
          <w:b/>
        </w:rPr>
        <w:t>Report</w:t>
      </w:r>
      <w:r>
        <w:t xml:space="preserve"> method and select the </w:t>
      </w:r>
      <w:r w:rsidRPr="00B51801">
        <w:rPr>
          <w:b/>
        </w:rPr>
        <w:t>Add View…</w:t>
      </w:r>
      <w:r>
        <w:t xml:space="preserve"> command from the context menu.</w:t>
      </w:r>
    </w:p>
    <w:p w14:paraId="2EB2DB51" w14:textId="77777777" w:rsidR="009E1547" w:rsidRDefault="009E1547" w:rsidP="009E1547">
      <w:pPr>
        <w:pStyle w:val="LabStepNumberedLevel2"/>
      </w:pPr>
      <w:r>
        <w:t xml:space="preserve">In the </w:t>
      </w:r>
      <w:r w:rsidRPr="00B51801">
        <w:rPr>
          <w:b/>
        </w:rPr>
        <w:t>Add View</w:t>
      </w:r>
      <w:r>
        <w:t xml:space="preserve"> dialog, accept all the default settings and click the </w:t>
      </w:r>
      <w:r w:rsidRPr="00B51801">
        <w:rPr>
          <w:b/>
        </w:rPr>
        <w:t>Add</w:t>
      </w:r>
      <w:r>
        <w:t xml:space="preserve"> button.</w:t>
      </w:r>
    </w:p>
    <w:p w14:paraId="1E948D8A" w14:textId="77777777" w:rsidR="009E1547" w:rsidRDefault="009E1547" w:rsidP="009E1547">
      <w:pPr>
        <w:pStyle w:val="LabStepScreenshotLevel2"/>
      </w:pPr>
      <w:r>
        <w:drawing>
          <wp:inline distT="0" distB="0" distL="0" distR="0" wp14:anchorId="52CA93E7" wp14:editId="4098E799">
            <wp:extent cx="2514600" cy="1408176"/>
            <wp:effectExtent l="19050" t="19050" r="19050" b="2095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14600" cy="1408176"/>
                    </a:xfrm>
                    <a:prstGeom prst="rect">
                      <a:avLst/>
                    </a:prstGeom>
                    <a:ln>
                      <a:solidFill>
                        <a:schemeClr val="tx1">
                          <a:lumMod val="50000"/>
                          <a:lumOff val="50000"/>
                        </a:schemeClr>
                      </a:solidFill>
                    </a:ln>
                  </pic:spPr>
                </pic:pic>
              </a:graphicData>
            </a:graphic>
          </wp:inline>
        </w:drawing>
      </w:r>
    </w:p>
    <w:p w14:paraId="4406BC2D" w14:textId="77777777" w:rsidR="009E1547" w:rsidRDefault="009E1547" w:rsidP="009E1547">
      <w:pPr>
        <w:pStyle w:val="LabStepNumberedLevel2"/>
      </w:pPr>
      <w:r>
        <w:t xml:space="preserve">You should be able to verify that a new razor view file named </w:t>
      </w:r>
      <w:r>
        <w:rPr>
          <w:b/>
        </w:rPr>
        <w:t>Report</w:t>
      </w:r>
      <w:r w:rsidRPr="002D7E83">
        <w:rPr>
          <w:b/>
        </w:rPr>
        <w:t>.cshtml</w:t>
      </w:r>
      <w:r>
        <w:t xml:space="preserve"> has been created in the </w:t>
      </w:r>
      <w:r w:rsidRPr="002D7E83">
        <w:rPr>
          <w:b/>
        </w:rPr>
        <w:t>Views/Home</w:t>
      </w:r>
      <w:r>
        <w:t xml:space="preserve"> folder.</w:t>
      </w:r>
    </w:p>
    <w:p w14:paraId="516DEA68" w14:textId="77777777" w:rsidR="009E1547" w:rsidRDefault="009E1547" w:rsidP="009E1547">
      <w:pPr>
        <w:pStyle w:val="LabStepNumberedLevel2"/>
      </w:pPr>
      <w:r>
        <w:t xml:space="preserve">Delete all existing content from </w:t>
      </w:r>
      <w:r>
        <w:rPr>
          <w:b/>
        </w:rPr>
        <w:t>Report</w:t>
      </w:r>
      <w:r w:rsidRPr="002D7E83">
        <w:rPr>
          <w:b/>
        </w:rPr>
        <w:t>.cshtml</w:t>
      </w:r>
      <w:r>
        <w:t xml:space="preserve"> and replace it with the following code.</w:t>
      </w:r>
    </w:p>
    <w:p w14:paraId="00C66C61" w14:textId="77777777" w:rsidR="009E1547" w:rsidRDefault="009E1547" w:rsidP="009E1547">
      <w:pPr>
        <w:pStyle w:val="LabStepCodeBlockLevel2"/>
      </w:pPr>
      <w:r>
        <w:t>@model EmbeddedLab.Models.ReportEmbeddingData</w:t>
      </w:r>
    </w:p>
    <w:p w14:paraId="57387B7C" w14:textId="77777777" w:rsidR="009E1547" w:rsidRDefault="009E1547" w:rsidP="009E1547">
      <w:pPr>
        <w:pStyle w:val="LabStepCodeBlockLevel2"/>
      </w:pPr>
    </w:p>
    <w:p w14:paraId="2CE6315F" w14:textId="77777777" w:rsidR="009E1547" w:rsidRDefault="009E1547" w:rsidP="009E1547">
      <w:pPr>
        <w:pStyle w:val="LabStepCodeBlockLevel2"/>
      </w:pPr>
      <w:r>
        <w:t>&lt;div id="embedContainer" /&gt;</w:t>
      </w:r>
    </w:p>
    <w:p w14:paraId="1600C8FB" w14:textId="77777777" w:rsidR="009E1547" w:rsidRDefault="009E1547" w:rsidP="009E1547">
      <w:pPr>
        <w:pStyle w:val="LabStepCodeBlockLevel2"/>
      </w:pPr>
    </w:p>
    <w:p w14:paraId="372AF2E4" w14:textId="77777777" w:rsidR="009E1547" w:rsidRDefault="009E1547" w:rsidP="009E1547">
      <w:pPr>
        <w:pStyle w:val="LabStepCodeBlockLevel2"/>
      </w:pPr>
      <w:r>
        <w:t>&lt;script src="~/Scripts/powerbi.js"&gt;&lt;/script&gt;</w:t>
      </w:r>
    </w:p>
    <w:p w14:paraId="05B4E707" w14:textId="77777777" w:rsidR="009E1547" w:rsidRDefault="009E1547" w:rsidP="009E1547">
      <w:pPr>
        <w:pStyle w:val="LabStepCodeBlockLevel2"/>
      </w:pPr>
    </w:p>
    <w:p w14:paraId="080FB4FD" w14:textId="77777777" w:rsidR="009E1547" w:rsidRDefault="009E1547" w:rsidP="009E1547">
      <w:pPr>
        <w:pStyle w:val="LabStepCodeBlockLevel2"/>
      </w:pPr>
      <w:r>
        <w:t>&lt;script&gt;</w:t>
      </w:r>
    </w:p>
    <w:p w14:paraId="5D9EFF49" w14:textId="77777777" w:rsidR="009E1547" w:rsidRDefault="009E1547" w:rsidP="009E1547">
      <w:pPr>
        <w:pStyle w:val="LabStepCodeBlockLevel2"/>
        <w:rPr>
          <w:color w:val="7F7F7F" w:themeColor="text1" w:themeTint="80"/>
        </w:rPr>
      </w:pPr>
    </w:p>
    <w:p w14:paraId="37B48842" w14:textId="77777777" w:rsidR="009E1547" w:rsidRPr="00E4061A" w:rsidRDefault="009E1547" w:rsidP="009E1547">
      <w:pPr>
        <w:pStyle w:val="LabStepCodeBlockLevel2"/>
        <w:rPr>
          <w:color w:val="7F7F7F" w:themeColor="text1" w:themeTint="80"/>
        </w:rPr>
      </w:pPr>
      <w:r w:rsidRPr="00E4061A">
        <w:rPr>
          <w:color w:val="7F7F7F" w:themeColor="text1" w:themeTint="80"/>
        </w:rPr>
        <w:t xml:space="preserve">  // data required for embedding Power BI report</w:t>
      </w:r>
    </w:p>
    <w:p w14:paraId="23DC25AB" w14:textId="77777777" w:rsidR="009E1547" w:rsidRDefault="009E1547" w:rsidP="009E1547">
      <w:pPr>
        <w:pStyle w:val="LabStepCodeBlockLevel2"/>
      </w:pPr>
      <w:r>
        <w:t xml:space="preserve">  var embedReportId = "@Model.reportId";</w:t>
      </w:r>
    </w:p>
    <w:p w14:paraId="4F9DD4DB" w14:textId="77777777" w:rsidR="009E1547" w:rsidRDefault="009E1547" w:rsidP="009E1547">
      <w:pPr>
        <w:pStyle w:val="LabStepCodeBlockLevel2"/>
      </w:pPr>
      <w:r>
        <w:t xml:space="preserve">  var embedUrl = "@Model.embedUrl";</w:t>
      </w:r>
    </w:p>
    <w:p w14:paraId="74FBB730" w14:textId="77777777" w:rsidR="009E1547" w:rsidRDefault="009E1547" w:rsidP="009E1547">
      <w:pPr>
        <w:pStyle w:val="LabStepCodeBlockLevel2"/>
      </w:pPr>
      <w:r>
        <w:t xml:space="preserve">  var accessToken = "@Model.accessToken";</w:t>
      </w:r>
    </w:p>
    <w:p w14:paraId="77AFA046" w14:textId="77777777" w:rsidR="009E1547" w:rsidRDefault="009E1547" w:rsidP="009E1547">
      <w:pPr>
        <w:pStyle w:val="LabStepCodeBlockLevel2"/>
      </w:pPr>
    </w:p>
    <w:p w14:paraId="27A496BE" w14:textId="77777777" w:rsidR="009E1547" w:rsidRPr="00E4061A" w:rsidRDefault="009E1547" w:rsidP="009E1547">
      <w:pPr>
        <w:pStyle w:val="LabStepCodeBlockLevel2"/>
        <w:rPr>
          <w:color w:val="7F7F7F" w:themeColor="text1" w:themeTint="80"/>
        </w:rPr>
      </w:pPr>
      <w:r w:rsidRPr="00E4061A">
        <w:rPr>
          <w:color w:val="7F7F7F" w:themeColor="text1" w:themeTint="80"/>
        </w:rPr>
        <w:t xml:space="preserve">  // Get models object to access enums for embed configuration</w:t>
      </w:r>
    </w:p>
    <w:p w14:paraId="7037AD7E" w14:textId="77777777" w:rsidR="009E1547" w:rsidRDefault="009E1547" w:rsidP="009E1547">
      <w:pPr>
        <w:pStyle w:val="LabStepCodeBlockLevel2"/>
      </w:pPr>
      <w:r>
        <w:t xml:space="preserve">  var models = window['powerbi-client'].models;</w:t>
      </w:r>
    </w:p>
    <w:p w14:paraId="2307BD00" w14:textId="77777777" w:rsidR="009E1547" w:rsidRDefault="009E1547" w:rsidP="009E1547">
      <w:pPr>
        <w:pStyle w:val="LabStepCodeBlockLevel2"/>
      </w:pPr>
    </w:p>
    <w:p w14:paraId="7AEA7726" w14:textId="77777777" w:rsidR="009E1547" w:rsidRDefault="009E1547" w:rsidP="009E1547">
      <w:pPr>
        <w:pStyle w:val="LabStepCodeBlockLevel2"/>
      </w:pPr>
      <w:r>
        <w:t xml:space="preserve">  var config = {</w:t>
      </w:r>
    </w:p>
    <w:p w14:paraId="0FE9D7F5" w14:textId="77777777" w:rsidR="009E1547" w:rsidRDefault="009E1547" w:rsidP="009E1547">
      <w:pPr>
        <w:pStyle w:val="LabStepCodeBlockLevel2"/>
      </w:pPr>
      <w:r>
        <w:t xml:space="preserve">    type: 'report',</w:t>
      </w:r>
    </w:p>
    <w:p w14:paraId="190E7BE4" w14:textId="77777777" w:rsidR="009E1547" w:rsidRDefault="009E1547" w:rsidP="009E1547">
      <w:pPr>
        <w:pStyle w:val="LabStepCodeBlockLevel2"/>
      </w:pPr>
      <w:r>
        <w:t xml:space="preserve">    id: embedReportId,</w:t>
      </w:r>
    </w:p>
    <w:p w14:paraId="5BB3A1E8" w14:textId="77777777" w:rsidR="009E1547" w:rsidRDefault="009E1547" w:rsidP="009E1547">
      <w:pPr>
        <w:pStyle w:val="LabStepCodeBlockLevel2"/>
      </w:pPr>
      <w:r>
        <w:t xml:space="preserve">    embedUrl: embedUrl,</w:t>
      </w:r>
    </w:p>
    <w:p w14:paraId="15573772" w14:textId="77777777" w:rsidR="009E1547" w:rsidRDefault="009E1547" w:rsidP="009E1547">
      <w:pPr>
        <w:pStyle w:val="LabStepCodeBlockLevel2"/>
      </w:pPr>
      <w:r>
        <w:t xml:space="preserve">    accessToken: accessToken,</w:t>
      </w:r>
    </w:p>
    <w:p w14:paraId="4DF6D50C" w14:textId="77777777" w:rsidR="009E1547" w:rsidRDefault="009E1547" w:rsidP="009E1547">
      <w:pPr>
        <w:pStyle w:val="LabStepCodeBlockLevel2"/>
      </w:pPr>
      <w:r w:rsidRPr="007E648E">
        <w:t xml:space="preserve">    permissions: models.Permissions.All,</w:t>
      </w:r>
    </w:p>
    <w:p w14:paraId="115815E3" w14:textId="77777777" w:rsidR="009E1547" w:rsidRDefault="009E1547" w:rsidP="009E1547">
      <w:pPr>
        <w:pStyle w:val="LabStepCodeBlockLevel2"/>
      </w:pPr>
      <w:r>
        <w:t xml:space="preserve">    tokenType: models.TokenType.Embed,</w:t>
      </w:r>
    </w:p>
    <w:p w14:paraId="7B4C67D9" w14:textId="77777777" w:rsidR="009E1547" w:rsidRDefault="009E1547" w:rsidP="009E1547">
      <w:pPr>
        <w:pStyle w:val="LabStepCodeBlockLevel2"/>
      </w:pPr>
      <w:r>
        <w:t xml:space="preserve">    viewMode: models.ViewMode.View,</w:t>
      </w:r>
    </w:p>
    <w:p w14:paraId="3D38ED7D" w14:textId="77777777" w:rsidR="009E1547" w:rsidRDefault="009E1547" w:rsidP="009E1547">
      <w:pPr>
        <w:pStyle w:val="LabStepCodeBlockLevel2"/>
      </w:pPr>
      <w:r>
        <w:t xml:space="preserve">    settings: {</w:t>
      </w:r>
    </w:p>
    <w:p w14:paraId="4BFB9F6A" w14:textId="77777777" w:rsidR="009E1547" w:rsidRDefault="009E1547" w:rsidP="009E1547">
      <w:pPr>
        <w:pStyle w:val="LabStepCodeBlockLevel2"/>
      </w:pPr>
      <w:r>
        <w:t xml:space="preserve">      filterPaneEnabled: false,</w:t>
      </w:r>
    </w:p>
    <w:p w14:paraId="0F1F7888" w14:textId="77777777" w:rsidR="009E1547" w:rsidRDefault="009E1547" w:rsidP="009E1547">
      <w:pPr>
        <w:pStyle w:val="LabStepCodeBlockLevel2"/>
      </w:pPr>
      <w:r>
        <w:t xml:space="preserve">      navContentPaneEnabled: true,</w:t>
      </w:r>
    </w:p>
    <w:p w14:paraId="455FB6C6" w14:textId="77777777" w:rsidR="009E1547" w:rsidRDefault="009E1547" w:rsidP="009E1547">
      <w:pPr>
        <w:pStyle w:val="LabStepCodeBlockLevel2"/>
      </w:pPr>
      <w:r>
        <w:t xml:space="preserve">    }</w:t>
      </w:r>
    </w:p>
    <w:p w14:paraId="03F39AB5" w14:textId="77777777" w:rsidR="009E1547" w:rsidRDefault="009E1547" w:rsidP="009E1547">
      <w:pPr>
        <w:pStyle w:val="LabStepCodeBlockLevel2"/>
      </w:pPr>
      <w:r>
        <w:t xml:space="preserve">  };</w:t>
      </w:r>
    </w:p>
    <w:p w14:paraId="3382BDE3" w14:textId="77777777" w:rsidR="009E1547" w:rsidRDefault="009E1547" w:rsidP="009E1547">
      <w:pPr>
        <w:pStyle w:val="LabStepCodeBlockLevel2"/>
      </w:pPr>
    </w:p>
    <w:p w14:paraId="39BB86C8" w14:textId="77777777" w:rsidR="009E1547" w:rsidRPr="00E4061A" w:rsidRDefault="009E1547" w:rsidP="009E1547">
      <w:pPr>
        <w:pStyle w:val="LabStepCodeBlockLevel2"/>
        <w:rPr>
          <w:color w:val="7F7F7F" w:themeColor="text1" w:themeTint="80"/>
        </w:rPr>
      </w:pPr>
      <w:r w:rsidRPr="00E4061A">
        <w:rPr>
          <w:color w:val="7F7F7F" w:themeColor="text1" w:themeTint="80"/>
        </w:rPr>
        <w:t xml:space="preserve">  // Get a reference to HTML element that will be embed container</w:t>
      </w:r>
    </w:p>
    <w:p w14:paraId="6A2E6DE9" w14:textId="77777777" w:rsidR="009E1547" w:rsidRDefault="009E1547" w:rsidP="009E1547">
      <w:pPr>
        <w:pStyle w:val="LabStepCodeBlockLevel2"/>
      </w:pPr>
      <w:r>
        <w:t xml:space="preserve">  var reportContainer = document.getElementById('embedContainer');</w:t>
      </w:r>
    </w:p>
    <w:p w14:paraId="123B79E2" w14:textId="77777777" w:rsidR="009E1547" w:rsidRDefault="009E1547" w:rsidP="009E1547">
      <w:pPr>
        <w:pStyle w:val="LabStepCodeBlockLevel2"/>
      </w:pPr>
    </w:p>
    <w:p w14:paraId="0EBF9EB5" w14:textId="77777777" w:rsidR="009E1547" w:rsidRPr="00E4061A" w:rsidRDefault="009E1547" w:rsidP="009E1547">
      <w:pPr>
        <w:pStyle w:val="LabStepCodeBlockLevel2"/>
        <w:rPr>
          <w:color w:val="7F7F7F" w:themeColor="text1" w:themeTint="80"/>
        </w:rPr>
      </w:pPr>
      <w:r w:rsidRPr="00E4061A">
        <w:rPr>
          <w:color w:val="7F7F7F" w:themeColor="text1" w:themeTint="80"/>
        </w:rPr>
        <w:t xml:space="preserve">  // Embed the report and display it within the div container.</w:t>
      </w:r>
    </w:p>
    <w:p w14:paraId="683843CB" w14:textId="77777777" w:rsidR="009E1547" w:rsidRDefault="009E1547" w:rsidP="009E1547">
      <w:pPr>
        <w:pStyle w:val="LabStepCodeBlockLevel2"/>
      </w:pPr>
      <w:r>
        <w:t xml:space="preserve">  var report = powerbi.embed(reportContainer, config);</w:t>
      </w:r>
    </w:p>
    <w:p w14:paraId="518DABDF" w14:textId="77777777" w:rsidR="009E1547" w:rsidRDefault="009E1547" w:rsidP="009E1547">
      <w:pPr>
        <w:pStyle w:val="LabStepCodeBlockLevel2"/>
      </w:pPr>
    </w:p>
    <w:p w14:paraId="43075DC8" w14:textId="77777777" w:rsidR="009E1547" w:rsidRDefault="009E1547" w:rsidP="009E1547">
      <w:pPr>
        <w:pStyle w:val="LabStepCodeBlockLevel2"/>
      </w:pPr>
      <w:r>
        <w:t>&lt;/script&gt;</w:t>
      </w:r>
    </w:p>
    <w:p w14:paraId="0CA59E59" w14:textId="77777777" w:rsidR="009E1547" w:rsidRDefault="009E1547" w:rsidP="009E1547">
      <w:pPr>
        <w:pStyle w:val="LabStepNumberedLevel2"/>
      </w:pPr>
      <w:r>
        <w:t xml:space="preserve">Save your changes and close </w:t>
      </w:r>
      <w:r>
        <w:rPr>
          <w:b/>
        </w:rPr>
        <w:t>Report</w:t>
      </w:r>
      <w:r w:rsidRPr="002D7E83">
        <w:rPr>
          <w:b/>
        </w:rPr>
        <w:t>.cshtml</w:t>
      </w:r>
      <w:r>
        <w:t>.</w:t>
      </w:r>
    </w:p>
    <w:p w14:paraId="48B863E5" w14:textId="77777777" w:rsidR="009E1547" w:rsidRDefault="009E1547" w:rsidP="009E1547">
      <w:pPr>
        <w:pStyle w:val="LabStepNumbered"/>
      </w:pPr>
      <w:r>
        <w:t>Test out the application by running it in the Visual Studio debugger.</w:t>
      </w:r>
    </w:p>
    <w:p w14:paraId="64DD1E6F" w14:textId="77777777" w:rsidR="009E1547" w:rsidRDefault="009E1547" w:rsidP="009E1547">
      <w:pPr>
        <w:pStyle w:val="LabStepNumberedLevel2"/>
      </w:pPr>
      <w:r>
        <w:t xml:space="preserve">Press the </w:t>
      </w:r>
      <w:r w:rsidRPr="002D7E83">
        <w:rPr>
          <w:b/>
        </w:rPr>
        <w:t>{F5}</w:t>
      </w:r>
      <w:r>
        <w:t xml:space="preserve"> key in Visual Studio to begin a new debugging session.</w:t>
      </w:r>
    </w:p>
    <w:p w14:paraId="11E564CA" w14:textId="77777777" w:rsidR="009E1547" w:rsidRDefault="009E1547" w:rsidP="009E1547">
      <w:pPr>
        <w:pStyle w:val="LabStepNumberedLevel2"/>
      </w:pPr>
      <w:r>
        <w:t xml:space="preserve">Click the </w:t>
      </w:r>
      <w:r w:rsidRPr="002D7E83">
        <w:rPr>
          <w:b/>
        </w:rPr>
        <w:t>Report</w:t>
      </w:r>
      <w:r>
        <w:t xml:space="preserve"> link in the top navigation menu.</w:t>
      </w:r>
    </w:p>
    <w:p w14:paraId="28585268" w14:textId="77777777" w:rsidR="009E1547" w:rsidRDefault="009E1547" w:rsidP="009E1547">
      <w:pPr>
        <w:pStyle w:val="LabStepScreenshotLevel2"/>
      </w:pPr>
      <w:r>
        <w:drawing>
          <wp:inline distT="0" distB="0" distL="0" distR="0" wp14:anchorId="44F9BAE3" wp14:editId="3B837C4B">
            <wp:extent cx="2404872" cy="576072"/>
            <wp:effectExtent l="19050" t="19050" r="14605" b="1460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04872" cy="576072"/>
                    </a:xfrm>
                    <a:prstGeom prst="rect">
                      <a:avLst/>
                    </a:prstGeom>
                    <a:noFill/>
                    <a:ln>
                      <a:solidFill>
                        <a:schemeClr val="tx1">
                          <a:lumMod val="50000"/>
                          <a:lumOff val="50000"/>
                        </a:schemeClr>
                      </a:solidFill>
                    </a:ln>
                  </pic:spPr>
                </pic:pic>
              </a:graphicData>
            </a:graphic>
          </wp:inline>
        </w:drawing>
      </w:r>
    </w:p>
    <w:p w14:paraId="5F5E1C06" w14:textId="77777777" w:rsidR="009E1547" w:rsidRDefault="009E1547" w:rsidP="009E1547">
      <w:pPr>
        <w:pStyle w:val="LabExerciseCallout"/>
      </w:pPr>
      <w:r>
        <w:lastRenderedPageBreak/>
        <w:t xml:space="preserve">If the editor window with a razor view such as </w:t>
      </w:r>
      <w:r>
        <w:rPr>
          <w:b/>
        </w:rPr>
        <w:t>Report</w:t>
      </w:r>
      <w:r w:rsidRPr="002D7E83">
        <w:rPr>
          <w:b/>
        </w:rPr>
        <w:t>.cshtml</w:t>
      </w:r>
      <w:r>
        <w:t xml:space="preserve"> is the active window when you press the </w:t>
      </w:r>
      <w:r w:rsidRPr="00B02F0D">
        <w:rPr>
          <w:b/>
        </w:rPr>
        <w:t>{F5}</w:t>
      </w:r>
      <w:r>
        <w:t>, the Visual Studio debugger will automatically take you to this view at the start of your debugging session.</w:t>
      </w:r>
    </w:p>
    <w:p w14:paraId="3865ED85" w14:textId="77777777" w:rsidR="009E1547" w:rsidRDefault="009E1547" w:rsidP="009E1547">
      <w:pPr>
        <w:pStyle w:val="LabStepNumberedLevel2"/>
      </w:pPr>
      <w:r>
        <w:t>You should now see the report has been embedded on the web page.</w:t>
      </w:r>
    </w:p>
    <w:p w14:paraId="3955CAE7" w14:textId="77777777" w:rsidR="009E1547" w:rsidRDefault="009E1547" w:rsidP="009E1547">
      <w:pPr>
        <w:pStyle w:val="LabStepScreenshotLevel2"/>
      </w:pPr>
      <w:r>
        <w:drawing>
          <wp:inline distT="0" distB="0" distL="0" distR="0" wp14:anchorId="3E441D51" wp14:editId="56257E9F">
            <wp:extent cx="4700016" cy="2852928"/>
            <wp:effectExtent l="19050" t="19050" r="24765" b="2413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016" cy="2852928"/>
                    </a:xfrm>
                    <a:prstGeom prst="rect">
                      <a:avLst/>
                    </a:prstGeom>
                    <a:ln>
                      <a:solidFill>
                        <a:schemeClr val="tx1"/>
                      </a:solidFill>
                    </a:ln>
                  </pic:spPr>
                </pic:pic>
              </a:graphicData>
            </a:graphic>
          </wp:inline>
        </w:drawing>
      </w:r>
    </w:p>
    <w:p w14:paraId="2B55D39D" w14:textId="77777777" w:rsidR="009E1547" w:rsidRDefault="009E1547" w:rsidP="009E1547">
      <w:pPr>
        <w:pStyle w:val="LabExerciseCallout"/>
      </w:pPr>
      <w:r>
        <w:t xml:space="preserve">Try resizing the browser window. You will see that your application responds by dynamically changing the size of the HTML element with the ID of </w:t>
      </w:r>
      <w:r w:rsidRPr="00B02F0D">
        <w:rPr>
          <w:b/>
        </w:rPr>
        <w:t>embedContainer</w:t>
      </w:r>
      <w:r>
        <w:t xml:space="preserve"> and the embedded report responds automatically by changing its size to fit the new dimensions.</w:t>
      </w:r>
    </w:p>
    <w:p w14:paraId="16A403C2" w14:textId="77777777" w:rsidR="009E1547" w:rsidRDefault="009E1547" w:rsidP="009E1547">
      <w:pPr>
        <w:pStyle w:val="LabStepNumberedLevel2"/>
      </w:pPr>
      <w:r>
        <w:t>Close the browser window and return to Visual Studio and stop the current debugging session.</w:t>
      </w:r>
    </w:p>
    <w:p w14:paraId="2D30D529" w14:textId="77777777" w:rsidR="009E1547" w:rsidRDefault="009E1547" w:rsidP="009E1547">
      <w:pPr>
        <w:pStyle w:val="Heading3"/>
      </w:pPr>
      <w:r>
        <w:t>Exercise 5: Adding a Toolbar for Embedded Reports</w:t>
      </w:r>
    </w:p>
    <w:p w14:paraId="456E5BC3" w14:textId="77777777" w:rsidR="009E1547" w:rsidRDefault="009E1547" w:rsidP="009E1547">
      <w:pPr>
        <w:pStyle w:val="LabExerciseLeadIn"/>
      </w:pPr>
      <w:r>
        <w:t xml:space="preserve">In this exercise, you continue to work on </w:t>
      </w:r>
      <w:r>
        <w:rPr>
          <w:b/>
        </w:rPr>
        <w:t>Report</w:t>
      </w:r>
      <w:r w:rsidRPr="00B02F0D">
        <w:rPr>
          <w:b/>
        </w:rPr>
        <w:t>.cshtml</w:t>
      </w:r>
      <w:r>
        <w:t xml:space="preserve"> by adding a new toolbar with three command buttons. You will also add JavaScript code behind these command buttons to invoke actions on the embedded report.</w:t>
      </w:r>
    </w:p>
    <w:p w14:paraId="35C327D3" w14:textId="77777777" w:rsidR="009E1547" w:rsidRDefault="009E1547" w:rsidP="009E1547">
      <w:pPr>
        <w:pStyle w:val="LabStepNumbered"/>
        <w:numPr>
          <w:ilvl w:val="0"/>
          <w:numId w:val="7"/>
        </w:numPr>
      </w:pPr>
      <w:r>
        <w:t xml:space="preserve">Add the HTML layout code for a toolbar into </w:t>
      </w:r>
      <w:r>
        <w:rPr>
          <w:b/>
        </w:rPr>
        <w:t>Report</w:t>
      </w:r>
      <w:r w:rsidRPr="00B02F0D">
        <w:rPr>
          <w:b/>
        </w:rPr>
        <w:t>.cshtml</w:t>
      </w:r>
      <w:r>
        <w:t>.</w:t>
      </w:r>
    </w:p>
    <w:p w14:paraId="1ADB9748" w14:textId="77777777" w:rsidR="009E1547" w:rsidRDefault="009E1547" w:rsidP="009E1547">
      <w:pPr>
        <w:pStyle w:val="LabStepNumberedLevel2"/>
        <w:numPr>
          <w:ilvl w:val="1"/>
          <w:numId w:val="7"/>
        </w:numPr>
      </w:pPr>
      <w:r>
        <w:t xml:space="preserve">Open </w:t>
      </w:r>
      <w:r>
        <w:rPr>
          <w:b/>
        </w:rPr>
        <w:t>Report</w:t>
      </w:r>
      <w:r w:rsidRPr="00B02F0D">
        <w:rPr>
          <w:b/>
        </w:rPr>
        <w:t>.cshtml</w:t>
      </w:r>
      <w:r>
        <w:t xml:space="preserve"> if it is not already open.</w:t>
      </w:r>
    </w:p>
    <w:p w14:paraId="75475F86" w14:textId="77777777" w:rsidR="009E1547" w:rsidRDefault="009E1547" w:rsidP="009E1547">
      <w:pPr>
        <w:pStyle w:val="LabStepNumberedLevel2"/>
      </w:pPr>
      <w:r>
        <w:t xml:space="preserve">Copy and paste the following HTML code into </w:t>
      </w:r>
      <w:r w:rsidRPr="00B02F0D">
        <w:rPr>
          <w:b/>
        </w:rPr>
        <w:t>Rep</w:t>
      </w:r>
      <w:r>
        <w:rPr>
          <w:b/>
        </w:rPr>
        <w:t>ort</w:t>
      </w:r>
      <w:r w:rsidRPr="00B02F0D">
        <w:rPr>
          <w:b/>
        </w:rPr>
        <w:t>.cshtml</w:t>
      </w:r>
      <w:r>
        <w:t xml:space="preserve"> just below the </w:t>
      </w:r>
      <w:r w:rsidRPr="00BC2C58">
        <w:rPr>
          <w:b/>
        </w:rPr>
        <w:t>@model</w:t>
      </w:r>
      <w:r>
        <w:t xml:space="preserve"> directive at the top.</w:t>
      </w:r>
    </w:p>
    <w:p w14:paraId="4E2884A0" w14:textId="77777777" w:rsidR="009E1547" w:rsidRDefault="009E1547" w:rsidP="009E1547">
      <w:pPr>
        <w:pStyle w:val="LabStepCodeBlockLevel2"/>
      </w:pPr>
      <w:r>
        <w:t>@section toolbar {</w:t>
      </w:r>
    </w:p>
    <w:p w14:paraId="0374CC2A" w14:textId="77777777" w:rsidR="009E1547" w:rsidRDefault="009E1547" w:rsidP="009E1547">
      <w:pPr>
        <w:pStyle w:val="LabStepCodeBlockLevel2"/>
      </w:pPr>
      <w:r>
        <w:t xml:space="preserve">  &lt;div id="toolbar" class="btn-toolbar bg-dark" role="toolbar" &gt;</w:t>
      </w:r>
    </w:p>
    <w:p w14:paraId="32C91929" w14:textId="77777777" w:rsidR="009E1547" w:rsidRDefault="009E1547" w:rsidP="009E1547">
      <w:pPr>
        <w:pStyle w:val="LabStepCodeBlockLevel2"/>
      </w:pPr>
      <w:r>
        <w:t xml:space="preserve">    &lt;button type="button" id="toggleEdit" class="btn btn-sm" &gt;Toggle Edit Mode&lt;/button&gt;</w:t>
      </w:r>
    </w:p>
    <w:p w14:paraId="67D712AF" w14:textId="77777777" w:rsidR="009E1547" w:rsidRDefault="009E1547" w:rsidP="009E1547">
      <w:pPr>
        <w:pStyle w:val="LabStepCodeBlockLevel2"/>
      </w:pPr>
      <w:r>
        <w:t xml:space="preserve">    &lt;button type="button" id="fullScreen" class="btn btn-sm" &gt;Full Screen&lt;/button&gt;</w:t>
      </w:r>
    </w:p>
    <w:p w14:paraId="40F4A6C8" w14:textId="77777777" w:rsidR="009E1547" w:rsidRDefault="009E1547" w:rsidP="009E1547">
      <w:pPr>
        <w:pStyle w:val="LabStepCodeBlockLevel2"/>
      </w:pPr>
      <w:r>
        <w:t xml:space="preserve">    &lt;button type="button" id="print" class="btn btn-sm" &gt;Print&lt;/button&gt;</w:t>
      </w:r>
    </w:p>
    <w:p w14:paraId="04AF0D05" w14:textId="77777777" w:rsidR="009E1547" w:rsidRDefault="009E1547" w:rsidP="009E1547">
      <w:pPr>
        <w:pStyle w:val="LabStepCodeBlockLevel2"/>
      </w:pPr>
      <w:r>
        <w:t xml:space="preserve">  &lt;/div&gt;</w:t>
      </w:r>
    </w:p>
    <w:p w14:paraId="4A931B6F" w14:textId="77777777" w:rsidR="009E1547" w:rsidRDefault="009E1547" w:rsidP="009E1547">
      <w:pPr>
        <w:pStyle w:val="LabStepCodeBlockLevel2"/>
      </w:pPr>
      <w:r>
        <w:t>}</w:t>
      </w:r>
    </w:p>
    <w:p w14:paraId="08904805" w14:textId="77777777" w:rsidR="009E1547" w:rsidRDefault="009E1547" w:rsidP="009E1547">
      <w:pPr>
        <w:pStyle w:val="LabStepNumberedLevel2"/>
      </w:pPr>
      <w:r>
        <w:t xml:space="preserve">The top of </w:t>
      </w:r>
      <w:r>
        <w:rPr>
          <w:b/>
        </w:rPr>
        <w:t>Report</w:t>
      </w:r>
      <w:r w:rsidRPr="00B02F0D">
        <w:rPr>
          <w:b/>
        </w:rPr>
        <w:t>.cshtml</w:t>
      </w:r>
      <w:r>
        <w:t xml:space="preserve"> should match the following screenshot.</w:t>
      </w:r>
    </w:p>
    <w:p w14:paraId="2227A15D" w14:textId="77777777" w:rsidR="009E1547" w:rsidRDefault="009E1547" w:rsidP="009E1547">
      <w:pPr>
        <w:pStyle w:val="LabStepScreenshotLevel2"/>
      </w:pPr>
      <w:r>
        <w:drawing>
          <wp:inline distT="0" distB="0" distL="0" distR="0" wp14:anchorId="77777D90" wp14:editId="3E18FB6B">
            <wp:extent cx="4233672" cy="1197864"/>
            <wp:effectExtent l="19050" t="19050" r="14605" b="2159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33672" cy="1197864"/>
                    </a:xfrm>
                    <a:prstGeom prst="rect">
                      <a:avLst/>
                    </a:prstGeom>
                    <a:noFill/>
                    <a:ln>
                      <a:solidFill>
                        <a:schemeClr val="tx1"/>
                      </a:solidFill>
                    </a:ln>
                  </pic:spPr>
                </pic:pic>
              </a:graphicData>
            </a:graphic>
          </wp:inline>
        </w:drawing>
      </w:r>
    </w:p>
    <w:p w14:paraId="65663371" w14:textId="77777777" w:rsidR="009E1547" w:rsidRDefault="009E1547" w:rsidP="009E1547">
      <w:pPr>
        <w:pStyle w:val="LabStepNumberedLevel2"/>
      </w:pPr>
      <w:r>
        <w:lastRenderedPageBreak/>
        <w:t xml:space="preserve">Inside </w:t>
      </w:r>
      <w:r>
        <w:rPr>
          <w:b/>
        </w:rPr>
        <w:t>Report</w:t>
      </w:r>
      <w:r w:rsidRPr="00B02F0D">
        <w:rPr>
          <w:b/>
        </w:rPr>
        <w:t>.cshtml</w:t>
      </w:r>
      <w:r>
        <w:t xml:space="preserve">, move down inside </w:t>
      </w:r>
      <w:r w:rsidRPr="00BC2C58">
        <w:rPr>
          <w:b/>
        </w:rPr>
        <w:t>&lt;script&gt;</w:t>
      </w:r>
      <w:r>
        <w:t xml:space="preserve"> block and add a few new lines after the line which calls </w:t>
      </w:r>
      <w:r w:rsidRPr="00BC2C58">
        <w:rPr>
          <w:b/>
        </w:rPr>
        <w:t>powerbi.embed</w:t>
      </w:r>
      <w:r>
        <w:t>.</w:t>
      </w:r>
    </w:p>
    <w:p w14:paraId="1CD05AE8" w14:textId="77777777" w:rsidR="009E1547" w:rsidRDefault="009E1547" w:rsidP="009E1547">
      <w:pPr>
        <w:pStyle w:val="LabStepNumberedLevel2"/>
      </w:pPr>
      <w:r>
        <w:t xml:space="preserve">Copy and paste the following JavaScript code at the bottom of the </w:t>
      </w:r>
      <w:r w:rsidRPr="00BC2C58">
        <w:rPr>
          <w:b/>
        </w:rPr>
        <w:t>&lt;script&gt;</w:t>
      </w:r>
      <w:r>
        <w:t xml:space="preserve"> block just before the close </w:t>
      </w:r>
      <w:r w:rsidRPr="00BC2C58">
        <w:rPr>
          <w:b/>
        </w:rPr>
        <w:t>&lt;/script&gt;</w:t>
      </w:r>
      <w:r>
        <w:t xml:space="preserve"> tag.</w:t>
      </w:r>
    </w:p>
    <w:p w14:paraId="003C3C7E" w14:textId="77777777" w:rsidR="009E1547" w:rsidRDefault="009E1547" w:rsidP="009E1547">
      <w:pPr>
        <w:pStyle w:val="LabStepCodeBlockLevel2"/>
      </w:pPr>
      <w:r>
        <w:t>var viewMode = "view";</w:t>
      </w:r>
    </w:p>
    <w:p w14:paraId="21E968D2" w14:textId="77777777" w:rsidR="009E1547" w:rsidRDefault="009E1547" w:rsidP="009E1547">
      <w:pPr>
        <w:pStyle w:val="LabStepCodeBlockLevel2"/>
      </w:pPr>
    </w:p>
    <w:p w14:paraId="1266F8DD" w14:textId="77777777" w:rsidR="009E1547" w:rsidRDefault="009E1547" w:rsidP="009E1547">
      <w:pPr>
        <w:pStyle w:val="LabStepCodeBlockLevel2"/>
      </w:pPr>
      <w:r>
        <w:t>$("#toggleEdit").click(function () {</w:t>
      </w:r>
    </w:p>
    <w:p w14:paraId="1365FD78" w14:textId="77777777" w:rsidR="009E1547" w:rsidRPr="007E648E" w:rsidRDefault="009E1547" w:rsidP="009E1547">
      <w:pPr>
        <w:pStyle w:val="LabStepCodeBlockLevel2"/>
        <w:rPr>
          <w:color w:val="7F7F7F" w:themeColor="text1" w:themeTint="80"/>
        </w:rPr>
      </w:pPr>
      <w:r w:rsidRPr="007E648E">
        <w:rPr>
          <w:color w:val="7F7F7F" w:themeColor="text1" w:themeTint="80"/>
        </w:rPr>
        <w:t xml:space="preserve">  // toggle between view and edit mode</w:t>
      </w:r>
    </w:p>
    <w:p w14:paraId="4AB9AD80" w14:textId="77777777" w:rsidR="009E1547" w:rsidRDefault="009E1547" w:rsidP="009E1547">
      <w:pPr>
        <w:pStyle w:val="LabStepCodeBlockLevel2"/>
      </w:pPr>
      <w:r>
        <w:t xml:space="preserve">  viewMode = (viewMode == "view") ? "edit" : "view";</w:t>
      </w:r>
    </w:p>
    <w:p w14:paraId="5041D739" w14:textId="77777777" w:rsidR="009E1547" w:rsidRDefault="009E1547" w:rsidP="009E1547">
      <w:pPr>
        <w:pStyle w:val="LabStepCodeBlockLevel2"/>
      </w:pPr>
      <w:r>
        <w:t xml:space="preserve">  report.switchMode(viewMode);</w:t>
      </w:r>
    </w:p>
    <w:p w14:paraId="08EA89BD" w14:textId="77777777" w:rsidR="009E1547" w:rsidRPr="007E648E" w:rsidRDefault="009E1547" w:rsidP="009E1547">
      <w:pPr>
        <w:pStyle w:val="LabStepCodeBlockLevel2"/>
        <w:rPr>
          <w:color w:val="7F7F7F" w:themeColor="text1" w:themeTint="80"/>
        </w:rPr>
      </w:pPr>
      <w:r w:rsidRPr="007E648E">
        <w:rPr>
          <w:color w:val="7F7F7F" w:themeColor="text1" w:themeTint="80"/>
        </w:rPr>
        <w:t xml:space="preserve">  // show filter pane when entering edit mode</w:t>
      </w:r>
    </w:p>
    <w:p w14:paraId="28B2DDF2" w14:textId="77777777" w:rsidR="009E1547" w:rsidRDefault="009E1547" w:rsidP="009E1547">
      <w:pPr>
        <w:pStyle w:val="LabStepCodeBlockLevel2"/>
      </w:pPr>
      <w:r>
        <w:t xml:space="preserve">  var showFilterPane = (viewMode == "edit");</w:t>
      </w:r>
    </w:p>
    <w:p w14:paraId="70F94EEC" w14:textId="77777777" w:rsidR="009E1547" w:rsidRDefault="009E1547" w:rsidP="009E1547">
      <w:pPr>
        <w:pStyle w:val="LabStepCodeBlockLevel2"/>
      </w:pPr>
      <w:r>
        <w:t xml:space="preserve">  report.updateSettings({</w:t>
      </w:r>
    </w:p>
    <w:p w14:paraId="2755B4EA" w14:textId="77777777" w:rsidR="009E1547" w:rsidRDefault="009E1547" w:rsidP="009E1547">
      <w:pPr>
        <w:pStyle w:val="LabStepCodeBlockLevel2"/>
      </w:pPr>
      <w:r>
        <w:t xml:space="preserve">    "filterPaneEnabled": showFilterPane</w:t>
      </w:r>
    </w:p>
    <w:p w14:paraId="1E0A2E2E" w14:textId="77777777" w:rsidR="009E1547" w:rsidRDefault="009E1547" w:rsidP="009E1547">
      <w:pPr>
        <w:pStyle w:val="LabStepCodeBlockLevel2"/>
      </w:pPr>
      <w:r>
        <w:t xml:space="preserve">  });</w:t>
      </w:r>
    </w:p>
    <w:p w14:paraId="079A64E5" w14:textId="77777777" w:rsidR="009E1547" w:rsidRDefault="009E1547" w:rsidP="009E1547">
      <w:pPr>
        <w:pStyle w:val="LabStepCodeBlockLevel2"/>
      </w:pPr>
      <w:r>
        <w:t>});</w:t>
      </w:r>
    </w:p>
    <w:p w14:paraId="491D51EC" w14:textId="77777777" w:rsidR="009E1547" w:rsidRDefault="009E1547" w:rsidP="009E1547">
      <w:pPr>
        <w:pStyle w:val="LabStepCodeBlockLevel2"/>
      </w:pPr>
    </w:p>
    <w:p w14:paraId="04DCB570" w14:textId="77777777" w:rsidR="009E1547" w:rsidRDefault="009E1547" w:rsidP="009E1547">
      <w:pPr>
        <w:pStyle w:val="LabStepCodeBlockLevel2"/>
      </w:pPr>
      <w:r>
        <w:t>$("#fullScreen").click(function () {</w:t>
      </w:r>
    </w:p>
    <w:p w14:paraId="22292FFA" w14:textId="77777777" w:rsidR="009E1547" w:rsidRDefault="009E1547" w:rsidP="009E1547">
      <w:pPr>
        <w:pStyle w:val="LabStepCodeBlockLevel2"/>
      </w:pPr>
      <w:r>
        <w:t xml:space="preserve">  report.fullscreen();</w:t>
      </w:r>
    </w:p>
    <w:p w14:paraId="21225CB1" w14:textId="77777777" w:rsidR="009E1547" w:rsidRDefault="009E1547" w:rsidP="009E1547">
      <w:pPr>
        <w:pStyle w:val="LabStepCodeBlockLevel2"/>
      </w:pPr>
      <w:r>
        <w:t>});</w:t>
      </w:r>
    </w:p>
    <w:p w14:paraId="3E4AC818" w14:textId="77777777" w:rsidR="009E1547" w:rsidRDefault="009E1547" w:rsidP="009E1547">
      <w:pPr>
        <w:pStyle w:val="LabStepCodeBlockLevel2"/>
      </w:pPr>
    </w:p>
    <w:p w14:paraId="55EB19BC" w14:textId="77777777" w:rsidR="009E1547" w:rsidRDefault="009E1547" w:rsidP="009E1547">
      <w:pPr>
        <w:pStyle w:val="LabStepCodeBlockLevel2"/>
      </w:pPr>
      <w:r>
        <w:t>$("#print").click(function () {</w:t>
      </w:r>
    </w:p>
    <w:p w14:paraId="3747130B" w14:textId="77777777" w:rsidR="009E1547" w:rsidRDefault="009E1547" w:rsidP="009E1547">
      <w:pPr>
        <w:pStyle w:val="LabStepCodeBlockLevel2"/>
      </w:pPr>
      <w:r>
        <w:t xml:space="preserve">  report.print();</w:t>
      </w:r>
    </w:p>
    <w:p w14:paraId="3CB26D5B" w14:textId="77777777" w:rsidR="009E1547" w:rsidRDefault="009E1547" w:rsidP="009E1547">
      <w:pPr>
        <w:pStyle w:val="LabStepCodeBlockLevel2"/>
      </w:pPr>
      <w:r>
        <w:t>});</w:t>
      </w:r>
    </w:p>
    <w:p w14:paraId="241A062A" w14:textId="77777777" w:rsidR="009E1547" w:rsidRDefault="009E1547" w:rsidP="009E1547">
      <w:pPr>
        <w:pStyle w:val="LabStepNumberedLevel2"/>
      </w:pPr>
      <w:r>
        <w:t xml:space="preserve">Save your changes to </w:t>
      </w:r>
      <w:r>
        <w:rPr>
          <w:b/>
        </w:rPr>
        <w:t>Report</w:t>
      </w:r>
      <w:r w:rsidRPr="00B02F0D">
        <w:rPr>
          <w:b/>
        </w:rPr>
        <w:t>.cshtml</w:t>
      </w:r>
      <w:r>
        <w:t>.</w:t>
      </w:r>
    </w:p>
    <w:p w14:paraId="156B4563" w14:textId="77777777" w:rsidR="009E1547" w:rsidRDefault="009E1547" w:rsidP="009E1547">
      <w:pPr>
        <w:pStyle w:val="LabStepNumbered"/>
      </w:pPr>
      <w:r>
        <w:t>Test out the application by running it in the Visual Studio debugger.</w:t>
      </w:r>
    </w:p>
    <w:p w14:paraId="4F51AF6B" w14:textId="77777777" w:rsidR="009E1547" w:rsidRDefault="009E1547" w:rsidP="009E1547">
      <w:pPr>
        <w:pStyle w:val="LabStepNumberedLevel2"/>
      </w:pPr>
      <w:r>
        <w:t xml:space="preserve">Press the </w:t>
      </w:r>
      <w:r w:rsidRPr="002D7E83">
        <w:rPr>
          <w:b/>
        </w:rPr>
        <w:t>{F5}</w:t>
      </w:r>
      <w:r>
        <w:t xml:space="preserve"> key in Visual Studio to begin a new debugging session.</w:t>
      </w:r>
    </w:p>
    <w:p w14:paraId="0BC38E84" w14:textId="77777777" w:rsidR="009E1547" w:rsidRDefault="009E1547" w:rsidP="009E1547">
      <w:pPr>
        <w:pStyle w:val="LabStepNumberedLevel2"/>
      </w:pPr>
      <w:r>
        <w:t xml:space="preserve">Click the </w:t>
      </w:r>
      <w:r w:rsidRPr="002D7E83">
        <w:rPr>
          <w:b/>
        </w:rPr>
        <w:t>Report</w:t>
      </w:r>
      <w:r>
        <w:t xml:space="preserve"> link in the top navigation menu.</w:t>
      </w:r>
    </w:p>
    <w:p w14:paraId="683F0DFB" w14:textId="77777777" w:rsidR="009E1547" w:rsidRDefault="009E1547" w:rsidP="009E1547">
      <w:pPr>
        <w:pStyle w:val="LabStepNumberedLevel2"/>
      </w:pPr>
      <w:r>
        <w:t xml:space="preserve">You should now see three toolbar buttons with the captions </w:t>
      </w:r>
      <w:r w:rsidRPr="00BC2C58">
        <w:rPr>
          <w:b/>
        </w:rPr>
        <w:t>Toggle Edit Mode</w:t>
      </w:r>
      <w:r>
        <w:t xml:space="preserve">, </w:t>
      </w:r>
      <w:r w:rsidRPr="00BC2C58">
        <w:rPr>
          <w:b/>
        </w:rPr>
        <w:t>Full Screen</w:t>
      </w:r>
      <w:r>
        <w:t xml:space="preserve"> and </w:t>
      </w:r>
      <w:r w:rsidRPr="00BC2C58">
        <w:rPr>
          <w:b/>
        </w:rPr>
        <w:t>Print</w:t>
      </w:r>
      <w:r>
        <w:t>.</w:t>
      </w:r>
    </w:p>
    <w:p w14:paraId="56084095" w14:textId="77777777" w:rsidR="009E1547" w:rsidRDefault="009E1547" w:rsidP="009E1547">
      <w:pPr>
        <w:pStyle w:val="LabStepScreenshotLevel2"/>
      </w:pPr>
      <w:r>
        <w:drawing>
          <wp:inline distT="0" distB="0" distL="0" distR="0" wp14:anchorId="5F720652" wp14:editId="34695873">
            <wp:extent cx="4334256" cy="722376"/>
            <wp:effectExtent l="19050" t="19050" r="9525" b="2095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34256" cy="722376"/>
                    </a:xfrm>
                    <a:prstGeom prst="rect">
                      <a:avLst/>
                    </a:prstGeom>
                    <a:noFill/>
                    <a:ln>
                      <a:solidFill>
                        <a:schemeClr val="tx1"/>
                      </a:solidFill>
                    </a:ln>
                  </pic:spPr>
                </pic:pic>
              </a:graphicData>
            </a:graphic>
          </wp:inline>
        </w:drawing>
      </w:r>
    </w:p>
    <w:p w14:paraId="15A26B46" w14:textId="77777777" w:rsidR="009E1547" w:rsidRDefault="009E1547" w:rsidP="009E1547">
      <w:pPr>
        <w:pStyle w:val="LabStepNumberedLevel2"/>
      </w:pPr>
      <w:r>
        <w:t xml:space="preserve">Click the </w:t>
      </w:r>
      <w:r w:rsidRPr="00BC2C58">
        <w:rPr>
          <w:b/>
        </w:rPr>
        <w:t>Toggle Edit Mode</w:t>
      </w:r>
      <w:r>
        <w:t xml:space="preserve"> button several times. The report should toggle back and forth between edit and reader mode.</w:t>
      </w:r>
    </w:p>
    <w:p w14:paraId="12FA196D" w14:textId="77777777" w:rsidR="009E1547" w:rsidRDefault="009E1547" w:rsidP="009E1547">
      <w:pPr>
        <w:pStyle w:val="LabStepScreenshotLevel2"/>
      </w:pPr>
      <w:r>
        <w:drawing>
          <wp:inline distT="0" distB="0" distL="0" distR="0" wp14:anchorId="4872F364" wp14:editId="7CF02555">
            <wp:extent cx="4672584" cy="2551176"/>
            <wp:effectExtent l="19050" t="19050" r="13970" b="2095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72584" cy="2551176"/>
                    </a:xfrm>
                    <a:prstGeom prst="rect">
                      <a:avLst/>
                    </a:prstGeom>
                    <a:noFill/>
                    <a:ln>
                      <a:solidFill>
                        <a:schemeClr val="tx1"/>
                      </a:solidFill>
                    </a:ln>
                  </pic:spPr>
                </pic:pic>
              </a:graphicData>
            </a:graphic>
          </wp:inline>
        </w:drawing>
      </w:r>
    </w:p>
    <w:p w14:paraId="1FAE1888" w14:textId="77777777" w:rsidR="009E1547" w:rsidRDefault="009E1547" w:rsidP="009E1547">
      <w:pPr>
        <w:pStyle w:val="LabStepNumberedLevel2"/>
      </w:pPr>
      <w:r>
        <w:t xml:space="preserve">Experiment by clicking the </w:t>
      </w:r>
      <w:r w:rsidRPr="00BC2C58">
        <w:rPr>
          <w:b/>
        </w:rPr>
        <w:t>Full Screen</w:t>
      </w:r>
      <w:r>
        <w:t xml:space="preserve"> button.</w:t>
      </w:r>
    </w:p>
    <w:p w14:paraId="74EFDA24" w14:textId="77777777" w:rsidR="009E1547" w:rsidRDefault="009E1547" w:rsidP="009E1547">
      <w:pPr>
        <w:pStyle w:val="LabStepNumberedLevel2"/>
      </w:pPr>
      <w:r>
        <w:t xml:space="preserve">Experiment by clicking the </w:t>
      </w:r>
      <w:r w:rsidRPr="00BC2C58">
        <w:rPr>
          <w:b/>
        </w:rPr>
        <w:t>Print button</w:t>
      </w:r>
      <w:r>
        <w:t>.</w:t>
      </w:r>
    </w:p>
    <w:p w14:paraId="309094E2" w14:textId="77777777" w:rsidR="009E1547" w:rsidRPr="00630874" w:rsidRDefault="009E1547" w:rsidP="009E1547">
      <w:pPr>
        <w:pStyle w:val="LabStepNumberedLevel2"/>
      </w:pPr>
      <w:r>
        <w:t>Close the browser window and return to Visual Studio and stop the current debugging session.</w:t>
      </w:r>
    </w:p>
    <w:p w14:paraId="35AC7B0B" w14:textId="77777777" w:rsidR="009E1547" w:rsidRDefault="009E1547" w:rsidP="009E1547">
      <w:pPr>
        <w:pStyle w:val="Heading3"/>
      </w:pPr>
      <w:r>
        <w:lastRenderedPageBreak/>
        <w:t>Exercise 6: Embedding a Dashboard</w:t>
      </w:r>
    </w:p>
    <w:p w14:paraId="34F91FC7" w14:textId="77777777" w:rsidR="009E1547" w:rsidRDefault="009E1547" w:rsidP="009E1547">
      <w:pPr>
        <w:pStyle w:val="LabExerciseLeadIn"/>
      </w:pPr>
      <w:r>
        <w:t>In this exercise you will embed a dashboard. As you will see, it’s not very different from the steps you have already implemented to embed a report.</w:t>
      </w:r>
    </w:p>
    <w:p w14:paraId="5444D368" w14:textId="77777777" w:rsidR="009E1547" w:rsidRDefault="009E1547" w:rsidP="009E1547">
      <w:pPr>
        <w:pStyle w:val="LabStepNumbered"/>
        <w:numPr>
          <w:ilvl w:val="0"/>
          <w:numId w:val="7"/>
        </w:numPr>
      </w:pPr>
      <w:r>
        <w:t xml:space="preserve">Add a new method to the </w:t>
      </w:r>
      <w:r w:rsidRPr="00723C6B">
        <w:rPr>
          <w:b/>
        </w:rPr>
        <w:t>PbiEmbeddingManger</w:t>
      </w:r>
      <w:r>
        <w:t xml:space="preserve"> class named </w:t>
      </w:r>
      <w:r w:rsidRPr="00723C6B">
        <w:rPr>
          <w:b/>
        </w:rPr>
        <w:t>GetDashboardEmbeddingData</w:t>
      </w:r>
      <w:r>
        <w:t>.</w:t>
      </w:r>
    </w:p>
    <w:p w14:paraId="6F6F2CDF" w14:textId="77777777" w:rsidR="009E1547" w:rsidRDefault="009E1547" w:rsidP="009E1547">
      <w:pPr>
        <w:pStyle w:val="LabStepNumberedLevel2"/>
        <w:numPr>
          <w:ilvl w:val="1"/>
          <w:numId w:val="7"/>
        </w:numPr>
      </w:pPr>
      <w:r>
        <w:t xml:space="preserve">Open </w:t>
      </w:r>
      <w:r w:rsidRPr="00723C6B">
        <w:rPr>
          <w:b/>
        </w:rPr>
        <w:t>PbiEmbeddedManager.cs</w:t>
      </w:r>
      <w:r>
        <w:t xml:space="preserve"> in an editor window if it’s not already open.</w:t>
      </w:r>
    </w:p>
    <w:p w14:paraId="17195D07" w14:textId="77777777" w:rsidR="009E1547" w:rsidRDefault="009E1547" w:rsidP="009E1547">
      <w:pPr>
        <w:pStyle w:val="LabStepNumberedLevel2"/>
        <w:numPr>
          <w:ilvl w:val="1"/>
          <w:numId w:val="7"/>
        </w:numPr>
      </w:pPr>
      <w:r>
        <w:t xml:space="preserve">Navigate to the bottom of the class definition just beneath the </w:t>
      </w:r>
      <w:r w:rsidRPr="007D0CB7">
        <w:rPr>
          <w:b/>
        </w:rPr>
        <w:t>GetReportEmbeddingData</w:t>
      </w:r>
      <w:r>
        <w:t xml:space="preserve"> method</w:t>
      </w:r>
    </w:p>
    <w:p w14:paraId="43128C51" w14:textId="77777777" w:rsidR="009E1547" w:rsidRDefault="009E1547" w:rsidP="009E1547">
      <w:pPr>
        <w:pStyle w:val="LabStepNumberedLevel2"/>
        <w:numPr>
          <w:ilvl w:val="1"/>
          <w:numId w:val="7"/>
        </w:numPr>
      </w:pPr>
      <w:r>
        <w:t xml:space="preserve">Paste in the definition for a new method named </w:t>
      </w:r>
      <w:r w:rsidRPr="007D0CB7">
        <w:rPr>
          <w:b/>
        </w:rPr>
        <w:t>GetDashboardEmbeddingData</w:t>
      </w:r>
      <w:r>
        <w:t xml:space="preserve"> using the following code.</w:t>
      </w:r>
    </w:p>
    <w:p w14:paraId="399DD0CC" w14:textId="77777777" w:rsidR="009E1547" w:rsidRDefault="009E1547" w:rsidP="009E1547">
      <w:pPr>
        <w:pStyle w:val="LabStepCodeBlockLevel2"/>
      </w:pPr>
      <w:r>
        <w:t>public static async Task&lt;DashboardEmbeddingData&gt; GetDashboardEmbeddingData() {</w:t>
      </w:r>
    </w:p>
    <w:p w14:paraId="766005FC" w14:textId="77777777" w:rsidR="009E1547" w:rsidRDefault="009E1547" w:rsidP="009E1547">
      <w:pPr>
        <w:pStyle w:val="LabStepCodeBlockLevel2"/>
      </w:pPr>
    </w:p>
    <w:p w14:paraId="5CD2999E" w14:textId="77777777" w:rsidR="009E1547" w:rsidRDefault="009E1547" w:rsidP="009E1547">
      <w:pPr>
        <w:pStyle w:val="LabStepCodeBlockLevel2"/>
      </w:pPr>
      <w:r>
        <w:t xml:space="preserve">  PowerBIClient pbiClient = GetPowerBiClient();</w:t>
      </w:r>
    </w:p>
    <w:p w14:paraId="165C3305" w14:textId="77777777" w:rsidR="009E1547" w:rsidRDefault="009E1547" w:rsidP="009E1547">
      <w:pPr>
        <w:pStyle w:val="LabStepCodeBlockLevel2"/>
      </w:pPr>
    </w:p>
    <w:p w14:paraId="6A1DFA84" w14:textId="77777777" w:rsidR="009E1547" w:rsidRDefault="009E1547" w:rsidP="009E1547">
      <w:pPr>
        <w:pStyle w:val="LabStepCodeBlockLevel2"/>
      </w:pPr>
      <w:r>
        <w:t xml:space="preserve">  var dashboard = await pbiClient.Dashboards.GetDashboardInGroupAsync(workspaceId, dashboardId);</w:t>
      </w:r>
    </w:p>
    <w:p w14:paraId="1B208088" w14:textId="77777777" w:rsidR="009E1547" w:rsidRDefault="009E1547" w:rsidP="009E1547">
      <w:pPr>
        <w:pStyle w:val="LabStepCodeBlockLevel2"/>
      </w:pPr>
      <w:r>
        <w:t xml:space="preserve">  var embedUrl = dashboard.EmbedUrl;</w:t>
      </w:r>
    </w:p>
    <w:p w14:paraId="48EFAE6F" w14:textId="77777777" w:rsidR="009E1547" w:rsidRDefault="009E1547" w:rsidP="009E1547">
      <w:pPr>
        <w:pStyle w:val="LabStepCodeBlockLevel2"/>
      </w:pPr>
      <w:r>
        <w:t xml:space="preserve">  var dashboardDisplayName = dashboard.DisplayName;</w:t>
      </w:r>
    </w:p>
    <w:p w14:paraId="2E03A7AD" w14:textId="77777777" w:rsidR="009E1547" w:rsidRDefault="009E1547" w:rsidP="009E1547">
      <w:pPr>
        <w:pStyle w:val="LabStepCodeBlockLevel2"/>
      </w:pPr>
    </w:p>
    <w:p w14:paraId="5D445909" w14:textId="77777777" w:rsidR="009E1547" w:rsidRDefault="009E1547" w:rsidP="009E1547">
      <w:pPr>
        <w:pStyle w:val="LabStepCodeBlockLevel2"/>
      </w:pPr>
      <w:r>
        <w:t xml:space="preserve">  GenerateTokenRequest generateTokenRequestParameters = new GenerateTokenRequest(accessLevel: "view");</w:t>
      </w:r>
    </w:p>
    <w:p w14:paraId="22188929" w14:textId="77777777" w:rsidR="009E1547" w:rsidRDefault="009E1547" w:rsidP="009E1547">
      <w:pPr>
        <w:pStyle w:val="LabStepCodeBlockLevel2"/>
      </w:pPr>
      <w:r>
        <w:t xml:space="preserve">  </w:t>
      </w:r>
    </w:p>
    <w:p w14:paraId="2252AA09" w14:textId="77777777" w:rsidR="009E1547" w:rsidRDefault="009E1547" w:rsidP="009E1547">
      <w:pPr>
        <w:pStyle w:val="LabStepCodeBlockLevel2"/>
      </w:pPr>
      <w:r>
        <w:t xml:space="preserve">  string embedToken = </w:t>
      </w:r>
    </w:p>
    <w:p w14:paraId="5851E154" w14:textId="77777777" w:rsidR="009E1547" w:rsidRDefault="009E1547" w:rsidP="009E1547">
      <w:pPr>
        <w:pStyle w:val="LabStepCodeBlockLevel2"/>
      </w:pPr>
      <w:r>
        <w:t xml:space="preserve">     (await pbiClient.Dashboards.GenerateTokenInGroupAsync(workspaceId, </w:t>
      </w:r>
    </w:p>
    <w:p w14:paraId="583E26FC" w14:textId="77777777" w:rsidR="009E1547" w:rsidRDefault="009E1547" w:rsidP="009E1547">
      <w:pPr>
        <w:pStyle w:val="LabStepCodeBlockLevel2"/>
      </w:pPr>
      <w:r>
        <w:t xml:space="preserve">                                                           dashboardId,</w:t>
      </w:r>
    </w:p>
    <w:p w14:paraId="636A78B9" w14:textId="77777777" w:rsidR="009E1547" w:rsidRDefault="009E1547" w:rsidP="009E1547">
      <w:pPr>
        <w:pStyle w:val="LabStepCodeBlockLevel2"/>
      </w:pPr>
      <w:r>
        <w:t xml:space="preserve">                                                           generateTokenRequestParameters)).Token;</w:t>
      </w:r>
    </w:p>
    <w:p w14:paraId="06A62F9F" w14:textId="77777777" w:rsidR="009E1547" w:rsidRDefault="009E1547" w:rsidP="009E1547">
      <w:pPr>
        <w:pStyle w:val="LabStepCodeBlockLevel2"/>
      </w:pPr>
    </w:p>
    <w:p w14:paraId="307D9525" w14:textId="77777777" w:rsidR="009E1547" w:rsidRDefault="009E1547" w:rsidP="009E1547">
      <w:pPr>
        <w:pStyle w:val="LabStepCodeBlockLevel2"/>
      </w:pPr>
      <w:r>
        <w:t xml:space="preserve">  return new DashboardEmbeddingData {</w:t>
      </w:r>
    </w:p>
    <w:p w14:paraId="5CCF70A0" w14:textId="77777777" w:rsidR="009E1547" w:rsidRDefault="009E1547" w:rsidP="009E1547">
      <w:pPr>
        <w:pStyle w:val="LabStepCodeBlockLevel2"/>
      </w:pPr>
      <w:r>
        <w:t xml:space="preserve">    dashboardId = dashboardId,</w:t>
      </w:r>
    </w:p>
    <w:p w14:paraId="1D208F35" w14:textId="77777777" w:rsidR="009E1547" w:rsidRDefault="009E1547" w:rsidP="009E1547">
      <w:pPr>
        <w:pStyle w:val="LabStepCodeBlockLevel2"/>
      </w:pPr>
      <w:r>
        <w:t xml:space="preserve">    dashboardName = dashboardDisplayName,</w:t>
      </w:r>
    </w:p>
    <w:p w14:paraId="05229902" w14:textId="77777777" w:rsidR="009E1547" w:rsidRDefault="009E1547" w:rsidP="009E1547">
      <w:pPr>
        <w:pStyle w:val="LabStepCodeBlockLevel2"/>
      </w:pPr>
      <w:r>
        <w:t xml:space="preserve">    embedUrl = embedUrl,</w:t>
      </w:r>
    </w:p>
    <w:p w14:paraId="1B549069" w14:textId="77777777" w:rsidR="009E1547" w:rsidRDefault="009E1547" w:rsidP="009E1547">
      <w:pPr>
        <w:pStyle w:val="LabStepCodeBlockLevel2"/>
      </w:pPr>
      <w:r>
        <w:t xml:space="preserve">    accessToken = embedToken</w:t>
      </w:r>
    </w:p>
    <w:p w14:paraId="1634C5D8" w14:textId="77777777" w:rsidR="009E1547" w:rsidRDefault="009E1547" w:rsidP="009E1547">
      <w:pPr>
        <w:pStyle w:val="LabStepCodeBlockLevel2"/>
      </w:pPr>
      <w:r>
        <w:t xml:space="preserve">  };</w:t>
      </w:r>
    </w:p>
    <w:p w14:paraId="01969DB4" w14:textId="77777777" w:rsidR="009E1547" w:rsidRDefault="009E1547" w:rsidP="009E1547">
      <w:pPr>
        <w:pStyle w:val="LabStepCodeBlockLevel2"/>
      </w:pPr>
    </w:p>
    <w:p w14:paraId="0A2CB8A4" w14:textId="77777777" w:rsidR="009E1547" w:rsidRDefault="009E1547" w:rsidP="009E1547">
      <w:pPr>
        <w:pStyle w:val="LabStepCodeBlockLevel2"/>
      </w:pPr>
      <w:r>
        <w:t>}</w:t>
      </w:r>
    </w:p>
    <w:p w14:paraId="70B43289" w14:textId="77777777" w:rsidR="009E1547" w:rsidRDefault="009E1547" w:rsidP="009E1547">
      <w:pPr>
        <w:pStyle w:val="LabStepNumberedLevel2"/>
        <w:numPr>
          <w:ilvl w:val="1"/>
          <w:numId w:val="7"/>
        </w:numPr>
      </w:pPr>
      <w:r>
        <w:t xml:space="preserve">Save your changes to </w:t>
      </w:r>
      <w:r w:rsidRPr="00723C6B">
        <w:rPr>
          <w:b/>
        </w:rPr>
        <w:t>PbiEmbeddedManager.cs</w:t>
      </w:r>
      <w:r>
        <w:t>.</w:t>
      </w:r>
    </w:p>
    <w:p w14:paraId="4C0397A2" w14:textId="77777777" w:rsidR="009E1547" w:rsidRDefault="009E1547" w:rsidP="009E1547">
      <w:pPr>
        <w:pStyle w:val="LabStepNumbered"/>
        <w:numPr>
          <w:ilvl w:val="0"/>
          <w:numId w:val="7"/>
        </w:numPr>
      </w:pPr>
      <w:r>
        <w:t xml:space="preserve">Add a new action method to the </w:t>
      </w:r>
      <w:r w:rsidRPr="00723C6B">
        <w:rPr>
          <w:b/>
        </w:rPr>
        <w:t>HomeController</w:t>
      </w:r>
      <w:r>
        <w:t xml:space="preserve"> class named </w:t>
      </w:r>
      <w:r w:rsidRPr="00723C6B">
        <w:rPr>
          <w:b/>
        </w:rPr>
        <w:t>Dashboard</w:t>
      </w:r>
      <w:r>
        <w:t>.</w:t>
      </w:r>
    </w:p>
    <w:p w14:paraId="40DD0CA0" w14:textId="77777777" w:rsidR="009E1547" w:rsidRDefault="009E1547" w:rsidP="009E1547">
      <w:pPr>
        <w:pStyle w:val="LabStepNumberedLevel2"/>
        <w:numPr>
          <w:ilvl w:val="1"/>
          <w:numId w:val="7"/>
        </w:numPr>
      </w:pPr>
      <w:r>
        <w:t xml:space="preserve">Open </w:t>
      </w:r>
      <w:r w:rsidRPr="00723C6B">
        <w:rPr>
          <w:b/>
        </w:rPr>
        <w:t>HomeController.cs</w:t>
      </w:r>
      <w:r>
        <w:t xml:space="preserve"> in an editor window if it’s not already open.</w:t>
      </w:r>
    </w:p>
    <w:p w14:paraId="7B3A29BE" w14:textId="77777777" w:rsidR="009E1547" w:rsidRDefault="009E1547" w:rsidP="009E1547">
      <w:pPr>
        <w:pStyle w:val="LabStepNumberedLevel2"/>
        <w:numPr>
          <w:ilvl w:val="1"/>
          <w:numId w:val="7"/>
        </w:numPr>
      </w:pPr>
      <w:r>
        <w:t xml:space="preserve">Add a new action method named </w:t>
      </w:r>
      <w:r w:rsidRPr="00723C6B">
        <w:rPr>
          <w:b/>
        </w:rPr>
        <w:t>Dashboard</w:t>
      </w:r>
      <w:r>
        <w:t xml:space="preserve"> just beneath the </w:t>
      </w:r>
      <w:r w:rsidRPr="00723C6B">
        <w:rPr>
          <w:b/>
        </w:rPr>
        <w:t>Report</w:t>
      </w:r>
      <w:r>
        <w:t xml:space="preserve"> method using the following code.</w:t>
      </w:r>
    </w:p>
    <w:p w14:paraId="01605324" w14:textId="77777777" w:rsidR="009E1547" w:rsidRDefault="009E1547" w:rsidP="009E1547">
      <w:pPr>
        <w:pStyle w:val="LabStepCodeBlockLevel2"/>
      </w:pPr>
      <w:r>
        <w:t>public async Task&lt;ActionResult&gt; Dashboard() {</w:t>
      </w:r>
    </w:p>
    <w:p w14:paraId="67623BF5" w14:textId="77777777" w:rsidR="009E1547" w:rsidRDefault="009E1547" w:rsidP="009E1547">
      <w:pPr>
        <w:pStyle w:val="LabStepCodeBlockLevel2"/>
      </w:pPr>
      <w:r>
        <w:t xml:space="preserve">  DashboardEmbeddingData embeddingData = await PbiEmbeddedManager.GetDashboardEmbeddingData();</w:t>
      </w:r>
    </w:p>
    <w:p w14:paraId="3EA30278" w14:textId="77777777" w:rsidR="009E1547" w:rsidRDefault="009E1547" w:rsidP="009E1547">
      <w:pPr>
        <w:pStyle w:val="LabStepCodeBlockLevel2"/>
      </w:pPr>
      <w:r>
        <w:t xml:space="preserve">  return View(embeddingData);</w:t>
      </w:r>
    </w:p>
    <w:p w14:paraId="0EA27A15" w14:textId="77777777" w:rsidR="009E1547" w:rsidRDefault="009E1547" w:rsidP="009E1547">
      <w:pPr>
        <w:pStyle w:val="LabStepCodeBlockLevel2"/>
      </w:pPr>
      <w:r>
        <w:t>}</w:t>
      </w:r>
    </w:p>
    <w:p w14:paraId="0A322BDC" w14:textId="77777777" w:rsidR="009E1547" w:rsidRDefault="009E1547" w:rsidP="009E1547">
      <w:pPr>
        <w:pStyle w:val="LabStepNumbered"/>
      </w:pPr>
      <w:r>
        <w:t xml:space="preserve">Create a razor view for the </w:t>
      </w:r>
      <w:r w:rsidRPr="00723C6B">
        <w:rPr>
          <w:b/>
        </w:rPr>
        <w:t>Dashboard</w:t>
      </w:r>
      <w:r>
        <w:t xml:space="preserve"> action method.</w:t>
      </w:r>
    </w:p>
    <w:p w14:paraId="41C93B30" w14:textId="77777777" w:rsidR="009E1547" w:rsidRDefault="009E1547" w:rsidP="009E1547">
      <w:pPr>
        <w:pStyle w:val="LabStepNumberedLevel2"/>
      </w:pPr>
      <w:r>
        <w:t xml:space="preserve">Right-click on the </w:t>
      </w:r>
      <w:r w:rsidRPr="00723C6B">
        <w:rPr>
          <w:b/>
        </w:rPr>
        <w:t>Dashboard</w:t>
      </w:r>
      <w:r>
        <w:t xml:space="preserve"> action method and select the </w:t>
      </w:r>
      <w:r w:rsidRPr="00723C6B">
        <w:rPr>
          <w:b/>
        </w:rPr>
        <w:t>Add View…</w:t>
      </w:r>
      <w:r>
        <w:t xml:space="preserve"> command from the context menu.</w:t>
      </w:r>
    </w:p>
    <w:p w14:paraId="5FF076FA" w14:textId="77777777" w:rsidR="009E1547" w:rsidRDefault="009E1547" w:rsidP="009E1547">
      <w:pPr>
        <w:pStyle w:val="LabStepNumberedLevel2"/>
      </w:pPr>
      <w:r>
        <w:t xml:space="preserve">In the </w:t>
      </w:r>
      <w:r w:rsidRPr="00035CA6">
        <w:rPr>
          <w:b/>
        </w:rPr>
        <w:t>Add View</w:t>
      </w:r>
      <w:r>
        <w:t xml:space="preserve"> dialog, accept all the default settings and click the </w:t>
      </w:r>
      <w:r w:rsidRPr="00035CA6">
        <w:rPr>
          <w:b/>
        </w:rPr>
        <w:t>Add</w:t>
      </w:r>
      <w:r>
        <w:t xml:space="preserve"> button.</w:t>
      </w:r>
    </w:p>
    <w:p w14:paraId="27114D28" w14:textId="77777777" w:rsidR="009E1547" w:rsidRDefault="009E1547" w:rsidP="009E1547">
      <w:pPr>
        <w:pStyle w:val="LabStepScreenshotLevel2"/>
      </w:pPr>
      <w:r>
        <w:drawing>
          <wp:inline distT="0" distB="0" distL="0" distR="0" wp14:anchorId="23D51E33" wp14:editId="41F448CB">
            <wp:extent cx="3364992" cy="1883664"/>
            <wp:effectExtent l="19050" t="19050" r="26035" b="2159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64992" cy="1883664"/>
                    </a:xfrm>
                    <a:prstGeom prst="rect">
                      <a:avLst/>
                    </a:prstGeom>
                    <a:ln>
                      <a:solidFill>
                        <a:schemeClr val="tx1"/>
                      </a:solidFill>
                    </a:ln>
                  </pic:spPr>
                </pic:pic>
              </a:graphicData>
            </a:graphic>
          </wp:inline>
        </w:drawing>
      </w:r>
    </w:p>
    <w:p w14:paraId="5DC9C66E" w14:textId="77777777" w:rsidR="009E1547" w:rsidRDefault="009E1547" w:rsidP="009E1547">
      <w:pPr>
        <w:pStyle w:val="LabStepNumberedLevel2"/>
      </w:pPr>
      <w:r>
        <w:lastRenderedPageBreak/>
        <w:t xml:space="preserve">You should see that a new razor view file named </w:t>
      </w:r>
      <w:r w:rsidRPr="00723C6B">
        <w:rPr>
          <w:b/>
        </w:rPr>
        <w:t>Dashboard.cshtml</w:t>
      </w:r>
      <w:r>
        <w:t xml:space="preserve"> has been created in the </w:t>
      </w:r>
      <w:r w:rsidRPr="00723C6B">
        <w:rPr>
          <w:b/>
        </w:rPr>
        <w:t>Views/Home</w:t>
      </w:r>
      <w:r>
        <w:t xml:space="preserve"> folder.</w:t>
      </w:r>
    </w:p>
    <w:p w14:paraId="20CE4E11" w14:textId="77777777" w:rsidR="009E1547" w:rsidRDefault="009E1547" w:rsidP="009E1547">
      <w:pPr>
        <w:pStyle w:val="LabStepNumberedLevel2"/>
      </w:pPr>
      <w:r>
        <w:t xml:space="preserve">Delete any existing code inside </w:t>
      </w:r>
      <w:r w:rsidRPr="00723C6B">
        <w:rPr>
          <w:b/>
        </w:rPr>
        <w:t>Dashboard.cshtml</w:t>
      </w:r>
      <w:r>
        <w:t xml:space="preserve"> and replace it with the following HTML code.</w:t>
      </w:r>
    </w:p>
    <w:p w14:paraId="2595AF6E" w14:textId="77777777" w:rsidR="009E1547" w:rsidRDefault="009E1547" w:rsidP="009E1547">
      <w:pPr>
        <w:pStyle w:val="LabStepCodeBlockLevel2"/>
      </w:pPr>
      <w:r>
        <w:t>@model EmbeddedLab.Models.DashboardEmbeddingData</w:t>
      </w:r>
    </w:p>
    <w:p w14:paraId="7A77CCD9" w14:textId="77777777" w:rsidR="009E1547" w:rsidRDefault="009E1547" w:rsidP="009E1547">
      <w:pPr>
        <w:pStyle w:val="LabStepCodeBlockLevel2"/>
      </w:pPr>
    </w:p>
    <w:p w14:paraId="60FAA262" w14:textId="77777777" w:rsidR="009E1547" w:rsidRDefault="009E1547" w:rsidP="009E1547">
      <w:pPr>
        <w:pStyle w:val="LabStepCodeBlockLevel2"/>
      </w:pPr>
      <w:r>
        <w:t>&lt;div id="embedContainer" /&gt;</w:t>
      </w:r>
    </w:p>
    <w:p w14:paraId="0A3465B1" w14:textId="77777777" w:rsidR="009E1547" w:rsidRDefault="009E1547" w:rsidP="009E1547">
      <w:pPr>
        <w:pStyle w:val="LabStepCodeBlockLevel2"/>
      </w:pPr>
    </w:p>
    <w:p w14:paraId="172DF3D8" w14:textId="77777777" w:rsidR="009E1547" w:rsidRDefault="009E1547" w:rsidP="009E1547">
      <w:pPr>
        <w:pStyle w:val="LabStepCodeBlockLevel2"/>
      </w:pPr>
      <w:r>
        <w:t>&lt;script src="~/Scripts/powerbi.js"&gt;&lt;/script&gt;</w:t>
      </w:r>
    </w:p>
    <w:p w14:paraId="58F07651" w14:textId="77777777" w:rsidR="009E1547" w:rsidRDefault="009E1547" w:rsidP="009E1547">
      <w:pPr>
        <w:pStyle w:val="LabStepCodeBlockLevel2"/>
      </w:pPr>
      <w:r>
        <w:t>&lt;script&gt;</w:t>
      </w:r>
    </w:p>
    <w:p w14:paraId="1BF7DAE5" w14:textId="77777777" w:rsidR="009E1547" w:rsidRDefault="009E1547" w:rsidP="009E1547">
      <w:pPr>
        <w:pStyle w:val="LabStepCodeBlockLevel2"/>
      </w:pPr>
    </w:p>
    <w:p w14:paraId="0E953206" w14:textId="77777777" w:rsidR="009E1547" w:rsidRPr="007D0CB7" w:rsidRDefault="009E1547" w:rsidP="009E1547">
      <w:pPr>
        <w:pStyle w:val="LabStepCodeBlockLevel2"/>
        <w:rPr>
          <w:color w:val="7F7F7F" w:themeColor="text1" w:themeTint="80"/>
        </w:rPr>
      </w:pPr>
      <w:r w:rsidRPr="007D0CB7">
        <w:rPr>
          <w:color w:val="7F7F7F" w:themeColor="text1" w:themeTint="80"/>
        </w:rPr>
        <w:t xml:space="preserve">  // data required for embedding Power BI report</w:t>
      </w:r>
    </w:p>
    <w:p w14:paraId="0CACD7D1" w14:textId="77777777" w:rsidR="009E1547" w:rsidRDefault="009E1547" w:rsidP="009E1547">
      <w:pPr>
        <w:pStyle w:val="LabStepCodeBlockLevel2"/>
      </w:pPr>
      <w:r>
        <w:t xml:space="preserve">  var embedDashboardId = "@Model.dashboardId";</w:t>
      </w:r>
    </w:p>
    <w:p w14:paraId="5DE012EA" w14:textId="77777777" w:rsidR="009E1547" w:rsidRDefault="009E1547" w:rsidP="009E1547">
      <w:pPr>
        <w:pStyle w:val="LabStepCodeBlockLevel2"/>
      </w:pPr>
      <w:r>
        <w:t xml:space="preserve">  var embedUrl = "@Model.embedUrl";</w:t>
      </w:r>
    </w:p>
    <w:p w14:paraId="7842785E" w14:textId="77777777" w:rsidR="009E1547" w:rsidRDefault="009E1547" w:rsidP="009E1547">
      <w:pPr>
        <w:pStyle w:val="LabStepCodeBlockLevel2"/>
      </w:pPr>
      <w:r>
        <w:t xml:space="preserve">  var accessToken = "@Model.accessToken";</w:t>
      </w:r>
    </w:p>
    <w:p w14:paraId="2910946D" w14:textId="77777777" w:rsidR="009E1547" w:rsidRDefault="009E1547" w:rsidP="009E1547">
      <w:pPr>
        <w:pStyle w:val="LabStepCodeBlockLevel2"/>
      </w:pPr>
    </w:p>
    <w:p w14:paraId="7C1AF12F" w14:textId="77777777" w:rsidR="009E1547" w:rsidRPr="007D0CB7" w:rsidRDefault="009E1547" w:rsidP="009E1547">
      <w:pPr>
        <w:pStyle w:val="LabStepCodeBlockLevel2"/>
        <w:rPr>
          <w:color w:val="7F7F7F" w:themeColor="text1" w:themeTint="80"/>
        </w:rPr>
      </w:pPr>
      <w:r w:rsidRPr="007D0CB7">
        <w:rPr>
          <w:color w:val="7F7F7F" w:themeColor="text1" w:themeTint="80"/>
        </w:rPr>
        <w:t xml:space="preserve">  // Get models object to access enums for embed configuration</w:t>
      </w:r>
    </w:p>
    <w:p w14:paraId="30A3A53E" w14:textId="77777777" w:rsidR="009E1547" w:rsidRDefault="009E1547" w:rsidP="009E1547">
      <w:pPr>
        <w:pStyle w:val="LabStepCodeBlockLevel2"/>
      </w:pPr>
      <w:r>
        <w:t xml:space="preserve">  var models = window['powerbi-client'].models;</w:t>
      </w:r>
    </w:p>
    <w:p w14:paraId="1106F718" w14:textId="77777777" w:rsidR="009E1547" w:rsidRDefault="009E1547" w:rsidP="009E1547">
      <w:pPr>
        <w:pStyle w:val="LabStepCodeBlockLevel2"/>
      </w:pPr>
    </w:p>
    <w:p w14:paraId="534216B4" w14:textId="77777777" w:rsidR="009E1547" w:rsidRDefault="009E1547" w:rsidP="009E1547">
      <w:pPr>
        <w:pStyle w:val="LabStepCodeBlockLevel2"/>
      </w:pPr>
      <w:r>
        <w:t xml:space="preserve">  var config = {</w:t>
      </w:r>
    </w:p>
    <w:p w14:paraId="296DE011" w14:textId="77777777" w:rsidR="009E1547" w:rsidRDefault="009E1547" w:rsidP="009E1547">
      <w:pPr>
        <w:pStyle w:val="LabStepCodeBlockLevel2"/>
      </w:pPr>
      <w:r>
        <w:t xml:space="preserve">    type: 'dashboard',</w:t>
      </w:r>
    </w:p>
    <w:p w14:paraId="7739BC7F" w14:textId="77777777" w:rsidR="009E1547" w:rsidRDefault="009E1547" w:rsidP="009E1547">
      <w:pPr>
        <w:pStyle w:val="LabStepCodeBlockLevel2"/>
      </w:pPr>
      <w:r>
        <w:t xml:space="preserve">    id: embedDashboardId,</w:t>
      </w:r>
    </w:p>
    <w:p w14:paraId="7D01498C" w14:textId="77777777" w:rsidR="009E1547" w:rsidRDefault="009E1547" w:rsidP="009E1547">
      <w:pPr>
        <w:pStyle w:val="LabStepCodeBlockLevel2"/>
      </w:pPr>
      <w:r>
        <w:t xml:space="preserve">    embedUrl: embedUrl,</w:t>
      </w:r>
    </w:p>
    <w:p w14:paraId="356F71FA" w14:textId="77777777" w:rsidR="009E1547" w:rsidRDefault="009E1547" w:rsidP="009E1547">
      <w:pPr>
        <w:pStyle w:val="LabStepCodeBlockLevel2"/>
      </w:pPr>
      <w:r>
        <w:t xml:space="preserve">    accessToken: accessToken,</w:t>
      </w:r>
    </w:p>
    <w:p w14:paraId="0F744FE0" w14:textId="77777777" w:rsidR="009E1547" w:rsidRDefault="009E1547" w:rsidP="009E1547">
      <w:pPr>
        <w:pStyle w:val="LabStepCodeBlockLevel2"/>
      </w:pPr>
      <w:r>
        <w:t xml:space="preserve">    tokenType: models.TokenType.Embed,</w:t>
      </w:r>
    </w:p>
    <w:p w14:paraId="7C2905DC" w14:textId="77777777" w:rsidR="009E1547" w:rsidRDefault="009E1547" w:rsidP="009E1547">
      <w:pPr>
        <w:pStyle w:val="LabStepCodeBlockLevel2"/>
      </w:pPr>
      <w:r>
        <w:t xml:space="preserve">    pageView: "fitToWidth"</w:t>
      </w:r>
    </w:p>
    <w:p w14:paraId="4CD2BFAF" w14:textId="77777777" w:rsidR="009E1547" w:rsidRDefault="009E1547" w:rsidP="009E1547">
      <w:pPr>
        <w:pStyle w:val="LabStepCodeBlockLevel2"/>
      </w:pPr>
      <w:r>
        <w:t xml:space="preserve">  };</w:t>
      </w:r>
    </w:p>
    <w:p w14:paraId="4C1072AB" w14:textId="77777777" w:rsidR="009E1547" w:rsidRDefault="009E1547" w:rsidP="009E1547">
      <w:pPr>
        <w:pStyle w:val="LabStepCodeBlockLevel2"/>
      </w:pPr>
    </w:p>
    <w:p w14:paraId="2E0BD8A6" w14:textId="77777777" w:rsidR="009E1547" w:rsidRPr="007D0CB7" w:rsidRDefault="009E1547" w:rsidP="009E1547">
      <w:pPr>
        <w:pStyle w:val="LabStepCodeBlockLevel2"/>
        <w:rPr>
          <w:color w:val="7F7F7F" w:themeColor="text1" w:themeTint="80"/>
        </w:rPr>
      </w:pPr>
      <w:r w:rsidRPr="007D0CB7">
        <w:rPr>
          <w:color w:val="7F7F7F" w:themeColor="text1" w:themeTint="80"/>
        </w:rPr>
        <w:t xml:space="preserve">  // Get a reference to the embedded report HTML element</w:t>
      </w:r>
    </w:p>
    <w:p w14:paraId="17831992" w14:textId="77777777" w:rsidR="009E1547" w:rsidRDefault="009E1547" w:rsidP="009E1547">
      <w:pPr>
        <w:pStyle w:val="LabStepCodeBlockLevel2"/>
      </w:pPr>
      <w:r>
        <w:t xml:space="preserve">  var embedContainer = document.getElementById('embedContainer');</w:t>
      </w:r>
    </w:p>
    <w:p w14:paraId="1B78B189" w14:textId="77777777" w:rsidR="009E1547" w:rsidRDefault="009E1547" w:rsidP="009E1547">
      <w:pPr>
        <w:pStyle w:val="LabStepCodeBlockLevel2"/>
      </w:pPr>
    </w:p>
    <w:p w14:paraId="003F90CB" w14:textId="77777777" w:rsidR="009E1547" w:rsidRPr="007D0CB7" w:rsidRDefault="009E1547" w:rsidP="009E1547">
      <w:pPr>
        <w:pStyle w:val="LabStepCodeBlockLevel2"/>
        <w:rPr>
          <w:color w:val="7F7F7F" w:themeColor="text1" w:themeTint="80"/>
        </w:rPr>
      </w:pPr>
      <w:r w:rsidRPr="007D0CB7">
        <w:rPr>
          <w:color w:val="7F7F7F" w:themeColor="text1" w:themeTint="80"/>
        </w:rPr>
        <w:t xml:space="preserve">  // Embed the report and display it within the div container.</w:t>
      </w:r>
    </w:p>
    <w:p w14:paraId="21A25BD1" w14:textId="77777777" w:rsidR="009E1547" w:rsidRDefault="009E1547" w:rsidP="009E1547">
      <w:pPr>
        <w:pStyle w:val="LabStepCodeBlockLevel2"/>
      </w:pPr>
      <w:r>
        <w:t xml:space="preserve">  var dashboard = powerbi.embed(embedContainer, config);</w:t>
      </w:r>
    </w:p>
    <w:p w14:paraId="6CA930E0" w14:textId="77777777" w:rsidR="009E1547" w:rsidRDefault="009E1547" w:rsidP="009E1547">
      <w:pPr>
        <w:pStyle w:val="LabStepCodeBlockLevel2"/>
      </w:pPr>
    </w:p>
    <w:p w14:paraId="31C4E255" w14:textId="77777777" w:rsidR="009E1547" w:rsidRDefault="009E1547" w:rsidP="009E1547">
      <w:pPr>
        <w:pStyle w:val="LabStepCodeBlockLevel2"/>
      </w:pPr>
      <w:r>
        <w:t>&lt;/script&gt;</w:t>
      </w:r>
    </w:p>
    <w:p w14:paraId="692BB284" w14:textId="77777777" w:rsidR="009E1547" w:rsidRDefault="009E1547" w:rsidP="009E1547">
      <w:pPr>
        <w:pStyle w:val="LabStepNumberedLevel2"/>
      </w:pPr>
      <w:r>
        <w:t xml:space="preserve">Save your changes to </w:t>
      </w:r>
      <w:r w:rsidRPr="004E25FC">
        <w:rPr>
          <w:b/>
        </w:rPr>
        <w:t>Dashboard.cshtml</w:t>
      </w:r>
      <w:r>
        <w:t>.</w:t>
      </w:r>
    </w:p>
    <w:p w14:paraId="4C6C5169" w14:textId="77777777" w:rsidR="009E1547" w:rsidRDefault="009E1547" w:rsidP="009E1547">
      <w:pPr>
        <w:pStyle w:val="LabStepNumbered"/>
      </w:pPr>
      <w:r>
        <w:t>Test out the application by running it in the Visual Studio debugger.</w:t>
      </w:r>
    </w:p>
    <w:p w14:paraId="727C12B7" w14:textId="77777777" w:rsidR="009E1547" w:rsidRDefault="009E1547" w:rsidP="009E1547">
      <w:pPr>
        <w:pStyle w:val="LabStepNumberedLevel2"/>
      </w:pPr>
      <w:r>
        <w:t xml:space="preserve">Press the </w:t>
      </w:r>
      <w:r w:rsidRPr="002D7E83">
        <w:rPr>
          <w:b/>
        </w:rPr>
        <w:t>{F5}</w:t>
      </w:r>
      <w:r>
        <w:t xml:space="preserve"> key in Visual Studio to begin a new debugging session.</w:t>
      </w:r>
    </w:p>
    <w:p w14:paraId="1CE6F410" w14:textId="77777777" w:rsidR="009E1547" w:rsidRDefault="009E1547" w:rsidP="009E1547">
      <w:pPr>
        <w:pStyle w:val="LabStepNumberedLevel2"/>
      </w:pPr>
      <w:r>
        <w:t xml:space="preserve">Click the </w:t>
      </w:r>
      <w:r>
        <w:rPr>
          <w:b/>
        </w:rPr>
        <w:t>Dashboard</w:t>
      </w:r>
      <w:r>
        <w:t xml:space="preserve"> link in the top navigation menu and you should see the dashboard embedded in the web page.</w:t>
      </w:r>
    </w:p>
    <w:p w14:paraId="632DCDC5" w14:textId="77777777" w:rsidR="009E1547" w:rsidRDefault="009E1547" w:rsidP="009E1547">
      <w:pPr>
        <w:pStyle w:val="LabStepScreenshotLevel2"/>
      </w:pPr>
      <w:r>
        <w:drawing>
          <wp:inline distT="0" distB="0" distL="0" distR="0" wp14:anchorId="53996B69" wp14:editId="3FBA88EA">
            <wp:extent cx="4590288" cy="2688336"/>
            <wp:effectExtent l="19050" t="19050" r="20320" b="1714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90288" cy="2688336"/>
                    </a:xfrm>
                    <a:prstGeom prst="rect">
                      <a:avLst/>
                    </a:prstGeom>
                    <a:noFill/>
                    <a:ln>
                      <a:solidFill>
                        <a:schemeClr val="tx1"/>
                      </a:solidFill>
                    </a:ln>
                  </pic:spPr>
                </pic:pic>
              </a:graphicData>
            </a:graphic>
          </wp:inline>
        </w:drawing>
      </w:r>
    </w:p>
    <w:p w14:paraId="6F3BF51A" w14:textId="77777777" w:rsidR="009E1547" w:rsidRDefault="009E1547" w:rsidP="009E1547">
      <w:pPr>
        <w:pStyle w:val="LabStepNumberedLevel2"/>
      </w:pPr>
      <w:r>
        <w:t>Try changing the size of the browser window and see how the application responds by adjusting the size of the dashboard.</w:t>
      </w:r>
    </w:p>
    <w:p w14:paraId="6A36CDEB" w14:textId="77777777" w:rsidR="009E1547" w:rsidRDefault="009E1547" w:rsidP="009E1547">
      <w:pPr>
        <w:pStyle w:val="LabStepNumberedLevel2"/>
      </w:pPr>
      <w:r>
        <w:t>Close the browser window and return to Visual Studio and stop the current debugging session.</w:t>
      </w:r>
    </w:p>
    <w:p w14:paraId="5386AABA" w14:textId="77777777" w:rsidR="009E1547" w:rsidRDefault="009E1547" w:rsidP="009E1547">
      <w:pPr>
        <w:pStyle w:val="Heading3"/>
      </w:pPr>
      <w:r>
        <w:lastRenderedPageBreak/>
        <w:t>Exercise 7: Embedding the Power BI Q&amp;A Experience</w:t>
      </w:r>
    </w:p>
    <w:p w14:paraId="70509329" w14:textId="77777777" w:rsidR="009E1547" w:rsidRDefault="009E1547" w:rsidP="009E1547">
      <w:pPr>
        <w:pStyle w:val="LabExerciseLeadIn"/>
      </w:pPr>
      <w:r>
        <w:t>In this exercise you will embed the Power BI Q&amp;A experience. To accomplish this, you will be required to provide the dataset ID associated with the dataset on which you want to execute natural language queries.</w:t>
      </w:r>
    </w:p>
    <w:p w14:paraId="5E2A73D2" w14:textId="77777777" w:rsidR="009E1547" w:rsidRDefault="009E1547" w:rsidP="009E1547">
      <w:pPr>
        <w:pStyle w:val="LabStepNumbered"/>
        <w:numPr>
          <w:ilvl w:val="0"/>
          <w:numId w:val="7"/>
        </w:numPr>
      </w:pPr>
      <w:r>
        <w:t xml:space="preserve">Add a new method to the </w:t>
      </w:r>
      <w:r w:rsidRPr="004E25FC">
        <w:rPr>
          <w:b/>
        </w:rPr>
        <w:t>PbiEmbeddingManger</w:t>
      </w:r>
      <w:r>
        <w:t xml:space="preserve"> class named </w:t>
      </w:r>
      <w:r w:rsidRPr="004E25FC">
        <w:rPr>
          <w:b/>
        </w:rPr>
        <w:t>GetQnaEmbeddingData</w:t>
      </w:r>
      <w:r>
        <w:t>.</w:t>
      </w:r>
    </w:p>
    <w:p w14:paraId="1DAA16BC" w14:textId="77777777" w:rsidR="009E1547" w:rsidRDefault="009E1547" w:rsidP="009E1547">
      <w:pPr>
        <w:pStyle w:val="LabStepNumberedLevel2"/>
        <w:numPr>
          <w:ilvl w:val="1"/>
          <w:numId w:val="7"/>
        </w:numPr>
      </w:pPr>
      <w:r>
        <w:t xml:space="preserve">Open </w:t>
      </w:r>
      <w:r w:rsidRPr="004E25FC">
        <w:rPr>
          <w:b/>
        </w:rPr>
        <w:t>PbiEmbeddedManager.cs</w:t>
      </w:r>
      <w:r>
        <w:t xml:space="preserve"> in an editor if it’s not already open.</w:t>
      </w:r>
    </w:p>
    <w:p w14:paraId="2136DCCD" w14:textId="77777777" w:rsidR="009E1547" w:rsidRDefault="009E1547" w:rsidP="009E1547">
      <w:pPr>
        <w:pStyle w:val="LabStepNumberedLevel2"/>
        <w:numPr>
          <w:ilvl w:val="1"/>
          <w:numId w:val="7"/>
        </w:numPr>
      </w:pPr>
      <w:r>
        <w:t xml:space="preserve">Navigate to the bottom of the class definition just beneath the </w:t>
      </w:r>
      <w:r w:rsidRPr="007D0CB7">
        <w:rPr>
          <w:b/>
        </w:rPr>
        <w:t>GetDashboardEmbeddingData</w:t>
      </w:r>
      <w:r>
        <w:t xml:space="preserve"> method</w:t>
      </w:r>
    </w:p>
    <w:p w14:paraId="50C16848" w14:textId="77777777" w:rsidR="009E1547" w:rsidRDefault="009E1547" w:rsidP="009E1547">
      <w:pPr>
        <w:pStyle w:val="LabStepNumberedLevel2"/>
        <w:numPr>
          <w:ilvl w:val="1"/>
          <w:numId w:val="7"/>
        </w:numPr>
      </w:pPr>
      <w:r>
        <w:t xml:space="preserve">Add a new method named </w:t>
      </w:r>
      <w:r w:rsidRPr="000E67F1">
        <w:rPr>
          <w:b/>
        </w:rPr>
        <w:t>GetQnaEmbeddingData</w:t>
      </w:r>
      <w:r>
        <w:t xml:space="preserve"> by copying and pasting the following code.</w:t>
      </w:r>
    </w:p>
    <w:p w14:paraId="26CA7AC2" w14:textId="77777777" w:rsidR="009E1547" w:rsidRDefault="009E1547" w:rsidP="009E1547">
      <w:pPr>
        <w:pStyle w:val="LabStepCodeBlockLevel2"/>
      </w:pPr>
      <w:r>
        <w:t>public async static Task&lt;QnaEmbeddingData&gt; GetQnaEmbeddingData() {</w:t>
      </w:r>
    </w:p>
    <w:p w14:paraId="40D42DD5" w14:textId="77777777" w:rsidR="009E1547" w:rsidRDefault="009E1547" w:rsidP="009E1547">
      <w:pPr>
        <w:pStyle w:val="LabStepCodeBlockLevel2"/>
      </w:pPr>
    </w:p>
    <w:p w14:paraId="26EF178D" w14:textId="77777777" w:rsidR="009E1547" w:rsidRDefault="009E1547" w:rsidP="009E1547">
      <w:pPr>
        <w:pStyle w:val="LabStepCodeBlockLevel2"/>
      </w:pPr>
      <w:r>
        <w:t xml:space="preserve">  PowerBIClient pbiClient = GetPowerBiClient();</w:t>
      </w:r>
    </w:p>
    <w:p w14:paraId="3D674787" w14:textId="77777777" w:rsidR="009E1547" w:rsidRDefault="009E1547" w:rsidP="009E1547">
      <w:pPr>
        <w:pStyle w:val="LabStepCodeBlockLevel2"/>
      </w:pPr>
    </w:p>
    <w:p w14:paraId="3E2FCE93" w14:textId="77777777" w:rsidR="009E1547" w:rsidRDefault="009E1547" w:rsidP="009E1547">
      <w:pPr>
        <w:pStyle w:val="LabStepCodeBlockLevel2"/>
      </w:pPr>
      <w:r>
        <w:t xml:space="preserve">  var dataset = await pbiClient.Datasets.GetDatasetByIdInGroupAsync(workspaceId, datasetId);</w:t>
      </w:r>
    </w:p>
    <w:p w14:paraId="4B14B0A6" w14:textId="77777777" w:rsidR="009E1547" w:rsidRDefault="009E1547" w:rsidP="009E1547">
      <w:pPr>
        <w:pStyle w:val="LabStepCodeBlockLevel2"/>
      </w:pPr>
    </w:p>
    <w:p w14:paraId="73C9A293" w14:textId="77777777" w:rsidR="009E1547" w:rsidRDefault="009E1547" w:rsidP="009E1547">
      <w:pPr>
        <w:pStyle w:val="LabStepCodeBlockLevel2"/>
      </w:pPr>
      <w:r>
        <w:t xml:space="preserve">  string embedUrl = "https://app.powerbi.com/qnaEmbed?groupId=" + workspaceId;</w:t>
      </w:r>
    </w:p>
    <w:p w14:paraId="196ECC2E" w14:textId="77777777" w:rsidR="009E1547" w:rsidRDefault="009E1547" w:rsidP="009E1547">
      <w:pPr>
        <w:pStyle w:val="LabStepCodeBlockLevel2"/>
      </w:pPr>
      <w:r>
        <w:t xml:space="preserve">  string datasetID = dataset.Id;</w:t>
      </w:r>
    </w:p>
    <w:p w14:paraId="4A9BAE0B" w14:textId="77777777" w:rsidR="009E1547" w:rsidRDefault="009E1547" w:rsidP="009E1547">
      <w:pPr>
        <w:pStyle w:val="LabStepCodeBlockLevel2"/>
      </w:pPr>
    </w:p>
    <w:p w14:paraId="5170B1B7" w14:textId="77777777" w:rsidR="009E1547" w:rsidRDefault="009E1547" w:rsidP="009E1547">
      <w:pPr>
        <w:pStyle w:val="LabStepCodeBlockLevel2"/>
      </w:pPr>
      <w:r>
        <w:t xml:space="preserve">  GenerateTokenRequest generateTokenRequestParameters = new GenerateTokenRequest(accessLevel: "view");</w:t>
      </w:r>
    </w:p>
    <w:p w14:paraId="6B5E8B86" w14:textId="77777777" w:rsidR="009E1547" w:rsidRDefault="009E1547" w:rsidP="009E1547">
      <w:pPr>
        <w:pStyle w:val="LabStepCodeBlockLevel2"/>
      </w:pPr>
      <w:r>
        <w:t xml:space="preserve">  string embedToken = </w:t>
      </w:r>
    </w:p>
    <w:p w14:paraId="251B8FEA" w14:textId="77777777" w:rsidR="009E1547" w:rsidRDefault="009E1547" w:rsidP="009E1547">
      <w:pPr>
        <w:pStyle w:val="LabStepCodeBlockLevel2"/>
      </w:pPr>
      <w:r>
        <w:t xml:space="preserve">         (await pbiClient.Datasets.GenerateTokenInGroupAsync(workspaceId, </w:t>
      </w:r>
    </w:p>
    <w:p w14:paraId="2D6CBDC7" w14:textId="77777777" w:rsidR="009E1547" w:rsidRDefault="009E1547" w:rsidP="009E1547">
      <w:pPr>
        <w:pStyle w:val="LabStepCodeBlockLevel2"/>
      </w:pPr>
      <w:r>
        <w:t xml:space="preserve">                                                             dataset.Id,</w:t>
      </w:r>
    </w:p>
    <w:p w14:paraId="3FB956DB" w14:textId="77777777" w:rsidR="009E1547" w:rsidRDefault="009E1547" w:rsidP="009E1547">
      <w:pPr>
        <w:pStyle w:val="LabStepCodeBlockLevel2"/>
      </w:pPr>
      <w:r>
        <w:t xml:space="preserve">                                                             generateTokenRequestParameters)).Token;</w:t>
      </w:r>
    </w:p>
    <w:p w14:paraId="4445E80D" w14:textId="77777777" w:rsidR="009E1547" w:rsidRDefault="009E1547" w:rsidP="009E1547">
      <w:pPr>
        <w:pStyle w:val="LabStepCodeBlockLevel2"/>
      </w:pPr>
    </w:p>
    <w:p w14:paraId="48E4020E" w14:textId="77777777" w:rsidR="009E1547" w:rsidRDefault="009E1547" w:rsidP="009E1547">
      <w:pPr>
        <w:pStyle w:val="LabStepCodeBlockLevel2"/>
      </w:pPr>
      <w:r>
        <w:t xml:space="preserve">  return new QnaEmbeddingData {</w:t>
      </w:r>
    </w:p>
    <w:p w14:paraId="6E2FA9ED" w14:textId="77777777" w:rsidR="009E1547" w:rsidRDefault="009E1547" w:rsidP="009E1547">
      <w:pPr>
        <w:pStyle w:val="LabStepCodeBlockLevel2"/>
      </w:pPr>
      <w:r>
        <w:t xml:space="preserve">    datasetId = datasetId,</w:t>
      </w:r>
    </w:p>
    <w:p w14:paraId="3596D6F2" w14:textId="77777777" w:rsidR="009E1547" w:rsidRDefault="009E1547" w:rsidP="009E1547">
      <w:pPr>
        <w:pStyle w:val="LabStepCodeBlockLevel2"/>
      </w:pPr>
      <w:r>
        <w:t xml:space="preserve">    embedUrl = embedUrl,</w:t>
      </w:r>
    </w:p>
    <w:p w14:paraId="76C0C07A" w14:textId="77777777" w:rsidR="009E1547" w:rsidRDefault="009E1547" w:rsidP="009E1547">
      <w:pPr>
        <w:pStyle w:val="LabStepCodeBlockLevel2"/>
      </w:pPr>
      <w:r>
        <w:t xml:space="preserve">    accessToken = embedToken</w:t>
      </w:r>
    </w:p>
    <w:p w14:paraId="5BA4FBDC" w14:textId="77777777" w:rsidR="009E1547" w:rsidRDefault="009E1547" w:rsidP="009E1547">
      <w:pPr>
        <w:pStyle w:val="LabStepCodeBlockLevel2"/>
      </w:pPr>
      <w:r>
        <w:t xml:space="preserve">  };</w:t>
      </w:r>
    </w:p>
    <w:p w14:paraId="635F045B" w14:textId="77777777" w:rsidR="009E1547" w:rsidRDefault="009E1547" w:rsidP="009E1547">
      <w:pPr>
        <w:pStyle w:val="LabStepCodeBlockLevel2"/>
      </w:pPr>
    </w:p>
    <w:p w14:paraId="4F37044E" w14:textId="77777777" w:rsidR="009E1547" w:rsidRDefault="009E1547" w:rsidP="009E1547">
      <w:pPr>
        <w:pStyle w:val="LabStepCodeBlockLevel2"/>
      </w:pPr>
      <w:r>
        <w:t>}</w:t>
      </w:r>
    </w:p>
    <w:p w14:paraId="0CACF7BC" w14:textId="77777777" w:rsidR="009E1547" w:rsidRDefault="009E1547" w:rsidP="009E1547">
      <w:pPr>
        <w:pStyle w:val="LabStepNumberedLevel2"/>
        <w:numPr>
          <w:ilvl w:val="1"/>
          <w:numId w:val="7"/>
        </w:numPr>
      </w:pPr>
      <w:r>
        <w:t xml:space="preserve">Save your changes to Open </w:t>
      </w:r>
      <w:r w:rsidRPr="004E25FC">
        <w:rPr>
          <w:b/>
        </w:rPr>
        <w:t>PbiEmbeddedManager.cs</w:t>
      </w:r>
      <w:r>
        <w:t>.</w:t>
      </w:r>
    </w:p>
    <w:p w14:paraId="62A8A124" w14:textId="77777777" w:rsidR="009E1547" w:rsidRDefault="009E1547" w:rsidP="009E1547">
      <w:pPr>
        <w:pStyle w:val="LabStepNumbered"/>
        <w:numPr>
          <w:ilvl w:val="0"/>
          <w:numId w:val="7"/>
        </w:numPr>
      </w:pPr>
      <w:r>
        <w:t xml:space="preserve">Add a new action method to the </w:t>
      </w:r>
      <w:r w:rsidRPr="00723C6B">
        <w:rPr>
          <w:b/>
        </w:rPr>
        <w:t>HomeController</w:t>
      </w:r>
      <w:r>
        <w:t xml:space="preserve"> class named </w:t>
      </w:r>
      <w:r w:rsidRPr="004E25FC">
        <w:rPr>
          <w:b/>
        </w:rPr>
        <w:t>Qna</w:t>
      </w:r>
      <w:r>
        <w:t>.</w:t>
      </w:r>
    </w:p>
    <w:p w14:paraId="7A3AC49B" w14:textId="77777777" w:rsidR="009E1547" w:rsidRDefault="009E1547" w:rsidP="009E1547">
      <w:pPr>
        <w:pStyle w:val="LabStepNumberedLevel2"/>
        <w:numPr>
          <w:ilvl w:val="1"/>
          <w:numId w:val="7"/>
        </w:numPr>
      </w:pPr>
      <w:r>
        <w:t xml:space="preserve">Open </w:t>
      </w:r>
      <w:r w:rsidRPr="00723C6B">
        <w:rPr>
          <w:b/>
        </w:rPr>
        <w:t>HomeController.cs</w:t>
      </w:r>
      <w:r>
        <w:t xml:space="preserve"> in an editor window if it’s not already open.</w:t>
      </w:r>
    </w:p>
    <w:p w14:paraId="3B95690B" w14:textId="77777777" w:rsidR="009E1547" w:rsidRDefault="009E1547" w:rsidP="009E1547">
      <w:pPr>
        <w:pStyle w:val="LabStepNumberedLevel2"/>
        <w:numPr>
          <w:ilvl w:val="1"/>
          <w:numId w:val="7"/>
        </w:numPr>
      </w:pPr>
      <w:r>
        <w:t xml:space="preserve">Add a new action method named </w:t>
      </w:r>
      <w:r w:rsidRPr="004E25FC">
        <w:rPr>
          <w:b/>
        </w:rPr>
        <w:t>Qna</w:t>
      </w:r>
      <w:r>
        <w:t xml:space="preserve"> just beneath the </w:t>
      </w:r>
      <w:r w:rsidRPr="00723C6B">
        <w:rPr>
          <w:b/>
        </w:rPr>
        <w:t>Dashboard</w:t>
      </w:r>
      <w:r>
        <w:t xml:space="preserve"> method using the following code.</w:t>
      </w:r>
    </w:p>
    <w:p w14:paraId="6DEB92DA" w14:textId="77777777" w:rsidR="009E1547" w:rsidRDefault="009E1547" w:rsidP="009E1547">
      <w:pPr>
        <w:pStyle w:val="LabStepCodeBlockLevel2"/>
      </w:pPr>
      <w:r>
        <w:t>public async Task&lt;ActionResult&gt; Qna() {</w:t>
      </w:r>
    </w:p>
    <w:p w14:paraId="016D9675" w14:textId="77777777" w:rsidR="009E1547" w:rsidRDefault="009E1547" w:rsidP="009E1547">
      <w:pPr>
        <w:pStyle w:val="LabStepCodeBlockLevel2"/>
      </w:pPr>
      <w:r>
        <w:t xml:space="preserve">  QnaEmbeddingData embeddingData = await PbiEmbeddedManager.GetQnaEmbeddingData();</w:t>
      </w:r>
    </w:p>
    <w:p w14:paraId="6431B149" w14:textId="77777777" w:rsidR="009E1547" w:rsidRDefault="009E1547" w:rsidP="009E1547">
      <w:pPr>
        <w:pStyle w:val="LabStepCodeBlockLevel2"/>
      </w:pPr>
      <w:r>
        <w:t xml:space="preserve">  return View(embeddingData);</w:t>
      </w:r>
    </w:p>
    <w:p w14:paraId="616B32DB" w14:textId="77777777" w:rsidR="009E1547" w:rsidRDefault="009E1547" w:rsidP="009E1547">
      <w:pPr>
        <w:pStyle w:val="LabStepCodeBlockLevel2"/>
      </w:pPr>
      <w:r>
        <w:t>}</w:t>
      </w:r>
    </w:p>
    <w:p w14:paraId="688AF218" w14:textId="77777777" w:rsidR="009E1547" w:rsidRDefault="009E1547" w:rsidP="009E1547">
      <w:pPr>
        <w:pStyle w:val="LabStepNumbered"/>
      </w:pPr>
      <w:r>
        <w:t xml:space="preserve">Create a razor view for the </w:t>
      </w:r>
      <w:r>
        <w:rPr>
          <w:b/>
        </w:rPr>
        <w:t>Qna</w:t>
      </w:r>
      <w:r>
        <w:t xml:space="preserve"> action method.</w:t>
      </w:r>
    </w:p>
    <w:p w14:paraId="35766A32" w14:textId="77777777" w:rsidR="009E1547" w:rsidRDefault="009E1547" w:rsidP="009E1547">
      <w:pPr>
        <w:pStyle w:val="LabStepNumberedLevel2"/>
      </w:pPr>
      <w:r>
        <w:t xml:space="preserve">Right-click on the </w:t>
      </w:r>
      <w:r>
        <w:rPr>
          <w:b/>
        </w:rPr>
        <w:t>Qna</w:t>
      </w:r>
      <w:r>
        <w:t xml:space="preserve"> action method and select the </w:t>
      </w:r>
      <w:r w:rsidRPr="00723C6B">
        <w:rPr>
          <w:b/>
        </w:rPr>
        <w:t>Add View…</w:t>
      </w:r>
      <w:r>
        <w:t xml:space="preserve"> command from the context menu.</w:t>
      </w:r>
    </w:p>
    <w:p w14:paraId="1AD4D416" w14:textId="77777777" w:rsidR="009E1547" w:rsidRDefault="009E1547" w:rsidP="009E1547">
      <w:pPr>
        <w:pStyle w:val="LabStepNumberedLevel2"/>
      </w:pPr>
      <w:r>
        <w:t xml:space="preserve">In the </w:t>
      </w:r>
      <w:r w:rsidRPr="00855EA4">
        <w:rPr>
          <w:b/>
        </w:rPr>
        <w:t>Add View</w:t>
      </w:r>
      <w:r>
        <w:t xml:space="preserve"> dialog, accept all the default settings and click the </w:t>
      </w:r>
      <w:r w:rsidRPr="00855EA4">
        <w:rPr>
          <w:b/>
        </w:rPr>
        <w:t>Add</w:t>
      </w:r>
      <w:r>
        <w:t xml:space="preserve"> button.</w:t>
      </w:r>
    </w:p>
    <w:p w14:paraId="71D91440" w14:textId="77777777" w:rsidR="009E1547" w:rsidRDefault="009E1547" w:rsidP="009E1547">
      <w:pPr>
        <w:pStyle w:val="LabStepScreenshotLevel2"/>
      </w:pPr>
      <w:r>
        <w:drawing>
          <wp:inline distT="0" distB="0" distL="0" distR="0" wp14:anchorId="722356D1" wp14:editId="50C679A6">
            <wp:extent cx="3584448" cy="2002536"/>
            <wp:effectExtent l="19050" t="19050" r="16510" b="1714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84448" cy="2002536"/>
                    </a:xfrm>
                    <a:prstGeom prst="rect">
                      <a:avLst/>
                    </a:prstGeom>
                    <a:ln>
                      <a:solidFill>
                        <a:schemeClr val="tx1"/>
                      </a:solidFill>
                    </a:ln>
                  </pic:spPr>
                </pic:pic>
              </a:graphicData>
            </a:graphic>
          </wp:inline>
        </w:drawing>
      </w:r>
    </w:p>
    <w:p w14:paraId="2FEAC74C" w14:textId="77777777" w:rsidR="009E1547" w:rsidRDefault="009E1547" w:rsidP="009E1547">
      <w:pPr>
        <w:pStyle w:val="LabStepNumberedLevel2"/>
      </w:pPr>
      <w:r>
        <w:lastRenderedPageBreak/>
        <w:t xml:space="preserve">You should see that a new razor view file named </w:t>
      </w:r>
      <w:r>
        <w:rPr>
          <w:b/>
        </w:rPr>
        <w:t>Qna</w:t>
      </w:r>
      <w:r w:rsidRPr="00723C6B">
        <w:rPr>
          <w:b/>
        </w:rPr>
        <w:t>.cshtml</w:t>
      </w:r>
      <w:r>
        <w:t xml:space="preserve"> has been created in the </w:t>
      </w:r>
      <w:r w:rsidRPr="00723C6B">
        <w:rPr>
          <w:b/>
        </w:rPr>
        <w:t>Views/Home</w:t>
      </w:r>
      <w:r>
        <w:t xml:space="preserve"> folder.</w:t>
      </w:r>
    </w:p>
    <w:p w14:paraId="5CEC85C0" w14:textId="77777777" w:rsidR="009E1547" w:rsidRDefault="009E1547" w:rsidP="009E1547">
      <w:pPr>
        <w:pStyle w:val="LabStepNumberedLevel2"/>
      </w:pPr>
      <w:r>
        <w:t xml:space="preserve">Delete any existing code inside </w:t>
      </w:r>
      <w:r>
        <w:rPr>
          <w:b/>
        </w:rPr>
        <w:t>Qna</w:t>
      </w:r>
      <w:r w:rsidRPr="00723C6B">
        <w:rPr>
          <w:b/>
        </w:rPr>
        <w:t>.cshtml</w:t>
      </w:r>
      <w:r>
        <w:t xml:space="preserve"> and replace it with the following HTML code.</w:t>
      </w:r>
    </w:p>
    <w:p w14:paraId="78D3FA1A" w14:textId="77777777" w:rsidR="009E1547" w:rsidRDefault="009E1547" w:rsidP="009E1547">
      <w:pPr>
        <w:pStyle w:val="LabStepCodeBlockLevel2"/>
      </w:pPr>
      <w:r>
        <w:t>@model EmbeddedLab.Models.QnaEmbeddingData</w:t>
      </w:r>
    </w:p>
    <w:p w14:paraId="772EB21A" w14:textId="77777777" w:rsidR="009E1547" w:rsidRDefault="009E1547" w:rsidP="009E1547">
      <w:pPr>
        <w:pStyle w:val="LabStepCodeBlockLevel2"/>
      </w:pPr>
    </w:p>
    <w:p w14:paraId="5573769F" w14:textId="77777777" w:rsidR="009E1547" w:rsidRDefault="009E1547" w:rsidP="009E1547">
      <w:pPr>
        <w:pStyle w:val="LabStepCodeBlockLevel2"/>
      </w:pPr>
      <w:r>
        <w:t>&lt;div id="embedContainer" /&gt;</w:t>
      </w:r>
    </w:p>
    <w:p w14:paraId="499A903F" w14:textId="77777777" w:rsidR="009E1547" w:rsidRDefault="009E1547" w:rsidP="009E1547">
      <w:pPr>
        <w:pStyle w:val="LabStepCodeBlockLevel2"/>
      </w:pPr>
    </w:p>
    <w:p w14:paraId="499C9C99" w14:textId="77777777" w:rsidR="009E1547" w:rsidRDefault="009E1547" w:rsidP="009E1547">
      <w:pPr>
        <w:pStyle w:val="LabStepCodeBlockLevel2"/>
      </w:pPr>
      <w:r>
        <w:t>&lt;script src="~/Scripts/powerbi.js"&gt;&lt;/script&gt;</w:t>
      </w:r>
    </w:p>
    <w:p w14:paraId="18308003" w14:textId="77777777" w:rsidR="009E1547" w:rsidRDefault="009E1547" w:rsidP="009E1547">
      <w:pPr>
        <w:pStyle w:val="LabStepCodeBlockLevel2"/>
      </w:pPr>
      <w:r>
        <w:t>&lt;script&gt;</w:t>
      </w:r>
    </w:p>
    <w:p w14:paraId="17ABB22F" w14:textId="77777777" w:rsidR="009E1547" w:rsidRDefault="009E1547" w:rsidP="009E1547">
      <w:pPr>
        <w:pStyle w:val="LabStepCodeBlockLevel2"/>
      </w:pPr>
      <w:r>
        <w:t xml:space="preserve">  </w:t>
      </w:r>
    </w:p>
    <w:p w14:paraId="30DF664E" w14:textId="77777777" w:rsidR="009E1547" w:rsidRPr="000E67F1" w:rsidRDefault="009E1547" w:rsidP="009E1547">
      <w:pPr>
        <w:pStyle w:val="LabStepCodeBlockLevel2"/>
        <w:rPr>
          <w:color w:val="7F7F7F" w:themeColor="text1" w:themeTint="80"/>
        </w:rPr>
      </w:pPr>
      <w:r w:rsidRPr="000E67F1">
        <w:rPr>
          <w:color w:val="7F7F7F" w:themeColor="text1" w:themeTint="80"/>
        </w:rPr>
        <w:t xml:space="preserve">  // Get data required for embedding</w:t>
      </w:r>
    </w:p>
    <w:p w14:paraId="05647EC7" w14:textId="77777777" w:rsidR="009E1547" w:rsidRDefault="009E1547" w:rsidP="009E1547">
      <w:pPr>
        <w:pStyle w:val="LabStepCodeBlockLevel2"/>
      </w:pPr>
      <w:r>
        <w:t xml:space="preserve">  var datasetId = "@Model.datasetId";</w:t>
      </w:r>
    </w:p>
    <w:p w14:paraId="7B6053DC" w14:textId="77777777" w:rsidR="009E1547" w:rsidRDefault="009E1547" w:rsidP="009E1547">
      <w:pPr>
        <w:pStyle w:val="LabStepCodeBlockLevel2"/>
      </w:pPr>
      <w:r>
        <w:t xml:space="preserve">  var embedUrl = "@Model.embedUrl";</w:t>
      </w:r>
    </w:p>
    <w:p w14:paraId="397E0846" w14:textId="77777777" w:rsidR="009E1547" w:rsidRDefault="009E1547" w:rsidP="009E1547">
      <w:pPr>
        <w:pStyle w:val="LabStepCodeBlockLevel2"/>
      </w:pPr>
      <w:r>
        <w:t xml:space="preserve">  var accessToken = "@Model.accessToken";</w:t>
      </w:r>
    </w:p>
    <w:p w14:paraId="331027E4" w14:textId="77777777" w:rsidR="009E1547" w:rsidRDefault="009E1547" w:rsidP="009E1547">
      <w:pPr>
        <w:pStyle w:val="LabStepCodeBlockLevel2"/>
      </w:pPr>
    </w:p>
    <w:p w14:paraId="0DD73417" w14:textId="77777777" w:rsidR="009E1547" w:rsidRPr="000E67F1" w:rsidRDefault="009E1547" w:rsidP="009E1547">
      <w:pPr>
        <w:pStyle w:val="LabStepCodeBlockLevel2"/>
        <w:rPr>
          <w:color w:val="7F7F7F" w:themeColor="text1" w:themeTint="80"/>
        </w:rPr>
      </w:pPr>
      <w:r w:rsidRPr="000E67F1">
        <w:rPr>
          <w:color w:val="7F7F7F" w:themeColor="text1" w:themeTint="80"/>
        </w:rPr>
        <w:t xml:space="preserve">  // Get models object to access enums for embed configuration</w:t>
      </w:r>
    </w:p>
    <w:p w14:paraId="13F61D2A" w14:textId="77777777" w:rsidR="009E1547" w:rsidRDefault="009E1547" w:rsidP="009E1547">
      <w:pPr>
        <w:pStyle w:val="LabStepCodeBlockLevel2"/>
      </w:pPr>
      <w:r>
        <w:t xml:space="preserve">  var models = window['powerbi-client'].models;</w:t>
      </w:r>
    </w:p>
    <w:p w14:paraId="63C9A0AF" w14:textId="77777777" w:rsidR="009E1547" w:rsidRDefault="009E1547" w:rsidP="009E1547">
      <w:pPr>
        <w:pStyle w:val="LabStepCodeBlockLevel2"/>
      </w:pPr>
    </w:p>
    <w:p w14:paraId="49263DE7" w14:textId="77777777" w:rsidR="009E1547" w:rsidRDefault="009E1547" w:rsidP="009E1547">
      <w:pPr>
        <w:pStyle w:val="LabStepCodeBlockLevel2"/>
      </w:pPr>
      <w:r>
        <w:t xml:space="preserve">  var config = {</w:t>
      </w:r>
    </w:p>
    <w:p w14:paraId="5B21A913" w14:textId="77777777" w:rsidR="009E1547" w:rsidRDefault="009E1547" w:rsidP="009E1547">
      <w:pPr>
        <w:pStyle w:val="LabStepCodeBlockLevel2"/>
      </w:pPr>
      <w:r>
        <w:t xml:space="preserve">    type: 'qna',</w:t>
      </w:r>
    </w:p>
    <w:p w14:paraId="356015CB" w14:textId="77777777" w:rsidR="009E1547" w:rsidRDefault="009E1547" w:rsidP="009E1547">
      <w:pPr>
        <w:pStyle w:val="LabStepCodeBlockLevel2"/>
      </w:pPr>
      <w:r>
        <w:t xml:space="preserve">    tokenType: models.TokenType.Embed,</w:t>
      </w:r>
    </w:p>
    <w:p w14:paraId="4230E90F" w14:textId="77777777" w:rsidR="009E1547" w:rsidRDefault="009E1547" w:rsidP="009E1547">
      <w:pPr>
        <w:pStyle w:val="LabStepCodeBlockLevel2"/>
      </w:pPr>
      <w:r>
        <w:t xml:space="preserve">    accessToken: accessToken,</w:t>
      </w:r>
    </w:p>
    <w:p w14:paraId="6969B5E5" w14:textId="77777777" w:rsidR="009E1547" w:rsidRDefault="009E1547" w:rsidP="009E1547">
      <w:pPr>
        <w:pStyle w:val="LabStepCodeBlockLevel2"/>
      </w:pPr>
      <w:r>
        <w:t xml:space="preserve">    embedUrl: embedUrl,</w:t>
      </w:r>
    </w:p>
    <w:p w14:paraId="1773FD0B" w14:textId="77777777" w:rsidR="009E1547" w:rsidRDefault="009E1547" w:rsidP="009E1547">
      <w:pPr>
        <w:pStyle w:val="LabStepCodeBlockLevel2"/>
      </w:pPr>
      <w:r>
        <w:t xml:space="preserve">    datasetIds: [datasetId],</w:t>
      </w:r>
    </w:p>
    <w:p w14:paraId="57BF4338" w14:textId="77777777" w:rsidR="009E1547" w:rsidRDefault="009E1547" w:rsidP="009E1547">
      <w:pPr>
        <w:pStyle w:val="LabStepCodeBlockLevel2"/>
      </w:pPr>
      <w:r>
        <w:t xml:space="preserve">    viewMode: models.QnaMode.Interactive,</w:t>
      </w:r>
    </w:p>
    <w:p w14:paraId="5F82AC56" w14:textId="77777777" w:rsidR="009E1547" w:rsidRDefault="009E1547" w:rsidP="009E1547">
      <w:pPr>
        <w:pStyle w:val="LabStepCodeBlockLevel2"/>
      </w:pPr>
      <w:r>
        <w:t xml:space="preserve">    question: "What is sales revenue by quarter and sales region as stacked area chart"</w:t>
      </w:r>
    </w:p>
    <w:p w14:paraId="331A35C9" w14:textId="77777777" w:rsidR="009E1547" w:rsidRDefault="009E1547" w:rsidP="009E1547">
      <w:pPr>
        <w:pStyle w:val="LabStepCodeBlockLevel2"/>
      </w:pPr>
      <w:r>
        <w:t xml:space="preserve">  };</w:t>
      </w:r>
    </w:p>
    <w:p w14:paraId="0F8E31FF" w14:textId="77777777" w:rsidR="009E1547" w:rsidRDefault="009E1547" w:rsidP="009E1547">
      <w:pPr>
        <w:pStyle w:val="LabStepCodeBlockLevel2"/>
      </w:pPr>
    </w:p>
    <w:p w14:paraId="5D20AC2C" w14:textId="77777777" w:rsidR="009E1547" w:rsidRPr="000E67F1" w:rsidRDefault="009E1547" w:rsidP="009E1547">
      <w:pPr>
        <w:pStyle w:val="LabStepCodeBlockLevel2"/>
        <w:rPr>
          <w:color w:val="7F7F7F" w:themeColor="text1" w:themeTint="80"/>
        </w:rPr>
      </w:pPr>
      <w:r w:rsidRPr="000E67F1">
        <w:rPr>
          <w:color w:val="7F7F7F" w:themeColor="text1" w:themeTint="80"/>
        </w:rPr>
        <w:t xml:space="preserve">  // Get a reference to the embedded report HTML element</w:t>
      </w:r>
    </w:p>
    <w:p w14:paraId="4979F817" w14:textId="77777777" w:rsidR="009E1547" w:rsidRDefault="009E1547" w:rsidP="009E1547">
      <w:pPr>
        <w:pStyle w:val="LabStepCodeBlockLevel2"/>
      </w:pPr>
      <w:r>
        <w:t xml:space="preserve">  var embedContainer = document.getElementById('embedContainer');</w:t>
      </w:r>
    </w:p>
    <w:p w14:paraId="672F579B" w14:textId="77777777" w:rsidR="009E1547" w:rsidRDefault="009E1547" w:rsidP="009E1547">
      <w:pPr>
        <w:pStyle w:val="LabStepCodeBlockLevel2"/>
      </w:pPr>
    </w:p>
    <w:p w14:paraId="1E40B991" w14:textId="77777777" w:rsidR="009E1547" w:rsidRPr="000E67F1" w:rsidRDefault="009E1547" w:rsidP="009E1547">
      <w:pPr>
        <w:pStyle w:val="LabStepCodeBlockLevel2"/>
        <w:rPr>
          <w:color w:val="7F7F7F" w:themeColor="text1" w:themeTint="80"/>
        </w:rPr>
      </w:pPr>
      <w:r w:rsidRPr="000E67F1">
        <w:rPr>
          <w:color w:val="7F7F7F" w:themeColor="text1" w:themeTint="80"/>
        </w:rPr>
        <w:t xml:space="preserve">  // Embed the report and display it within the div container.</w:t>
      </w:r>
    </w:p>
    <w:p w14:paraId="341BA480" w14:textId="77777777" w:rsidR="009E1547" w:rsidRDefault="009E1547" w:rsidP="009E1547">
      <w:pPr>
        <w:pStyle w:val="LabStepCodeBlockLevel2"/>
      </w:pPr>
      <w:r>
        <w:t xml:space="preserve">  var embeddedObject = powerbi.embed(embedContainer, config);</w:t>
      </w:r>
    </w:p>
    <w:p w14:paraId="23829E84" w14:textId="77777777" w:rsidR="009E1547" w:rsidRDefault="009E1547" w:rsidP="009E1547">
      <w:pPr>
        <w:pStyle w:val="LabStepCodeBlockLevel2"/>
      </w:pPr>
    </w:p>
    <w:p w14:paraId="6507E386" w14:textId="77777777" w:rsidR="009E1547" w:rsidRDefault="009E1547" w:rsidP="009E1547">
      <w:pPr>
        <w:pStyle w:val="LabStepCodeBlockLevel2"/>
      </w:pPr>
      <w:r>
        <w:t>&lt;/script&gt;</w:t>
      </w:r>
    </w:p>
    <w:p w14:paraId="7AB08702" w14:textId="77777777" w:rsidR="009E1547" w:rsidRDefault="009E1547" w:rsidP="009E1547">
      <w:pPr>
        <w:pStyle w:val="LabStepNumberedLevel2"/>
      </w:pPr>
      <w:r>
        <w:t xml:space="preserve">Save your changes to </w:t>
      </w:r>
      <w:r w:rsidRPr="00855EA4">
        <w:rPr>
          <w:b/>
        </w:rPr>
        <w:t>Qna.cshtml</w:t>
      </w:r>
      <w:r>
        <w:t>.</w:t>
      </w:r>
    </w:p>
    <w:p w14:paraId="6138572E" w14:textId="77777777" w:rsidR="009E1547" w:rsidRDefault="009E1547" w:rsidP="009E1547">
      <w:pPr>
        <w:pStyle w:val="LabStepNumbered"/>
      </w:pPr>
      <w:r>
        <w:t>Test out the application by running it in the Visual Studio debugger.</w:t>
      </w:r>
    </w:p>
    <w:p w14:paraId="49755880" w14:textId="77777777" w:rsidR="009E1547" w:rsidRDefault="009E1547" w:rsidP="009E1547">
      <w:pPr>
        <w:pStyle w:val="LabStepNumberedLevel2"/>
      </w:pPr>
      <w:r>
        <w:t xml:space="preserve">Press the </w:t>
      </w:r>
      <w:r w:rsidRPr="002D7E83">
        <w:rPr>
          <w:b/>
        </w:rPr>
        <w:t>{F5}</w:t>
      </w:r>
      <w:r>
        <w:t xml:space="preserve"> key in Visual Studio to begin a new debugging session.</w:t>
      </w:r>
    </w:p>
    <w:p w14:paraId="35D109B5" w14:textId="77777777" w:rsidR="009E1547" w:rsidRDefault="009E1547" w:rsidP="009E1547">
      <w:pPr>
        <w:pStyle w:val="LabStepNumberedLevel2"/>
      </w:pPr>
      <w:r>
        <w:t xml:space="preserve">Click the </w:t>
      </w:r>
      <w:r>
        <w:rPr>
          <w:b/>
        </w:rPr>
        <w:t>Q&amp;A</w:t>
      </w:r>
      <w:r>
        <w:t xml:space="preserve"> link in the top navigation menu and you should see the Q&amp;A experience embedded in the web page.</w:t>
      </w:r>
    </w:p>
    <w:p w14:paraId="2F6E2B1D" w14:textId="77777777" w:rsidR="009E1547" w:rsidRDefault="009E1547" w:rsidP="009E1547">
      <w:pPr>
        <w:pStyle w:val="LabStepScreenshotLevel2"/>
      </w:pPr>
      <w:r>
        <w:drawing>
          <wp:inline distT="0" distB="0" distL="0" distR="0" wp14:anchorId="6935BA88" wp14:editId="4D41DC75">
            <wp:extent cx="5248656" cy="2715768"/>
            <wp:effectExtent l="0" t="0" r="0" b="889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48656" cy="2715768"/>
                    </a:xfrm>
                    <a:prstGeom prst="rect">
                      <a:avLst/>
                    </a:prstGeom>
                    <a:noFill/>
                    <a:ln>
                      <a:noFill/>
                    </a:ln>
                  </pic:spPr>
                </pic:pic>
              </a:graphicData>
            </a:graphic>
          </wp:inline>
        </w:drawing>
      </w:r>
    </w:p>
    <w:p w14:paraId="3078C084" w14:textId="77777777" w:rsidR="009E1547" w:rsidRDefault="009E1547" w:rsidP="009E1547">
      <w:pPr>
        <w:pStyle w:val="LabStepNumberedLevel2"/>
      </w:pPr>
      <w:r>
        <w:t>Experiment by typing questions in English and seeing how the Q&amp;A experience responds with data and visualizations.</w:t>
      </w:r>
    </w:p>
    <w:p w14:paraId="237E5EA6" w14:textId="77777777" w:rsidR="009E1547" w:rsidRDefault="009E1547" w:rsidP="009E1547">
      <w:pPr>
        <w:pStyle w:val="LabStepNumberedLevel2"/>
      </w:pPr>
      <w:r>
        <w:t>Close the browser window and return to Visual Studio and stop the current debugging session.</w:t>
      </w:r>
    </w:p>
    <w:p w14:paraId="4201BFDA" w14:textId="77777777" w:rsidR="009E1547" w:rsidRDefault="009E1547" w:rsidP="009E1547">
      <w:pPr>
        <w:pStyle w:val="Heading3"/>
      </w:pPr>
      <w:r>
        <w:lastRenderedPageBreak/>
        <w:t>Exercise 8: Embedding a New Report</w:t>
      </w:r>
    </w:p>
    <w:p w14:paraId="5829D4DA" w14:textId="77777777" w:rsidR="009E1547" w:rsidRDefault="009E1547" w:rsidP="009E1547">
      <w:pPr>
        <w:pStyle w:val="LabExerciseLeadIn"/>
      </w:pPr>
      <w:r>
        <w:t xml:space="preserve">In this exercise you will implement the behavior to embed a new report based on a specific dataset. This exercise will be a bit more complicated than the previous exercises because you must implement a client-side event handler to handle the report “Save As” event in which you will redirect the browser to a new action method named </w:t>
      </w:r>
      <w:r w:rsidRPr="00E24762">
        <w:rPr>
          <w:b/>
        </w:rPr>
        <w:t>Reports</w:t>
      </w:r>
      <w:r>
        <w:t xml:space="preserve"> passing the new report ID in a query string parameter.</w:t>
      </w:r>
    </w:p>
    <w:p w14:paraId="57D7940C" w14:textId="77777777" w:rsidR="009E1547" w:rsidRDefault="009E1547" w:rsidP="009E1547">
      <w:pPr>
        <w:pStyle w:val="LabStepNumbered"/>
        <w:numPr>
          <w:ilvl w:val="0"/>
          <w:numId w:val="7"/>
        </w:numPr>
      </w:pPr>
      <w:r>
        <w:t xml:space="preserve">Add a new method to the </w:t>
      </w:r>
      <w:r w:rsidRPr="00E24762">
        <w:rPr>
          <w:b/>
        </w:rPr>
        <w:t>PbiEmbeddingManger</w:t>
      </w:r>
      <w:r>
        <w:t xml:space="preserve"> class named </w:t>
      </w:r>
      <w:r w:rsidRPr="00E24762">
        <w:rPr>
          <w:b/>
        </w:rPr>
        <w:t>GetNewReportEmbeddingData</w:t>
      </w:r>
      <w:r>
        <w:t>.</w:t>
      </w:r>
    </w:p>
    <w:p w14:paraId="04577CEF" w14:textId="77777777" w:rsidR="009E1547" w:rsidRDefault="009E1547" w:rsidP="009E1547">
      <w:pPr>
        <w:pStyle w:val="LabStepNumberedLevel2"/>
        <w:numPr>
          <w:ilvl w:val="1"/>
          <w:numId w:val="7"/>
        </w:numPr>
      </w:pPr>
      <w:r>
        <w:t xml:space="preserve">Open </w:t>
      </w:r>
      <w:r w:rsidRPr="00E24762">
        <w:rPr>
          <w:b/>
        </w:rPr>
        <w:t>PbiEmbeddedManager.cs</w:t>
      </w:r>
      <w:r>
        <w:t xml:space="preserve"> in an editor window if it is not already open.</w:t>
      </w:r>
    </w:p>
    <w:p w14:paraId="2B6097DF" w14:textId="77777777" w:rsidR="009E1547" w:rsidRDefault="009E1547" w:rsidP="009E1547">
      <w:pPr>
        <w:pStyle w:val="LabStepNumberedLevel2"/>
        <w:numPr>
          <w:ilvl w:val="1"/>
          <w:numId w:val="7"/>
        </w:numPr>
      </w:pPr>
      <w:r>
        <w:t xml:space="preserve">Navigate to the bottom of the class definition just beneath the </w:t>
      </w:r>
      <w:r w:rsidRPr="007D0CB7">
        <w:rPr>
          <w:b/>
        </w:rPr>
        <w:t>Get</w:t>
      </w:r>
      <w:r>
        <w:rPr>
          <w:b/>
        </w:rPr>
        <w:t>Qna</w:t>
      </w:r>
      <w:r w:rsidRPr="007D0CB7">
        <w:rPr>
          <w:b/>
        </w:rPr>
        <w:t>EmbeddingData</w:t>
      </w:r>
      <w:r>
        <w:t xml:space="preserve"> method.</w:t>
      </w:r>
    </w:p>
    <w:p w14:paraId="33AEFE95" w14:textId="77777777" w:rsidR="009E1547" w:rsidRDefault="009E1547" w:rsidP="009E1547">
      <w:pPr>
        <w:pStyle w:val="LabStepNumberedLevel2"/>
        <w:numPr>
          <w:ilvl w:val="1"/>
          <w:numId w:val="7"/>
        </w:numPr>
      </w:pPr>
      <w:r>
        <w:t xml:space="preserve">Add a new method named </w:t>
      </w:r>
      <w:r w:rsidRPr="000E67F1">
        <w:rPr>
          <w:b/>
        </w:rPr>
        <w:t>GetNewReportEmbeddingData</w:t>
      </w:r>
      <w:r>
        <w:t xml:space="preserve"> by copying and pasting the following code.</w:t>
      </w:r>
    </w:p>
    <w:p w14:paraId="5B697949" w14:textId="77777777" w:rsidR="009E1547" w:rsidRDefault="009E1547" w:rsidP="009E1547">
      <w:pPr>
        <w:pStyle w:val="LabStepCodeBlockLevel2"/>
      </w:pPr>
      <w:r>
        <w:t>public static async Task&lt;NewReportEmbeddingData&gt; GetNewReportEmbeddingData() {</w:t>
      </w:r>
    </w:p>
    <w:p w14:paraId="785ED995" w14:textId="77777777" w:rsidR="009E1547" w:rsidRDefault="009E1547" w:rsidP="009E1547">
      <w:pPr>
        <w:pStyle w:val="LabStepCodeBlockLevel2"/>
      </w:pPr>
    </w:p>
    <w:p w14:paraId="69CE10D4" w14:textId="77777777" w:rsidR="009E1547" w:rsidRDefault="009E1547" w:rsidP="009E1547">
      <w:pPr>
        <w:pStyle w:val="LabStepCodeBlockLevel2"/>
      </w:pPr>
      <w:r>
        <w:t xml:space="preserve">  string embedUrl = "https://app.powerbi.com/reportEmbed?groupId=" + workspaceId;</w:t>
      </w:r>
    </w:p>
    <w:p w14:paraId="21687DD8" w14:textId="77777777" w:rsidR="009E1547" w:rsidRDefault="009E1547" w:rsidP="009E1547">
      <w:pPr>
        <w:pStyle w:val="LabStepCodeBlockLevel2"/>
      </w:pPr>
    </w:p>
    <w:p w14:paraId="40B07F5E" w14:textId="77777777" w:rsidR="009E1547" w:rsidRDefault="009E1547" w:rsidP="009E1547">
      <w:pPr>
        <w:pStyle w:val="LabStepCodeBlockLevel2"/>
      </w:pPr>
      <w:r>
        <w:t xml:space="preserve">  PowerBIClient pbiClient = GetPowerBiClient();</w:t>
      </w:r>
    </w:p>
    <w:p w14:paraId="4E12FFF5" w14:textId="77777777" w:rsidR="009E1547" w:rsidRDefault="009E1547" w:rsidP="009E1547">
      <w:pPr>
        <w:pStyle w:val="LabStepCodeBlockLevel2"/>
      </w:pPr>
    </w:p>
    <w:p w14:paraId="49F2266E" w14:textId="77777777" w:rsidR="009E1547" w:rsidRDefault="009E1547" w:rsidP="009E1547">
      <w:pPr>
        <w:pStyle w:val="LabStepCodeBlockLevel2"/>
      </w:pPr>
      <w:r>
        <w:t xml:space="preserve">  GenerateTokenRequest generateTokenRequestParameters = </w:t>
      </w:r>
    </w:p>
    <w:p w14:paraId="69B92E4A" w14:textId="77777777" w:rsidR="009E1547" w:rsidRDefault="009E1547" w:rsidP="009E1547">
      <w:pPr>
        <w:pStyle w:val="LabStepCodeBlockLevel2"/>
      </w:pPr>
      <w:r>
        <w:t xml:space="preserve">                       new GenerateTokenRequest(accessLevel: "create", datasetId: datasetId);</w:t>
      </w:r>
    </w:p>
    <w:p w14:paraId="0031AF0B" w14:textId="77777777" w:rsidR="009E1547" w:rsidRDefault="009E1547" w:rsidP="009E1547">
      <w:pPr>
        <w:pStyle w:val="LabStepCodeBlockLevel2"/>
      </w:pPr>
      <w:r>
        <w:t xml:space="preserve">  string embedToken =</w:t>
      </w:r>
    </w:p>
    <w:p w14:paraId="0D14EA87" w14:textId="77777777" w:rsidR="009E1547" w:rsidRDefault="009E1547" w:rsidP="009E1547">
      <w:pPr>
        <w:pStyle w:val="LabStepCodeBlockLevel2"/>
      </w:pPr>
      <w:r>
        <w:t xml:space="preserve">    (await pbiClient.Reports.GenerateTokenForCreateInGroupAsync(workspaceId,</w:t>
      </w:r>
    </w:p>
    <w:p w14:paraId="7675F2FD" w14:textId="77777777" w:rsidR="009E1547" w:rsidRDefault="009E1547" w:rsidP="009E1547">
      <w:pPr>
        <w:pStyle w:val="LabStepCodeBlockLevel2"/>
      </w:pPr>
      <w:r>
        <w:t xml:space="preserve">                                                                generateTokenRequestParameters)).Token;</w:t>
      </w:r>
    </w:p>
    <w:p w14:paraId="25F7DA19" w14:textId="77777777" w:rsidR="009E1547" w:rsidRDefault="009E1547" w:rsidP="009E1547">
      <w:pPr>
        <w:pStyle w:val="LabStepCodeBlockLevel2"/>
      </w:pPr>
    </w:p>
    <w:p w14:paraId="3076C7ED" w14:textId="77777777" w:rsidR="009E1547" w:rsidRDefault="009E1547" w:rsidP="009E1547">
      <w:pPr>
        <w:pStyle w:val="LabStepCodeBlockLevel2"/>
      </w:pPr>
      <w:r>
        <w:t xml:space="preserve">  return new NewReportEmbeddingData {</w:t>
      </w:r>
    </w:p>
    <w:p w14:paraId="57E09694" w14:textId="77777777" w:rsidR="009E1547" w:rsidRDefault="009E1547" w:rsidP="009E1547">
      <w:pPr>
        <w:pStyle w:val="LabStepCodeBlockLevel2"/>
      </w:pPr>
      <w:r>
        <w:t xml:space="preserve">    workspaceId = workspaceId,</w:t>
      </w:r>
    </w:p>
    <w:p w14:paraId="5DFD908B" w14:textId="77777777" w:rsidR="009E1547" w:rsidRDefault="009E1547" w:rsidP="009E1547">
      <w:pPr>
        <w:pStyle w:val="LabStepCodeBlockLevel2"/>
      </w:pPr>
      <w:r>
        <w:t xml:space="preserve">    datasetId = datasetId,</w:t>
      </w:r>
    </w:p>
    <w:p w14:paraId="639F0A19" w14:textId="77777777" w:rsidR="009E1547" w:rsidRDefault="009E1547" w:rsidP="009E1547">
      <w:pPr>
        <w:pStyle w:val="LabStepCodeBlockLevel2"/>
      </w:pPr>
      <w:r>
        <w:t xml:space="preserve">    embedUrl = embedUrl,</w:t>
      </w:r>
    </w:p>
    <w:p w14:paraId="6753469C" w14:textId="77777777" w:rsidR="009E1547" w:rsidRDefault="009E1547" w:rsidP="009E1547">
      <w:pPr>
        <w:pStyle w:val="LabStepCodeBlockLevel2"/>
      </w:pPr>
      <w:r>
        <w:t xml:space="preserve">    accessToken = embedToken</w:t>
      </w:r>
    </w:p>
    <w:p w14:paraId="00C8AD3C" w14:textId="77777777" w:rsidR="009E1547" w:rsidRDefault="009E1547" w:rsidP="009E1547">
      <w:pPr>
        <w:pStyle w:val="LabStepCodeBlockLevel2"/>
      </w:pPr>
      <w:r>
        <w:t xml:space="preserve">  };</w:t>
      </w:r>
    </w:p>
    <w:p w14:paraId="2DAA931E" w14:textId="77777777" w:rsidR="009E1547" w:rsidRDefault="009E1547" w:rsidP="009E1547">
      <w:pPr>
        <w:pStyle w:val="LabStepCodeBlockLevel2"/>
      </w:pPr>
    </w:p>
    <w:p w14:paraId="03DAA1D9" w14:textId="77777777" w:rsidR="009E1547" w:rsidRDefault="009E1547" w:rsidP="009E1547">
      <w:pPr>
        <w:pStyle w:val="LabStepCodeBlockLevel2"/>
      </w:pPr>
      <w:r>
        <w:t>}</w:t>
      </w:r>
    </w:p>
    <w:p w14:paraId="757FA66E" w14:textId="77777777" w:rsidR="009E1547" w:rsidRPr="000655E0" w:rsidRDefault="009E1547" w:rsidP="009E1547">
      <w:pPr>
        <w:pStyle w:val="LabExerciseCallout"/>
      </w:pPr>
      <w:r>
        <w:t>Notice that you are required to pass a dataset ID when generating an embed token which will be used to embed a new report.</w:t>
      </w:r>
    </w:p>
    <w:p w14:paraId="3D20D30B" w14:textId="77777777" w:rsidR="009E1547" w:rsidRDefault="009E1547" w:rsidP="009E1547">
      <w:pPr>
        <w:pStyle w:val="LabStepNumbered"/>
        <w:numPr>
          <w:ilvl w:val="0"/>
          <w:numId w:val="7"/>
        </w:numPr>
      </w:pPr>
      <w:r>
        <w:t xml:space="preserve">Add a new action method to the </w:t>
      </w:r>
      <w:r w:rsidRPr="00723C6B">
        <w:rPr>
          <w:b/>
        </w:rPr>
        <w:t>HomeController</w:t>
      </w:r>
      <w:r>
        <w:t xml:space="preserve"> class named </w:t>
      </w:r>
      <w:r>
        <w:rPr>
          <w:b/>
        </w:rPr>
        <w:t>NewReport</w:t>
      </w:r>
      <w:r>
        <w:t>.</w:t>
      </w:r>
    </w:p>
    <w:p w14:paraId="2F4D1FA5" w14:textId="77777777" w:rsidR="009E1547" w:rsidRDefault="009E1547" w:rsidP="009E1547">
      <w:pPr>
        <w:pStyle w:val="LabStepNumberedLevel2"/>
        <w:numPr>
          <w:ilvl w:val="1"/>
          <w:numId w:val="7"/>
        </w:numPr>
      </w:pPr>
      <w:r>
        <w:t xml:space="preserve">Open </w:t>
      </w:r>
      <w:r w:rsidRPr="00723C6B">
        <w:rPr>
          <w:b/>
        </w:rPr>
        <w:t>HomeController.cs</w:t>
      </w:r>
      <w:r>
        <w:t xml:space="preserve"> in an editor window if it’s not already open.</w:t>
      </w:r>
    </w:p>
    <w:p w14:paraId="3CC3BDD4" w14:textId="77777777" w:rsidR="009E1547" w:rsidRDefault="009E1547" w:rsidP="009E1547">
      <w:pPr>
        <w:pStyle w:val="LabStepNumberedLevel2"/>
        <w:numPr>
          <w:ilvl w:val="1"/>
          <w:numId w:val="7"/>
        </w:numPr>
      </w:pPr>
      <w:r>
        <w:t xml:space="preserve">Add a new action method named </w:t>
      </w:r>
      <w:r w:rsidRPr="00E24762">
        <w:rPr>
          <w:b/>
        </w:rPr>
        <w:t>NewReport</w:t>
      </w:r>
      <w:r>
        <w:t xml:space="preserve"> just beneath the </w:t>
      </w:r>
      <w:r w:rsidRPr="00E24762">
        <w:rPr>
          <w:b/>
        </w:rPr>
        <w:t>Qna</w:t>
      </w:r>
      <w:r>
        <w:t xml:space="preserve"> method using the following code.</w:t>
      </w:r>
    </w:p>
    <w:p w14:paraId="3C565365" w14:textId="77777777" w:rsidR="009E1547" w:rsidRDefault="009E1547" w:rsidP="009E1547">
      <w:pPr>
        <w:pStyle w:val="LabStepCodeBlockLevel2"/>
      </w:pPr>
      <w:r>
        <w:t>public async Task&lt;ActionResult&gt; NewReport() {</w:t>
      </w:r>
    </w:p>
    <w:p w14:paraId="56CA1A50" w14:textId="77777777" w:rsidR="009E1547" w:rsidRDefault="009E1547" w:rsidP="009E1547">
      <w:pPr>
        <w:pStyle w:val="LabStepCodeBlockLevel2"/>
      </w:pPr>
      <w:r>
        <w:t xml:space="preserve">  NewReportEmbeddingData embeddingData = await PbiEmbeddedManager.GetNewReportEmbeddingData();</w:t>
      </w:r>
    </w:p>
    <w:p w14:paraId="226059FD" w14:textId="77777777" w:rsidR="009E1547" w:rsidRDefault="009E1547" w:rsidP="009E1547">
      <w:pPr>
        <w:pStyle w:val="LabStepCodeBlockLevel2"/>
      </w:pPr>
      <w:r>
        <w:t xml:space="preserve">  return View(embeddingData);</w:t>
      </w:r>
    </w:p>
    <w:p w14:paraId="6568FA1A" w14:textId="77777777" w:rsidR="009E1547" w:rsidRDefault="009E1547" w:rsidP="009E1547">
      <w:pPr>
        <w:pStyle w:val="LabStepCodeBlockLevel2"/>
      </w:pPr>
      <w:r>
        <w:t>}</w:t>
      </w:r>
    </w:p>
    <w:p w14:paraId="074FA452" w14:textId="77777777" w:rsidR="009E1547" w:rsidRDefault="009E1547" w:rsidP="009E1547">
      <w:pPr>
        <w:pStyle w:val="LabStepNumbered"/>
      </w:pPr>
      <w:r>
        <w:t xml:space="preserve">Create a razor view for the </w:t>
      </w:r>
      <w:r>
        <w:rPr>
          <w:b/>
        </w:rPr>
        <w:t>NewReport</w:t>
      </w:r>
      <w:r>
        <w:t xml:space="preserve"> action method.</w:t>
      </w:r>
    </w:p>
    <w:p w14:paraId="155F8E58" w14:textId="77777777" w:rsidR="009E1547" w:rsidRDefault="009E1547" w:rsidP="009E1547">
      <w:pPr>
        <w:pStyle w:val="LabStepNumberedLevel2"/>
      </w:pPr>
      <w:r>
        <w:t xml:space="preserve">Right-click on the </w:t>
      </w:r>
      <w:r>
        <w:rPr>
          <w:b/>
        </w:rPr>
        <w:t>NewReport</w:t>
      </w:r>
      <w:r>
        <w:t xml:space="preserve"> action method and select the </w:t>
      </w:r>
      <w:r w:rsidRPr="00723C6B">
        <w:rPr>
          <w:b/>
        </w:rPr>
        <w:t>Add View…</w:t>
      </w:r>
      <w:r>
        <w:t xml:space="preserve"> command from the context menu.</w:t>
      </w:r>
    </w:p>
    <w:p w14:paraId="0DE4946C" w14:textId="77777777" w:rsidR="009E1547" w:rsidRDefault="009E1547" w:rsidP="009E1547">
      <w:pPr>
        <w:pStyle w:val="LabStepNumberedLevel2"/>
      </w:pPr>
      <w:r>
        <w:t xml:space="preserve">In the </w:t>
      </w:r>
      <w:r w:rsidRPr="00855EA4">
        <w:rPr>
          <w:b/>
        </w:rPr>
        <w:t>Add View</w:t>
      </w:r>
      <w:r>
        <w:t xml:space="preserve"> dialog, accept all the default settings and click the </w:t>
      </w:r>
      <w:r w:rsidRPr="00855EA4">
        <w:rPr>
          <w:b/>
        </w:rPr>
        <w:t>Add</w:t>
      </w:r>
      <w:r>
        <w:t xml:space="preserve"> button.</w:t>
      </w:r>
    </w:p>
    <w:p w14:paraId="151EAD88" w14:textId="77777777" w:rsidR="009E1547" w:rsidRDefault="009E1547" w:rsidP="009E1547">
      <w:pPr>
        <w:pStyle w:val="LabStepScreenshotLevel2"/>
      </w:pPr>
      <w:r>
        <w:drawing>
          <wp:inline distT="0" distB="0" distL="0" distR="0" wp14:anchorId="72B3414D" wp14:editId="61DD2E24">
            <wp:extent cx="3154680" cy="1764792"/>
            <wp:effectExtent l="19050" t="19050" r="26670" b="260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54680" cy="1764792"/>
                    </a:xfrm>
                    <a:prstGeom prst="rect">
                      <a:avLst/>
                    </a:prstGeom>
                    <a:ln>
                      <a:solidFill>
                        <a:schemeClr val="tx1"/>
                      </a:solidFill>
                    </a:ln>
                  </pic:spPr>
                </pic:pic>
              </a:graphicData>
            </a:graphic>
          </wp:inline>
        </w:drawing>
      </w:r>
    </w:p>
    <w:p w14:paraId="54F3FA05" w14:textId="77777777" w:rsidR="009E1547" w:rsidRDefault="009E1547" w:rsidP="009E1547">
      <w:pPr>
        <w:pStyle w:val="LabStepNumberedLevel2"/>
      </w:pPr>
      <w:r>
        <w:t xml:space="preserve">You should see that a new razor view file named </w:t>
      </w:r>
      <w:r>
        <w:rPr>
          <w:b/>
        </w:rPr>
        <w:t>NewReport</w:t>
      </w:r>
      <w:r w:rsidRPr="00723C6B">
        <w:rPr>
          <w:b/>
        </w:rPr>
        <w:t>.cshtml</w:t>
      </w:r>
      <w:r>
        <w:t xml:space="preserve"> has been created in the </w:t>
      </w:r>
      <w:r w:rsidRPr="00723C6B">
        <w:rPr>
          <w:b/>
        </w:rPr>
        <w:t>Views/Home</w:t>
      </w:r>
      <w:r>
        <w:t xml:space="preserve"> folder.</w:t>
      </w:r>
    </w:p>
    <w:p w14:paraId="2ECB73D3" w14:textId="77777777" w:rsidR="009E1547" w:rsidRDefault="009E1547" w:rsidP="009E1547">
      <w:pPr>
        <w:pStyle w:val="LabStepNumberedLevel2"/>
      </w:pPr>
      <w:r>
        <w:lastRenderedPageBreak/>
        <w:t xml:space="preserve">Delete any existing code inside </w:t>
      </w:r>
      <w:r>
        <w:rPr>
          <w:b/>
        </w:rPr>
        <w:t>NewReport</w:t>
      </w:r>
      <w:r w:rsidRPr="00723C6B">
        <w:rPr>
          <w:b/>
        </w:rPr>
        <w:t>.cshtml</w:t>
      </w:r>
      <w:r>
        <w:t xml:space="preserve"> and replace it with the following HTML code.</w:t>
      </w:r>
    </w:p>
    <w:p w14:paraId="4E272F9B" w14:textId="77777777" w:rsidR="009E1547" w:rsidRDefault="009E1547" w:rsidP="009E1547">
      <w:pPr>
        <w:pStyle w:val="LabStepCodeBlockLevel2"/>
      </w:pPr>
      <w:r>
        <w:t>@model EmbeddedLab.Models.NewReportEmbeddingData</w:t>
      </w:r>
    </w:p>
    <w:p w14:paraId="505A31DD" w14:textId="77777777" w:rsidR="009E1547" w:rsidRDefault="009E1547" w:rsidP="009E1547">
      <w:pPr>
        <w:pStyle w:val="LabStepCodeBlockLevel2"/>
      </w:pPr>
    </w:p>
    <w:p w14:paraId="2F37BBFC" w14:textId="77777777" w:rsidR="009E1547" w:rsidRDefault="009E1547" w:rsidP="009E1547">
      <w:pPr>
        <w:pStyle w:val="LabStepCodeBlockLevel2"/>
      </w:pPr>
      <w:r>
        <w:t>&lt;div id="embedContainer" /&gt;</w:t>
      </w:r>
    </w:p>
    <w:p w14:paraId="08337E14" w14:textId="77777777" w:rsidR="009E1547" w:rsidRDefault="009E1547" w:rsidP="009E1547">
      <w:pPr>
        <w:pStyle w:val="LabStepCodeBlockLevel2"/>
      </w:pPr>
    </w:p>
    <w:p w14:paraId="3A787C57" w14:textId="77777777" w:rsidR="009E1547" w:rsidRDefault="009E1547" w:rsidP="009E1547">
      <w:pPr>
        <w:pStyle w:val="LabStepCodeBlockLevel2"/>
      </w:pPr>
      <w:r>
        <w:t>&lt;script src="~/Scripts/powerbi.js"&gt;&lt;/script&gt;</w:t>
      </w:r>
    </w:p>
    <w:p w14:paraId="3B46DC7D" w14:textId="77777777" w:rsidR="009E1547" w:rsidRDefault="009E1547" w:rsidP="009E1547">
      <w:pPr>
        <w:pStyle w:val="LabStepCodeBlockLevel2"/>
      </w:pPr>
      <w:r>
        <w:t>&lt;script&gt;</w:t>
      </w:r>
    </w:p>
    <w:p w14:paraId="28857ACF" w14:textId="77777777" w:rsidR="009E1547" w:rsidRDefault="009E1547" w:rsidP="009E1547">
      <w:pPr>
        <w:pStyle w:val="LabStepCodeBlockLevel2"/>
      </w:pPr>
    </w:p>
    <w:p w14:paraId="23C5110C" w14:textId="77777777" w:rsidR="009E1547" w:rsidRPr="00524866" w:rsidRDefault="009E1547" w:rsidP="009E1547">
      <w:pPr>
        <w:pStyle w:val="LabStepCodeBlockLevel2"/>
        <w:rPr>
          <w:color w:val="7F7F7F" w:themeColor="text1" w:themeTint="80"/>
        </w:rPr>
      </w:pPr>
      <w:r w:rsidRPr="00524866">
        <w:rPr>
          <w:color w:val="7F7F7F" w:themeColor="text1" w:themeTint="80"/>
        </w:rPr>
        <w:t xml:space="preserve">  // Get data required for embedding</w:t>
      </w:r>
    </w:p>
    <w:p w14:paraId="5A2BB587" w14:textId="77777777" w:rsidR="009E1547" w:rsidRDefault="009E1547" w:rsidP="009E1547">
      <w:pPr>
        <w:pStyle w:val="LabStepCodeBlockLevel2"/>
      </w:pPr>
      <w:r>
        <w:t xml:space="preserve">  var embedWorkspaceId = "@Model.workspaceId";</w:t>
      </w:r>
    </w:p>
    <w:p w14:paraId="59DFD069" w14:textId="77777777" w:rsidR="009E1547" w:rsidRDefault="009E1547" w:rsidP="009E1547">
      <w:pPr>
        <w:pStyle w:val="LabStepCodeBlockLevel2"/>
      </w:pPr>
      <w:r>
        <w:t xml:space="preserve">  var embedDatasetId = "@Model.datasetId";</w:t>
      </w:r>
    </w:p>
    <w:p w14:paraId="7A4B3A36" w14:textId="77777777" w:rsidR="009E1547" w:rsidRDefault="009E1547" w:rsidP="009E1547">
      <w:pPr>
        <w:pStyle w:val="LabStepCodeBlockLevel2"/>
      </w:pPr>
      <w:r>
        <w:t xml:space="preserve">  var embedUrl = "@Model.embedUrl";</w:t>
      </w:r>
    </w:p>
    <w:p w14:paraId="3305234D" w14:textId="77777777" w:rsidR="009E1547" w:rsidRDefault="009E1547" w:rsidP="009E1547">
      <w:pPr>
        <w:pStyle w:val="LabStepCodeBlockLevel2"/>
      </w:pPr>
      <w:r>
        <w:t xml:space="preserve">  var accessToken = "@Model.accessToken";</w:t>
      </w:r>
    </w:p>
    <w:p w14:paraId="67281A36" w14:textId="77777777" w:rsidR="009E1547" w:rsidRDefault="009E1547" w:rsidP="009E1547">
      <w:pPr>
        <w:pStyle w:val="LabStepCodeBlockLevel2"/>
      </w:pPr>
    </w:p>
    <w:p w14:paraId="08827046" w14:textId="77777777" w:rsidR="009E1547" w:rsidRPr="00524866" w:rsidRDefault="009E1547" w:rsidP="009E1547">
      <w:pPr>
        <w:pStyle w:val="LabStepCodeBlockLevel2"/>
        <w:rPr>
          <w:color w:val="7F7F7F" w:themeColor="text1" w:themeTint="80"/>
        </w:rPr>
      </w:pPr>
      <w:r w:rsidRPr="00524866">
        <w:rPr>
          <w:color w:val="7F7F7F" w:themeColor="text1" w:themeTint="80"/>
        </w:rPr>
        <w:t xml:space="preserve">  // Get models object to access enums for embed configuration</w:t>
      </w:r>
    </w:p>
    <w:p w14:paraId="0F19DB10" w14:textId="77777777" w:rsidR="009E1547" w:rsidRDefault="009E1547" w:rsidP="009E1547">
      <w:pPr>
        <w:pStyle w:val="LabStepCodeBlockLevel2"/>
      </w:pPr>
      <w:r>
        <w:t xml:space="preserve">  var models = window['powerbi-client'].models;</w:t>
      </w:r>
    </w:p>
    <w:p w14:paraId="6DF5C00A" w14:textId="77777777" w:rsidR="009E1547" w:rsidRDefault="009E1547" w:rsidP="009E1547">
      <w:pPr>
        <w:pStyle w:val="LabStepCodeBlockLevel2"/>
      </w:pPr>
    </w:p>
    <w:p w14:paraId="07D52790" w14:textId="77777777" w:rsidR="009E1547" w:rsidRDefault="009E1547" w:rsidP="009E1547">
      <w:pPr>
        <w:pStyle w:val="LabStepCodeBlockLevel2"/>
      </w:pPr>
      <w:r>
        <w:t xml:space="preserve">  var config = {</w:t>
      </w:r>
    </w:p>
    <w:p w14:paraId="175B7065" w14:textId="77777777" w:rsidR="009E1547" w:rsidRDefault="009E1547" w:rsidP="009E1547">
      <w:pPr>
        <w:pStyle w:val="LabStepCodeBlockLevel2"/>
      </w:pPr>
      <w:r>
        <w:t xml:space="preserve">    datasetId: embedDatasetId,</w:t>
      </w:r>
    </w:p>
    <w:p w14:paraId="29F38532" w14:textId="77777777" w:rsidR="009E1547" w:rsidRDefault="009E1547" w:rsidP="009E1547">
      <w:pPr>
        <w:pStyle w:val="LabStepCodeBlockLevel2"/>
      </w:pPr>
      <w:r>
        <w:t xml:space="preserve">    embedUrl: embedUrl,</w:t>
      </w:r>
    </w:p>
    <w:p w14:paraId="7E4992F8" w14:textId="77777777" w:rsidR="009E1547" w:rsidRDefault="009E1547" w:rsidP="009E1547">
      <w:pPr>
        <w:pStyle w:val="LabStepCodeBlockLevel2"/>
      </w:pPr>
      <w:r>
        <w:t xml:space="preserve">    accessToken: accessToken,</w:t>
      </w:r>
    </w:p>
    <w:p w14:paraId="6798430E" w14:textId="77777777" w:rsidR="009E1547" w:rsidRDefault="009E1547" w:rsidP="009E1547">
      <w:pPr>
        <w:pStyle w:val="LabStepCodeBlockLevel2"/>
      </w:pPr>
      <w:r>
        <w:t xml:space="preserve">    tokenType: models.TokenType.Embed,</w:t>
      </w:r>
    </w:p>
    <w:p w14:paraId="57515FCE" w14:textId="77777777" w:rsidR="009E1547" w:rsidRDefault="009E1547" w:rsidP="009E1547">
      <w:pPr>
        <w:pStyle w:val="LabStepCodeBlockLevel2"/>
      </w:pPr>
      <w:r>
        <w:t xml:space="preserve">  };</w:t>
      </w:r>
    </w:p>
    <w:p w14:paraId="67D53501" w14:textId="77777777" w:rsidR="009E1547" w:rsidRDefault="009E1547" w:rsidP="009E1547">
      <w:pPr>
        <w:pStyle w:val="LabStepCodeBlockLevel2"/>
      </w:pPr>
    </w:p>
    <w:p w14:paraId="795F5907" w14:textId="77777777" w:rsidR="009E1547" w:rsidRPr="00524866" w:rsidRDefault="009E1547" w:rsidP="009E1547">
      <w:pPr>
        <w:pStyle w:val="LabStepCodeBlockLevel2"/>
        <w:rPr>
          <w:color w:val="7F7F7F" w:themeColor="text1" w:themeTint="80"/>
        </w:rPr>
      </w:pPr>
      <w:r w:rsidRPr="00524866">
        <w:rPr>
          <w:color w:val="7F7F7F" w:themeColor="text1" w:themeTint="80"/>
        </w:rPr>
        <w:t xml:space="preserve">  // Get a reference to the embedded report HTML element</w:t>
      </w:r>
    </w:p>
    <w:p w14:paraId="59E75070" w14:textId="77777777" w:rsidR="009E1547" w:rsidRDefault="009E1547" w:rsidP="009E1547">
      <w:pPr>
        <w:pStyle w:val="LabStepCodeBlockLevel2"/>
      </w:pPr>
      <w:r>
        <w:t xml:space="preserve">  var embedContainer = document.getElementById('embedContainer');</w:t>
      </w:r>
    </w:p>
    <w:p w14:paraId="1A05ABEF" w14:textId="77777777" w:rsidR="009E1547" w:rsidRDefault="009E1547" w:rsidP="009E1547">
      <w:pPr>
        <w:pStyle w:val="LabStepCodeBlockLevel2"/>
      </w:pPr>
    </w:p>
    <w:p w14:paraId="66A1C218" w14:textId="77777777" w:rsidR="009E1547" w:rsidRPr="00524866" w:rsidRDefault="009E1547" w:rsidP="009E1547">
      <w:pPr>
        <w:pStyle w:val="LabStepCodeBlockLevel2"/>
        <w:rPr>
          <w:color w:val="7F7F7F" w:themeColor="text1" w:themeTint="80"/>
        </w:rPr>
      </w:pPr>
      <w:r w:rsidRPr="00524866">
        <w:rPr>
          <w:color w:val="7F7F7F" w:themeColor="text1" w:themeTint="80"/>
        </w:rPr>
        <w:t xml:space="preserve">  // Embed the report and display it within the div container.</w:t>
      </w:r>
    </w:p>
    <w:p w14:paraId="669FFD7D" w14:textId="77777777" w:rsidR="009E1547" w:rsidRDefault="009E1547" w:rsidP="009E1547">
      <w:pPr>
        <w:pStyle w:val="LabStepCodeBlockLevel2"/>
      </w:pPr>
      <w:r>
        <w:t xml:space="preserve">  var report = powerbi.createReport(embedContainer, config);</w:t>
      </w:r>
    </w:p>
    <w:p w14:paraId="22CC9E65" w14:textId="77777777" w:rsidR="009E1547" w:rsidRDefault="009E1547" w:rsidP="009E1547">
      <w:pPr>
        <w:pStyle w:val="LabStepCodeBlockLevel2"/>
      </w:pPr>
    </w:p>
    <w:p w14:paraId="1EE55772" w14:textId="77777777" w:rsidR="009E1547" w:rsidRDefault="009E1547" w:rsidP="009E1547">
      <w:pPr>
        <w:pStyle w:val="LabStepCodeBlockLevel2"/>
      </w:pPr>
      <w:r>
        <w:t xml:space="preserve">  </w:t>
      </w:r>
      <w:r w:rsidRPr="001B0A91">
        <w:rPr>
          <w:color w:val="7F7F7F" w:themeColor="text1" w:themeTint="80"/>
        </w:rPr>
        <w:t>// add event handler to load existing report afer saving new report</w:t>
      </w:r>
    </w:p>
    <w:p w14:paraId="5F586037" w14:textId="77777777" w:rsidR="009E1547" w:rsidRDefault="009E1547" w:rsidP="009E1547">
      <w:pPr>
        <w:pStyle w:val="LabStepCodeBlockLevel2"/>
      </w:pPr>
      <w:r>
        <w:t xml:space="preserve">  report.on("saved", function (event) {</w:t>
      </w:r>
    </w:p>
    <w:p w14:paraId="5C7019D6" w14:textId="77777777" w:rsidR="009E1547" w:rsidRDefault="009E1547" w:rsidP="009E1547">
      <w:pPr>
        <w:pStyle w:val="LabStepCodeBlockLevel2"/>
      </w:pPr>
      <w:r>
        <w:t xml:space="preserve">    console.log("saved");</w:t>
      </w:r>
    </w:p>
    <w:p w14:paraId="539C0A3F" w14:textId="77777777" w:rsidR="009E1547" w:rsidRDefault="009E1547" w:rsidP="009E1547">
      <w:pPr>
        <w:pStyle w:val="LabStepCodeBlockLevel2"/>
      </w:pPr>
      <w:r>
        <w:t xml:space="preserve">    console.log(event.detail);</w:t>
      </w:r>
    </w:p>
    <w:p w14:paraId="2441F51F" w14:textId="77777777" w:rsidR="009E1547" w:rsidRDefault="009E1547" w:rsidP="009E1547">
      <w:pPr>
        <w:pStyle w:val="LabStepCodeBlockLevel2"/>
      </w:pPr>
      <w:r>
        <w:t xml:space="preserve">    window.location.href = "/Home/Reports/?reportId=" + event.detail.reportObjectId;</w:t>
      </w:r>
    </w:p>
    <w:p w14:paraId="11655EC3" w14:textId="77777777" w:rsidR="009E1547" w:rsidRDefault="009E1547" w:rsidP="009E1547">
      <w:pPr>
        <w:pStyle w:val="LabStepCodeBlockLevel2"/>
      </w:pPr>
      <w:r>
        <w:t xml:space="preserve">  });</w:t>
      </w:r>
    </w:p>
    <w:p w14:paraId="78F110AA" w14:textId="77777777" w:rsidR="009E1547" w:rsidRDefault="009E1547" w:rsidP="009E1547">
      <w:pPr>
        <w:pStyle w:val="LabStepCodeBlockLevel2"/>
      </w:pPr>
    </w:p>
    <w:p w14:paraId="531941F1" w14:textId="77777777" w:rsidR="009E1547" w:rsidRDefault="009E1547" w:rsidP="009E1547">
      <w:pPr>
        <w:pStyle w:val="LabStepCodeBlockLevel2"/>
      </w:pPr>
      <w:r>
        <w:t>&lt;/script&gt;</w:t>
      </w:r>
    </w:p>
    <w:p w14:paraId="0B03A1E1" w14:textId="77777777" w:rsidR="009E1547" w:rsidRDefault="009E1547" w:rsidP="009E1547">
      <w:pPr>
        <w:pStyle w:val="LabStepNumberedLevel2"/>
      </w:pPr>
      <w:r>
        <w:t xml:space="preserve">Save your changes to </w:t>
      </w:r>
      <w:r w:rsidRPr="000655E0">
        <w:rPr>
          <w:b/>
        </w:rPr>
        <w:t>NewReport.cshtm</w:t>
      </w:r>
      <w:r>
        <w:rPr>
          <w:b/>
        </w:rPr>
        <w:t>l</w:t>
      </w:r>
      <w:r>
        <w:t>.</w:t>
      </w:r>
    </w:p>
    <w:p w14:paraId="2565FAB9" w14:textId="77777777" w:rsidR="009E1547" w:rsidRDefault="009E1547" w:rsidP="009E1547">
      <w:pPr>
        <w:pStyle w:val="LabExerciseCallout"/>
      </w:pPr>
      <w:r>
        <w:t xml:space="preserve">You should observe how the code in this script block registers a callback function by calling the </w:t>
      </w:r>
      <w:r w:rsidRPr="000655E0">
        <w:rPr>
          <w:b/>
        </w:rPr>
        <w:t>report.on(“Saved”)</w:t>
      </w:r>
      <w:r>
        <w:t xml:space="preserve"> method. You should also observe that this event handle is written to redirect the browser to the </w:t>
      </w:r>
      <w:r w:rsidRPr="00145BCD">
        <w:rPr>
          <w:b/>
        </w:rPr>
        <w:t>Reports</w:t>
      </w:r>
      <w:r>
        <w:t xml:space="preserve"> action of the </w:t>
      </w:r>
      <w:r w:rsidRPr="00145BCD">
        <w:rPr>
          <w:b/>
        </w:rPr>
        <w:t>Home</w:t>
      </w:r>
      <w:r>
        <w:t xml:space="preserve"> controller along with a query string parameter named </w:t>
      </w:r>
      <w:r w:rsidRPr="00145BCD">
        <w:rPr>
          <w:b/>
        </w:rPr>
        <w:t>reportId</w:t>
      </w:r>
      <w:r>
        <w:t xml:space="preserve"> which will be used to pass the identifying GUID of the newly created report. Over the next few steps you will create the </w:t>
      </w:r>
      <w:r w:rsidRPr="00145BCD">
        <w:rPr>
          <w:b/>
        </w:rPr>
        <w:t>Reports</w:t>
      </w:r>
      <w:r>
        <w:t xml:space="preserve"> action method in the </w:t>
      </w:r>
      <w:r w:rsidRPr="00145BCD">
        <w:rPr>
          <w:b/>
        </w:rPr>
        <w:t>Home</w:t>
      </w:r>
      <w:r>
        <w:t xml:space="preserve"> controller class to load an existing report that has just been created.</w:t>
      </w:r>
    </w:p>
    <w:p w14:paraId="545057B5" w14:textId="77777777" w:rsidR="009E1547" w:rsidRDefault="009E1547" w:rsidP="009E1547">
      <w:pPr>
        <w:pStyle w:val="LabStepNumbered"/>
        <w:numPr>
          <w:ilvl w:val="0"/>
          <w:numId w:val="7"/>
        </w:numPr>
      </w:pPr>
      <w:r>
        <w:t xml:space="preserve">Add a new method to the </w:t>
      </w:r>
      <w:r w:rsidRPr="004E25FC">
        <w:rPr>
          <w:b/>
        </w:rPr>
        <w:t>PbiEmbeddingManger</w:t>
      </w:r>
      <w:r>
        <w:t xml:space="preserve"> class named </w:t>
      </w:r>
      <w:r w:rsidRPr="00145BCD">
        <w:rPr>
          <w:b/>
        </w:rPr>
        <w:t>GetEmbeddingDataForReport</w:t>
      </w:r>
      <w:r>
        <w:t>.</w:t>
      </w:r>
    </w:p>
    <w:p w14:paraId="2941A60E" w14:textId="77777777" w:rsidR="009E1547" w:rsidRDefault="009E1547" w:rsidP="009E1547">
      <w:pPr>
        <w:pStyle w:val="LabStepNumberedLevel2"/>
        <w:numPr>
          <w:ilvl w:val="1"/>
          <w:numId w:val="7"/>
        </w:numPr>
      </w:pPr>
      <w:r>
        <w:t xml:space="preserve">In </w:t>
      </w:r>
      <w:r w:rsidRPr="00145BCD">
        <w:rPr>
          <w:b/>
        </w:rPr>
        <w:t>PbiEmbeddedManager.cs</w:t>
      </w:r>
      <w:r>
        <w:t xml:space="preserve">, add the </w:t>
      </w:r>
      <w:r w:rsidRPr="00145BCD">
        <w:rPr>
          <w:b/>
        </w:rPr>
        <w:t>GetEmbeddingDataForReport</w:t>
      </w:r>
      <w:r>
        <w:t xml:space="preserve"> method by copying and pasting the following code.</w:t>
      </w:r>
    </w:p>
    <w:p w14:paraId="568C1EC2" w14:textId="77777777" w:rsidR="009E1547" w:rsidRDefault="009E1547" w:rsidP="009E1547">
      <w:pPr>
        <w:pStyle w:val="LabStepCodeBlockLevel2"/>
      </w:pPr>
      <w:r>
        <w:t>public static async Task&lt;ReportEmbeddingData&gt; GetEmbeddingDataForReport(string currentReportId) {</w:t>
      </w:r>
    </w:p>
    <w:p w14:paraId="5884D0BE" w14:textId="77777777" w:rsidR="009E1547" w:rsidRDefault="009E1547" w:rsidP="009E1547">
      <w:pPr>
        <w:pStyle w:val="LabStepCodeBlockLevel2"/>
      </w:pPr>
      <w:r>
        <w:t xml:space="preserve">  PowerBIClient pbiClient = GetPowerBiClient();</w:t>
      </w:r>
    </w:p>
    <w:p w14:paraId="7A48E1CF" w14:textId="77777777" w:rsidR="009E1547" w:rsidRDefault="009E1547" w:rsidP="009E1547">
      <w:pPr>
        <w:pStyle w:val="LabStepCodeBlockLevel2"/>
      </w:pPr>
      <w:r>
        <w:t xml:space="preserve">  var report = await pbiClient.Reports.GetReportInGroupAsync(workspaceId, currentReportId);</w:t>
      </w:r>
    </w:p>
    <w:p w14:paraId="590BCBC4" w14:textId="77777777" w:rsidR="009E1547" w:rsidRDefault="009E1547" w:rsidP="009E1547">
      <w:pPr>
        <w:pStyle w:val="LabStepCodeBlockLevel2"/>
      </w:pPr>
      <w:r>
        <w:t xml:space="preserve">  var embedUrl = report.EmbedUrl;</w:t>
      </w:r>
    </w:p>
    <w:p w14:paraId="34950AED" w14:textId="77777777" w:rsidR="009E1547" w:rsidRDefault="009E1547" w:rsidP="009E1547">
      <w:pPr>
        <w:pStyle w:val="LabStepCodeBlockLevel2"/>
      </w:pPr>
      <w:r>
        <w:t xml:space="preserve">  var reportName = report.Name;</w:t>
      </w:r>
    </w:p>
    <w:p w14:paraId="54D0EF14" w14:textId="77777777" w:rsidR="009E1547" w:rsidRDefault="009E1547" w:rsidP="009E1547">
      <w:pPr>
        <w:pStyle w:val="LabStepCodeBlockLevel2"/>
      </w:pPr>
    </w:p>
    <w:p w14:paraId="6E70A8F5" w14:textId="77777777" w:rsidR="009E1547" w:rsidRDefault="009E1547" w:rsidP="009E1547">
      <w:pPr>
        <w:pStyle w:val="LabStepCodeBlockLevel2"/>
      </w:pPr>
      <w:r>
        <w:t xml:space="preserve">  GenerateTokenRequest generateTokenRequestParameters = new GenerateTokenRequest(accessLevel: "edit");</w:t>
      </w:r>
    </w:p>
    <w:p w14:paraId="730E9EE9" w14:textId="77777777" w:rsidR="009E1547" w:rsidRDefault="009E1547" w:rsidP="009E1547">
      <w:pPr>
        <w:pStyle w:val="LabStepCodeBlockLevel2"/>
      </w:pPr>
      <w:r>
        <w:t xml:space="preserve">  string embedToken =</w:t>
      </w:r>
    </w:p>
    <w:p w14:paraId="12F33DAB" w14:textId="77777777" w:rsidR="009E1547" w:rsidRDefault="009E1547" w:rsidP="009E1547">
      <w:pPr>
        <w:pStyle w:val="LabStepCodeBlockLevel2"/>
      </w:pPr>
      <w:r>
        <w:t xml:space="preserve">        (await pbiClient.Reports.GenerateTokenInGroupAsync(workspaceId,</w:t>
      </w:r>
    </w:p>
    <w:p w14:paraId="189187B0" w14:textId="77777777" w:rsidR="009E1547" w:rsidRDefault="009E1547" w:rsidP="009E1547">
      <w:pPr>
        <w:pStyle w:val="LabStepCodeBlockLevel2"/>
      </w:pPr>
      <w:r>
        <w:t xml:space="preserve">                                                            currentReportId,</w:t>
      </w:r>
    </w:p>
    <w:p w14:paraId="220F381E" w14:textId="77777777" w:rsidR="009E1547" w:rsidRDefault="009E1547" w:rsidP="009E1547">
      <w:pPr>
        <w:pStyle w:val="LabStepCodeBlockLevel2"/>
      </w:pPr>
      <w:r>
        <w:t xml:space="preserve">                                                            generateTokenRequestParameters)).Token;</w:t>
      </w:r>
    </w:p>
    <w:p w14:paraId="3CE88DD2" w14:textId="77777777" w:rsidR="009E1547" w:rsidRDefault="009E1547" w:rsidP="009E1547">
      <w:pPr>
        <w:pStyle w:val="LabStepCodeBlockLevel2"/>
      </w:pPr>
    </w:p>
    <w:p w14:paraId="40959099" w14:textId="77777777" w:rsidR="009E1547" w:rsidRDefault="009E1547" w:rsidP="009E1547">
      <w:pPr>
        <w:pStyle w:val="LabStepCodeBlockLevel2"/>
      </w:pPr>
      <w:r>
        <w:t xml:space="preserve">  return new ReportEmbeddingData {</w:t>
      </w:r>
    </w:p>
    <w:p w14:paraId="44D91938" w14:textId="77777777" w:rsidR="009E1547" w:rsidRDefault="009E1547" w:rsidP="009E1547">
      <w:pPr>
        <w:pStyle w:val="LabStepCodeBlockLevel2"/>
      </w:pPr>
      <w:r>
        <w:t xml:space="preserve">    reportId = currentReportId,</w:t>
      </w:r>
    </w:p>
    <w:p w14:paraId="57A958CD" w14:textId="77777777" w:rsidR="009E1547" w:rsidRDefault="009E1547" w:rsidP="009E1547">
      <w:pPr>
        <w:pStyle w:val="LabStepCodeBlockLevel2"/>
      </w:pPr>
      <w:r>
        <w:t xml:space="preserve">    reportName = reportName,</w:t>
      </w:r>
    </w:p>
    <w:p w14:paraId="16C09A0D" w14:textId="77777777" w:rsidR="009E1547" w:rsidRDefault="009E1547" w:rsidP="009E1547">
      <w:pPr>
        <w:pStyle w:val="LabStepCodeBlockLevel2"/>
      </w:pPr>
      <w:r>
        <w:t xml:space="preserve">    embedUrl = embedUrl,</w:t>
      </w:r>
    </w:p>
    <w:p w14:paraId="75E29593" w14:textId="77777777" w:rsidR="009E1547" w:rsidRDefault="009E1547" w:rsidP="009E1547">
      <w:pPr>
        <w:pStyle w:val="LabStepCodeBlockLevel2"/>
      </w:pPr>
      <w:r>
        <w:t xml:space="preserve">    accessToken = embedToken</w:t>
      </w:r>
    </w:p>
    <w:p w14:paraId="109112BB" w14:textId="77777777" w:rsidR="009E1547" w:rsidRDefault="009E1547" w:rsidP="009E1547">
      <w:pPr>
        <w:pStyle w:val="LabStepCodeBlockLevel2"/>
      </w:pPr>
      <w:r>
        <w:t xml:space="preserve">  };</w:t>
      </w:r>
    </w:p>
    <w:p w14:paraId="288839D2" w14:textId="77777777" w:rsidR="009E1547" w:rsidRDefault="009E1547" w:rsidP="009E1547">
      <w:pPr>
        <w:pStyle w:val="LabStepCodeBlockLevel2"/>
      </w:pPr>
    </w:p>
    <w:p w14:paraId="0D1EF560" w14:textId="77777777" w:rsidR="009E1547" w:rsidRDefault="009E1547" w:rsidP="009E1547">
      <w:pPr>
        <w:pStyle w:val="LabStepCodeBlockLevel2"/>
      </w:pPr>
      <w:r>
        <w:t>}</w:t>
      </w:r>
    </w:p>
    <w:p w14:paraId="77B80D4F" w14:textId="77777777" w:rsidR="009E1547" w:rsidRDefault="009E1547" w:rsidP="009E1547">
      <w:pPr>
        <w:pStyle w:val="LabStepNumbered"/>
        <w:numPr>
          <w:ilvl w:val="0"/>
          <w:numId w:val="7"/>
        </w:numPr>
      </w:pPr>
      <w:r>
        <w:lastRenderedPageBreak/>
        <w:t xml:space="preserve">Add a new action method to the </w:t>
      </w:r>
      <w:r w:rsidRPr="00723C6B">
        <w:rPr>
          <w:b/>
        </w:rPr>
        <w:t>HomeController</w:t>
      </w:r>
      <w:r>
        <w:t xml:space="preserve"> class named </w:t>
      </w:r>
      <w:r w:rsidRPr="00145BCD">
        <w:rPr>
          <w:b/>
        </w:rPr>
        <w:t>Reports</w:t>
      </w:r>
      <w:r>
        <w:t>.</w:t>
      </w:r>
    </w:p>
    <w:p w14:paraId="6AE37AB2" w14:textId="77777777" w:rsidR="009E1547" w:rsidRDefault="009E1547" w:rsidP="009E1547">
      <w:pPr>
        <w:pStyle w:val="LabStepNumberedLevel2"/>
        <w:numPr>
          <w:ilvl w:val="1"/>
          <w:numId w:val="7"/>
        </w:numPr>
      </w:pPr>
      <w:r>
        <w:t xml:space="preserve">Open </w:t>
      </w:r>
      <w:r w:rsidRPr="00723C6B">
        <w:rPr>
          <w:b/>
        </w:rPr>
        <w:t>HomeController.cs</w:t>
      </w:r>
      <w:r>
        <w:t xml:space="preserve"> in an editor window if it’s not already open.</w:t>
      </w:r>
    </w:p>
    <w:p w14:paraId="33E6E731" w14:textId="77777777" w:rsidR="009E1547" w:rsidRDefault="009E1547" w:rsidP="009E1547">
      <w:pPr>
        <w:pStyle w:val="LabStepNumberedLevel2"/>
        <w:numPr>
          <w:ilvl w:val="1"/>
          <w:numId w:val="7"/>
        </w:numPr>
      </w:pPr>
      <w:r>
        <w:t xml:space="preserve">Add a new action method named </w:t>
      </w:r>
      <w:r w:rsidRPr="00E24762">
        <w:rPr>
          <w:b/>
        </w:rPr>
        <w:t>Report</w:t>
      </w:r>
      <w:r>
        <w:rPr>
          <w:b/>
        </w:rPr>
        <w:t>s</w:t>
      </w:r>
      <w:r>
        <w:t xml:space="preserve"> just beneath the </w:t>
      </w:r>
      <w:r>
        <w:rPr>
          <w:b/>
        </w:rPr>
        <w:t>NewReports</w:t>
      </w:r>
      <w:r>
        <w:t xml:space="preserve"> method using the following code.</w:t>
      </w:r>
    </w:p>
    <w:p w14:paraId="3C400543" w14:textId="77777777" w:rsidR="009E1547" w:rsidRDefault="009E1547" w:rsidP="009E1547">
      <w:pPr>
        <w:pStyle w:val="LabStepCodeBlockLevel2"/>
      </w:pPr>
      <w:r>
        <w:t>public async Task&lt;ActionResult&gt; Reports(string reportId) {</w:t>
      </w:r>
    </w:p>
    <w:p w14:paraId="7F16B999" w14:textId="77777777" w:rsidR="009E1547" w:rsidRDefault="009E1547" w:rsidP="009E1547">
      <w:pPr>
        <w:pStyle w:val="LabStepCodeBlockLevel2"/>
      </w:pPr>
    </w:p>
    <w:p w14:paraId="25DB0FC1" w14:textId="77777777" w:rsidR="009E1547" w:rsidRDefault="009E1547" w:rsidP="009E1547">
      <w:pPr>
        <w:pStyle w:val="LabStepCodeBlockLevel2"/>
      </w:pPr>
      <w:r>
        <w:t xml:space="preserve">  ReportEmbeddingData embeddingData = </w:t>
      </w:r>
    </w:p>
    <w:p w14:paraId="5FF82B9D" w14:textId="77777777" w:rsidR="009E1547" w:rsidRDefault="009E1547" w:rsidP="009E1547">
      <w:pPr>
        <w:pStyle w:val="LabStepCodeBlockLevel2"/>
      </w:pPr>
      <w:r>
        <w:t xml:space="preserve">      await PbiEmbeddedManager.GetEmbeddingDataForSpecificReport(reportId);</w:t>
      </w:r>
    </w:p>
    <w:p w14:paraId="4EAE1155" w14:textId="77777777" w:rsidR="009E1547" w:rsidRDefault="009E1547" w:rsidP="009E1547">
      <w:pPr>
        <w:pStyle w:val="LabStepCodeBlockLevel2"/>
      </w:pPr>
      <w:r>
        <w:t xml:space="preserve">  </w:t>
      </w:r>
    </w:p>
    <w:p w14:paraId="06DBC7EB" w14:textId="77777777" w:rsidR="009E1547" w:rsidRDefault="009E1547" w:rsidP="009E1547">
      <w:pPr>
        <w:pStyle w:val="LabStepCodeBlockLevel2"/>
      </w:pPr>
      <w:r>
        <w:t xml:space="preserve">  return View(embeddingData);</w:t>
      </w:r>
    </w:p>
    <w:p w14:paraId="38913446" w14:textId="77777777" w:rsidR="009E1547" w:rsidRDefault="009E1547" w:rsidP="009E1547">
      <w:pPr>
        <w:pStyle w:val="LabStepCodeBlockLevel2"/>
      </w:pPr>
      <w:r>
        <w:t>}</w:t>
      </w:r>
    </w:p>
    <w:p w14:paraId="358F3A38" w14:textId="77777777" w:rsidR="009E1547" w:rsidRDefault="009E1547" w:rsidP="009E1547">
      <w:pPr>
        <w:pStyle w:val="LabStepNumbered"/>
      </w:pPr>
      <w:r>
        <w:t xml:space="preserve">Create a razor view for the </w:t>
      </w:r>
      <w:r>
        <w:rPr>
          <w:b/>
        </w:rPr>
        <w:t>Reports</w:t>
      </w:r>
      <w:r>
        <w:t xml:space="preserve"> action method.</w:t>
      </w:r>
    </w:p>
    <w:p w14:paraId="52B9598C" w14:textId="77777777" w:rsidR="009E1547" w:rsidRDefault="009E1547" w:rsidP="009E1547">
      <w:pPr>
        <w:pStyle w:val="LabStepNumberedLevel2"/>
      </w:pPr>
      <w:r>
        <w:t>Right-click on the R</w:t>
      </w:r>
      <w:r>
        <w:rPr>
          <w:b/>
        </w:rPr>
        <w:t>eports</w:t>
      </w:r>
      <w:r>
        <w:t xml:space="preserve"> action method and select the </w:t>
      </w:r>
      <w:r w:rsidRPr="00723C6B">
        <w:rPr>
          <w:b/>
        </w:rPr>
        <w:t>Add View…</w:t>
      </w:r>
      <w:r>
        <w:t xml:space="preserve"> command from the context menu.</w:t>
      </w:r>
    </w:p>
    <w:p w14:paraId="2BAD3C95" w14:textId="77777777" w:rsidR="009E1547" w:rsidRDefault="009E1547" w:rsidP="009E1547">
      <w:pPr>
        <w:pStyle w:val="LabStepNumberedLevel2"/>
      </w:pPr>
      <w:r>
        <w:t xml:space="preserve">In the </w:t>
      </w:r>
      <w:r w:rsidRPr="00855EA4">
        <w:rPr>
          <w:b/>
        </w:rPr>
        <w:t>Add View</w:t>
      </w:r>
      <w:r>
        <w:t xml:space="preserve"> dialog, accept all the default settings and click the </w:t>
      </w:r>
      <w:r w:rsidRPr="00855EA4">
        <w:rPr>
          <w:b/>
        </w:rPr>
        <w:t>Add</w:t>
      </w:r>
      <w:r>
        <w:t xml:space="preserve"> button.</w:t>
      </w:r>
    </w:p>
    <w:p w14:paraId="2FF9E91C" w14:textId="77777777" w:rsidR="009E1547" w:rsidRDefault="009E1547" w:rsidP="009E1547">
      <w:pPr>
        <w:pStyle w:val="LabStepScreenshotLevel2"/>
      </w:pPr>
      <w:r>
        <w:drawing>
          <wp:inline distT="0" distB="0" distL="0" distR="0" wp14:anchorId="7D400EFD" wp14:editId="1D8C000A">
            <wp:extent cx="3502152" cy="1965960"/>
            <wp:effectExtent l="19050" t="19050" r="22225" b="15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02152" cy="1965960"/>
                    </a:xfrm>
                    <a:prstGeom prst="rect">
                      <a:avLst/>
                    </a:prstGeom>
                    <a:ln>
                      <a:solidFill>
                        <a:schemeClr val="tx1">
                          <a:lumMod val="50000"/>
                          <a:lumOff val="50000"/>
                        </a:schemeClr>
                      </a:solidFill>
                    </a:ln>
                  </pic:spPr>
                </pic:pic>
              </a:graphicData>
            </a:graphic>
          </wp:inline>
        </w:drawing>
      </w:r>
    </w:p>
    <w:p w14:paraId="2170ADDE" w14:textId="77777777" w:rsidR="009E1547" w:rsidRDefault="009E1547" w:rsidP="009E1547">
      <w:pPr>
        <w:pStyle w:val="LabExerciseCallout"/>
      </w:pPr>
      <w:r>
        <w:t>A page break has been inserted here to prevent the following code section from wrapping across pages.</w:t>
      </w:r>
    </w:p>
    <w:p w14:paraId="7ACAD731" w14:textId="77777777" w:rsidR="009E1547" w:rsidRDefault="009E1547" w:rsidP="009E1547">
      <w:pPr>
        <w:spacing w:before="0" w:after="200" w:line="276" w:lineRule="auto"/>
        <w:rPr>
          <w:sz w:val="18"/>
        </w:rPr>
      </w:pPr>
      <w:r>
        <w:br w:type="page"/>
      </w:r>
    </w:p>
    <w:p w14:paraId="52AE5FD2" w14:textId="77777777" w:rsidR="009E1547" w:rsidRDefault="009E1547" w:rsidP="009E1547">
      <w:pPr>
        <w:pStyle w:val="LabStepNumberedLevel2"/>
        <w:numPr>
          <w:ilvl w:val="1"/>
          <w:numId w:val="7"/>
        </w:numPr>
      </w:pPr>
      <w:r>
        <w:lastRenderedPageBreak/>
        <w:t xml:space="preserve">You should see that a new razor view file named </w:t>
      </w:r>
      <w:r>
        <w:rPr>
          <w:b/>
        </w:rPr>
        <w:t>Reports</w:t>
      </w:r>
      <w:r w:rsidRPr="005C25AF">
        <w:rPr>
          <w:b/>
        </w:rPr>
        <w:t>.cshtml</w:t>
      </w:r>
      <w:r>
        <w:t xml:space="preserve"> has been created in the </w:t>
      </w:r>
      <w:r w:rsidRPr="005C25AF">
        <w:rPr>
          <w:b/>
        </w:rPr>
        <w:t>Views/Home</w:t>
      </w:r>
      <w:r>
        <w:t xml:space="preserve"> folder.</w:t>
      </w:r>
    </w:p>
    <w:p w14:paraId="069EE039" w14:textId="77777777" w:rsidR="009E1547" w:rsidRDefault="009E1547" w:rsidP="009E1547">
      <w:pPr>
        <w:pStyle w:val="LabStepNumberedLevel2"/>
      </w:pPr>
      <w:r>
        <w:t xml:space="preserve">Delete any existing code inside </w:t>
      </w:r>
      <w:r>
        <w:rPr>
          <w:b/>
        </w:rPr>
        <w:t>Reports</w:t>
      </w:r>
      <w:r w:rsidRPr="00723C6B">
        <w:rPr>
          <w:b/>
        </w:rPr>
        <w:t>.cshtml</w:t>
      </w:r>
      <w:r>
        <w:t xml:space="preserve"> and replace it with the following HTML code.</w:t>
      </w:r>
    </w:p>
    <w:p w14:paraId="180C9186" w14:textId="77777777" w:rsidR="009E1547" w:rsidRDefault="009E1547" w:rsidP="009E1547">
      <w:pPr>
        <w:pStyle w:val="LabStepCodeBlockLevel2"/>
      </w:pPr>
      <w:r>
        <w:t>@model EmbeddedLab.Models.ReportEmbeddingData</w:t>
      </w:r>
    </w:p>
    <w:p w14:paraId="3537789A" w14:textId="77777777" w:rsidR="009E1547" w:rsidRDefault="009E1547" w:rsidP="009E1547">
      <w:pPr>
        <w:pStyle w:val="LabStepCodeBlockLevel2"/>
      </w:pPr>
    </w:p>
    <w:p w14:paraId="2C1A8B41" w14:textId="77777777" w:rsidR="009E1547" w:rsidRDefault="009E1547" w:rsidP="009E1547">
      <w:pPr>
        <w:pStyle w:val="LabStepCodeBlockLevel2"/>
      </w:pPr>
      <w:r>
        <w:t>@section toolbar {</w:t>
      </w:r>
    </w:p>
    <w:p w14:paraId="115D1841" w14:textId="77777777" w:rsidR="009E1547" w:rsidRDefault="009E1547" w:rsidP="009E1547">
      <w:pPr>
        <w:pStyle w:val="LabStepCodeBlockLevel2"/>
      </w:pPr>
      <w:r>
        <w:t xml:space="preserve">  &lt;div id="toolbar" class="btn-toolbar bg-dark" role="toolbar"&gt;</w:t>
      </w:r>
    </w:p>
    <w:p w14:paraId="3B782EB6" w14:textId="77777777" w:rsidR="009E1547" w:rsidRDefault="009E1547" w:rsidP="009E1547">
      <w:pPr>
        <w:pStyle w:val="LabStepCodeBlockLevel2"/>
      </w:pPr>
      <w:r>
        <w:t xml:space="preserve">    &lt;button type="button" id="toggleEdit" class="btn btn-sm"&gt;Toggle Edit Mode&lt;/button&gt;</w:t>
      </w:r>
    </w:p>
    <w:p w14:paraId="0CA4BF55" w14:textId="77777777" w:rsidR="009E1547" w:rsidRDefault="009E1547" w:rsidP="009E1547">
      <w:pPr>
        <w:pStyle w:val="LabStepCodeBlockLevel2"/>
      </w:pPr>
      <w:r>
        <w:t xml:space="preserve">    &lt;button type="button" id="fullScreen" class="btn btn-sm"&gt;Full Screen&lt;/button&gt;</w:t>
      </w:r>
    </w:p>
    <w:p w14:paraId="274CD0BC" w14:textId="77777777" w:rsidR="009E1547" w:rsidRDefault="009E1547" w:rsidP="009E1547">
      <w:pPr>
        <w:pStyle w:val="LabStepCodeBlockLevel2"/>
      </w:pPr>
      <w:r>
        <w:t xml:space="preserve">    &lt;button type="button" id="print" class="btn btn-sm"&gt;Print&lt;/button&gt;</w:t>
      </w:r>
    </w:p>
    <w:p w14:paraId="48F08042" w14:textId="77777777" w:rsidR="009E1547" w:rsidRDefault="009E1547" w:rsidP="009E1547">
      <w:pPr>
        <w:pStyle w:val="LabStepCodeBlockLevel2"/>
      </w:pPr>
      <w:r>
        <w:t xml:space="preserve">  &lt;/div&gt;</w:t>
      </w:r>
    </w:p>
    <w:p w14:paraId="4D753426" w14:textId="77777777" w:rsidR="009E1547" w:rsidRDefault="009E1547" w:rsidP="009E1547">
      <w:pPr>
        <w:pStyle w:val="LabStepCodeBlockLevel2"/>
      </w:pPr>
      <w:r>
        <w:t>}</w:t>
      </w:r>
    </w:p>
    <w:p w14:paraId="245E7D48" w14:textId="77777777" w:rsidR="009E1547" w:rsidRDefault="009E1547" w:rsidP="009E1547">
      <w:pPr>
        <w:pStyle w:val="LabStepCodeBlockLevel2"/>
      </w:pPr>
    </w:p>
    <w:p w14:paraId="57F90713" w14:textId="77777777" w:rsidR="009E1547" w:rsidRDefault="009E1547" w:rsidP="009E1547">
      <w:pPr>
        <w:pStyle w:val="LabStepCodeBlockLevel2"/>
      </w:pPr>
      <w:r>
        <w:t>&lt;div id="embedContainer" /&gt;</w:t>
      </w:r>
    </w:p>
    <w:p w14:paraId="07914E87" w14:textId="77777777" w:rsidR="009E1547" w:rsidRDefault="009E1547" w:rsidP="009E1547">
      <w:pPr>
        <w:pStyle w:val="LabStepCodeBlockLevel2"/>
      </w:pPr>
    </w:p>
    <w:p w14:paraId="6C7E56B9" w14:textId="77777777" w:rsidR="009E1547" w:rsidRDefault="009E1547" w:rsidP="009E1547">
      <w:pPr>
        <w:pStyle w:val="LabStepCodeBlockLevel2"/>
      </w:pPr>
    </w:p>
    <w:p w14:paraId="45D1F490" w14:textId="77777777" w:rsidR="009E1547" w:rsidRDefault="009E1547" w:rsidP="009E1547">
      <w:pPr>
        <w:pStyle w:val="LabStepCodeBlockLevel2"/>
      </w:pPr>
      <w:r>
        <w:t>&lt;script src="~/Scripts/powerbi.js"&gt;&lt;/script&gt;</w:t>
      </w:r>
    </w:p>
    <w:p w14:paraId="22A00DCF" w14:textId="77777777" w:rsidR="009E1547" w:rsidRDefault="009E1547" w:rsidP="009E1547">
      <w:pPr>
        <w:pStyle w:val="LabStepCodeBlockLevel2"/>
      </w:pPr>
    </w:p>
    <w:p w14:paraId="713E7B57" w14:textId="77777777" w:rsidR="009E1547" w:rsidRDefault="009E1547" w:rsidP="009E1547">
      <w:pPr>
        <w:pStyle w:val="LabStepCodeBlockLevel2"/>
      </w:pPr>
      <w:r>
        <w:t>&lt;script&gt;</w:t>
      </w:r>
    </w:p>
    <w:p w14:paraId="050E9AD7" w14:textId="77777777" w:rsidR="009E1547" w:rsidRDefault="009E1547" w:rsidP="009E1547">
      <w:pPr>
        <w:pStyle w:val="LabStepCodeBlockLevel2"/>
      </w:pPr>
    </w:p>
    <w:p w14:paraId="1C56E2AE" w14:textId="77777777" w:rsidR="009E1547" w:rsidRPr="005C25AF" w:rsidRDefault="009E1547" w:rsidP="009E1547">
      <w:pPr>
        <w:pStyle w:val="LabStepCodeBlockLevel2"/>
        <w:rPr>
          <w:color w:val="7F7F7F" w:themeColor="text1" w:themeTint="80"/>
        </w:rPr>
      </w:pPr>
      <w:r>
        <w:rPr>
          <w:color w:val="7F7F7F" w:themeColor="text1" w:themeTint="80"/>
        </w:rPr>
        <w:t xml:space="preserve">  // D</w:t>
      </w:r>
      <w:r w:rsidRPr="005C25AF">
        <w:rPr>
          <w:color w:val="7F7F7F" w:themeColor="text1" w:themeTint="80"/>
        </w:rPr>
        <w:t>ata required for embedding Power BI report</w:t>
      </w:r>
    </w:p>
    <w:p w14:paraId="4C42E602" w14:textId="77777777" w:rsidR="009E1547" w:rsidRDefault="009E1547" w:rsidP="009E1547">
      <w:pPr>
        <w:pStyle w:val="LabStepCodeBlockLevel2"/>
      </w:pPr>
      <w:r>
        <w:t xml:space="preserve">  var embedReportId = "@Model.reportId";</w:t>
      </w:r>
    </w:p>
    <w:p w14:paraId="3D7EA86D" w14:textId="77777777" w:rsidR="009E1547" w:rsidRDefault="009E1547" w:rsidP="009E1547">
      <w:pPr>
        <w:pStyle w:val="LabStepCodeBlockLevel2"/>
      </w:pPr>
      <w:r>
        <w:t xml:space="preserve">  var embedUrl = "@Model.embedUrl";</w:t>
      </w:r>
    </w:p>
    <w:p w14:paraId="3F10454C" w14:textId="77777777" w:rsidR="009E1547" w:rsidRDefault="009E1547" w:rsidP="009E1547">
      <w:pPr>
        <w:pStyle w:val="LabStepCodeBlockLevel2"/>
      </w:pPr>
      <w:r>
        <w:t xml:space="preserve">  var accessToken = "@Model.accessToken";</w:t>
      </w:r>
    </w:p>
    <w:p w14:paraId="6E3F5D6E" w14:textId="77777777" w:rsidR="009E1547" w:rsidRDefault="009E1547" w:rsidP="009E1547">
      <w:pPr>
        <w:pStyle w:val="LabStepCodeBlockLevel2"/>
      </w:pPr>
    </w:p>
    <w:p w14:paraId="0FF04996" w14:textId="77777777" w:rsidR="009E1547" w:rsidRPr="005C25AF" w:rsidRDefault="009E1547" w:rsidP="009E1547">
      <w:pPr>
        <w:pStyle w:val="LabStepCodeBlockLevel2"/>
        <w:rPr>
          <w:color w:val="7F7F7F" w:themeColor="text1" w:themeTint="80"/>
        </w:rPr>
      </w:pPr>
      <w:r w:rsidRPr="005C25AF">
        <w:rPr>
          <w:color w:val="7F7F7F" w:themeColor="text1" w:themeTint="80"/>
        </w:rPr>
        <w:t xml:space="preserve">  // Get models object to access enums for embed configuration</w:t>
      </w:r>
    </w:p>
    <w:p w14:paraId="1043C674" w14:textId="77777777" w:rsidR="009E1547" w:rsidRDefault="009E1547" w:rsidP="009E1547">
      <w:pPr>
        <w:pStyle w:val="LabStepCodeBlockLevel2"/>
      </w:pPr>
      <w:r>
        <w:t xml:space="preserve">  var models = window['powerbi-client'].models;</w:t>
      </w:r>
    </w:p>
    <w:p w14:paraId="13210425" w14:textId="77777777" w:rsidR="009E1547" w:rsidRDefault="009E1547" w:rsidP="009E1547">
      <w:pPr>
        <w:pStyle w:val="LabStepCodeBlockLevel2"/>
      </w:pPr>
    </w:p>
    <w:p w14:paraId="74A8B529" w14:textId="77777777" w:rsidR="009E1547" w:rsidRDefault="009E1547" w:rsidP="009E1547">
      <w:pPr>
        <w:pStyle w:val="LabStepCodeBlockLevel2"/>
      </w:pPr>
      <w:r>
        <w:t xml:space="preserve">  var config = {</w:t>
      </w:r>
    </w:p>
    <w:p w14:paraId="073AEF2B" w14:textId="77777777" w:rsidR="009E1547" w:rsidRDefault="009E1547" w:rsidP="009E1547">
      <w:pPr>
        <w:pStyle w:val="LabStepCodeBlockLevel2"/>
      </w:pPr>
      <w:r>
        <w:t xml:space="preserve">    type: 'report',</w:t>
      </w:r>
    </w:p>
    <w:p w14:paraId="7AF5EF1A" w14:textId="77777777" w:rsidR="009E1547" w:rsidRDefault="009E1547" w:rsidP="009E1547">
      <w:pPr>
        <w:pStyle w:val="LabStepCodeBlockLevel2"/>
      </w:pPr>
      <w:r>
        <w:t xml:space="preserve">    id: embedReportId,</w:t>
      </w:r>
    </w:p>
    <w:p w14:paraId="47E2B846" w14:textId="77777777" w:rsidR="009E1547" w:rsidRDefault="009E1547" w:rsidP="009E1547">
      <w:pPr>
        <w:pStyle w:val="LabStepCodeBlockLevel2"/>
      </w:pPr>
      <w:r>
        <w:t xml:space="preserve">    embedUrl: embedUrl,</w:t>
      </w:r>
    </w:p>
    <w:p w14:paraId="5FC42AC5" w14:textId="77777777" w:rsidR="009E1547" w:rsidRDefault="009E1547" w:rsidP="009E1547">
      <w:pPr>
        <w:pStyle w:val="LabStepCodeBlockLevel2"/>
      </w:pPr>
      <w:r>
        <w:t xml:space="preserve">    accessToken: accessToken,</w:t>
      </w:r>
    </w:p>
    <w:p w14:paraId="03A9C380" w14:textId="77777777" w:rsidR="009E1547" w:rsidRDefault="009E1547" w:rsidP="009E1547">
      <w:pPr>
        <w:pStyle w:val="LabStepCodeBlockLevel2"/>
      </w:pPr>
      <w:r>
        <w:t xml:space="preserve">    tokenType: models.TokenType.Embed,</w:t>
      </w:r>
    </w:p>
    <w:p w14:paraId="22BDC99D" w14:textId="77777777" w:rsidR="009E1547" w:rsidRDefault="009E1547" w:rsidP="009E1547">
      <w:pPr>
        <w:pStyle w:val="LabStepCodeBlockLevel2"/>
      </w:pPr>
      <w:r>
        <w:t xml:space="preserve">    permissions: models.Permissions.All,</w:t>
      </w:r>
    </w:p>
    <w:p w14:paraId="65EC43C8" w14:textId="77777777" w:rsidR="009E1547" w:rsidRDefault="009E1547" w:rsidP="009E1547">
      <w:pPr>
        <w:pStyle w:val="LabStepCodeBlockLevel2"/>
      </w:pPr>
      <w:r>
        <w:t xml:space="preserve">    viewMode: models.ViewMode.Edit,</w:t>
      </w:r>
    </w:p>
    <w:p w14:paraId="33F12EE4" w14:textId="77777777" w:rsidR="009E1547" w:rsidRDefault="009E1547" w:rsidP="009E1547">
      <w:pPr>
        <w:pStyle w:val="LabStepCodeBlockLevel2"/>
      </w:pPr>
      <w:r>
        <w:t xml:space="preserve">    settings: {</w:t>
      </w:r>
    </w:p>
    <w:p w14:paraId="46A0B57F" w14:textId="77777777" w:rsidR="009E1547" w:rsidRDefault="009E1547" w:rsidP="009E1547">
      <w:pPr>
        <w:pStyle w:val="LabStepCodeBlockLevel2"/>
      </w:pPr>
      <w:r>
        <w:t xml:space="preserve">      filterPaneEnabled: false,</w:t>
      </w:r>
    </w:p>
    <w:p w14:paraId="1E5FACB8" w14:textId="77777777" w:rsidR="009E1547" w:rsidRDefault="009E1547" w:rsidP="009E1547">
      <w:pPr>
        <w:pStyle w:val="LabStepCodeBlockLevel2"/>
      </w:pPr>
      <w:r>
        <w:t xml:space="preserve">      navContentPaneEnabled: true,</w:t>
      </w:r>
    </w:p>
    <w:p w14:paraId="5771D1AE" w14:textId="77777777" w:rsidR="009E1547" w:rsidRDefault="009E1547" w:rsidP="009E1547">
      <w:pPr>
        <w:pStyle w:val="LabStepCodeBlockLevel2"/>
      </w:pPr>
      <w:r>
        <w:t xml:space="preserve">    }</w:t>
      </w:r>
    </w:p>
    <w:p w14:paraId="4485DAF3" w14:textId="77777777" w:rsidR="009E1547" w:rsidRDefault="009E1547" w:rsidP="009E1547">
      <w:pPr>
        <w:pStyle w:val="LabStepCodeBlockLevel2"/>
      </w:pPr>
      <w:r>
        <w:t xml:space="preserve">  };</w:t>
      </w:r>
    </w:p>
    <w:p w14:paraId="5E2D74D7" w14:textId="77777777" w:rsidR="009E1547" w:rsidRDefault="009E1547" w:rsidP="009E1547">
      <w:pPr>
        <w:pStyle w:val="LabStepCodeBlockLevel2"/>
      </w:pPr>
    </w:p>
    <w:p w14:paraId="10E850C6" w14:textId="77777777" w:rsidR="009E1547" w:rsidRPr="005C25AF" w:rsidRDefault="009E1547" w:rsidP="009E1547">
      <w:pPr>
        <w:pStyle w:val="LabStepCodeBlockLevel2"/>
        <w:rPr>
          <w:color w:val="7F7F7F" w:themeColor="text1" w:themeTint="80"/>
        </w:rPr>
      </w:pPr>
      <w:r w:rsidRPr="005C25AF">
        <w:rPr>
          <w:color w:val="7F7F7F" w:themeColor="text1" w:themeTint="80"/>
        </w:rPr>
        <w:t xml:space="preserve">  // Get a reference to HTML element that will be embed container</w:t>
      </w:r>
    </w:p>
    <w:p w14:paraId="3B6F684A" w14:textId="77777777" w:rsidR="009E1547" w:rsidRDefault="009E1547" w:rsidP="009E1547">
      <w:pPr>
        <w:pStyle w:val="LabStepCodeBlockLevel2"/>
      </w:pPr>
      <w:r>
        <w:t xml:space="preserve">  var reportContainer = document.getElementById('embedContainer');</w:t>
      </w:r>
    </w:p>
    <w:p w14:paraId="3C00A6BD" w14:textId="77777777" w:rsidR="009E1547" w:rsidRDefault="009E1547" w:rsidP="009E1547">
      <w:pPr>
        <w:pStyle w:val="LabStepCodeBlockLevel2"/>
      </w:pPr>
    </w:p>
    <w:p w14:paraId="000981EC" w14:textId="77777777" w:rsidR="009E1547" w:rsidRDefault="009E1547" w:rsidP="009E1547">
      <w:pPr>
        <w:pStyle w:val="LabStepCodeBlockLevel2"/>
      </w:pPr>
      <w:r w:rsidRPr="005C25AF">
        <w:rPr>
          <w:color w:val="7F7F7F" w:themeColor="text1" w:themeTint="80"/>
        </w:rPr>
        <w:t xml:space="preserve">  // Embed the report and display it within the div container.</w:t>
      </w:r>
    </w:p>
    <w:p w14:paraId="07C9E55F" w14:textId="77777777" w:rsidR="009E1547" w:rsidRDefault="009E1547" w:rsidP="009E1547">
      <w:pPr>
        <w:pStyle w:val="LabStepCodeBlockLevel2"/>
      </w:pPr>
      <w:r>
        <w:t xml:space="preserve">  var report = powerbi.embed(reportContainer, config);</w:t>
      </w:r>
    </w:p>
    <w:p w14:paraId="67712E8C" w14:textId="77777777" w:rsidR="009E1547" w:rsidRDefault="009E1547" w:rsidP="009E1547">
      <w:pPr>
        <w:pStyle w:val="LabStepCodeBlockLevel2"/>
      </w:pPr>
    </w:p>
    <w:p w14:paraId="7C13B1D4" w14:textId="77777777" w:rsidR="009E1547" w:rsidRDefault="009E1547" w:rsidP="009E1547">
      <w:pPr>
        <w:pStyle w:val="LabStepCodeBlockLevel2"/>
      </w:pPr>
      <w:r>
        <w:t xml:space="preserve">  var viewMode = "edit";</w:t>
      </w:r>
    </w:p>
    <w:p w14:paraId="1A99FB25" w14:textId="77777777" w:rsidR="009E1547" w:rsidRDefault="009E1547" w:rsidP="009E1547">
      <w:pPr>
        <w:pStyle w:val="LabStepCodeBlockLevel2"/>
      </w:pPr>
    </w:p>
    <w:p w14:paraId="204467ED" w14:textId="77777777" w:rsidR="009E1547" w:rsidRDefault="009E1547" w:rsidP="009E1547">
      <w:pPr>
        <w:pStyle w:val="LabStepCodeBlockLevel2"/>
      </w:pPr>
      <w:r>
        <w:t xml:space="preserve">  $("#toggleEdit").click(function () {</w:t>
      </w:r>
    </w:p>
    <w:p w14:paraId="7B53AC63" w14:textId="77777777" w:rsidR="009E1547" w:rsidRPr="005C25AF" w:rsidRDefault="009E1547" w:rsidP="009E1547">
      <w:pPr>
        <w:pStyle w:val="LabStepCodeBlockLevel2"/>
        <w:rPr>
          <w:color w:val="7F7F7F" w:themeColor="text1" w:themeTint="80"/>
        </w:rPr>
      </w:pPr>
      <w:r w:rsidRPr="005C25AF">
        <w:rPr>
          <w:color w:val="7F7F7F" w:themeColor="text1" w:themeTint="80"/>
        </w:rPr>
        <w:t xml:space="preserve">    // toggle between view and edit mode</w:t>
      </w:r>
    </w:p>
    <w:p w14:paraId="54094222" w14:textId="77777777" w:rsidR="009E1547" w:rsidRDefault="009E1547" w:rsidP="009E1547">
      <w:pPr>
        <w:pStyle w:val="LabStepCodeBlockLevel2"/>
      </w:pPr>
      <w:r>
        <w:t xml:space="preserve">    viewMode = (viewMode == "view") ? "edit" : "view";</w:t>
      </w:r>
    </w:p>
    <w:p w14:paraId="023AE90C" w14:textId="77777777" w:rsidR="009E1547" w:rsidRDefault="009E1547" w:rsidP="009E1547">
      <w:pPr>
        <w:pStyle w:val="LabStepCodeBlockLevel2"/>
      </w:pPr>
      <w:r>
        <w:t xml:space="preserve">    report.switchMode(viewMode);</w:t>
      </w:r>
    </w:p>
    <w:p w14:paraId="290B2AE8" w14:textId="77777777" w:rsidR="009E1547" w:rsidRPr="005C25AF" w:rsidRDefault="009E1547" w:rsidP="009E1547">
      <w:pPr>
        <w:pStyle w:val="LabStepCodeBlockLevel2"/>
        <w:rPr>
          <w:color w:val="7F7F7F" w:themeColor="text1" w:themeTint="80"/>
        </w:rPr>
      </w:pPr>
      <w:r w:rsidRPr="005C25AF">
        <w:rPr>
          <w:color w:val="7F7F7F" w:themeColor="text1" w:themeTint="80"/>
        </w:rPr>
        <w:t xml:space="preserve">    // show filter pane when entering edit mode</w:t>
      </w:r>
    </w:p>
    <w:p w14:paraId="2C79CCF1" w14:textId="77777777" w:rsidR="009E1547" w:rsidRDefault="009E1547" w:rsidP="009E1547">
      <w:pPr>
        <w:pStyle w:val="LabStepCodeBlockLevel2"/>
      </w:pPr>
      <w:r>
        <w:t xml:space="preserve">    var showFilterPane = (viewMode == "edit");</w:t>
      </w:r>
    </w:p>
    <w:p w14:paraId="57B80F0B" w14:textId="77777777" w:rsidR="009E1547" w:rsidRDefault="009E1547" w:rsidP="009E1547">
      <w:pPr>
        <w:pStyle w:val="LabStepCodeBlockLevel2"/>
      </w:pPr>
      <w:r>
        <w:t xml:space="preserve">    report.updateSettings({</w:t>
      </w:r>
    </w:p>
    <w:p w14:paraId="4B25FC80" w14:textId="77777777" w:rsidR="009E1547" w:rsidRDefault="009E1547" w:rsidP="009E1547">
      <w:pPr>
        <w:pStyle w:val="LabStepCodeBlockLevel2"/>
      </w:pPr>
      <w:r>
        <w:t xml:space="preserve">      "filterPaneEnabled": showFilterPane</w:t>
      </w:r>
    </w:p>
    <w:p w14:paraId="0B549CBC" w14:textId="77777777" w:rsidR="009E1547" w:rsidRDefault="009E1547" w:rsidP="009E1547">
      <w:pPr>
        <w:pStyle w:val="LabStepCodeBlockLevel2"/>
      </w:pPr>
      <w:r>
        <w:t xml:space="preserve">    });</w:t>
      </w:r>
    </w:p>
    <w:p w14:paraId="480D90CB" w14:textId="77777777" w:rsidR="009E1547" w:rsidRDefault="009E1547" w:rsidP="009E1547">
      <w:pPr>
        <w:pStyle w:val="LabStepCodeBlockLevel2"/>
      </w:pPr>
      <w:r>
        <w:t xml:space="preserve">  });</w:t>
      </w:r>
    </w:p>
    <w:p w14:paraId="4B7893F0" w14:textId="77777777" w:rsidR="009E1547" w:rsidRDefault="009E1547" w:rsidP="009E1547">
      <w:pPr>
        <w:pStyle w:val="LabStepCodeBlockLevel2"/>
      </w:pPr>
    </w:p>
    <w:p w14:paraId="6BD03002" w14:textId="77777777" w:rsidR="009E1547" w:rsidRDefault="009E1547" w:rsidP="009E1547">
      <w:pPr>
        <w:pStyle w:val="LabStepCodeBlockLevel2"/>
      </w:pPr>
      <w:r>
        <w:t xml:space="preserve">  $("#fullScreen").click(function () {</w:t>
      </w:r>
    </w:p>
    <w:p w14:paraId="2CCEA40E" w14:textId="77777777" w:rsidR="009E1547" w:rsidRDefault="009E1547" w:rsidP="009E1547">
      <w:pPr>
        <w:pStyle w:val="LabStepCodeBlockLevel2"/>
      </w:pPr>
      <w:r>
        <w:t xml:space="preserve">    report.fullscreen();</w:t>
      </w:r>
    </w:p>
    <w:p w14:paraId="0E787326" w14:textId="77777777" w:rsidR="009E1547" w:rsidRDefault="009E1547" w:rsidP="009E1547">
      <w:pPr>
        <w:pStyle w:val="LabStepCodeBlockLevel2"/>
      </w:pPr>
      <w:r>
        <w:t xml:space="preserve">  });</w:t>
      </w:r>
    </w:p>
    <w:p w14:paraId="3DE625E9" w14:textId="77777777" w:rsidR="009E1547" w:rsidRDefault="009E1547" w:rsidP="009E1547">
      <w:pPr>
        <w:pStyle w:val="LabStepCodeBlockLevel2"/>
      </w:pPr>
    </w:p>
    <w:p w14:paraId="414942D2" w14:textId="77777777" w:rsidR="009E1547" w:rsidRDefault="009E1547" w:rsidP="009E1547">
      <w:pPr>
        <w:pStyle w:val="LabStepCodeBlockLevel2"/>
      </w:pPr>
      <w:r>
        <w:t xml:space="preserve">  $("#print").click(function () {</w:t>
      </w:r>
    </w:p>
    <w:p w14:paraId="329550B3" w14:textId="77777777" w:rsidR="009E1547" w:rsidRDefault="009E1547" w:rsidP="009E1547">
      <w:pPr>
        <w:pStyle w:val="LabStepCodeBlockLevel2"/>
      </w:pPr>
      <w:r>
        <w:t xml:space="preserve">    report.print();</w:t>
      </w:r>
    </w:p>
    <w:p w14:paraId="2545B7C6" w14:textId="77777777" w:rsidR="009E1547" w:rsidRDefault="009E1547" w:rsidP="009E1547">
      <w:pPr>
        <w:pStyle w:val="LabStepCodeBlockLevel2"/>
      </w:pPr>
      <w:r>
        <w:t xml:space="preserve">  });</w:t>
      </w:r>
    </w:p>
    <w:p w14:paraId="7EA7EB1C" w14:textId="77777777" w:rsidR="009E1547" w:rsidRDefault="009E1547" w:rsidP="009E1547">
      <w:pPr>
        <w:pStyle w:val="LabStepCodeBlockLevel2"/>
      </w:pPr>
    </w:p>
    <w:p w14:paraId="0AF39C9E" w14:textId="77777777" w:rsidR="009E1547" w:rsidRDefault="009E1547" w:rsidP="009E1547">
      <w:pPr>
        <w:pStyle w:val="LabStepCodeBlockLevel2"/>
      </w:pPr>
      <w:r>
        <w:t>&lt;/script&gt;</w:t>
      </w:r>
    </w:p>
    <w:p w14:paraId="3ECC0E39" w14:textId="77777777" w:rsidR="009E1547" w:rsidRDefault="009E1547" w:rsidP="009E1547">
      <w:pPr>
        <w:pStyle w:val="LabStepNumbered"/>
      </w:pPr>
      <w:r>
        <w:lastRenderedPageBreak/>
        <w:t>Test out the application by running it in the Visual Studio debugger.</w:t>
      </w:r>
    </w:p>
    <w:p w14:paraId="354A7CB8" w14:textId="77777777" w:rsidR="009E1547" w:rsidRDefault="009E1547" w:rsidP="009E1547">
      <w:pPr>
        <w:pStyle w:val="LabStepNumberedLevel2"/>
      </w:pPr>
      <w:r>
        <w:t xml:space="preserve">Press the </w:t>
      </w:r>
      <w:r w:rsidRPr="002D7E83">
        <w:rPr>
          <w:b/>
        </w:rPr>
        <w:t>{F5}</w:t>
      </w:r>
      <w:r>
        <w:t xml:space="preserve"> key in Visual Studio to begin a new debugging session.</w:t>
      </w:r>
    </w:p>
    <w:p w14:paraId="059F7AC9" w14:textId="77777777" w:rsidR="009E1547" w:rsidRDefault="009E1547" w:rsidP="009E1547">
      <w:pPr>
        <w:pStyle w:val="LabStepNumberedLevel2"/>
      </w:pPr>
      <w:r>
        <w:t xml:space="preserve">Click the </w:t>
      </w:r>
      <w:r>
        <w:rPr>
          <w:b/>
        </w:rPr>
        <w:t xml:space="preserve">New Report </w:t>
      </w:r>
      <w:r>
        <w:t>link in the top navigation menu and you should see an new empty in design mode.</w:t>
      </w:r>
    </w:p>
    <w:p w14:paraId="52361FA0" w14:textId="77777777" w:rsidR="009E1547" w:rsidRDefault="009E1547" w:rsidP="009E1547">
      <w:pPr>
        <w:pStyle w:val="LabStepNumberedLevel2"/>
      </w:pPr>
      <w:r>
        <w:t>Add a simple visual to the new report.</w:t>
      </w:r>
    </w:p>
    <w:p w14:paraId="01681638" w14:textId="77777777" w:rsidR="009E1547" w:rsidRDefault="009E1547" w:rsidP="009E1547">
      <w:pPr>
        <w:pStyle w:val="LabStepNumberedLevel2"/>
      </w:pPr>
      <w:r>
        <w:t xml:space="preserve">Save the new report by dropping down the </w:t>
      </w:r>
      <w:r w:rsidRPr="005C25AF">
        <w:rPr>
          <w:b/>
        </w:rPr>
        <w:t>File</w:t>
      </w:r>
      <w:r>
        <w:t xml:space="preserve"> menu and selecting the </w:t>
      </w:r>
      <w:r w:rsidRPr="005C25AF">
        <w:rPr>
          <w:b/>
        </w:rPr>
        <w:t>Save as</w:t>
      </w:r>
      <w:r>
        <w:t xml:space="preserve"> command.</w:t>
      </w:r>
    </w:p>
    <w:p w14:paraId="112914B3" w14:textId="77777777" w:rsidR="009E1547" w:rsidRDefault="009E1547" w:rsidP="009E1547">
      <w:pPr>
        <w:pStyle w:val="LabStepScreenshotLevel2"/>
      </w:pPr>
      <w:r>
        <w:drawing>
          <wp:inline distT="0" distB="0" distL="0" distR="0" wp14:anchorId="1EEA4A7D" wp14:editId="1D38627F">
            <wp:extent cx="2212848" cy="1444752"/>
            <wp:effectExtent l="19050" t="19050" r="16510" b="2222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212848" cy="1444752"/>
                    </a:xfrm>
                    <a:prstGeom prst="rect">
                      <a:avLst/>
                    </a:prstGeom>
                    <a:noFill/>
                    <a:ln>
                      <a:solidFill>
                        <a:schemeClr val="tx1"/>
                      </a:solidFill>
                    </a:ln>
                  </pic:spPr>
                </pic:pic>
              </a:graphicData>
            </a:graphic>
          </wp:inline>
        </w:drawing>
      </w:r>
    </w:p>
    <w:p w14:paraId="700BCCE6" w14:textId="77777777" w:rsidR="009E1547" w:rsidRDefault="009E1547" w:rsidP="009E1547">
      <w:pPr>
        <w:pStyle w:val="LabStepNumberedLevel2"/>
      </w:pPr>
      <w:r>
        <w:t xml:space="preserve">In the </w:t>
      </w:r>
      <w:r w:rsidRPr="005C25AF">
        <w:rPr>
          <w:b/>
        </w:rPr>
        <w:t>Save your report</w:t>
      </w:r>
      <w:r>
        <w:t xml:space="preserve"> dialog, give the new report a name such as </w:t>
      </w:r>
      <w:r w:rsidRPr="005C25AF">
        <w:rPr>
          <w:b/>
        </w:rPr>
        <w:t>My New Report</w:t>
      </w:r>
      <w:r>
        <w:t xml:space="preserve"> and click the </w:t>
      </w:r>
      <w:r w:rsidRPr="005C25AF">
        <w:rPr>
          <w:b/>
        </w:rPr>
        <w:t>Save</w:t>
      </w:r>
      <w:r>
        <w:t xml:space="preserve"> button.</w:t>
      </w:r>
    </w:p>
    <w:p w14:paraId="0FC08FE7" w14:textId="77777777" w:rsidR="009E1547" w:rsidRDefault="009E1547" w:rsidP="009E1547">
      <w:pPr>
        <w:pStyle w:val="LabStepScreenshotLevel2"/>
      </w:pPr>
      <w:r>
        <w:drawing>
          <wp:inline distT="0" distB="0" distL="0" distR="0" wp14:anchorId="172767BF" wp14:editId="5DC3DA69">
            <wp:extent cx="2862072" cy="704088"/>
            <wp:effectExtent l="19050" t="19050" r="14605" b="203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62072" cy="704088"/>
                    </a:xfrm>
                    <a:prstGeom prst="rect">
                      <a:avLst/>
                    </a:prstGeom>
                    <a:noFill/>
                    <a:ln>
                      <a:solidFill>
                        <a:schemeClr val="tx1"/>
                      </a:solidFill>
                    </a:ln>
                  </pic:spPr>
                </pic:pic>
              </a:graphicData>
            </a:graphic>
          </wp:inline>
        </w:drawing>
      </w:r>
    </w:p>
    <w:p w14:paraId="695D41D8" w14:textId="77777777" w:rsidR="009E1547" w:rsidRDefault="009E1547" w:rsidP="009E1547">
      <w:pPr>
        <w:pStyle w:val="LabStepNumberedLevel2"/>
      </w:pPr>
      <w:r>
        <w:t xml:space="preserve">After the report has been saved, the browser should redirect to the </w:t>
      </w:r>
      <w:r w:rsidRPr="003D3864">
        <w:rPr>
          <w:b/>
        </w:rPr>
        <w:t>Home/Reports</w:t>
      </w:r>
      <w:r>
        <w:t xml:space="preserve"> action method and your application should be able to load in the newly created report using the GUID for its report ID.</w:t>
      </w:r>
    </w:p>
    <w:p w14:paraId="39B3ECC3" w14:textId="77777777" w:rsidR="009E1547" w:rsidRDefault="009E1547" w:rsidP="009E1547">
      <w:pPr>
        <w:pStyle w:val="LabStepScreenshotLevel2"/>
      </w:pPr>
      <w:r>
        <w:drawing>
          <wp:inline distT="0" distB="0" distL="0" distR="0" wp14:anchorId="3D9EC7AF" wp14:editId="0F5F60BD">
            <wp:extent cx="6254496" cy="2560320"/>
            <wp:effectExtent l="19050" t="19050" r="13335" b="1143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254496" cy="2560320"/>
                    </a:xfrm>
                    <a:prstGeom prst="rect">
                      <a:avLst/>
                    </a:prstGeom>
                    <a:noFill/>
                    <a:ln>
                      <a:solidFill>
                        <a:schemeClr val="tx1"/>
                      </a:solidFill>
                    </a:ln>
                  </pic:spPr>
                </pic:pic>
              </a:graphicData>
            </a:graphic>
          </wp:inline>
        </w:drawing>
      </w:r>
    </w:p>
    <w:p w14:paraId="468EC0E4" w14:textId="77777777" w:rsidR="009E1547" w:rsidRDefault="009E1547" w:rsidP="009E1547">
      <w:pPr>
        <w:pStyle w:val="LabStepNumberedLevel2"/>
      </w:pPr>
      <w:r>
        <w:t>When you are done with your testing, close the browser, return to Visual Studio and stop the current debugging session.</w:t>
      </w:r>
    </w:p>
    <w:p w14:paraId="01C12D9D" w14:textId="77777777" w:rsidR="009E1547" w:rsidRDefault="009E1547" w:rsidP="009E1547">
      <w:pPr>
        <w:pStyle w:val="LabStepNumbered"/>
        <w:numPr>
          <w:ilvl w:val="0"/>
          <w:numId w:val="0"/>
        </w:numPr>
        <w:ind w:left="360" w:hanging="360"/>
      </w:pPr>
    </w:p>
    <w:p w14:paraId="6AFF8FC3" w14:textId="77777777" w:rsidR="009E1547" w:rsidRPr="00160C95" w:rsidRDefault="009E1547" w:rsidP="009E1547">
      <w:pPr>
        <w:pStyle w:val="LabExerciseCallout"/>
      </w:pPr>
      <w:r>
        <w:t xml:space="preserve">Congratulations. You have made it to the end of the Power BI Embedded Lab. </w:t>
      </w:r>
    </w:p>
    <w:p w14:paraId="693B20BA" w14:textId="77777777" w:rsidR="009E1547" w:rsidRPr="00160C95" w:rsidRDefault="009E1547" w:rsidP="009E1547">
      <w:pPr>
        <w:spacing w:before="0" w:after="200" w:line="276" w:lineRule="auto"/>
        <w:rPr>
          <w:color w:val="333333"/>
          <w:sz w:val="18"/>
        </w:rPr>
      </w:pPr>
    </w:p>
    <w:p w14:paraId="1834A9B0" w14:textId="77777777" w:rsidR="00875C92" w:rsidRPr="00160C95" w:rsidRDefault="00875C92" w:rsidP="00160C95">
      <w:pPr>
        <w:spacing w:before="0" w:after="200" w:line="276" w:lineRule="auto"/>
        <w:rPr>
          <w:color w:val="333333"/>
          <w:sz w:val="18"/>
        </w:rPr>
      </w:pPr>
    </w:p>
    <w:sectPr w:rsidR="00875C92" w:rsidRPr="00160C95" w:rsidSect="0074345C">
      <w:headerReference w:type="default" r:id="rId99"/>
      <w:footerReference w:type="default" r:id="rId100"/>
      <w:headerReference w:type="first" r:id="rId101"/>
      <w:footerReference w:type="first" r:id="rId102"/>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7EF0B4" w14:textId="77777777" w:rsidR="00F15CD0" w:rsidRDefault="00F15CD0" w:rsidP="002754DA">
      <w:pPr>
        <w:spacing w:before="0" w:after="0"/>
      </w:pPr>
      <w:r>
        <w:separator/>
      </w:r>
    </w:p>
  </w:endnote>
  <w:endnote w:type="continuationSeparator" w:id="0">
    <w:p w14:paraId="031EB29A" w14:textId="77777777" w:rsidR="00F15CD0" w:rsidRDefault="00F15CD0"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4FF3B5" w14:textId="09572000" w:rsidR="00EC5386" w:rsidRDefault="00EC5386" w:rsidP="00D13E78">
    <w:pPr>
      <w:pStyle w:val="Footer"/>
      <w:pBdr>
        <w:top w:val="single" w:sz="4" w:space="0" w:color="auto"/>
      </w:pBdr>
      <w:spacing w:before="0"/>
    </w:pPr>
    <w:r>
      <w:t>© Critical Path Training. 2018. All Rights Reserved</w:t>
    </w:r>
    <w:r>
      <w:tab/>
    </w:r>
    <w:r>
      <w:tab/>
    </w:r>
    <w:r>
      <w:fldChar w:fldCharType="begin"/>
    </w:r>
    <w:r>
      <w:instrText xml:space="preserve"> PAGE  \* MERGEFORMAT </w:instrText>
    </w:r>
    <w:r>
      <w:fldChar w:fldCharType="separate"/>
    </w:r>
    <w:r w:rsidR="00875C92">
      <w:rPr>
        <w:noProof/>
      </w:rPr>
      <w:t>7</w:t>
    </w:r>
    <w:r>
      <w:fldChar w:fldCharType="end"/>
    </w:r>
  </w:p>
  <w:p w14:paraId="6AA1DA7A" w14:textId="61E46A4D" w:rsidR="00EC5386" w:rsidRDefault="00EC5386" w:rsidP="00D13E78">
    <w:pPr>
      <w:pStyle w:val="Footer"/>
      <w:pBdr>
        <w:top w:val="single" w:sz="4" w:space="0" w:color="auto"/>
      </w:pBdr>
      <w:spacing w:before="0"/>
    </w:pPr>
    <w:r>
      <w:t>www.CriticalPathTraining.com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B233DD" w14:textId="763642F2" w:rsidR="00EC5386" w:rsidRDefault="00EC5386" w:rsidP="0074345C">
    <w:pPr>
      <w:pStyle w:val="Footer"/>
      <w:pBdr>
        <w:top w:val="single" w:sz="4" w:space="0" w:color="auto"/>
      </w:pBdr>
      <w:spacing w:before="0"/>
    </w:pPr>
    <w:r>
      <w:t>© Critical Path Training. 2018. All Rights Reserved</w:t>
    </w:r>
    <w:r>
      <w:tab/>
    </w:r>
    <w:r>
      <w:tab/>
    </w:r>
    <w:r>
      <w:fldChar w:fldCharType="begin"/>
    </w:r>
    <w:r>
      <w:instrText xml:space="preserve"> PAGE  \* MERGEFORMAT </w:instrText>
    </w:r>
    <w:r>
      <w:fldChar w:fldCharType="separate"/>
    </w:r>
    <w:r w:rsidR="00875C92">
      <w:rPr>
        <w:noProof/>
      </w:rPr>
      <w:t>1</w:t>
    </w:r>
    <w:r>
      <w:fldChar w:fldCharType="end"/>
    </w:r>
  </w:p>
  <w:p w14:paraId="28910CAC" w14:textId="02C12EA1" w:rsidR="00EC5386" w:rsidRDefault="00EC5386" w:rsidP="0074345C">
    <w:pPr>
      <w:pStyle w:val="Footer"/>
      <w:pBdr>
        <w:top w:val="single" w:sz="4" w:space="0" w:color="auto"/>
      </w:pBdr>
      <w:spacing w:before="0"/>
    </w:pPr>
    <w:r>
      <w:t>www.CriticalPathTraining.com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8398DA" w14:textId="77777777" w:rsidR="00F15CD0" w:rsidRDefault="00F15CD0" w:rsidP="002754DA">
      <w:pPr>
        <w:spacing w:before="0" w:after="0"/>
      </w:pPr>
      <w:r>
        <w:separator/>
      </w:r>
    </w:p>
  </w:footnote>
  <w:footnote w:type="continuationSeparator" w:id="0">
    <w:p w14:paraId="4AC340BF" w14:textId="77777777" w:rsidR="00F15CD0" w:rsidRDefault="00F15CD0" w:rsidP="002754D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A42DD3" w14:textId="3017EEFC" w:rsidR="00EC5386" w:rsidRDefault="00EC5386" w:rsidP="001E75B6">
    <w:pPr>
      <w:pStyle w:val="Header"/>
      <w:pBdr>
        <w:bottom w:val="single" w:sz="4" w:space="0" w:color="auto"/>
      </w:pBdr>
      <w:tabs>
        <w:tab w:val="clear" w:pos="6480"/>
        <w:tab w:val="clear" w:pos="10800"/>
        <w:tab w:val="left" w:pos="6195"/>
      </w:tabs>
      <w:spacing w:before="240"/>
    </w:pPr>
    <w:r>
      <w:t>PBD365: Power BI Developer Bootcamp</w:t>
    </w:r>
    <w:r>
      <w:tab/>
    </w:r>
  </w:p>
  <w:p w14:paraId="077EFF5A" w14:textId="14D99F2B" w:rsidR="00EC5386" w:rsidRDefault="00EC5386" w:rsidP="001E75B6">
    <w:pPr>
      <w:pStyle w:val="Header"/>
      <w:pBdr>
        <w:bottom w:val="single" w:sz="4" w:space="0" w:color="auto"/>
      </w:pBdr>
      <w:spacing w:before="240"/>
    </w:pPr>
    <w:r>
      <w:t xml:space="preserve">Module 08 Lab: </w:t>
    </w:r>
    <w:r w:rsidRPr="00A66207">
      <w:t xml:space="preserve">Embedding Power BI Reports </w:t>
    </w:r>
    <w:r>
      <w:t>and Dashboards</w:t>
    </w:r>
    <w:r>
      <w:tab/>
    </w:r>
    <w:r>
      <w:tab/>
    </w:r>
    <w:r w:rsidRPr="0031080D">
      <w:rPr>
        <w:rFonts w:cs="Arial"/>
      </w:rPr>
      <w:t xml:space="preserve">Live Lab </w:t>
    </w:r>
    <w:r>
      <w:rPr>
        <w:rFonts w:cs="Arial"/>
      </w:rPr>
      <w:t>Version:</w:t>
    </w:r>
    <w:r w:rsidRPr="0031080D">
      <w:rPr>
        <w:rFonts w:cs="Arial"/>
      </w:rPr>
      <w:t xml:space="preserve"> </w:t>
    </w:r>
    <w:r>
      <w:rPr>
        <w:rFonts w:cs="Arial"/>
      </w:rPr>
      <w:fldChar w:fldCharType="begin"/>
    </w:r>
    <w:r>
      <w:rPr>
        <w:rFonts w:cs="Arial"/>
      </w:rPr>
      <w:instrText xml:space="preserve"> DATE  \@ "MMM d, yyyy"  \* MERGEFORMAT </w:instrText>
    </w:r>
    <w:r>
      <w:rPr>
        <w:rFonts w:cs="Arial"/>
      </w:rPr>
      <w:fldChar w:fldCharType="separate"/>
    </w:r>
    <w:r w:rsidR="00410D85">
      <w:rPr>
        <w:rFonts w:cs="Arial"/>
        <w:noProof/>
      </w:rPr>
      <w:t>Sep 21, 2018</w:t>
    </w:r>
    <w:r>
      <w:rPr>
        <w:rFonts w:cs="Arial"/>
      </w:rP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197022" w14:textId="77777777" w:rsidR="00EC5386" w:rsidRPr="00AF4E41" w:rsidRDefault="00EC5386" w:rsidP="00026580">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2" w15:restartNumberingAfterBreak="0">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3" w15:restartNumberingAfterBreak="0">
    <w:nsid w:val="2946127D"/>
    <w:multiLevelType w:val="multilevel"/>
    <w:tmpl w:val="A70A9C82"/>
    <w:numStyleLink w:val="LabStepsTemplate"/>
  </w:abstractNum>
  <w:abstractNum w:abstractNumId="4"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600E02"/>
    <w:multiLevelType w:val="hybridMultilevel"/>
    <w:tmpl w:val="FCA04AE0"/>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9" w15:restartNumberingAfterBreak="0">
    <w:nsid w:val="4C470FA4"/>
    <w:multiLevelType w:val="hybridMultilevel"/>
    <w:tmpl w:val="33B28030"/>
    <w:lvl w:ilvl="0" w:tplc="AE3A8C58">
      <w:start w:val="1"/>
      <w:numFmt w:val="lowerLetter"/>
      <w:lvlText w:val="%1)"/>
      <w:lvlJc w:val="left"/>
      <w:pPr>
        <w:ind w:left="1080" w:hanging="360"/>
      </w:pPr>
    </w:lvl>
    <w:lvl w:ilvl="1" w:tplc="9F807238">
      <w:start w:val="1"/>
      <w:numFmt w:val="lowerLetter"/>
      <w:lvlText w:val="%2."/>
      <w:lvlJc w:val="left"/>
      <w:pPr>
        <w:ind w:left="1800" w:hanging="360"/>
      </w:pPr>
    </w:lvl>
    <w:lvl w:ilvl="2" w:tplc="64D22F8A" w:tentative="1">
      <w:start w:val="1"/>
      <w:numFmt w:val="lowerRoman"/>
      <w:lvlText w:val="%3."/>
      <w:lvlJc w:val="right"/>
      <w:pPr>
        <w:ind w:left="2520" w:hanging="180"/>
      </w:pPr>
    </w:lvl>
    <w:lvl w:ilvl="3" w:tplc="4192CA48" w:tentative="1">
      <w:start w:val="1"/>
      <w:numFmt w:val="decimal"/>
      <w:lvlText w:val="%4."/>
      <w:lvlJc w:val="left"/>
      <w:pPr>
        <w:ind w:left="3240" w:hanging="360"/>
      </w:pPr>
    </w:lvl>
    <w:lvl w:ilvl="4" w:tplc="C3A08030" w:tentative="1">
      <w:start w:val="1"/>
      <w:numFmt w:val="lowerLetter"/>
      <w:lvlText w:val="%5."/>
      <w:lvlJc w:val="left"/>
      <w:pPr>
        <w:ind w:left="3960" w:hanging="360"/>
      </w:pPr>
    </w:lvl>
    <w:lvl w:ilvl="5" w:tplc="12AA5B04" w:tentative="1">
      <w:start w:val="1"/>
      <w:numFmt w:val="lowerRoman"/>
      <w:lvlText w:val="%6."/>
      <w:lvlJc w:val="right"/>
      <w:pPr>
        <w:ind w:left="4680" w:hanging="180"/>
      </w:pPr>
    </w:lvl>
    <w:lvl w:ilvl="6" w:tplc="2182034C" w:tentative="1">
      <w:start w:val="1"/>
      <w:numFmt w:val="decimal"/>
      <w:lvlText w:val="%7."/>
      <w:lvlJc w:val="left"/>
      <w:pPr>
        <w:ind w:left="5400" w:hanging="360"/>
      </w:pPr>
    </w:lvl>
    <w:lvl w:ilvl="7" w:tplc="BDDE84EE" w:tentative="1">
      <w:start w:val="1"/>
      <w:numFmt w:val="lowerLetter"/>
      <w:lvlText w:val="%8."/>
      <w:lvlJc w:val="left"/>
      <w:pPr>
        <w:ind w:left="6120" w:hanging="360"/>
      </w:pPr>
    </w:lvl>
    <w:lvl w:ilvl="8" w:tplc="15D25B94" w:tentative="1">
      <w:start w:val="1"/>
      <w:numFmt w:val="lowerRoman"/>
      <w:lvlText w:val="%9."/>
      <w:lvlJc w:val="right"/>
      <w:pPr>
        <w:ind w:left="6840" w:hanging="180"/>
      </w:pPr>
    </w:lvl>
  </w:abstractNum>
  <w:abstractNum w:abstractNumId="10"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11" w15:restartNumberingAfterBreak="0">
    <w:nsid w:val="536F1E64"/>
    <w:multiLevelType w:val="multilevel"/>
    <w:tmpl w:val="206C2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4" w15:restartNumberingAfterBreak="0">
    <w:nsid w:val="749076C2"/>
    <w:multiLevelType w:val="hybridMultilevel"/>
    <w:tmpl w:val="B6EAA18A"/>
    <w:lvl w:ilvl="0" w:tplc="6E9CBED2">
      <w:start w:val="1"/>
      <w:numFmt w:val="lowerRoman"/>
      <w:lvlText w:val="%1."/>
      <w:lvlJc w:val="right"/>
      <w:pPr>
        <w:ind w:left="1512" w:hanging="360"/>
      </w:pPr>
    </w:lvl>
    <w:lvl w:ilvl="1" w:tplc="0B16C8F0" w:tentative="1">
      <w:start w:val="1"/>
      <w:numFmt w:val="lowerLetter"/>
      <w:lvlText w:val="%2."/>
      <w:lvlJc w:val="left"/>
      <w:pPr>
        <w:ind w:left="2016" w:hanging="360"/>
      </w:pPr>
    </w:lvl>
    <w:lvl w:ilvl="2" w:tplc="354E7050" w:tentative="1">
      <w:start w:val="1"/>
      <w:numFmt w:val="lowerRoman"/>
      <w:lvlText w:val="%3."/>
      <w:lvlJc w:val="right"/>
      <w:pPr>
        <w:ind w:left="2736" w:hanging="180"/>
      </w:pPr>
    </w:lvl>
    <w:lvl w:ilvl="3" w:tplc="259AE402" w:tentative="1">
      <w:start w:val="1"/>
      <w:numFmt w:val="decimal"/>
      <w:lvlText w:val="%4."/>
      <w:lvlJc w:val="left"/>
      <w:pPr>
        <w:ind w:left="3456" w:hanging="360"/>
      </w:pPr>
    </w:lvl>
    <w:lvl w:ilvl="4" w:tplc="9FE0C9DA" w:tentative="1">
      <w:start w:val="1"/>
      <w:numFmt w:val="lowerLetter"/>
      <w:lvlText w:val="%5."/>
      <w:lvlJc w:val="left"/>
      <w:pPr>
        <w:ind w:left="4176" w:hanging="360"/>
      </w:pPr>
    </w:lvl>
    <w:lvl w:ilvl="5" w:tplc="3378E6EE" w:tentative="1">
      <w:start w:val="1"/>
      <w:numFmt w:val="lowerRoman"/>
      <w:lvlText w:val="%6."/>
      <w:lvlJc w:val="right"/>
      <w:pPr>
        <w:ind w:left="4896" w:hanging="180"/>
      </w:pPr>
    </w:lvl>
    <w:lvl w:ilvl="6" w:tplc="F9DE78FA" w:tentative="1">
      <w:start w:val="1"/>
      <w:numFmt w:val="decimal"/>
      <w:lvlText w:val="%7."/>
      <w:lvlJc w:val="left"/>
      <w:pPr>
        <w:ind w:left="5616" w:hanging="360"/>
      </w:pPr>
    </w:lvl>
    <w:lvl w:ilvl="7" w:tplc="78F6EB80" w:tentative="1">
      <w:start w:val="1"/>
      <w:numFmt w:val="lowerLetter"/>
      <w:lvlText w:val="%8."/>
      <w:lvlJc w:val="left"/>
      <w:pPr>
        <w:ind w:left="6336" w:hanging="360"/>
      </w:pPr>
    </w:lvl>
    <w:lvl w:ilvl="8" w:tplc="28AE0782" w:tentative="1">
      <w:start w:val="1"/>
      <w:numFmt w:val="lowerRoman"/>
      <w:lvlText w:val="%9."/>
      <w:lvlJc w:val="right"/>
      <w:pPr>
        <w:ind w:left="7056" w:hanging="180"/>
      </w:pPr>
    </w:lvl>
  </w:abstractNum>
  <w:abstractNum w:abstractNumId="15"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8"/>
  </w:num>
  <w:num w:numId="3">
    <w:abstractNumId w:val="10"/>
  </w:num>
  <w:num w:numId="4">
    <w:abstractNumId w:val="5"/>
  </w:num>
  <w:num w:numId="5">
    <w:abstractNumId w:val="6"/>
  </w:num>
  <w:num w:numId="6">
    <w:abstractNumId w:val="15"/>
  </w:num>
  <w:num w:numId="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num>
  <w:num w:numId="18">
    <w:abstractNumId w:val="1"/>
  </w:num>
  <w:num w:numId="19">
    <w:abstractNumId w:val="12"/>
  </w:num>
  <w:num w:numId="20">
    <w:abstractNumId w:val="3"/>
  </w:num>
  <w:num w:numId="21">
    <w:abstractNumId w:val="0"/>
  </w:num>
  <w:num w:numId="22">
    <w:abstractNumId w:val="14"/>
  </w:num>
  <w:num w:numId="23">
    <w:abstractNumId w:val="13"/>
  </w:num>
  <w:num w:numId="24">
    <w:abstractNumId w:val="16"/>
  </w:num>
  <w:num w:numId="2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
  </w:num>
  <w:num w:numId="2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8"/>
  <w:activeWritingStyle w:appName="MSWord" w:lang="en-US" w:vendorID="64" w:dllVersion="6" w:nlCheck="1" w:checkStyle="0"/>
  <w:activeWritingStyle w:appName="MSWord" w:lang="en-US" w:vendorID="64" w:dllVersion="0" w:nlCheck="1" w:checkStyle="0"/>
  <w:attachedTemplate r:id="rId1"/>
  <w:linkStyles/>
  <w:defaultTabStop w:val="720"/>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3BB5"/>
    <w:rsid w:val="000011F8"/>
    <w:rsid w:val="00002196"/>
    <w:rsid w:val="0000533E"/>
    <w:rsid w:val="0001171D"/>
    <w:rsid w:val="00012AC2"/>
    <w:rsid w:val="000167CC"/>
    <w:rsid w:val="00017CA6"/>
    <w:rsid w:val="0002000E"/>
    <w:rsid w:val="00022EF0"/>
    <w:rsid w:val="000237DD"/>
    <w:rsid w:val="00023D29"/>
    <w:rsid w:val="00024303"/>
    <w:rsid w:val="000243F6"/>
    <w:rsid w:val="00025141"/>
    <w:rsid w:val="00026580"/>
    <w:rsid w:val="000267DC"/>
    <w:rsid w:val="000267E9"/>
    <w:rsid w:val="00027DBA"/>
    <w:rsid w:val="00030FBC"/>
    <w:rsid w:val="00033367"/>
    <w:rsid w:val="00033B41"/>
    <w:rsid w:val="00035CA6"/>
    <w:rsid w:val="0003652B"/>
    <w:rsid w:val="00036CF3"/>
    <w:rsid w:val="00042CDF"/>
    <w:rsid w:val="00047F14"/>
    <w:rsid w:val="00051385"/>
    <w:rsid w:val="000543B3"/>
    <w:rsid w:val="00056F50"/>
    <w:rsid w:val="000578B7"/>
    <w:rsid w:val="00063B7E"/>
    <w:rsid w:val="000655E0"/>
    <w:rsid w:val="00065A75"/>
    <w:rsid w:val="000671A9"/>
    <w:rsid w:val="000701CC"/>
    <w:rsid w:val="0007033C"/>
    <w:rsid w:val="00070C04"/>
    <w:rsid w:val="000710F2"/>
    <w:rsid w:val="000736EA"/>
    <w:rsid w:val="00074B17"/>
    <w:rsid w:val="00075969"/>
    <w:rsid w:val="00075BE6"/>
    <w:rsid w:val="00082C8E"/>
    <w:rsid w:val="000863BB"/>
    <w:rsid w:val="00086439"/>
    <w:rsid w:val="0009020D"/>
    <w:rsid w:val="00090A5A"/>
    <w:rsid w:val="00090E7B"/>
    <w:rsid w:val="00091527"/>
    <w:rsid w:val="000922A9"/>
    <w:rsid w:val="00095853"/>
    <w:rsid w:val="00096FF8"/>
    <w:rsid w:val="000A019A"/>
    <w:rsid w:val="000A03D1"/>
    <w:rsid w:val="000A0FB8"/>
    <w:rsid w:val="000A19FA"/>
    <w:rsid w:val="000A1DEC"/>
    <w:rsid w:val="000A4D31"/>
    <w:rsid w:val="000A50FF"/>
    <w:rsid w:val="000B09A5"/>
    <w:rsid w:val="000B2EE5"/>
    <w:rsid w:val="000B4798"/>
    <w:rsid w:val="000B79D2"/>
    <w:rsid w:val="000C10E3"/>
    <w:rsid w:val="000C12CC"/>
    <w:rsid w:val="000C54C2"/>
    <w:rsid w:val="000C6141"/>
    <w:rsid w:val="000C672D"/>
    <w:rsid w:val="000C7473"/>
    <w:rsid w:val="000D1AC2"/>
    <w:rsid w:val="000D1CE4"/>
    <w:rsid w:val="000D297C"/>
    <w:rsid w:val="000D5929"/>
    <w:rsid w:val="000D7ECF"/>
    <w:rsid w:val="000E24D4"/>
    <w:rsid w:val="000E2B79"/>
    <w:rsid w:val="000E4786"/>
    <w:rsid w:val="000E67F1"/>
    <w:rsid w:val="000F01BA"/>
    <w:rsid w:val="000F11E6"/>
    <w:rsid w:val="000F23A7"/>
    <w:rsid w:val="000F2E8E"/>
    <w:rsid w:val="000F3B80"/>
    <w:rsid w:val="000F4DD2"/>
    <w:rsid w:val="000F5924"/>
    <w:rsid w:val="000F71BF"/>
    <w:rsid w:val="00100905"/>
    <w:rsid w:val="00105BFE"/>
    <w:rsid w:val="0011020C"/>
    <w:rsid w:val="00110716"/>
    <w:rsid w:val="0011091C"/>
    <w:rsid w:val="00110EC0"/>
    <w:rsid w:val="00111A8B"/>
    <w:rsid w:val="001128F7"/>
    <w:rsid w:val="00113CA8"/>
    <w:rsid w:val="0011426B"/>
    <w:rsid w:val="001147A2"/>
    <w:rsid w:val="00121C08"/>
    <w:rsid w:val="00122349"/>
    <w:rsid w:val="00123729"/>
    <w:rsid w:val="00123A37"/>
    <w:rsid w:val="00123B3A"/>
    <w:rsid w:val="00124C10"/>
    <w:rsid w:val="001253F5"/>
    <w:rsid w:val="0012715F"/>
    <w:rsid w:val="0013360B"/>
    <w:rsid w:val="0013633D"/>
    <w:rsid w:val="00136858"/>
    <w:rsid w:val="00137AE5"/>
    <w:rsid w:val="00140317"/>
    <w:rsid w:val="00140C01"/>
    <w:rsid w:val="00140CF8"/>
    <w:rsid w:val="00141688"/>
    <w:rsid w:val="00142CDC"/>
    <w:rsid w:val="00145BCD"/>
    <w:rsid w:val="001467DD"/>
    <w:rsid w:val="001502E9"/>
    <w:rsid w:val="00150932"/>
    <w:rsid w:val="00151637"/>
    <w:rsid w:val="00151E41"/>
    <w:rsid w:val="00152A67"/>
    <w:rsid w:val="001554D3"/>
    <w:rsid w:val="00156798"/>
    <w:rsid w:val="0015714F"/>
    <w:rsid w:val="00160C95"/>
    <w:rsid w:val="00160EEF"/>
    <w:rsid w:val="00162568"/>
    <w:rsid w:val="00162656"/>
    <w:rsid w:val="001628C4"/>
    <w:rsid w:val="0016348C"/>
    <w:rsid w:val="001638AF"/>
    <w:rsid w:val="0016436B"/>
    <w:rsid w:val="001649FD"/>
    <w:rsid w:val="001657A8"/>
    <w:rsid w:val="0016603A"/>
    <w:rsid w:val="00166521"/>
    <w:rsid w:val="00166BA8"/>
    <w:rsid w:val="00167D7D"/>
    <w:rsid w:val="00172205"/>
    <w:rsid w:val="00172887"/>
    <w:rsid w:val="001760F5"/>
    <w:rsid w:val="001767E7"/>
    <w:rsid w:val="001777C7"/>
    <w:rsid w:val="00181D44"/>
    <w:rsid w:val="00182F32"/>
    <w:rsid w:val="00184880"/>
    <w:rsid w:val="00185DF8"/>
    <w:rsid w:val="0019042E"/>
    <w:rsid w:val="001905A7"/>
    <w:rsid w:val="00190BA4"/>
    <w:rsid w:val="00190D83"/>
    <w:rsid w:val="00190D86"/>
    <w:rsid w:val="0019249E"/>
    <w:rsid w:val="001969F7"/>
    <w:rsid w:val="001A3C36"/>
    <w:rsid w:val="001A6A55"/>
    <w:rsid w:val="001B0A91"/>
    <w:rsid w:val="001B176D"/>
    <w:rsid w:val="001B1E38"/>
    <w:rsid w:val="001B31B0"/>
    <w:rsid w:val="001B4693"/>
    <w:rsid w:val="001B4B69"/>
    <w:rsid w:val="001B60FC"/>
    <w:rsid w:val="001C2975"/>
    <w:rsid w:val="001C3C48"/>
    <w:rsid w:val="001C7B5E"/>
    <w:rsid w:val="001D3A64"/>
    <w:rsid w:val="001D668A"/>
    <w:rsid w:val="001D727A"/>
    <w:rsid w:val="001E1924"/>
    <w:rsid w:val="001E2DF2"/>
    <w:rsid w:val="001E45EA"/>
    <w:rsid w:val="001E522D"/>
    <w:rsid w:val="001E5FC6"/>
    <w:rsid w:val="001E6C86"/>
    <w:rsid w:val="001E73CB"/>
    <w:rsid w:val="001E75B6"/>
    <w:rsid w:val="001F144A"/>
    <w:rsid w:val="001F1E26"/>
    <w:rsid w:val="001F3EA7"/>
    <w:rsid w:val="001F47CE"/>
    <w:rsid w:val="001F4E63"/>
    <w:rsid w:val="001F6DF1"/>
    <w:rsid w:val="001F77DA"/>
    <w:rsid w:val="00201D2C"/>
    <w:rsid w:val="00203D7C"/>
    <w:rsid w:val="00207F56"/>
    <w:rsid w:val="0021057D"/>
    <w:rsid w:val="0021154E"/>
    <w:rsid w:val="00213ED6"/>
    <w:rsid w:val="00216298"/>
    <w:rsid w:val="00221821"/>
    <w:rsid w:val="00221DC0"/>
    <w:rsid w:val="00223B44"/>
    <w:rsid w:val="002243BC"/>
    <w:rsid w:val="00224A9A"/>
    <w:rsid w:val="00225D1A"/>
    <w:rsid w:val="0022634A"/>
    <w:rsid w:val="00226C32"/>
    <w:rsid w:val="002304F7"/>
    <w:rsid w:val="00231D57"/>
    <w:rsid w:val="002335F9"/>
    <w:rsid w:val="00234111"/>
    <w:rsid w:val="002356B8"/>
    <w:rsid w:val="002365B5"/>
    <w:rsid w:val="00237391"/>
    <w:rsid w:val="002376C5"/>
    <w:rsid w:val="00241181"/>
    <w:rsid w:val="002417BC"/>
    <w:rsid w:val="00243A3C"/>
    <w:rsid w:val="00244E1E"/>
    <w:rsid w:val="00246C21"/>
    <w:rsid w:val="0024711C"/>
    <w:rsid w:val="00250284"/>
    <w:rsid w:val="002508CA"/>
    <w:rsid w:val="00252EA2"/>
    <w:rsid w:val="00262D76"/>
    <w:rsid w:val="002630D4"/>
    <w:rsid w:val="002631F0"/>
    <w:rsid w:val="002639C1"/>
    <w:rsid w:val="00264035"/>
    <w:rsid w:val="002646DD"/>
    <w:rsid w:val="00265968"/>
    <w:rsid w:val="00273BA6"/>
    <w:rsid w:val="00273C9A"/>
    <w:rsid w:val="00273F7D"/>
    <w:rsid w:val="002741A3"/>
    <w:rsid w:val="002754DA"/>
    <w:rsid w:val="0027576A"/>
    <w:rsid w:val="00277C6C"/>
    <w:rsid w:val="0028163F"/>
    <w:rsid w:val="002820B9"/>
    <w:rsid w:val="00283D43"/>
    <w:rsid w:val="00285BF7"/>
    <w:rsid w:val="0028667F"/>
    <w:rsid w:val="00286E1A"/>
    <w:rsid w:val="002930AF"/>
    <w:rsid w:val="00295176"/>
    <w:rsid w:val="00297E5D"/>
    <w:rsid w:val="002A2350"/>
    <w:rsid w:val="002A4734"/>
    <w:rsid w:val="002A7719"/>
    <w:rsid w:val="002B0649"/>
    <w:rsid w:val="002B29CA"/>
    <w:rsid w:val="002B3783"/>
    <w:rsid w:val="002B50BA"/>
    <w:rsid w:val="002B618B"/>
    <w:rsid w:val="002B648B"/>
    <w:rsid w:val="002C1D9A"/>
    <w:rsid w:val="002C45A4"/>
    <w:rsid w:val="002C5CBE"/>
    <w:rsid w:val="002C6DDC"/>
    <w:rsid w:val="002D1C03"/>
    <w:rsid w:val="002D2B1B"/>
    <w:rsid w:val="002D646D"/>
    <w:rsid w:val="002D7E83"/>
    <w:rsid w:val="002E035E"/>
    <w:rsid w:val="002E14B9"/>
    <w:rsid w:val="002E1C5A"/>
    <w:rsid w:val="002E259F"/>
    <w:rsid w:val="002E3602"/>
    <w:rsid w:val="002E66B3"/>
    <w:rsid w:val="002F03AF"/>
    <w:rsid w:val="002F0C3F"/>
    <w:rsid w:val="002F14BC"/>
    <w:rsid w:val="002F2748"/>
    <w:rsid w:val="002F43AC"/>
    <w:rsid w:val="002F541E"/>
    <w:rsid w:val="002F57CD"/>
    <w:rsid w:val="002F6254"/>
    <w:rsid w:val="002F7A5E"/>
    <w:rsid w:val="002F7E4F"/>
    <w:rsid w:val="00301C65"/>
    <w:rsid w:val="00302778"/>
    <w:rsid w:val="003029C5"/>
    <w:rsid w:val="0030388D"/>
    <w:rsid w:val="003053A8"/>
    <w:rsid w:val="00305FD9"/>
    <w:rsid w:val="00307288"/>
    <w:rsid w:val="00307AF6"/>
    <w:rsid w:val="0031080D"/>
    <w:rsid w:val="00311545"/>
    <w:rsid w:val="00313DBA"/>
    <w:rsid w:val="00316198"/>
    <w:rsid w:val="00316796"/>
    <w:rsid w:val="0031741B"/>
    <w:rsid w:val="00320D04"/>
    <w:rsid w:val="003241F2"/>
    <w:rsid w:val="003267C0"/>
    <w:rsid w:val="00327D24"/>
    <w:rsid w:val="00330210"/>
    <w:rsid w:val="003303D3"/>
    <w:rsid w:val="00333042"/>
    <w:rsid w:val="003342E3"/>
    <w:rsid w:val="00335A89"/>
    <w:rsid w:val="00347559"/>
    <w:rsid w:val="00354456"/>
    <w:rsid w:val="0035520E"/>
    <w:rsid w:val="0035550E"/>
    <w:rsid w:val="003560BC"/>
    <w:rsid w:val="00357843"/>
    <w:rsid w:val="00361340"/>
    <w:rsid w:val="00362F34"/>
    <w:rsid w:val="003639DC"/>
    <w:rsid w:val="00364257"/>
    <w:rsid w:val="00364378"/>
    <w:rsid w:val="00366A36"/>
    <w:rsid w:val="00366C69"/>
    <w:rsid w:val="00367C9B"/>
    <w:rsid w:val="0037185C"/>
    <w:rsid w:val="00371932"/>
    <w:rsid w:val="00371DC5"/>
    <w:rsid w:val="00373A63"/>
    <w:rsid w:val="003748FA"/>
    <w:rsid w:val="003775F8"/>
    <w:rsid w:val="00382381"/>
    <w:rsid w:val="00383039"/>
    <w:rsid w:val="00383104"/>
    <w:rsid w:val="00385E7E"/>
    <w:rsid w:val="0039106B"/>
    <w:rsid w:val="003911BB"/>
    <w:rsid w:val="0039343A"/>
    <w:rsid w:val="00395E0F"/>
    <w:rsid w:val="00396198"/>
    <w:rsid w:val="00397DF0"/>
    <w:rsid w:val="003A02C1"/>
    <w:rsid w:val="003A1593"/>
    <w:rsid w:val="003A1B06"/>
    <w:rsid w:val="003A5B08"/>
    <w:rsid w:val="003A67E2"/>
    <w:rsid w:val="003A6D85"/>
    <w:rsid w:val="003B08DD"/>
    <w:rsid w:val="003B1609"/>
    <w:rsid w:val="003B3EDD"/>
    <w:rsid w:val="003B509E"/>
    <w:rsid w:val="003B6B6E"/>
    <w:rsid w:val="003B6E62"/>
    <w:rsid w:val="003C07FF"/>
    <w:rsid w:val="003C40E6"/>
    <w:rsid w:val="003C418A"/>
    <w:rsid w:val="003C5D20"/>
    <w:rsid w:val="003C6F9B"/>
    <w:rsid w:val="003D1045"/>
    <w:rsid w:val="003D12ED"/>
    <w:rsid w:val="003D1AE4"/>
    <w:rsid w:val="003D3864"/>
    <w:rsid w:val="003D4A36"/>
    <w:rsid w:val="003D513A"/>
    <w:rsid w:val="003D6575"/>
    <w:rsid w:val="003E072E"/>
    <w:rsid w:val="003E3149"/>
    <w:rsid w:val="003E53A5"/>
    <w:rsid w:val="003E71C8"/>
    <w:rsid w:val="003F0693"/>
    <w:rsid w:val="003F1168"/>
    <w:rsid w:val="003F12F6"/>
    <w:rsid w:val="003F2B7A"/>
    <w:rsid w:val="003F2EDC"/>
    <w:rsid w:val="00400DC5"/>
    <w:rsid w:val="00401876"/>
    <w:rsid w:val="0040576B"/>
    <w:rsid w:val="00410D85"/>
    <w:rsid w:val="00410FD2"/>
    <w:rsid w:val="00414108"/>
    <w:rsid w:val="00414CE4"/>
    <w:rsid w:val="004165DA"/>
    <w:rsid w:val="00420D38"/>
    <w:rsid w:val="00426C6E"/>
    <w:rsid w:val="00427A68"/>
    <w:rsid w:val="00432B12"/>
    <w:rsid w:val="004336CC"/>
    <w:rsid w:val="0043657B"/>
    <w:rsid w:val="004402EC"/>
    <w:rsid w:val="00441CD1"/>
    <w:rsid w:val="0044368B"/>
    <w:rsid w:val="00444947"/>
    <w:rsid w:val="00445241"/>
    <w:rsid w:val="00445F12"/>
    <w:rsid w:val="00445F5C"/>
    <w:rsid w:val="00446B8D"/>
    <w:rsid w:val="00446EA2"/>
    <w:rsid w:val="00450386"/>
    <w:rsid w:val="00452002"/>
    <w:rsid w:val="00454961"/>
    <w:rsid w:val="004551C9"/>
    <w:rsid w:val="0045791D"/>
    <w:rsid w:val="004601F5"/>
    <w:rsid w:val="00460DA7"/>
    <w:rsid w:val="0046148C"/>
    <w:rsid w:val="004614E7"/>
    <w:rsid w:val="004643EE"/>
    <w:rsid w:val="004644F4"/>
    <w:rsid w:val="00464F96"/>
    <w:rsid w:val="004663E4"/>
    <w:rsid w:val="0046669D"/>
    <w:rsid w:val="0046679B"/>
    <w:rsid w:val="00467BD5"/>
    <w:rsid w:val="0047103F"/>
    <w:rsid w:val="0047178F"/>
    <w:rsid w:val="004737C0"/>
    <w:rsid w:val="00474799"/>
    <w:rsid w:val="00481358"/>
    <w:rsid w:val="00482B10"/>
    <w:rsid w:val="004838B2"/>
    <w:rsid w:val="00484260"/>
    <w:rsid w:val="00487042"/>
    <w:rsid w:val="00487D07"/>
    <w:rsid w:val="004901DA"/>
    <w:rsid w:val="00490DA0"/>
    <w:rsid w:val="0049441A"/>
    <w:rsid w:val="004946E2"/>
    <w:rsid w:val="00496072"/>
    <w:rsid w:val="00496964"/>
    <w:rsid w:val="004A0344"/>
    <w:rsid w:val="004A10C1"/>
    <w:rsid w:val="004A3AF2"/>
    <w:rsid w:val="004A5655"/>
    <w:rsid w:val="004A66FA"/>
    <w:rsid w:val="004A7C45"/>
    <w:rsid w:val="004B2700"/>
    <w:rsid w:val="004B75D9"/>
    <w:rsid w:val="004B7881"/>
    <w:rsid w:val="004C1F56"/>
    <w:rsid w:val="004C4D3C"/>
    <w:rsid w:val="004C68B0"/>
    <w:rsid w:val="004C7D6E"/>
    <w:rsid w:val="004D0C89"/>
    <w:rsid w:val="004D10A6"/>
    <w:rsid w:val="004D2050"/>
    <w:rsid w:val="004D3172"/>
    <w:rsid w:val="004D3A39"/>
    <w:rsid w:val="004D4A22"/>
    <w:rsid w:val="004D50D8"/>
    <w:rsid w:val="004D51D7"/>
    <w:rsid w:val="004D5B0F"/>
    <w:rsid w:val="004D645B"/>
    <w:rsid w:val="004D6DAF"/>
    <w:rsid w:val="004D71F4"/>
    <w:rsid w:val="004D75A3"/>
    <w:rsid w:val="004E1CBF"/>
    <w:rsid w:val="004E25FC"/>
    <w:rsid w:val="004E29B4"/>
    <w:rsid w:val="004E3B42"/>
    <w:rsid w:val="004E45B9"/>
    <w:rsid w:val="004E576E"/>
    <w:rsid w:val="004F1E4C"/>
    <w:rsid w:val="004F3938"/>
    <w:rsid w:val="004F40B8"/>
    <w:rsid w:val="004F54BD"/>
    <w:rsid w:val="004F6A66"/>
    <w:rsid w:val="00504620"/>
    <w:rsid w:val="0050658A"/>
    <w:rsid w:val="005072DC"/>
    <w:rsid w:val="0050746C"/>
    <w:rsid w:val="00507E46"/>
    <w:rsid w:val="005106D7"/>
    <w:rsid w:val="005109C9"/>
    <w:rsid w:val="00511EE0"/>
    <w:rsid w:val="00513EAD"/>
    <w:rsid w:val="0051400B"/>
    <w:rsid w:val="00515C63"/>
    <w:rsid w:val="0051627D"/>
    <w:rsid w:val="00517169"/>
    <w:rsid w:val="00520290"/>
    <w:rsid w:val="00523AAE"/>
    <w:rsid w:val="00524866"/>
    <w:rsid w:val="00525641"/>
    <w:rsid w:val="00526CAF"/>
    <w:rsid w:val="00531A0D"/>
    <w:rsid w:val="00531FFD"/>
    <w:rsid w:val="00533D36"/>
    <w:rsid w:val="0053493F"/>
    <w:rsid w:val="00536A2B"/>
    <w:rsid w:val="00536E84"/>
    <w:rsid w:val="00536EA7"/>
    <w:rsid w:val="005375BA"/>
    <w:rsid w:val="00537866"/>
    <w:rsid w:val="00537DCD"/>
    <w:rsid w:val="00540A9A"/>
    <w:rsid w:val="005428BD"/>
    <w:rsid w:val="00542CAB"/>
    <w:rsid w:val="00551DC5"/>
    <w:rsid w:val="00551DFA"/>
    <w:rsid w:val="005556AA"/>
    <w:rsid w:val="00560287"/>
    <w:rsid w:val="00560F81"/>
    <w:rsid w:val="00561E8E"/>
    <w:rsid w:val="00563785"/>
    <w:rsid w:val="005639D5"/>
    <w:rsid w:val="00563EAE"/>
    <w:rsid w:val="005647E9"/>
    <w:rsid w:val="00564CCD"/>
    <w:rsid w:val="00566273"/>
    <w:rsid w:val="00566454"/>
    <w:rsid w:val="00566809"/>
    <w:rsid w:val="00567C0E"/>
    <w:rsid w:val="005706F7"/>
    <w:rsid w:val="005710D5"/>
    <w:rsid w:val="0057247C"/>
    <w:rsid w:val="00572B32"/>
    <w:rsid w:val="00573C2E"/>
    <w:rsid w:val="00574574"/>
    <w:rsid w:val="00574E19"/>
    <w:rsid w:val="00576198"/>
    <w:rsid w:val="00580480"/>
    <w:rsid w:val="00580B5A"/>
    <w:rsid w:val="00580FC2"/>
    <w:rsid w:val="0058123A"/>
    <w:rsid w:val="0058773B"/>
    <w:rsid w:val="005923BB"/>
    <w:rsid w:val="00592DAA"/>
    <w:rsid w:val="005932FE"/>
    <w:rsid w:val="005A0E17"/>
    <w:rsid w:val="005A3333"/>
    <w:rsid w:val="005A3A17"/>
    <w:rsid w:val="005A3E02"/>
    <w:rsid w:val="005A4563"/>
    <w:rsid w:val="005A5885"/>
    <w:rsid w:val="005A6B98"/>
    <w:rsid w:val="005A6D5F"/>
    <w:rsid w:val="005B0D57"/>
    <w:rsid w:val="005B2865"/>
    <w:rsid w:val="005B4589"/>
    <w:rsid w:val="005B4EC2"/>
    <w:rsid w:val="005B5C44"/>
    <w:rsid w:val="005B6F90"/>
    <w:rsid w:val="005C03B9"/>
    <w:rsid w:val="005C05C0"/>
    <w:rsid w:val="005C0868"/>
    <w:rsid w:val="005C1BF8"/>
    <w:rsid w:val="005C25AF"/>
    <w:rsid w:val="005C3A90"/>
    <w:rsid w:val="005C46E4"/>
    <w:rsid w:val="005C736E"/>
    <w:rsid w:val="005C7FB4"/>
    <w:rsid w:val="005D0297"/>
    <w:rsid w:val="005D03A2"/>
    <w:rsid w:val="005D1BF7"/>
    <w:rsid w:val="005D380A"/>
    <w:rsid w:val="005D3854"/>
    <w:rsid w:val="005D5C76"/>
    <w:rsid w:val="005D780F"/>
    <w:rsid w:val="005D7930"/>
    <w:rsid w:val="005E027F"/>
    <w:rsid w:val="005E054A"/>
    <w:rsid w:val="005E0D54"/>
    <w:rsid w:val="005E3B38"/>
    <w:rsid w:val="005E4D7E"/>
    <w:rsid w:val="005E5B36"/>
    <w:rsid w:val="005E7206"/>
    <w:rsid w:val="005E79AF"/>
    <w:rsid w:val="005E7CD7"/>
    <w:rsid w:val="005F03A0"/>
    <w:rsid w:val="005F0FC7"/>
    <w:rsid w:val="005F1763"/>
    <w:rsid w:val="005F1E2C"/>
    <w:rsid w:val="005F22AC"/>
    <w:rsid w:val="005F2CE3"/>
    <w:rsid w:val="005F342F"/>
    <w:rsid w:val="005F39DC"/>
    <w:rsid w:val="005F3F4B"/>
    <w:rsid w:val="005F5241"/>
    <w:rsid w:val="005F5D55"/>
    <w:rsid w:val="005F6226"/>
    <w:rsid w:val="005F7805"/>
    <w:rsid w:val="00601E9E"/>
    <w:rsid w:val="00603508"/>
    <w:rsid w:val="00612226"/>
    <w:rsid w:val="006133C4"/>
    <w:rsid w:val="0061494C"/>
    <w:rsid w:val="00616CB2"/>
    <w:rsid w:val="00620888"/>
    <w:rsid w:val="00621EBF"/>
    <w:rsid w:val="00624BD0"/>
    <w:rsid w:val="00625F0D"/>
    <w:rsid w:val="00626932"/>
    <w:rsid w:val="006271BE"/>
    <w:rsid w:val="00627AE4"/>
    <w:rsid w:val="00630874"/>
    <w:rsid w:val="006316FA"/>
    <w:rsid w:val="00632485"/>
    <w:rsid w:val="006334EC"/>
    <w:rsid w:val="0063362B"/>
    <w:rsid w:val="0063636F"/>
    <w:rsid w:val="00640D4E"/>
    <w:rsid w:val="00640DBB"/>
    <w:rsid w:val="00640F1C"/>
    <w:rsid w:val="00643F55"/>
    <w:rsid w:val="006453AE"/>
    <w:rsid w:val="00645BB8"/>
    <w:rsid w:val="00647146"/>
    <w:rsid w:val="00650ACD"/>
    <w:rsid w:val="00651B09"/>
    <w:rsid w:val="006535DA"/>
    <w:rsid w:val="00653648"/>
    <w:rsid w:val="00654227"/>
    <w:rsid w:val="00654409"/>
    <w:rsid w:val="00654F8F"/>
    <w:rsid w:val="0065756C"/>
    <w:rsid w:val="0066042A"/>
    <w:rsid w:val="006649DB"/>
    <w:rsid w:val="00667328"/>
    <w:rsid w:val="00667B58"/>
    <w:rsid w:val="00667F37"/>
    <w:rsid w:val="00670364"/>
    <w:rsid w:val="00673DAD"/>
    <w:rsid w:val="00675CD7"/>
    <w:rsid w:val="0067766A"/>
    <w:rsid w:val="00677776"/>
    <w:rsid w:val="00682FC7"/>
    <w:rsid w:val="006830EF"/>
    <w:rsid w:val="00683D3B"/>
    <w:rsid w:val="00686CA6"/>
    <w:rsid w:val="0069092F"/>
    <w:rsid w:val="006910E1"/>
    <w:rsid w:val="00692AFB"/>
    <w:rsid w:val="00693A55"/>
    <w:rsid w:val="006955C0"/>
    <w:rsid w:val="0069598A"/>
    <w:rsid w:val="006A020F"/>
    <w:rsid w:val="006A0D94"/>
    <w:rsid w:val="006A105B"/>
    <w:rsid w:val="006A2A50"/>
    <w:rsid w:val="006A359E"/>
    <w:rsid w:val="006A445C"/>
    <w:rsid w:val="006A7010"/>
    <w:rsid w:val="006A7AB3"/>
    <w:rsid w:val="006B07C3"/>
    <w:rsid w:val="006B0E9C"/>
    <w:rsid w:val="006B25FA"/>
    <w:rsid w:val="006B419D"/>
    <w:rsid w:val="006B5E37"/>
    <w:rsid w:val="006B6F43"/>
    <w:rsid w:val="006C0157"/>
    <w:rsid w:val="006C3029"/>
    <w:rsid w:val="006C3796"/>
    <w:rsid w:val="006C4B76"/>
    <w:rsid w:val="006C5C78"/>
    <w:rsid w:val="006D0FB1"/>
    <w:rsid w:val="006D1BB7"/>
    <w:rsid w:val="006D2EAD"/>
    <w:rsid w:val="006E3BD3"/>
    <w:rsid w:val="006E5188"/>
    <w:rsid w:val="006F0C75"/>
    <w:rsid w:val="006F0F27"/>
    <w:rsid w:val="006F13F6"/>
    <w:rsid w:val="006F64F9"/>
    <w:rsid w:val="006F71A5"/>
    <w:rsid w:val="0070089C"/>
    <w:rsid w:val="00702A8A"/>
    <w:rsid w:val="00703CF8"/>
    <w:rsid w:val="007101AC"/>
    <w:rsid w:val="00711C05"/>
    <w:rsid w:val="00711F83"/>
    <w:rsid w:val="00711FCB"/>
    <w:rsid w:val="00712101"/>
    <w:rsid w:val="00713E79"/>
    <w:rsid w:val="0072246C"/>
    <w:rsid w:val="00723C6B"/>
    <w:rsid w:val="007248A6"/>
    <w:rsid w:val="00725AFB"/>
    <w:rsid w:val="00726591"/>
    <w:rsid w:val="0072738D"/>
    <w:rsid w:val="00727CB0"/>
    <w:rsid w:val="007310ED"/>
    <w:rsid w:val="00737FD5"/>
    <w:rsid w:val="00740261"/>
    <w:rsid w:val="00740358"/>
    <w:rsid w:val="00740CA3"/>
    <w:rsid w:val="00742392"/>
    <w:rsid w:val="0074345C"/>
    <w:rsid w:val="007442CF"/>
    <w:rsid w:val="00745777"/>
    <w:rsid w:val="00746A32"/>
    <w:rsid w:val="00747129"/>
    <w:rsid w:val="00747378"/>
    <w:rsid w:val="00747DD2"/>
    <w:rsid w:val="007508E5"/>
    <w:rsid w:val="007510C2"/>
    <w:rsid w:val="007544C7"/>
    <w:rsid w:val="00754D76"/>
    <w:rsid w:val="00756C10"/>
    <w:rsid w:val="007600AD"/>
    <w:rsid w:val="0076162E"/>
    <w:rsid w:val="00761B67"/>
    <w:rsid w:val="00764A62"/>
    <w:rsid w:val="0076526D"/>
    <w:rsid w:val="00770735"/>
    <w:rsid w:val="00771065"/>
    <w:rsid w:val="00771A33"/>
    <w:rsid w:val="007733B4"/>
    <w:rsid w:val="0077432D"/>
    <w:rsid w:val="00774F70"/>
    <w:rsid w:val="00775A11"/>
    <w:rsid w:val="0078414E"/>
    <w:rsid w:val="0078763B"/>
    <w:rsid w:val="00795429"/>
    <w:rsid w:val="00796CDC"/>
    <w:rsid w:val="007A020E"/>
    <w:rsid w:val="007A2E8C"/>
    <w:rsid w:val="007A3111"/>
    <w:rsid w:val="007A3D0E"/>
    <w:rsid w:val="007A5C97"/>
    <w:rsid w:val="007A6D7B"/>
    <w:rsid w:val="007A6FDB"/>
    <w:rsid w:val="007A7B3A"/>
    <w:rsid w:val="007B13DE"/>
    <w:rsid w:val="007B262C"/>
    <w:rsid w:val="007B3E28"/>
    <w:rsid w:val="007B63AE"/>
    <w:rsid w:val="007B648F"/>
    <w:rsid w:val="007B666D"/>
    <w:rsid w:val="007C1733"/>
    <w:rsid w:val="007C212A"/>
    <w:rsid w:val="007C3212"/>
    <w:rsid w:val="007C5EF6"/>
    <w:rsid w:val="007C731A"/>
    <w:rsid w:val="007D0CB7"/>
    <w:rsid w:val="007D3352"/>
    <w:rsid w:val="007D69A3"/>
    <w:rsid w:val="007D72B4"/>
    <w:rsid w:val="007D7540"/>
    <w:rsid w:val="007E13E3"/>
    <w:rsid w:val="007E216A"/>
    <w:rsid w:val="007E240B"/>
    <w:rsid w:val="007E2F58"/>
    <w:rsid w:val="007E51C2"/>
    <w:rsid w:val="007E54CD"/>
    <w:rsid w:val="007E5A7C"/>
    <w:rsid w:val="007E648E"/>
    <w:rsid w:val="007F2715"/>
    <w:rsid w:val="007F2CD4"/>
    <w:rsid w:val="007F35A8"/>
    <w:rsid w:val="007F37E8"/>
    <w:rsid w:val="007F58E2"/>
    <w:rsid w:val="007F6A5C"/>
    <w:rsid w:val="0080252D"/>
    <w:rsid w:val="008107B3"/>
    <w:rsid w:val="00810E09"/>
    <w:rsid w:val="008114C7"/>
    <w:rsid w:val="00811A7F"/>
    <w:rsid w:val="008123BE"/>
    <w:rsid w:val="00812AF5"/>
    <w:rsid w:val="008136E5"/>
    <w:rsid w:val="00814294"/>
    <w:rsid w:val="00815395"/>
    <w:rsid w:val="008169DC"/>
    <w:rsid w:val="0082006B"/>
    <w:rsid w:val="00823471"/>
    <w:rsid w:val="008237DD"/>
    <w:rsid w:val="00823823"/>
    <w:rsid w:val="00826FF7"/>
    <w:rsid w:val="0082729D"/>
    <w:rsid w:val="0083029D"/>
    <w:rsid w:val="00830A82"/>
    <w:rsid w:val="008347E0"/>
    <w:rsid w:val="00834C0C"/>
    <w:rsid w:val="00836BB5"/>
    <w:rsid w:val="00837DE7"/>
    <w:rsid w:val="008403D8"/>
    <w:rsid w:val="00841B2E"/>
    <w:rsid w:val="00841F3B"/>
    <w:rsid w:val="00844B28"/>
    <w:rsid w:val="00845FAD"/>
    <w:rsid w:val="00851338"/>
    <w:rsid w:val="00851AA3"/>
    <w:rsid w:val="00851AD5"/>
    <w:rsid w:val="008530CC"/>
    <w:rsid w:val="008539CC"/>
    <w:rsid w:val="00855EA4"/>
    <w:rsid w:val="00856645"/>
    <w:rsid w:val="00856E35"/>
    <w:rsid w:val="0085731A"/>
    <w:rsid w:val="00860259"/>
    <w:rsid w:val="008613C6"/>
    <w:rsid w:val="00862E71"/>
    <w:rsid w:val="008648D6"/>
    <w:rsid w:val="008649F4"/>
    <w:rsid w:val="00865023"/>
    <w:rsid w:val="0086565F"/>
    <w:rsid w:val="00865AE4"/>
    <w:rsid w:val="00866492"/>
    <w:rsid w:val="008666FE"/>
    <w:rsid w:val="0086681C"/>
    <w:rsid w:val="00866FF1"/>
    <w:rsid w:val="0087329D"/>
    <w:rsid w:val="0087391C"/>
    <w:rsid w:val="008743F8"/>
    <w:rsid w:val="008750A4"/>
    <w:rsid w:val="008758BA"/>
    <w:rsid w:val="00875C92"/>
    <w:rsid w:val="00875EEC"/>
    <w:rsid w:val="00880606"/>
    <w:rsid w:val="008806AA"/>
    <w:rsid w:val="0088118A"/>
    <w:rsid w:val="00883D38"/>
    <w:rsid w:val="00886ACB"/>
    <w:rsid w:val="0088795D"/>
    <w:rsid w:val="00893630"/>
    <w:rsid w:val="00893BBD"/>
    <w:rsid w:val="00893C82"/>
    <w:rsid w:val="008943B0"/>
    <w:rsid w:val="00896C60"/>
    <w:rsid w:val="008A1B16"/>
    <w:rsid w:val="008A1B97"/>
    <w:rsid w:val="008A2BA0"/>
    <w:rsid w:val="008A339A"/>
    <w:rsid w:val="008A7318"/>
    <w:rsid w:val="008B0297"/>
    <w:rsid w:val="008B0F16"/>
    <w:rsid w:val="008B162B"/>
    <w:rsid w:val="008B24C7"/>
    <w:rsid w:val="008B697B"/>
    <w:rsid w:val="008C15EA"/>
    <w:rsid w:val="008C17EA"/>
    <w:rsid w:val="008C1C05"/>
    <w:rsid w:val="008C22EA"/>
    <w:rsid w:val="008C564C"/>
    <w:rsid w:val="008C5E14"/>
    <w:rsid w:val="008C70C6"/>
    <w:rsid w:val="008D03B2"/>
    <w:rsid w:val="008D054E"/>
    <w:rsid w:val="008D0899"/>
    <w:rsid w:val="008D1832"/>
    <w:rsid w:val="008D261C"/>
    <w:rsid w:val="008D269B"/>
    <w:rsid w:val="008D30B0"/>
    <w:rsid w:val="008D58F3"/>
    <w:rsid w:val="008D6EDA"/>
    <w:rsid w:val="008D7F27"/>
    <w:rsid w:val="008E0810"/>
    <w:rsid w:val="008E0FBA"/>
    <w:rsid w:val="008E1CE8"/>
    <w:rsid w:val="008E324A"/>
    <w:rsid w:val="008E38AA"/>
    <w:rsid w:val="008E3F36"/>
    <w:rsid w:val="008F0E1B"/>
    <w:rsid w:val="008F2979"/>
    <w:rsid w:val="008F4B42"/>
    <w:rsid w:val="008F61BE"/>
    <w:rsid w:val="00901F5A"/>
    <w:rsid w:val="00902C2B"/>
    <w:rsid w:val="00902DD2"/>
    <w:rsid w:val="00902F51"/>
    <w:rsid w:val="00903B98"/>
    <w:rsid w:val="00906B3F"/>
    <w:rsid w:val="0090725E"/>
    <w:rsid w:val="00913716"/>
    <w:rsid w:val="009138D3"/>
    <w:rsid w:val="009143E7"/>
    <w:rsid w:val="00915A59"/>
    <w:rsid w:val="0091656E"/>
    <w:rsid w:val="00920DEA"/>
    <w:rsid w:val="00922C5C"/>
    <w:rsid w:val="00923054"/>
    <w:rsid w:val="00925E86"/>
    <w:rsid w:val="009274C0"/>
    <w:rsid w:val="00930CC1"/>
    <w:rsid w:val="00931080"/>
    <w:rsid w:val="00931E3C"/>
    <w:rsid w:val="00933033"/>
    <w:rsid w:val="009330BE"/>
    <w:rsid w:val="0093338B"/>
    <w:rsid w:val="00936DA9"/>
    <w:rsid w:val="009422EE"/>
    <w:rsid w:val="00944282"/>
    <w:rsid w:val="0095110D"/>
    <w:rsid w:val="00951BD2"/>
    <w:rsid w:val="00951C8A"/>
    <w:rsid w:val="009537AB"/>
    <w:rsid w:val="00953B22"/>
    <w:rsid w:val="0095527E"/>
    <w:rsid w:val="00956AB3"/>
    <w:rsid w:val="00960427"/>
    <w:rsid w:val="00961446"/>
    <w:rsid w:val="0096384D"/>
    <w:rsid w:val="00963AE0"/>
    <w:rsid w:val="0096433D"/>
    <w:rsid w:val="00964D6A"/>
    <w:rsid w:val="00964DF1"/>
    <w:rsid w:val="009658EE"/>
    <w:rsid w:val="00965C23"/>
    <w:rsid w:val="00971E55"/>
    <w:rsid w:val="00972959"/>
    <w:rsid w:val="009753EF"/>
    <w:rsid w:val="00975B8D"/>
    <w:rsid w:val="00975EB5"/>
    <w:rsid w:val="00983A16"/>
    <w:rsid w:val="0098575B"/>
    <w:rsid w:val="00987167"/>
    <w:rsid w:val="00990EBF"/>
    <w:rsid w:val="0099246A"/>
    <w:rsid w:val="0099509E"/>
    <w:rsid w:val="00995C52"/>
    <w:rsid w:val="009A0E8B"/>
    <w:rsid w:val="009A10F1"/>
    <w:rsid w:val="009A1A05"/>
    <w:rsid w:val="009A2201"/>
    <w:rsid w:val="009A5818"/>
    <w:rsid w:val="009A6586"/>
    <w:rsid w:val="009A751C"/>
    <w:rsid w:val="009B275F"/>
    <w:rsid w:val="009B7A93"/>
    <w:rsid w:val="009C016D"/>
    <w:rsid w:val="009C0441"/>
    <w:rsid w:val="009C0444"/>
    <w:rsid w:val="009C6E7B"/>
    <w:rsid w:val="009D168C"/>
    <w:rsid w:val="009D170F"/>
    <w:rsid w:val="009D1C9A"/>
    <w:rsid w:val="009D22E7"/>
    <w:rsid w:val="009D2F82"/>
    <w:rsid w:val="009D3275"/>
    <w:rsid w:val="009D3C1D"/>
    <w:rsid w:val="009D553D"/>
    <w:rsid w:val="009D74CE"/>
    <w:rsid w:val="009E1511"/>
    <w:rsid w:val="009E1547"/>
    <w:rsid w:val="009E1990"/>
    <w:rsid w:val="009E2AD2"/>
    <w:rsid w:val="009F7F64"/>
    <w:rsid w:val="00A00F6E"/>
    <w:rsid w:val="00A01BD3"/>
    <w:rsid w:val="00A03112"/>
    <w:rsid w:val="00A03312"/>
    <w:rsid w:val="00A05346"/>
    <w:rsid w:val="00A05D85"/>
    <w:rsid w:val="00A069E3"/>
    <w:rsid w:val="00A070BA"/>
    <w:rsid w:val="00A10074"/>
    <w:rsid w:val="00A10BF8"/>
    <w:rsid w:val="00A126E5"/>
    <w:rsid w:val="00A128A7"/>
    <w:rsid w:val="00A136DF"/>
    <w:rsid w:val="00A15C8C"/>
    <w:rsid w:val="00A17B22"/>
    <w:rsid w:val="00A21B02"/>
    <w:rsid w:val="00A23BB5"/>
    <w:rsid w:val="00A2430F"/>
    <w:rsid w:val="00A25FC5"/>
    <w:rsid w:val="00A27676"/>
    <w:rsid w:val="00A3093C"/>
    <w:rsid w:val="00A30C18"/>
    <w:rsid w:val="00A30D40"/>
    <w:rsid w:val="00A3308C"/>
    <w:rsid w:val="00A333B8"/>
    <w:rsid w:val="00A34BD0"/>
    <w:rsid w:val="00A34C98"/>
    <w:rsid w:val="00A3518E"/>
    <w:rsid w:val="00A35D16"/>
    <w:rsid w:val="00A3679B"/>
    <w:rsid w:val="00A36AE5"/>
    <w:rsid w:val="00A36E74"/>
    <w:rsid w:val="00A423F6"/>
    <w:rsid w:val="00A432C2"/>
    <w:rsid w:val="00A4394E"/>
    <w:rsid w:val="00A43CBB"/>
    <w:rsid w:val="00A46E44"/>
    <w:rsid w:val="00A47928"/>
    <w:rsid w:val="00A51DE9"/>
    <w:rsid w:val="00A53017"/>
    <w:rsid w:val="00A537EC"/>
    <w:rsid w:val="00A548F9"/>
    <w:rsid w:val="00A5490F"/>
    <w:rsid w:val="00A54B68"/>
    <w:rsid w:val="00A55B1C"/>
    <w:rsid w:val="00A55EA3"/>
    <w:rsid w:val="00A63C12"/>
    <w:rsid w:val="00A63D34"/>
    <w:rsid w:val="00A63D90"/>
    <w:rsid w:val="00A6472F"/>
    <w:rsid w:val="00A66207"/>
    <w:rsid w:val="00A66755"/>
    <w:rsid w:val="00A6692A"/>
    <w:rsid w:val="00A67D32"/>
    <w:rsid w:val="00A70FC5"/>
    <w:rsid w:val="00A72018"/>
    <w:rsid w:val="00A721FC"/>
    <w:rsid w:val="00A73931"/>
    <w:rsid w:val="00A740AA"/>
    <w:rsid w:val="00A75F4A"/>
    <w:rsid w:val="00A811F8"/>
    <w:rsid w:val="00A81890"/>
    <w:rsid w:val="00A83D84"/>
    <w:rsid w:val="00A84330"/>
    <w:rsid w:val="00A86234"/>
    <w:rsid w:val="00A862A0"/>
    <w:rsid w:val="00A9158D"/>
    <w:rsid w:val="00A95B0D"/>
    <w:rsid w:val="00A968C7"/>
    <w:rsid w:val="00AA081D"/>
    <w:rsid w:val="00AA0B75"/>
    <w:rsid w:val="00AA1C5E"/>
    <w:rsid w:val="00AA3662"/>
    <w:rsid w:val="00AA3806"/>
    <w:rsid w:val="00AA405F"/>
    <w:rsid w:val="00AA688B"/>
    <w:rsid w:val="00AA69AC"/>
    <w:rsid w:val="00AB036E"/>
    <w:rsid w:val="00AB0EF6"/>
    <w:rsid w:val="00AB2A78"/>
    <w:rsid w:val="00AB309B"/>
    <w:rsid w:val="00AB4BD9"/>
    <w:rsid w:val="00AB630F"/>
    <w:rsid w:val="00AB7813"/>
    <w:rsid w:val="00AC455B"/>
    <w:rsid w:val="00AC535D"/>
    <w:rsid w:val="00AC5770"/>
    <w:rsid w:val="00AD3503"/>
    <w:rsid w:val="00AD3847"/>
    <w:rsid w:val="00AE16EB"/>
    <w:rsid w:val="00AE622C"/>
    <w:rsid w:val="00AE724B"/>
    <w:rsid w:val="00AF0BCB"/>
    <w:rsid w:val="00AF424C"/>
    <w:rsid w:val="00AF4DD3"/>
    <w:rsid w:val="00AF4E41"/>
    <w:rsid w:val="00AF4F9B"/>
    <w:rsid w:val="00AF7C15"/>
    <w:rsid w:val="00B000E2"/>
    <w:rsid w:val="00B00C50"/>
    <w:rsid w:val="00B01B1B"/>
    <w:rsid w:val="00B027B0"/>
    <w:rsid w:val="00B02F0D"/>
    <w:rsid w:val="00B03C99"/>
    <w:rsid w:val="00B04598"/>
    <w:rsid w:val="00B04679"/>
    <w:rsid w:val="00B052C9"/>
    <w:rsid w:val="00B11579"/>
    <w:rsid w:val="00B117D2"/>
    <w:rsid w:val="00B12FAB"/>
    <w:rsid w:val="00B17D6D"/>
    <w:rsid w:val="00B2427B"/>
    <w:rsid w:val="00B25B5C"/>
    <w:rsid w:val="00B2616D"/>
    <w:rsid w:val="00B267B7"/>
    <w:rsid w:val="00B300DE"/>
    <w:rsid w:val="00B311C4"/>
    <w:rsid w:val="00B31FEA"/>
    <w:rsid w:val="00B3451C"/>
    <w:rsid w:val="00B34DA3"/>
    <w:rsid w:val="00B4056D"/>
    <w:rsid w:val="00B410F6"/>
    <w:rsid w:val="00B434B1"/>
    <w:rsid w:val="00B448EB"/>
    <w:rsid w:val="00B45378"/>
    <w:rsid w:val="00B46EAD"/>
    <w:rsid w:val="00B47219"/>
    <w:rsid w:val="00B503EC"/>
    <w:rsid w:val="00B51801"/>
    <w:rsid w:val="00B53DCB"/>
    <w:rsid w:val="00B5566F"/>
    <w:rsid w:val="00B56241"/>
    <w:rsid w:val="00B56C9C"/>
    <w:rsid w:val="00B57970"/>
    <w:rsid w:val="00B57BDF"/>
    <w:rsid w:val="00B60011"/>
    <w:rsid w:val="00B61DCD"/>
    <w:rsid w:val="00B61F06"/>
    <w:rsid w:val="00B64784"/>
    <w:rsid w:val="00B649BC"/>
    <w:rsid w:val="00B651D9"/>
    <w:rsid w:val="00B66843"/>
    <w:rsid w:val="00B713EA"/>
    <w:rsid w:val="00B73B38"/>
    <w:rsid w:val="00B74E1A"/>
    <w:rsid w:val="00B75794"/>
    <w:rsid w:val="00B7645C"/>
    <w:rsid w:val="00B80925"/>
    <w:rsid w:val="00B815CE"/>
    <w:rsid w:val="00B8295B"/>
    <w:rsid w:val="00B838CD"/>
    <w:rsid w:val="00B83CE0"/>
    <w:rsid w:val="00B84304"/>
    <w:rsid w:val="00B8778B"/>
    <w:rsid w:val="00B92796"/>
    <w:rsid w:val="00B93F8A"/>
    <w:rsid w:val="00B96F22"/>
    <w:rsid w:val="00B971F7"/>
    <w:rsid w:val="00BA06CB"/>
    <w:rsid w:val="00BA1292"/>
    <w:rsid w:val="00BA332D"/>
    <w:rsid w:val="00BA3FA1"/>
    <w:rsid w:val="00BA4187"/>
    <w:rsid w:val="00BA598A"/>
    <w:rsid w:val="00BA60BA"/>
    <w:rsid w:val="00BA760B"/>
    <w:rsid w:val="00BB0391"/>
    <w:rsid w:val="00BB0CC6"/>
    <w:rsid w:val="00BB1AF7"/>
    <w:rsid w:val="00BB3A53"/>
    <w:rsid w:val="00BB42DB"/>
    <w:rsid w:val="00BB6441"/>
    <w:rsid w:val="00BB7CD0"/>
    <w:rsid w:val="00BC0091"/>
    <w:rsid w:val="00BC1206"/>
    <w:rsid w:val="00BC120F"/>
    <w:rsid w:val="00BC22EE"/>
    <w:rsid w:val="00BC2C58"/>
    <w:rsid w:val="00BC2C68"/>
    <w:rsid w:val="00BC3175"/>
    <w:rsid w:val="00BC3FCA"/>
    <w:rsid w:val="00BC4DD7"/>
    <w:rsid w:val="00BC67D1"/>
    <w:rsid w:val="00BD1EA3"/>
    <w:rsid w:val="00BD385F"/>
    <w:rsid w:val="00BD760F"/>
    <w:rsid w:val="00BE0218"/>
    <w:rsid w:val="00BE20E7"/>
    <w:rsid w:val="00BE32E6"/>
    <w:rsid w:val="00BE3BE2"/>
    <w:rsid w:val="00BE4210"/>
    <w:rsid w:val="00BE594A"/>
    <w:rsid w:val="00BE5ED2"/>
    <w:rsid w:val="00BE5EE7"/>
    <w:rsid w:val="00BF086D"/>
    <w:rsid w:val="00BF3349"/>
    <w:rsid w:val="00BF3F31"/>
    <w:rsid w:val="00BF4AAD"/>
    <w:rsid w:val="00C02B55"/>
    <w:rsid w:val="00C1089B"/>
    <w:rsid w:val="00C11589"/>
    <w:rsid w:val="00C13472"/>
    <w:rsid w:val="00C15457"/>
    <w:rsid w:val="00C16722"/>
    <w:rsid w:val="00C16C85"/>
    <w:rsid w:val="00C171CF"/>
    <w:rsid w:val="00C211B4"/>
    <w:rsid w:val="00C2195C"/>
    <w:rsid w:val="00C23B86"/>
    <w:rsid w:val="00C23F6A"/>
    <w:rsid w:val="00C24890"/>
    <w:rsid w:val="00C24EE9"/>
    <w:rsid w:val="00C255AE"/>
    <w:rsid w:val="00C27153"/>
    <w:rsid w:val="00C27AB3"/>
    <w:rsid w:val="00C27FED"/>
    <w:rsid w:val="00C30E56"/>
    <w:rsid w:val="00C31027"/>
    <w:rsid w:val="00C3211E"/>
    <w:rsid w:val="00C32FDC"/>
    <w:rsid w:val="00C33D09"/>
    <w:rsid w:val="00C343E2"/>
    <w:rsid w:val="00C34D0A"/>
    <w:rsid w:val="00C37A3E"/>
    <w:rsid w:val="00C4327C"/>
    <w:rsid w:val="00C44632"/>
    <w:rsid w:val="00C472D0"/>
    <w:rsid w:val="00C47A6B"/>
    <w:rsid w:val="00C50028"/>
    <w:rsid w:val="00C50AC8"/>
    <w:rsid w:val="00C53882"/>
    <w:rsid w:val="00C628FA"/>
    <w:rsid w:val="00C62D6E"/>
    <w:rsid w:val="00C63C41"/>
    <w:rsid w:val="00C642C3"/>
    <w:rsid w:val="00C64F04"/>
    <w:rsid w:val="00C65FBA"/>
    <w:rsid w:val="00C66309"/>
    <w:rsid w:val="00C67699"/>
    <w:rsid w:val="00C70683"/>
    <w:rsid w:val="00C716E2"/>
    <w:rsid w:val="00C734DA"/>
    <w:rsid w:val="00C7544E"/>
    <w:rsid w:val="00C76629"/>
    <w:rsid w:val="00C77916"/>
    <w:rsid w:val="00C80AA9"/>
    <w:rsid w:val="00C80B2F"/>
    <w:rsid w:val="00C81034"/>
    <w:rsid w:val="00C81CBC"/>
    <w:rsid w:val="00C81CCE"/>
    <w:rsid w:val="00C844A2"/>
    <w:rsid w:val="00C847ED"/>
    <w:rsid w:val="00C9096A"/>
    <w:rsid w:val="00C9213C"/>
    <w:rsid w:val="00C92678"/>
    <w:rsid w:val="00C93E0C"/>
    <w:rsid w:val="00C97674"/>
    <w:rsid w:val="00CB7A9C"/>
    <w:rsid w:val="00CB7CC1"/>
    <w:rsid w:val="00CC0393"/>
    <w:rsid w:val="00CC13F2"/>
    <w:rsid w:val="00CC307A"/>
    <w:rsid w:val="00CC498D"/>
    <w:rsid w:val="00CC4EE1"/>
    <w:rsid w:val="00CC5108"/>
    <w:rsid w:val="00CC5BEB"/>
    <w:rsid w:val="00CD0AD0"/>
    <w:rsid w:val="00CD10A1"/>
    <w:rsid w:val="00CD2143"/>
    <w:rsid w:val="00CD3699"/>
    <w:rsid w:val="00CD7241"/>
    <w:rsid w:val="00CD7B7B"/>
    <w:rsid w:val="00CE155F"/>
    <w:rsid w:val="00CE3655"/>
    <w:rsid w:val="00CE3AF2"/>
    <w:rsid w:val="00CE6685"/>
    <w:rsid w:val="00CF0D9B"/>
    <w:rsid w:val="00CF15F6"/>
    <w:rsid w:val="00CF2509"/>
    <w:rsid w:val="00CF44C5"/>
    <w:rsid w:val="00CF713C"/>
    <w:rsid w:val="00CF7AD5"/>
    <w:rsid w:val="00D03664"/>
    <w:rsid w:val="00D04A36"/>
    <w:rsid w:val="00D057EA"/>
    <w:rsid w:val="00D1168A"/>
    <w:rsid w:val="00D11B33"/>
    <w:rsid w:val="00D12B10"/>
    <w:rsid w:val="00D1320B"/>
    <w:rsid w:val="00D13E78"/>
    <w:rsid w:val="00D1408C"/>
    <w:rsid w:val="00D143DC"/>
    <w:rsid w:val="00D15F6C"/>
    <w:rsid w:val="00D15FEC"/>
    <w:rsid w:val="00D160E9"/>
    <w:rsid w:val="00D17CFF"/>
    <w:rsid w:val="00D17E6E"/>
    <w:rsid w:val="00D2061E"/>
    <w:rsid w:val="00D209FD"/>
    <w:rsid w:val="00D22584"/>
    <w:rsid w:val="00D2288E"/>
    <w:rsid w:val="00D2383D"/>
    <w:rsid w:val="00D25659"/>
    <w:rsid w:val="00D33840"/>
    <w:rsid w:val="00D3469C"/>
    <w:rsid w:val="00D35109"/>
    <w:rsid w:val="00D3693C"/>
    <w:rsid w:val="00D4156F"/>
    <w:rsid w:val="00D41E58"/>
    <w:rsid w:val="00D422ED"/>
    <w:rsid w:val="00D50509"/>
    <w:rsid w:val="00D51C42"/>
    <w:rsid w:val="00D5200B"/>
    <w:rsid w:val="00D525CC"/>
    <w:rsid w:val="00D52D84"/>
    <w:rsid w:val="00D56B22"/>
    <w:rsid w:val="00D63F69"/>
    <w:rsid w:val="00D6413D"/>
    <w:rsid w:val="00D64974"/>
    <w:rsid w:val="00D65BAA"/>
    <w:rsid w:val="00D66469"/>
    <w:rsid w:val="00D67112"/>
    <w:rsid w:val="00D6783B"/>
    <w:rsid w:val="00D73637"/>
    <w:rsid w:val="00D8031B"/>
    <w:rsid w:val="00D83758"/>
    <w:rsid w:val="00D84676"/>
    <w:rsid w:val="00D84A2F"/>
    <w:rsid w:val="00D85031"/>
    <w:rsid w:val="00D85F19"/>
    <w:rsid w:val="00D85FEA"/>
    <w:rsid w:val="00D8754C"/>
    <w:rsid w:val="00D87EC9"/>
    <w:rsid w:val="00D92006"/>
    <w:rsid w:val="00D94E4E"/>
    <w:rsid w:val="00D950CC"/>
    <w:rsid w:val="00D97000"/>
    <w:rsid w:val="00DA000C"/>
    <w:rsid w:val="00DA10F2"/>
    <w:rsid w:val="00DA20EE"/>
    <w:rsid w:val="00DA442B"/>
    <w:rsid w:val="00DA6A32"/>
    <w:rsid w:val="00DA6D71"/>
    <w:rsid w:val="00DB351B"/>
    <w:rsid w:val="00DB44F6"/>
    <w:rsid w:val="00DB556F"/>
    <w:rsid w:val="00DB599E"/>
    <w:rsid w:val="00DB617D"/>
    <w:rsid w:val="00DB6DC3"/>
    <w:rsid w:val="00DC0679"/>
    <w:rsid w:val="00DC2A0F"/>
    <w:rsid w:val="00DC2AFF"/>
    <w:rsid w:val="00DC3E2A"/>
    <w:rsid w:val="00DC525F"/>
    <w:rsid w:val="00DC7F56"/>
    <w:rsid w:val="00DD077C"/>
    <w:rsid w:val="00DD1790"/>
    <w:rsid w:val="00DD40A9"/>
    <w:rsid w:val="00DD4209"/>
    <w:rsid w:val="00DD56DD"/>
    <w:rsid w:val="00DD5F52"/>
    <w:rsid w:val="00DD6842"/>
    <w:rsid w:val="00DD6AE6"/>
    <w:rsid w:val="00DD7D6E"/>
    <w:rsid w:val="00DE1252"/>
    <w:rsid w:val="00DE1EC4"/>
    <w:rsid w:val="00DE3365"/>
    <w:rsid w:val="00DE39BD"/>
    <w:rsid w:val="00DE3C75"/>
    <w:rsid w:val="00DE5625"/>
    <w:rsid w:val="00DE58D9"/>
    <w:rsid w:val="00DF0141"/>
    <w:rsid w:val="00DF0E38"/>
    <w:rsid w:val="00DF143A"/>
    <w:rsid w:val="00DF2B36"/>
    <w:rsid w:val="00DF2FB3"/>
    <w:rsid w:val="00DF52A8"/>
    <w:rsid w:val="00DF619B"/>
    <w:rsid w:val="00DF61F9"/>
    <w:rsid w:val="00DF6254"/>
    <w:rsid w:val="00E0548A"/>
    <w:rsid w:val="00E056FD"/>
    <w:rsid w:val="00E06711"/>
    <w:rsid w:val="00E07AF0"/>
    <w:rsid w:val="00E13222"/>
    <w:rsid w:val="00E132BC"/>
    <w:rsid w:val="00E15736"/>
    <w:rsid w:val="00E16314"/>
    <w:rsid w:val="00E1687C"/>
    <w:rsid w:val="00E16C08"/>
    <w:rsid w:val="00E16EB7"/>
    <w:rsid w:val="00E17666"/>
    <w:rsid w:val="00E17799"/>
    <w:rsid w:val="00E177CD"/>
    <w:rsid w:val="00E20690"/>
    <w:rsid w:val="00E22CFC"/>
    <w:rsid w:val="00E23424"/>
    <w:rsid w:val="00E24631"/>
    <w:rsid w:val="00E24762"/>
    <w:rsid w:val="00E25E47"/>
    <w:rsid w:val="00E32970"/>
    <w:rsid w:val="00E329CE"/>
    <w:rsid w:val="00E332C7"/>
    <w:rsid w:val="00E338DA"/>
    <w:rsid w:val="00E351A8"/>
    <w:rsid w:val="00E3637E"/>
    <w:rsid w:val="00E36698"/>
    <w:rsid w:val="00E4061A"/>
    <w:rsid w:val="00E421A5"/>
    <w:rsid w:val="00E42402"/>
    <w:rsid w:val="00E43499"/>
    <w:rsid w:val="00E43B0E"/>
    <w:rsid w:val="00E441FC"/>
    <w:rsid w:val="00E44857"/>
    <w:rsid w:val="00E45125"/>
    <w:rsid w:val="00E51A44"/>
    <w:rsid w:val="00E51C7C"/>
    <w:rsid w:val="00E52656"/>
    <w:rsid w:val="00E55723"/>
    <w:rsid w:val="00E57117"/>
    <w:rsid w:val="00E57901"/>
    <w:rsid w:val="00E605AD"/>
    <w:rsid w:val="00E60B87"/>
    <w:rsid w:val="00E61BF9"/>
    <w:rsid w:val="00E637F3"/>
    <w:rsid w:val="00E6513C"/>
    <w:rsid w:val="00E663C5"/>
    <w:rsid w:val="00E6680F"/>
    <w:rsid w:val="00E66BB8"/>
    <w:rsid w:val="00E66D8D"/>
    <w:rsid w:val="00E67080"/>
    <w:rsid w:val="00E67F3B"/>
    <w:rsid w:val="00E713B2"/>
    <w:rsid w:val="00E75E69"/>
    <w:rsid w:val="00E76774"/>
    <w:rsid w:val="00E8023A"/>
    <w:rsid w:val="00E816DC"/>
    <w:rsid w:val="00E83F8B"/>
    <w:rsid w:val="00E90829"/>
    <w:rsid w:val="00E9325B"/>
    <w:rsid w:val="00E95504"/>
    <w:rsid w:val="00E95F93"/>
    <w:rsid w:val="00E97568"/>
    <w:rsid w:val="00EA0CC6"/>
    <w:rsid w:val="00EA55D1"/>
    <w:rsid w:val="00EB0E93"/>
    <w:rsid w:val="00EB1778"/>
    <w:rsid w:val="00EB31D1"/>
    <w:rsid w:val="00EB3BAC"/>
    <w:rsid w:val="00EB6B9F"/>
    <w:rsid w:val="00EB6E37"/>
    <w:rsid w:val="00EC02AD"/>
    <w:rsid w:val="00EC15A4"/>
    <w:rsid w:val="00EC288B"/>
    <w:rsid w:val="00EC2FB2"/>
    <w:rsid w:val="00EC337B"/>
    <w:rsid w:val="00EC49E3"/>
    <w:rsid w:val="00EC5386"/>
    <w:rsid w:val="00EC5D20"/>
    <w:rsid w:val="00ED0273"/>
    <w:rsid w:val="00ED17B7"/>
    <w:rsid w:val="00ED1A11"/>
    <w:rsid w:val="00ED1EBB"/>
    <w:rsid w:val="00ED22FB"/>
    <w:rsid w:val="00ED5055"/>
    <w:rsid w:val="00ED6CEF"/>
    <w:rsid w:val="00ED7B5E"/>
    <w:rsid w:val="00EE049F"/>
    <w:rsid w:val="00EE156C"/>
    <w:rsid w:val="00EE168F"/>
    <w:rsid w:val="00EE1731"/>
    <w:rsid w:val="00EE3D43"/>
    <w:rsid w:val="00EE6B5E"/>
    <w:rsid w:val="00EE7A35"/>
    <w:rsid w:val="00EE7C9C"/>
    <w:rsid w:val="00EE7EC1"/>
    <w:rsid w:val="00EF0B37"/>
    <w:rsid w:val="00F00447"/>
    <w:rsid w:val="00F01A46"/>
    <w:rsid w:val="00F01D70"/>
    <w:rsid w:val="00F05BDB"/>
    <w:rsid w:val="00F10C41"/>
    <w:rsid w:val="00F116C9"/>
    <w:rsid w:val="00F15CD0"/>
    <w:rsid w:val="00F218A1"/>
    <w:rsid w:val="00F21A30"/>
    <w:rsid w:val="00F22325"/>
    <w:rsid w:val="00F2242F"/>
    <w:rsid w:val="00F22470"/>
    <w:rsid w:val="00F241A5"/>
    <w:rsid w:val="00F276BD"/>
    <w:rsid w:val="00F325C3"/>
    <w:rsid w:val="00F339C4"/>
    <w:rsid w:val="00F34FD2"/>
    <w:rsid w:val="00F40596"/>
    <w:rsid w:val="00F40D22"/>
    <w:rsid w:val="00F40E0A"/>
    <w:rsid w:val="00F41CD9"/>
    <w:rsid w:val="00F4259A"/>
    <w:rsid w:val="00F43BFB"/>
    <w:rsid w:val="00F453AC"/>
    <w:rsid w:val="00F4645F"/>
    <w:rsid w:val="00F50640"/>
    <w:rsid w:val="00F5138E"/>
    <w:rsid w:val="00F536E8"/>
    <w:rsid w:val="00F577F9"/>
    <w:rsid w:val="00F60F62"/>
    <w:rsid w:val="00F62F1C"/>
    <w:rsid w:val="00F64B9C"/>
    <w:rsid w:val="00F64CF9"/>
    <w:rsid w:val="00F72607"/>
    <w:rsid w:val="00F76CDD"/>
    <w:rsid w:val="00F77681"/>
    <w:rsid w:val="00F806D4"/>
    <w:rsid w:val="00F81057"/>
    <w:rsid w:val="00F8243C"/>
    <w:rsid w:val="00F84B8D"/>
    <w:rsid w:val="00F86CCD"/>
    <w:rsid w:val="00F87F40"/>
    <w:rsid w:val="00F90A4A"/>
    <w:rsid w:val="00F90DED"/>
    <w:rsid w:val="00F938D8"/>
    <w:rsid w:val="00F938DC"/>
    <w:rsid w:val="00F948BF"/>
    <w:rsid w:val="00F950EE"/>
    <w:rsid w:val="00F95A2C"/>
    <w:rsid w:val="00FA037C"/>
    <w:rsid w:val="00FA1794"/>
    <w:rsid w:val="00FA3EB4"/>
    <w:rsid w:val="00FA5E15"/>
    <w:rsid w:val="00FB07B8"/>
    <w:rsid w:val="00FB0897"/>
    <w:rsid w:val="00FB2282"/>
    <w:rsid w:val="00FB31EF"/>
    <w:rsid w:val="00FB3F0A"/>
    <w:rsid w:val="00FB68E3"/>
    <w:rsid w:val="00FB6B61"/>
    <w:rsid w:val="00FC00E1"/>
    <w:rsid w:val="00FC0DAB"/>
    <w:rsid w:val="00FC2749"/>
    <w:rsid w:val="00FC31B1"/>
    <w:rsid w:val="00FC326E"/>
    <w:rsid w:val="00FC442A"/>
    <w:rsid w:val="00FC79BD"/>
    <w:rsid w:val="00FD1B1D"/>
    <w:rsid w:val="00FD1FA2"/>
    <w:rsid w:val="00FD2701"/>
    <w:rsid w:val="00FD2B66"/>
    <w:rsid w:val="00FD523E"/>
    <w:rsid w:val="00FD69DA"/>
    <w:rsid w:val="00FE0728"/>
    <w:rsid w:val="00FE6C41"/>
    <w:rsid w:val="00FE7C85"/>
    <w:rsid w:val="00FF3C5B"/>
    <w:rsid w:val="00FF5832"/>
    <w:rsid w:val="00FF7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E13452"/>
  <w15:docId w15:val="{B3711C2C-D4B5-49C6-A1E7-97FA4FE427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241A5"/>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F241A5"/>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F241A5"/>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F241A5"/>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F241A5"/>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F241A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41A5"/>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F241A5"/>
    <w:rPr>
      <w:rFonts w:ascii="Arial Black" w:hAnsi="Arial Black"/>
      <w:sz w:val="28"/>
    </w:rPr>
  </w:style>
  <w:style w:type="character" w:customStyle="1" w:styleId="Heading4Char">
    <w:name w:val="Heading 4 Char"/>
    <w:basedOn w:val="DefaultParagraphFont"/>
    <w:link w:val="Heading4"/>
    <w:rsid w:val="00F241A5"/>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F241A5"/>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F241A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41A5"/>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F241A5"/>
    <w:pPr>
      <w:tabs>
        <w:tab w:val="right" w:leader="dot" w:pos="10786"/>
      </w:tabs>
      <w:spacing w:before="80" w:after="0"/>
      <w:ind w:left="144"/>
    </w:pPr>
    <w:rPr>
      <w:b/>
    </w:rPr>
  </w:style>
  <w:style w:type="paragraph" w:styleId="TOC2">
    <w:name w:val="toc 2"/>
    <w:basedOn w:val="Normal"/>
    <w:next w:val="Normal"/>
    <w:autoRedefine/>
    <w:uiPriority w:val="39"/>
    <w:unhideWhenUsed/>
    <w:rsid w:val="00F241A5"/>
    <w:pPr>
      <w:tabs>
        <w:tab w:val="right" w:leader="dot" w:pos="10790"/>
      </w:tabs>
      <w:spacing w:before="40" w:after="40"/>
      <w:ind w:left="288"/>
    </w:pPr>
    <w:rPr>
      <w:sz w:val="18"/>
    </w:rPr>
  </w:style>
  <w:style w:type="character" w:styleId="Hyperlink">
    <w:name w:val="Hyperlink"/>
    <w:basedOn w:val="DefaultParagraphFont"/>
    <w:uiPriority w:val="99"/>
    <w:unhideWhenUsed/>
    <w:rsid w:val="00F241A5"/>
    <w:rPr>
      <w:color w:val="0000FF" w:themeColor="hyperlink"/>
      <w:u w:val="single"/>
    </w:rPr>
  </w:style>
  <w:style w:type="character" w:styleId="BookTitle">
    <w:name w:val="Book Title"/>
    <w:basedOn w:val="DefaultParagraphFont"/>
    <w:uiPriority w:val="33"/>
    <w:rsid w:val="00F241A5"/>
    <w:rPr>
      <w:b/>
      <w:bCs/>
      <w:smallCaps/>
      <w:spacing w:val="5"/>
      <w:sz w:val="48"/>
    </w:rPr>
  </w:style>
  <w:style w:type="paragraph" w:styleId="Title">
    <w:name w:val="Title"/>
    <w:basedOn w:val="Normal"/>
    <w:next w:val="Normal"/>
    <w:link w:val="TitleChar"/>
    <w:uiPriority w:val="10"/>
    <w:unhideWhenUsed/>
    <w:rsid w:val="00F241A5"/>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F241A5"/>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F241A5"/>
    <w:pPr>
      <w:spacing w:after="0" w:line="240" w:lineRule="auto"/>
    </w:pPr>
    <w:rPr>
      <w:rFonts w:eastAsiaTheme="minorEastAsia"/>
    </w:rPr>
  </w:style>
  <w:style w:type="character" w:customStyle="1" w:styleId="NoSpacingChar">
    <w:name w:val="No Spacing Char"/>
    <w:basedOn w:val="DefaultParagraphFont"/>
    <w:link w:val="NoSpacing"/>
    <w:uiPriority w:val="4"/>
    <w:rsid w:val="00F241A5"/>
    <w:rPr>
      <w:rFonts w:eastAsiaTheme="minorEastAsia"/>
    </w:rPr>
  </w:style>
  <w:style w:type="paragraph" w:styleId="Header">
    <w:name w:val="header"/>
    <w:basedOn w:val="Normal"/>
    <w:link w:val="HeaderChar"/>
    <w:uiPriority w:val="99"/>
    <w:unhideWhenUsed/>
    <w:rsid w:val="00F241A5"/>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F241A5"/>
    <w:rPr>
      <w:rFonts w:ascii="Arial" w:hAnsi="Arial"/>
      <w:color w:val="292929"/>
      <w:sz w:val="16"/>
    </w:rPr>
  </w:style>
  <w:style w:type="paragraph" w:styleId="Footer">
    <w:name w:val="footer"/>
    <w:basedOn w:val="Normal"/>
    <w:link w:val="FooterChar"/>
    <w:uiPriority w:val="99"/>
    <w:unhideWhenUsed/>
    <w:rsid w:val="00F241A5"/>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F241A5"/>
    <w:rPr>
      <w:rFonts w:ascii="Arial" w:hAnsi="Arial"/>
      <w:color w:val="292929"/>
      <w:sz w:val="16"/>
    </w:rPr>
  </w:style>
  <w:style w:type="paragraph" w:styleId="ListParagraph">
    <w:name w:val="List Paragraph"/>
    <w:basedOn w:val="Normal"/>
    <w:next w:val="Normal"/>
    <w:uiPriority w:val="34"/>
    <w:rsid w:val="00F241A5"/>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F241A5"/>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F241A5"/>
    <w:rPr>
      <w:rFonts w:ascii="Lucida Console" w:hAnsi="Lucida Console" w:cs="Courier New"/>
      <w:b/>
      <w:spacing w:val="-6"/>
      <w:sz w:val="18"/>
    </w:rPr>
  </w:style>
  <w:style w:type="paragraph" w:customStyle="1" w:styleId="NumberedBullet">
    <w:name w:val="Numbered Bullet"/>
    <w:basedOn w:val="ListParagraph"/>
    <w:uiPriority w:val="5"/>
    <w:unhideWhenUsed/>
    <w:rsid w:val="00F241A5"/>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F241A5"/>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F241A5"/>
    <w:pPr>
      <w:spacing w:before="0" w:after="0"/>
    </w:pPr>
    <w:rPr>
      <w:szCs w:val="20"/>
    </w:rPr>
  </w:style>
  <w:style w:type="character" w:customStyle="1" w:styleId="FootnoteTextChar">
    <w:name w:val="Footnote Text Char"/>
    <w:basedOn w:val="DefaultParagraphFont"/>
    <w:link w:val="FootnoteText"/>
    <w:uiPriority w:val="99"/>
    <w:semiHidden/>
    <w:rsid w:val="00F241A5"/>
    <w:rPr>
      <w:rFonts w:ascii="Arial" w:hAnsi="Arial"/>
      <w:color w:val="262626" w:themeColor="text1" w:themeTint="D9"/>
      <w:sz w:val="20"/>
      <w:szCs w:val="20"/>
    </w:rPr>
  </w:style>
  <w:style w:type="table" w:styleId="LightShading-Accent4">
    <w:name w:val="Light Shading Accent 4"/>
    <w:basedOn w:val="TableNormal"/>
    <w:uiPriority w:val="60"/>
    <w:rsid w:val="00F241A5"/>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F241A5"/>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F241A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F241A5"/>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F241A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F241A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F241A5"/>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F241A5"/>
    <w:pPr>
      <w:tabs>
        <w:tab w:val="num" w:pos="360"/>
      </w:tabs>
      <w:ind w:left="360" w:hanging="360"/>
      <w:contextualSpacing/>
    </w:pPr>
  </w:style>
  <w:style w:type="character" w:customStyle="1" w:styleId="InLineUrl">
    <w:name w:val="InLineUrl"/>
    <w:basedOn w:val="DefaultParagraphFont"/>
    <w:qFormat/>
    <w:rsid w:val="00F241A5"/>
    <w:rPr>
      <w:rFonts w:ascii="Arial" w:hAnsi="Arial"/>
      <w:b/>
      <w:sz w:val="18"/>
    </w:rPr>
  </w:style>
  <w:style w:type="paragraph" w:customStyle="1" w:styleId="LabStepNumbered">
    <w:name w:val="Lab Step Numbered"/>
    <w:link w:val="LabStepNumberedChar"/>
    <w:qFormat/>
    <w:rsid w:val="00F241A5"/>
    <w:pPr>
      <w:numPr>
        <w:numId w:val="6"/>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F241A5"/>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F241A5"/>
    <w:pPr>
      <w:numPr>
        <w:ilvl w:val="1"/>
      </w:numPr>
    </w:pPr>
  </w:style>
  <w:style w:type="paragraph" w:customStyle="1" w:styleId="LabStepLevel2NoBullet">
    <w:name w:val="Lab Step Level 2 No Bullet"/>
    <w:basedOn w:val="LabStepNumberedLevel2"/>
    <w:uiPriority w:val="3"/>
    <w:qFormat/>
    <w:rsid w:val="00F241A5"/>
    <w:pPr>
      <w:numPr>
        <w:numId w:val="0"/>
      </w:numPr>
      <w:spacing w:before="40"/>
      <w:ind w:left="720"/>
    </w:pPr>
  </w:style>
  <w:style w:type="character" w:customStyle="1" w:styleId="LabStepScreenshotFrame">
    <w:name w:val="Lab Step Screenshot Frame"/>
    <w:basedOn w:val="DefaultParagraphFont"/>
    <w:uiPriority w:val="1"/>
    <w:qFormat/>
    <w:rsid w:val="00F241A5"/>
    <w:rPr>
      <w:noProof/>
      <w:bdr w:val="single" w:sz="2" w:space="0" w:color="DDDDDD"/>
    </w:rPr>
  </w:style>
  <w:style w:type="paragraph" w:customStyle="1" w:styleId="LabExerciseCallout">
    <w:name w:val="Lab Exercise Callout"/>
    <w:basedOn w:val="LabExerciseLeadIn"/>
    <w:qFormat/>
    <w:rsid w:val="00F241A5"/>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F241A5"/>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F241A5"/>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F241A5"/>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241A5"/>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F241A5"/>
    <w:rPr>
      <w:rFonts w:ascii="Arial" w:hAnsi="Arial"/>
      <w:b/>
      <w:iCs/>
      <w:sz w:val="16"/>
    </w:rPr>
  </w:style>
  <w:style w:type="character" w:customStyle="1" w:styleId="InlindeCode">
    <w:name w:val="InlindeCode"/>
    <w:basedOn w:val="DefaultParagraphFont"/>
    <w:qFormat/>
    <w:rsid w:val="00F241A5"/>
    <w:rPr>
      <w:rFonts w:ascii="Lucida Console" w:hAnsi="Lucida Console"/>
      <w:b/>
      <w:sz w:val="16"/>
    </w:rPr>
  </w:style>
  <w:style w:type="table" w:customStyle="1" w:styleId="LabStepTable">
    <w:name w:val="Lab Step Table"/>
    <w:basedOn w:val="TableGrid"/>
    <w:uiPriority w:val="99"/>
    <w:rsid w:val="00F241A5"/>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F241A5"/>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F241A5"/>
    <w:pPr>
      <w:ind w:left="792"/>
    </w:pPr>
  </w:style>
  <w:style w:type="paragraph" w:customStyle="1" w:styleId="LabStepScreenshotLevel2">
    <w:name w:val="Lab Step Screenshot Level 2"/>
    <w:basedOn w:val="LabStepScreenshot"/>
    <w:uiPriority w:val="2"/>
    <w:qFormat/>
    <w:rsid w:val="00F241A5"/>
    <w:pPr>
      <w:ind w:left="720"/>
    </w:pPr>
    <w:rPr>
      <w:noProof/>
    </w:rPr>
  </w:style>
  <w:style w:type="paragraph" w:styleId="TOCHeading">
    <w:name w:val="TOC Heading"/>
    <w:basedOn w:val="Heading1"/>
    <w:next w:val="Normal"/>
    <w:uiPriority w:val="39"/>
    <w:unhideWhenUsed/>
    <w:qFormat/>
    <w:rsid w:val="00F241A5"/>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F241A5"/>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F241A5"/>
    <w:rPr>
      <w:sz w:val="16"/>
      <w:szCs w:val="16"/>
    </w:rPr>
  </w:style>
  <w:style w:type="paragraph" w:styleId="CommentText">
    <w:name w:val="annotation text"/>
    <w:basedOn w:val="Normal"/>
    <w:link w:val="CommentTextChar"/>
    <w:uiPriority w:val="99"/>
    <w:semiHidden/>
    <w:unhideWhenUsed/>
    <w:rsid w:val="00F241A5"/>
    <w:rPr>
      <w:szCs w:val="20"/>
    </w:rPr>
  </w:style>
  <w:style w:type="character" w:customStyle="1" w:styleId="CommentTextChar">
    <w:name w:val="Comment Text Char"/>
    <w:basedOn w:val="DefaultParagraphFont"/>
    <w:link w:val="CommentText"/>
    <w:uiPriority w:val="99"/>
    <w:semiHidden/>
    <w:rsid w:val="00F241A5"/>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F241A5"/>
    <w:rPr>
      <w:b/>
      <w:bCs/>
    </w:rPr>
  </w:style>
  <w:style w:type="character" w:customStyle="1" w:styleId="CommentSubjectChar">
    <w:name w:val="Comment Subject Char"/>
    <w:basedOn w:val="CommentTextChar"/>
    <w:link w:val="CommentSubject"/>
    <w:uiPriority w:val="99"/>
    <w:semiHidden/>
    <w:rsid w:val="00F241A5"/>
    <w:rPr>
      <w:rFonts w:ascii="Arial" w:hAnsi="Arial"/>
      <w:b/>
      <w:bCs/>
      <w:color w:val="262626" w:themeColor="text1" w:themeTint="D9"/>
      <w:sz w:val="20"/>
      <w:szCs w:val="20"/>
    </w:rPr>
  </w:style>
  <w:style w:type="character" w:styleId="Strong">
    <w:name w:val="Strong"/>
    <w:basedOn w:val="DefaultParagraphFont"/>
    <w:uiPriority w:val="23"/>
    <w:rsid w:val="00F241A5"/>
    <w:rPr>
      <w:b/>
      <w:bCs/>
    </w:rPr>
  </w:style>
  <w:style w:type="paragraph" w:styleId="NormalWeb">
    <w:name w:val="Normal (Web)"/>
    <w:basedOn w:val="Normal"/>
    <w:uiPriority w:val="99"/>
    <w:semiHidden/>
    <w:unhideWhenUsed/>
    <w:rsid w:val="00F241A5"/>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F241A5"/>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F241A5"/>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F241A5"/>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F241A5"/>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F241A5"/>
    <w:pPr>
      <w:spacing w:before="240"/>
      <w:ind w:left="720" w:right="720"/>
    </w:pPr>
    <w:rPr>
      <w:color w:val="1C1C1C"/>
    </w:rPr>
  </w:style>
  <w:style w:type="paragraph" w:customStyle="1" w:styleId="SlidesNotes">
    <w:name w:val="Slides Notes"/>
    <w:basedOn w:val="Normal"/>
    <w:uiPriority w:val="4"/>
    <w:rsid w:val="00F241A5"/>
    <w:pPr>
      <w:spacing w:before="240"/>
    </w:pPr>
  </w:style>
  <w:style w:type="paragraph" w:customStyle="1" w:styleId="LegalHeader">
    <w:name w:val="Legal Header"/>
    <w:basedOn w:val="Normal"/>
    <w:uiPriority w:val="3"/>
    <w:rsid w:val="00F241A5"/>
    <w:pPr>
      <w:spacing w:before="600"/>
    </w:pPr>
    <w:rPr>
      <w:b/>
      <w:color w:val="auto"/>
      <w:u w:val="single"/>
    </w:rPr>
  </w:style>
  <w:style w:type="paragraph" w:customStyle="1" w:styleId="LegalBody">
    <w:name w:val="Legal Body"/>
    <w:basedOn w:val="Normal"/>
    <w:uiPriority w:val="3"/>
    <w:rsid w:val="00F241A5"/>
    <w:rPr>
      <w:sz w:val="18"/>
    </w:rPr>
  </w:style>
  <w:style w:type="paragraph" w:customStyle="1" w:styleId="CourseInfo">
    <w:name w:val="Course Info"/>
    <w:basedOn w:val="Normal"/>
    <w:uiPriority w:val="4"/>
    <w:rsid w:val="00F241A5"/>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F241A5"/>
    <w:rPr>
      <w:rFonts w:ascii="Arial" w:hAnsi="Arial"/>
      <w:color w:val="262626" w:themeColor="text1" w:themeTint="D9"/>
      <w:sz w:val="18"/>
    </w:rPr>
  </w:style>
  <w:style w:type="paragraph" w:customStyle="1" w:styleId="Strong1">
    <w:name w:val="Strong1"/>
    <w:basedOn w:val="LabStepNumbered"/>
    <w:link w:val="strongChar"/>
    <w:uiPriority w:val="5"/>
    <w:rsid w:val="00F241A5"/>
    <w:pPr>
      <w:numPr>
        <w:numId w:val="0"/>
      </w:numPr>
      <w:ind w:left="757" w:hanging="360"/>
    </w:pPr>
    <w:rPr>
      <w:b/>
    </w:rPr>
  </w:style>
  <w:style w:type="character" w:customStyle="1" w:styleId="strongChar">
    <w:name w:val="strong Char"/>
    <w:basedOn w:val="LabStepNumberedChar"/>
    <w:link w:val="Strong1"/>
    <w:uiPriority w:val="5"/>
    <w:rsid w:val="00F241A5"/>
    <w:rPr>
      <w:rFonts w:ascii="Arial" w:hAnsi="Arial"/>
      <w:b/>
      <w:color w:val="262626" w:themeColor="text1" w:themeTint="D9"/>
      <w:sz w:val="18"/>
    </w:rPr>
  </w:style>
  <w:style w:type="paragraph" w:customStyle="1" w:styleId="CourseCode">
    <w:name w:val="Course Code"/>
    <w:basedOn w:val="Normal"/>
    <w:uiPriority w:val="4"/>
    <w:rsid w:val="00F241A5"/>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F241A5"/>
    <w:pPr>
      <w:tabs>
        <w:tab w:val="right" w:leader="dot" w:pos="10790"/>
      </w:tabs>
      <w:spacing w:before="40" w:after="0"/>
      <w:ind w:left="432"/>
    </w:pPr>
    <w:rPr>
      <w:sz w:val="16"/>
    </w:rPr>
  </w:style>
  <w:style w:type="numbering" w:customStyle="1" w:styleId="LabStepsTemplate">
    <w:name w:val="LabStepsTemplate"/>
    <w:uiPriority w:val="99"/>
    <w:rsid w:val="00F241A5"/>
    <w:pPr>
      <w:numPr>
        <w:numId w:val="4"/>
      </w:numPr>
    </w:pPr>
  </w:style>
  <w:style w:type="paragraph" w:customStyle="1" w:styleId="ModuleDescription">
    <w:name w:val="Module Description"/>
    <w:basedOn w:val="Normal"/>
    <w:uiPriority w:val="4"/>
    <w:rsid w:val="00F241A5"/>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F241A5"/>
    <w:pPr>
      <w:jc w:val="center"/>
    </w:pPr>
  </w:style>
  <w:style w:type="paragraph" w:customStyle="1" w:styleId="TopicsCoveredItem">
    <w:name w:val="Topics Covered Item"/>
    <w:basedOn w:val="Normal"/>
    <w:uiPriority w:val="4"/>
    <w:rsid w:val="00F241A5"/>
    <w:pPr>
      <w:numPr>
        <w:numId w:val="5"/>
      </w:numPr>
      <w:spacing w:before="0" w:after="0"/>
      <w:contextualSpacing/>
    </w:pPr>
  </w:style>
  <w:style w:type="paragraph" w:customStyle="1" w:styleId="ModuleIntroHeader">
    <w:name w:val="Module Intro Header"/>
    <w:basedOn w:val="Normal"/>
    <w:uiPriority w:val="4"/>
    <w:rsid w:val="00F241A5"/>
    <w:pPr>
      <w:pBdr>
        <w:bottom w:val="single" w:sz="8" w:space="1" w:color="auto"/>
      </w:pBdr>
      <w:spacing w:before="360"/>
      <w:ind w:left="288"/>
    </w:pPr>
    <w:rPr>
      <w:b/>
      <w:sz w:val="24"/>
    </w:rPr>
  </w:style>
  <w:style w:type="paragraph" w:customStyle="1" w:styleId="ModuleAgendaItem">
    <w:name w:val="Module Agenda Item"/>
    <w:basedOn w:val="Normal"/>
    <w:uiPriority w:val="4"/>
    <w:rsid w:val="00F241A5"/>
    <w:pPr>
      <w:spacing w:before="0" w:after="0"/>
      <w:ind w:left="360" w:hanging="360"/>
      <w:contextualSpacing/>
    </w:pPr>
    <w:rPr>
      <w:sz w:val="24"/>
    </w:rPr>
  </w:style>
  <w:style w:type="paragraph" w:customStyle="1" w:styleId="LabStepNumberedLevel3">
    <w:name w:val="Lab Step Numbered Level 3"/>
    <w:basedOn w:val="LabStepNumberedLevel2"/>
    <w:qFormat/>
    <w:rsid w:val="00F241A5"/>
    <w:pPr>
      <w:numPr>
        <w:ilvl w:val="2"/>
      </w:numPr>
      <w:tabs>
        <w:tab w:val="left" w:pos="994"/>
      </w:tabs>
    </w:pPr>
  </w:style>
  <w:style w:type="paragraph" w:customStyle="1" w:styleId="LabStepNumberedLevel4">
    <w:name w:val="Lab Step Numbered Level 4"/>
    <w:basedOn w:val="LabStepNumberedLevel3"/>
    <w:qFormat/>
    <w:rsid w:val="00F241A5"/>
    <w:pPr>
      <w:numPr>
        <w:ilvl w:val="3"/>
      </w:numPr>
      <w:tabs>
        <w:tab w:val="clear" w:pos="994"/>
        <w:tab w:val="left" w:pos="1627"/>
      </w:tabs>
    </w:pPr>
  </w:style>
  <w:style w:type="paragraph" w:customStyle="1" w:styleId="LabExerciseLeadIn">
    <w:name w:val="Lab Exercise Lead In"/>
    <w:basedOn w:val="Normal"/>
    <w:qFormat/>
    <w:rsid w:val="00F241A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Item">
    <w:name w:val="Lab Exercise Item"/>
    <w:basedOn w:val="Normal"/>
    <w:next w:val="Normal"/>
    <w:uiPriority w:val="4"/>
    <w:qFormat/>
    <w:rsid w:val="00F241A5"/>
    <w:pPr>
      <w:spacing w:before="0" w:after="0"/>
      <w:ind w:left="360" w:hanging="360"/>
    </w:pPr>
  </w:style>
  <w:style w:type="paragraph" w:customStyle="1" w:styleId="LabExerciseText">
    <w:name w:val="Lab Exercise Text"/>
    <w:basedOn w:val="Normal"/>
    <w:uiPriority w:val="99"/>
    <w:qFormat/>
    <w:rsid w:val="00A23BB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character" w:styleId="FollowedHyperlink">
    <w:name w:val="FollowedHyperlink"/>
    <w:basedOn w:val="DefaultParagraphFont"/>
    <w:uiPriority w:val="99"/>
    <w:semiHidden/>
    <w:unhideWhenUsed/>
    <w:rsid w:val="00742392"/>
    <w:rPr>
      <w:color w:val="800080" w:themeColor="followedHyperlink"/>
      <w:u w:val="single"/>
    </w:rPr>
  </w:style>
  <w:style w:type="paragraph" w:customStyle="1" w:styleId="LabStepLevel2Numbered">
    <w:name w:val="Lab Step Level 2 Numbered"/>
    <w:basedOn w:val="LabStepNumbered"/>
    <w:uiPriority w:val="2"/>
    <w:qFormat/>
    <w:rsid w:val="00E32970"/>
    <w:pPr>
      <w:numPr>
        <w:numId w:val="0"/>
      </w:numPr>
      <w:tabs>
        <w:tab w:val="num" w:pos="720"/>
      </w:tabs>
      <w:ind w:left="720" w:hanging="320"/>
    </w:pPr>
  </w:style>
  <w:style w:type="paragraph" w:customStyle="1" w:styleId="Default">
    <w:name w:val="Default"/>
    <w:uiPriority w:val="99"/>
    <w:rsid w:val="00BB1AF7"/>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1C7B5E"/>
    <w:pPr>
      <w:spacing w:after="0" w:line="240" w:lineRule="auto"/>
    </w:pPr>
    <w:rPr>
      <w:rFonts w:ascii="Arial" w:hAnsi="Arial"/>
      <w:color w:val="262626" w:themeColor="text1" w:themeTint="D9"/>
      <w:sz w:val="20"/>
    </w:rPr>
  </w:style>
  <w:style w:type="paragraph" w:customStyle="1" w:styleId="Procedureheading">
    <w:name w:val="Procedure heading"/>
    <w:basedOn w:val="Heading4"/>
    <w:next w:val="Normal"/>
    <w:uiPriority w:val="99"/>
    <w:qFormat/>
    <w:rsid w:val="005F22AC"/>
    <w:pPr>
      <w:numPr>
        <w:numId w:val="28"/>
      </w:numPr>
      <w:pBdr>
        <w:bottom w:val="none" w:sz="0" w:space="0" w:color="auto"/>
      </w:pBdr>
      <w:tabs>
        <w:tab w:val="num" w:pos="360"/>
      </w:tabs>
      <w:spacing w:after="120" w:line="276" w:lineRule="auto"/>
      <w:ind w:left="0" w:firstLine="0"/>
    </w:pPr>
    <w:rPr>
      <w:rFonts w:asciiTheme="majorHAnsi" w:hAnsiTheme="majorHAnsi"/>
      <w:i/>
      <w:color w:val="262626" w:themeColor="text1" w:themeTint="D9"/>
      <w:sz w:val="22"/>
    </w:rPr>
  </w:style>
  <w:style w:type="character" w:styleId="UnresolvedMention">
    <w:name w:val="Unresolved Mention"/>
    <w:basedOn w:val="DefaultParagraphFont"/>
    <w:uiPriority w:val="99"/>
    <w:semiHidden/>
    <w:unhideWhenUsed/>
    <w:rsid w:val="00CD7B7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24688">
      <w:bodyDiv w:val="1"/>
      <w:marLeft w:val="0"/>
      <w:marRight w:val="0"/>
      <w:marTop w:val="0"/>
      <w:marBottom w:val="0"/>
      <w:divBdr>
        <w:top w:val="none" w:sz="0" w:space="0" w:color="auto"/>
        <w:left w:val="none" w:sz="0" w:space="0" w:color="auto"/>
        <w:bottom w:val="none" w:sz="0" w:space="0" w:color="auto"/>
        <w:right w:val="none" w:sz="0" w:space="0" w:color="auto"/>
      </w:divBdr>
    </w:div>
    <w:div w:id="442650243">
      <w:bodyDiv w:val="1"/>
      <w:marLeft w:val="0"/>
      <w:marRight w:val="0"/>
      <w:marTop w:val="0"/>
      <w:marBottom w:val="0"/>
      <w:divBdr>
        <w:top w:val="none" w:sz="0" w:space="0" w:color="auto"/>
        <w:left w:val="none" w:sz="0" w:space="0" w:color="auto"/>
        <w:bottom w:val="none" w:sz="0" w:space="0" w:color="auto"/>
        <w:right w:val="none" w:sz="0" w:space="0" w:color="auto"/>
      </w:divBdr>
    </w:div>
    <w:div w:id="613751746">
      <w:bodyDiv w:val="1"/>
      <w:marLeft w:val="0"/>
      <w:marRight w:val="0"/>
      <w:marTop w:val="0"/>
      <w:marBottom w:val="0"/>
      <w:divBdr>
        <w:top w:val="none" w:sz="0" w:space="0" w:color="auto"/>
        <w:left w:val="none" w:sz="0" w:space="0" w:color="auto"/>
        <w:bottom w:val="none" w:sz="0" w:space="0" w:color="auto"/>
        <w:right w:val="none" w:sz="0" w:space="0" w:color="auto"/>
      </w:divBdr>
    </w:div>
    <w:div w:id="1349217481">
      <w:bodyDiv w:val="1"/>
      <w:marLeft w:val="0"/>
      <w:marRight w:val="0"/>
      <w:marTop w:val="0"/>
      <w:marBottom w:val="0"/>
      <w:divBdr>
        <w:top w:val="none" w:sz="0" w:space="0" w:color="auto"/>
        <w:left w:val="none" w:sz="0" w:space="0" w:color="auto"/>
        <w:bottom w:val="none" w:sz="0" w:space="0" w:color="auto"/>
        <w:right w:val="none" w:sz="0" w:space="0" w:color="auto"/>
      </w:divBdr>
    </w:div>
    <w:div w:id="1731683434">
      <w:bodyDiv w:val="1"/>
      <w:marLeft w:val="0"/>
      <w:marRight w:val="0"/>
      <w:marTop w:val="0"/>
      <w:marBottom w:val="0"/>
      <w:divBdr>
        <w:top w:val="none" w:sz="0" w:space="0" w:color="auto"/>
        <w:left w:val="none" w:sz="0" w:space="0" w:color="auto"/>
        <w:bottom w:val="none" w:sz="0" w:space="0" w:color="auto"/>
        <w:right w:val="none" w:sz="0" w:space="0" w:color="auto"/>
      </w:divBdr>
    </w:div>
    <w:div w:id="2058310364">
      <w:bodyDiv w:val="1"/>
      <w:marLeft w:val="0"/>
      <w:marRight w:val="0"/>
      <w:marTop w:val="0"/>
      <w:marBottom w:val="0"/>
      <w:divBdr>
        <w:top w:val="none" w:sz="0" w:space="0" w:color="auto"/>
        <w:left w:val="none" w:sz="0" w:space="0" w:color="auto"/>
        <w:bottom w:val="none" w:sz="0" w:space="0" w:color="auto"/>
        <w:right w:val="none" w:sz="0" w:space="0" w:color="auto"/>
      </w:divBdr>
      <w:divsChild>
        <w:div w:id="908885521">
          <w:marLeft w:val="0"/>
          <w:marRight w:val="0"/>
          <w:marTop w:val="0"/>
          <w:marBottom w:val="0"/>
          <w:divBdr>
            <w:top w:val="none" w:sz="0" w:space="0" w:color="auto"/>
            <w:left w:val="none" w:sz="0" w:space="0" w:color="auto"/>
            <w:bottom w:val="none" w:sz="0" w:space="0" w:color="auto"/>
            <w:right w:val="none" w:sz="0" w:space="0" w:color="auto"/>
          </w:divBdr>
          <w:divsChild>
            <w:div w:id="12628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hyperlink" Target="https://github.com/CriticalPathTraining/PBD365/raw/master/Projects/Wingtip%20Sales%20Analysis.pbix" TargetMode="External"/><Relationship Id="rId11" Type="http://schemas.openxmlformats.org/officeDocument/2006/relationships/endnotes" Target="endnotes.xml"/><Relationship Id="rId32" Type="http://schemas.openxmlformats.org/officeDocument/2006/relationships/image" Target="media/image20.png"/><Relationship Id="rId37" Type="http://schemas.openxmlformats.org/officeDocument/2006/relationships/hyperlink" Target="https://portal.azure.com" TargetMode="External"/><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footer" Target="footer2.xml"/><Relationship Id="rId5" Type="http://schemas.openxmlformats.org/officeDocument/2006/relationships/customXml" Target="../customXml/item5.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localhost/app1234" TargetMode="External"/><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header" Target="header1.xml"/><Relationship Id="rId10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udent\Document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4.xml><?xml version="1.0" encoding="utf-8"?>
<p:properties xmlns:p="http://schemas.microsoft.com/office/2006/metadata/properties" xmlns:xsi="http://www.w3.org/2001/XMLSchema-instance">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B4F019-59F6-4F32-9A99-4D00AA33EAC5}">
  <ds:schemaRefs>
    <ds:schemaRef ds:uri="http://schemas.microsoft.com/sharepoint/v3/contenttype/forms"/>
  </ds:schemaRefs>
</ds:datastoreItem>
</file>

<file path=customXml/itemProps2.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4.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5.xml><?xml version="1.0" encoding="utf-8"?>
<ds:datastoreItem xmlns:ds="http://schemas.openxmlformats.org/officeDocument/2006/customXml" ds:itemID="{AA53969C-B718-4B30-8398-370FC9EB74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3894</TotalTime>
  <Pages>35</Pages>
  <Words>7276</Words>
  <Characters>41474</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48653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CPT Student</dc:creator>
  <cp:keywords/>
  <dc:description/>
  <cp:lastModifiedBy>Ted Pattison</cp:lastModifiedBy>
  <cp:revision>64</cp:revision>
  <cp:lastPrinted>2015-10-27T18:03:00Z</cp:lastPrinted>
  <dcterms:created xsi:type="dcterms:W3CDTF">2015-10-31T15:47:00Z</dcterms:created>
  <dcterms:modified xsi:type="dcterms:W3CDTF">2018-09-21T05:37:00Z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
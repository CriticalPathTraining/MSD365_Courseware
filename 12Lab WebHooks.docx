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229E6F30" w:rsidR="00EB1ADF" w:rsidRDefault="00F16506" w:rsidP="0048025F">
      <w:pPr>
        <w:pStyle w:val="Heading2"/>
      </w:pPr>
      <w:r>
        <w:t xml:space="preserve">Developing </w:t>
      </w:r>
      <w:r w:rsidR="00B46199">
        <w:t>with Webhooks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376A44EF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</w:t>
      </w:r>
      <w:r w:rsidR="005E2A34">
        <w:rPr>
          <w:rFonts w:cs="Arial"/>
          <w:lang w:val="en"/>
        </w:rPr>
        <w:t>In this module, you will work through lab exercises created by the</w:t>
      </w:r>
      <w:r w:rsidR="005E2A34">
        <w:rPr>
          <w:rFonts w:cs="Arial"/>
          <w:lang w:val="en"/>
        </w:rPr>
        <w:t xml:space="preserve"> Microsoft Teams product team</w:t>
      </w:r>
      <w:r w:rsidR="00F16506">
        <w:rPr>
          <w:rFonts w:cs="Arial"/>
          <w:lang w:val="en"/>
        </w:rPr>
        <w:t>.</w:t>
      </w:r>
    </w:p>
    <w:p w14:paraId="4848D627" w14:textId="42C8245B" w:rsidR="005E2A34" w:rsidRDefault="005E2A34" w:rsidP="005E2A34">
      <w:pPr>
        <w:pStyle w:val="Heading3"/>
      </w:pPr>
      <w:r>
        <w:t xml:space="preserve">Exercise 1: </w:t>
      </w:r>
      <w:r>
        <w:t>Get Started with SharePoint W</w:t>
      </w:r>
      <w:r w:rsidRPr="005E2A34">
        <w:t>ebhooks</w:t>
      </w:r>
    </w:p>
    <w:p w14:paraId="2D4C71E2" w14:textId="77777777" w:rsidR="005E2A34" w:rsidRDefault="005E2A34" w:rsidP="005E2A34">
      <w:pPr>
        <w:pStyle w:val="LabExerciseLeadIn"/>
      </w:pPr>
      <w:r>
        <w:t>This is a lab authored by the Microsoft product team.</w:t>
      </w:r>
    </w:p>
    <w:p w14:paraId="68B9AB2A" w14:textId="77777777" w:rsidR="005E2A34" w:rsidRDefault="005E2A34" w:rsidP="005E2A34">
      <w:pPr>
        <w:pStyle w:val="LabStepNumbered"/>
      </w:pPr>
      <w:r>
        <w:t>Following this URL for the lab instructions</w:t>
      </w:r>
    </w:p>
    <w:p w14:paraId="35E84FB6" w14:textId="165EF84D" w:rsidR="005E2A34" w:rsidRPr="005E2A34" w:rsidRDefault="005E2A34" w:rsidP="005E2A34">
      <w:pPr>
        <w:pStyle w:val="LabStepCodeBlock"/>
        <w:rPr>
          <w:sz w:val="13"/>
          <w:szCs w:val="13"/>
        </w:rPr>
      </w:pPr>
      <w:hyperlink r:id="rId8" w:history="1">
        <w:r w:rsidRPr="005E2A34">
          <w:rPr>
            <w:rStyle w:val="Hyperlink"/>
            <w:sz w:val="13"/>
            <w:szCs w:val="13"/>
          </w:rPr>
          <w:t>https://github.com/OfficeDev/TrainingContent/blob/master/SharePoint/APIs/04%20Get%20started%20with%20SharePoint%20webhooks/Lab.md</w:t>
        </w:r>
      </w:hyperlink>
      <w:bookmarkStart w:id="0" w:name="_GoBack"/>
      <w:bookmarkEnd w:id="0"/>
    </w:p>
    <w:sectPr w:rsidR="005E2A34" w:rsidRPr="005E2A34" w:rsidSect="00487314">
      <w:headerReference w:type="default" r:id="rId9"/>
      <w:footerReference w:type="default" r:id="rId10"/>
      <w:headerReference w:type="first" r:id="rId11"/>
      <w:footerReference w:type="first" r:id="rId1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5295A" w14:textId="77777777" w:rsidR="00E64290" w:rsidRDefault="00E64290" w:rsidP="005F53BE">
      <w:pPr>
        <w:spacing w:before="0" w:after="0"/>
      </w:pPr>
      <w:r>
        <w:separator/>
      </w:r>
    </w:p>
  </w:endnote>
  <w:endnote w:type="continuationSeparator" w:id="0">
    <w:p w14:paraId="51BBE020" w14:textId="77777777" w:rsidR="00E64290" w:rsidRDefault="00E64290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01B2C640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46199">
      <w:rPr>
        <w:noProof/>
      </w:rPr>
      <w:t>10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74037E1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46199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3FF49" w14:textId="77777777" w:rsidR="00E64290" w:rsidRDefault="00E64290" w:rsidP="005F53BE">
      <w:pPr>
        <w:spacing w:before="0" w:after="0"/>
      </w:pPr>
      <w:r>
        <w:separator/>
      </w:r>
    </w:p>
  </w:footnote>
  <w:footnote w:type="continuationSeparator" w:id="0">
    <w:p w14:paraId="45CC6D1C" w14:textId="77777777" w:rsidR="00E64290" w:rsidRDefault="00E64290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3BBD11F1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5E2A34">
      <w:rPr>
        <w:rFonts w:cs="Arial"/>
        <w:noProof/>
      </w:rPr>
      <w:t>Sep 12,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0004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2A34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46199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4290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E2A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SharePoint/APIs/04%20Get%20started%20with%20SharePoint%20webhooks/Lab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26D9-4370-415F-8BAA-FD603607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1404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10</cp:revision>
  <cp:lastPrinted>2016-07-23T16:50:00Z</cp:lastPrinted>
  <dcterms:created xsi:type="dcterms:W3CDTF">2017-08-15T00:06:00Z</dcterms:created>
  <dcterms:modified xsi:type="dcterms:W3CDTF">2018-09-13T03:09:00Z</dcterms:modified>
</cp:coreProperties>
</file>
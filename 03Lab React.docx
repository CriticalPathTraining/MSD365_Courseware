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63698" w14:textId="0106E885" w:rsidR="00EB1ADF" w:rsidRDefault="00010149" w:rsidP="0048025F">
      <w:pPr>
        <w:pStyle w:val="Heading2"/>
      </w:pPr>
      <w:r>
        <w:t xml:space="preserve">Developing </w:t>
      </w:r>
      <w:r w:rsidR="00063A0E">
        <w:t>with React.js</w:t>
      </w:r>
      <w:r w:rsidR="00F5322B">
        <w:t xml:space="preserve">, </w:t>
      </w:r>
      <w:r w:rsidR="00F5322B">
        <w:t>TypeScript</w:t>
      </w:r>
      <w:r w:rsidR="00F5322B">
        <w:t xml:space="preserve"> and </w:t>
      </w:r>
      <w:proofErr w:type="spellStart"/>
      <w:r w:rsidR="00F5322B">
        <w:t>Webpack</w:t>
      </w:r>
      <w:proofErr w:type="spellEnd"/>
    </w:p>
    <w:p w14:paraId="5DB94341" w14:textId="0E9B15E9" w:rsidR="00EB1ADF" w:rsidRPr="005C7841" w:rsidRDefault="00EB1ADF" w:rsidP="0048025F">
      <w:pPr>
        <w:pStyle w:val="LabExerciseCallout"/>
      </w:pPr>
      <w:r w:rsidRPr="005C7841">
        <w:rPr>
          <w:b/>
        </w:rPr>
        <w:t>Lab Time</w:t>
      </w:r>
      <w:r w:rsidRPr="005C7841">
        <w:t xml:space="preserve">: </w:t>
      </w:r>
      <w:r w:rsidR="00EA77D4">
        <w:t>60</w:t>
      </w:r>
      <w:r w:rsidRPr="005C7841">
        <w:t xml:space="preserve"> minutes</w:t>
      </w:r>
    </w:p>
    <w:p w14:paraId="2755ECE1" w14:textId="27FB9D30" w:rsidR="00EB1ADF" w:rsidRPr="005C7841" w:rsidRDefault="00EB1ADF" w:rsidP="0048025F">
      <w:pPr>
        <w:pStyle w:val="LabExerciseCallout"/>
      </w:pPr>
      <w:r w:rsidRPr="005C7841">
        <w:rPr>
          <w:b/>
        </w:rPr>
        <w:t>Lab Folder</w:t>
      </w:r>
      <w:r w:rsidRPr="005C7841">
        <w:t xml:space="preserve">: </w:t>
      </w:r>
      <w:r w:rsidR="005D0755">
        <w:t>C:\Student\Modules\</w:t>
      </w:r>
      <w:r w:rsidR="008B1583">
        <w:t>02_</w:t>
      </w:r>
      <w:r w:rsidR="00561849">
        <w:t>AzureWebApp</w:t>
      </w:r>
      <w:r w:rsidR="001C292C">
        <w:t>\Lab</w:t>
      </w:r>
    </w:p>
    <w:p w14:paraId="266D4C88" w14:textId="3095A553" w:rsidR="00561849" w:rsidRDefault="00EB1ADF" w:rsidP="00561849">
      <w:pPr>
        <w:pStyle w:val="LabExerciseCallout"/>
      </w:pPr>
      <w:r w:rsidRPr="005C7841">
        <w:rPr>
          <w:b/>
        </w:rPr>
        <w:t>Lab Overview</w:t>
      </w:r>
      <w:r w:rsidRPr="005C7841">
        <w:t xml:space="preserve">: </w:t>
      </w:r>
      <w:r w:rsidR="00EA77D4">
        <w:rPr>
          <w:rFonts w:cs="Arial"/>
          <w:lang w:val="en"/>
        </w:rPr>
        <w:t xml:space="preserve">In this </w:t>
      </w:r>
      <w:r w:rsidR="004D525D">
        <w:rPr>
          <w:rFonts w:cs="Arial"/>
          <w:lang w:val="en"/>
        </w:rPr>
        <w:t>module</w:t>
      </w:r>
      <w:r w:rsidR="005D0755">
        <w:rPr>
          <w:rFonts w:cs="Arial"/>
          <w:lang w:val="en"/>
        </w:rPr>
        <w:t xml:space="preserve"> you</w:t>
      </w:r>
      <w:r w:rsidR="00561849">
        <w:rPr>
          <w:rFonts w:cs="Arial"/>
          <w:lang w:val="en"/>
        </w:rPr>
        <w:t>…</w:t>
      </w:r>
    </w:p>
    <w:p w14:paraId="7204DB4E" w14:textId="544342FD" w:rsidR="00CB2039" w:rsidRDefault="00CB2039" w:rsidP="0048025F">
      <w:pPr>
        <w:pStyle w:val="LabExerciseCallout"/>
      </w:pPr>
    </w:p>
    <w:p w14:paraId="5D64A179" w14:textId="479481D8" w:rsidR="00F5322B" w:rsidRDefault="00F5322B" w:rsidP="00F5322B">
      <w:pPr>
        <w:pStyle w:val="Heading3"/>
      </w:pPr>
      <w:r>
        <w:t xml:space="preserve">Exercise 1: </w:t>
      </w:r>
      <w:r>
        <w:t>Create</w:t>
      </w:r>
      <w:r>
        <w:t xml:space="preserve"> </w:t>
      </w:r>
      <w:r>
        <w:t xml:space="preserve">a Node.js Project </w:t>
      </w:r>
      <w:r>
        <w:t>using React.js and TypeScript</w:t>
      </w:r>
    </w:p>
    <w:p w14:paraId="27462006" w14:textId="77777777" w:rsidR="00F5322B" w:rsidRPr="00F5322B" w:rsidRDefault="00F5322B" w:rsidP="00F5322B"/>
    <w:p w14:paraId="78938801" w14:textId="0FED3F60" w:rsidR="00F5322B" w:rsidRDefault="00F5322B" w:rsidP="00F5322B">
      <w:pPr>
        <w:pStyle w:val="Heading3"/>
      </w:pPr>
      <w:r>
        <w:t>Exercise 2</w:t>
      </w:r>
      <w:r>
        <w:t xml:space="preserve">: </w:t>
      </w:r>
      <w:r>
        <w:t xml:space="preserve">Create a </w:t>
      </w:r>
      <w:r>
        <w:t>React Component Hierarchy</w:t>
      </w:r>
    </w:p>
    <w:p w14:paraId="1BA4F35C" w14:textId="77777777" w:rsidR="00F5322B" w:rsidRPr="00F5322B" w:rsidRDefault="00F5322B" w:rsidP="00F5322B"/>
    <w:p w14:paraId="4ED58187" w14:textId="44C9D22F" w:rsidR="00F5322B" w:rsidRDefault="00F5322B" w:rsidP="00F5322B">
      <w:pPr>
        <w:pStyle w:val="Heading3"/>
      </w:pPr>
      <w:r>
        <w:t>Exercise 3</w:t>
      </w:r>
      <w:r>
        <w:t xml:space="preserve">: </w:t>
      </w:r>
      <w:r>
        <w:t>Generate HTML using TSX Syntax</w:t>
      </w:r>
    </w:p>
    <w:p w14:paraId="1744A2C9" w14:textId="77777777" w:rsidR="00F5322B" w:rsidRPr="00F5322B" w:rsidRDefault="00F5322B" w:rsidP="00F5322B"/>
    <w:p w14:paraId="2518709E" w14:textId="40B5FEE9" w:rsidR="00F5322B" w:rsidRDefault="00F5322B" w:rsidP="00F5322B">
      <w:pPr>
        <w:pStyle w:val="Heading3"/>
      </w:pPr>
      <w:r>
        <w:t>Exercise 4</w:t>
      </w:r>
      <w:r>
        <w:t xml:space="preserve">: </w:t>
      </w:r>
      <w:r>
        <w:t xml:space="preserve">Retrieve Data from a Web Service </w:t>
      </w:r>
      <w:r>
        <w:t>using the Fetch API</w:t>
      </w:r>
    </w:p>
    <w:p w14:paraId="210119C5" w14:textId="77777777" w:rsidR="00F5322B" w:rsidRPr="00F5322B" w:rsidRDefault="00F5322B" w:rsidP="00F5322B"/>
    <w:p w14:paraId="7E2736F0" w14:textId="62AE1774" w:rsidR="00F5322B" w:rsidRDefault="00F5322B" w:rsidP="00F5322B">
      <w:pPr>
        <w:pStyle w:val="Heading3"/>
      </w:pPr>
      <w:r>
        <w:t>Exercise 5</w:t>
      </w:r>
      <w:r>
        <w:t xml:space="preserve">: </w:t>
      </w:r>
      <w:r>
        <w:t>Extend</w:t>
      </w:r>
      <w:r>
        <w:t xml:space="preserve"> a React Project </w:t>
      </w:r>
      <w:r>
        <w:t xml:space="preserve">using </w:t>
      </w:r>
      <w:r>
        <w:t>the React Router</w:t>
      </w:r>
    </w:p>
    <w:p w14:paraId="16AB8ADF" w14:textId="366F96DF" w:rsidR="00561849" w:rsidRPr="003A69CF" w:rsidRDefault="00561849" w:rsidP="00F5322B">
      <w:pPr>
        <w:pStyle w:val="LabStepNumbered"/>
        <w:numPr>
          <w:ilvl w:val="0"/>
          <w:numId w:val="0"/>
        </w:numPr>
      </w:pPr>
      <w:bookmarkStart w:id="0" w:name="_GoBack"/>
      <w:bookmarkEnd w:id="0"/>
    </w:p>
    <w:sectPr w:rsidR="00561849" w:rsidRPr="003A69CF" w:rsidSect="004873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1F2A6" w14:textId="77777777" w:rsidR="005869A7" w:rsidRDefault="005869A7" w:rsidP="005F53BE">
      <w:pPr>
        <w:spacing w:before="0" w:after="0"/>
      </w:pPr>
      <w:r>
        <w:separator/>
      </w:r>
    </w:p>
  </w:endnote>
  <w:endnote w:type="continuationSeparator" w:id="0">
    <w:p w14:paraId="428EA79A" w14:textId="77777777" w:rsidR="005869A7" w:rsidRDefault="005869A7" w:rsidP="005F53B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9A120" w14:textId="77777777" w:rsidR="00C9623A" w:rsidRDefault="00C962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D3E45" w14:textId="69E9DDB2" w:rsidR="00005DFC" w:rsidRDefault="00005DFC" w:rsidP="00487314">
    <w:pPr>
      <w:pStyle w:val="Footer"/>
      <w:pBdr>
        <w:top w:val="single" w:sz="4" w:space="0" w:color="auto"/>
      </w:pBdr>
    </w:pPr>
    <w:r>
      <w:t>© Critical Path Training. 2016.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561849">
      <w:rPr>
        <w:noProof/>
      </w:rPr>
      <w:t>36</w:t>
    </w:r>
    <w:r>
      <w:fldChar w:fldCharType="end"/>
    </w:r>
  </w:p>
  <w:p w14:paraId="4FCAA96B" w14:textId="77777777" w:rsidR="00005DFC" w:rsidRPr="00487314" w:rsidRDefault="00005DFC" w:rsidP="00487314">
    <w:pPr>
      <w:pStyle w:val="Footer"/>
      <w:pBdr>
        <w:top w:val="single" w:sz="4" w:space="0" w:color="auto"/>
      </w:pBdr>
    </w:pPr>
    <w:r>
      <w:t>www.CriticalPathTraining.com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38BAF" w14:textId="22E30DA2" w:rsidR="00005DFC" w:rsidRDefault="00005DFC" w:rsidP="00487314">
    <w:pPr>
      <w:pStyle w:val="Footer"/>
      <w:pBdr>
        <w:top w:val="single" w:sz="4" w:space="0" w:color="auto"/>
      </w:pBdr>
    </w:pPr>
    <w:r>
      <w:t>© Critical Path Training. 2016.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F5322B">
      <w:rPr>
        <w:noProof/>
      </w:rPr>
      <w:t>1</w:t>
    </w:r>
    <w:r>
      <w:fldChar w:fldCharType="end"/>
    </w:r>
  </w:p>
  <w:p w14:paraId="6C229EA0" w14:textId="77777777" w:rsidR="00005DFC" w:rsidRPr="00487314" w:rsidRDefault="00005DFC" w:rsidP="00487314">
    <w:pPr>
      <w:pStyle w:val="Footer"/>
      <w:pBdr>
        <w:top w:val="single" w:sz="4" w:space="0" w:color="auto"/>
      </w:pBdr>
    </w:pPr>
    <w:r>
      <w:t>www.CriticalPathTraining.com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58BC1" w14:textId="77777777" w:rsidR="005869A7" w:rsidRDefault="005869A7" w:rsidP="005F53BE">
      <w:pPr>
        <w:spacing w:before="0" w:after="0"/>
      </w:pPr>
      <w:r>
        <w:separator/>
      </w:r>
    </w:p>
  </w:footnote>
  <w:footnote w:type="continuationSeparator" w:id="0">
    <w:p w14:paraId="22DEAA6F" w14:textId="77777777" w:rsidR="005869A7" w:rsidRDefault="005869A7" w:rsidP="005F53B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BF3EA" w14:textId="77777777" w:rsidR="00C9623A" w:rsidRDefault="00C962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7D6AF" w14:textId="77777777" w:rsidR="00E871B8" w:rsidRDefault="00E871B8" w:rsidP="00E871B8">
    <w:pPr>
      <w:pStyle w:val="Header"/>
      <w:pBdr>
        <w:bottom w:val="single" w:sz="4" w:space="0" w:color="auto"/>
      </w:pBdr>
      <w:spacing w:before="240"/>
    </w:pPr>
    <w:r>
      <w:t>PBI365: Power BI Bootcamp</w:t>
    </w:r>
  </w:p>
  <w:p w14:paraId="52070944" w14:textId="29D25AF3" w:rsidR="00005DFC" w:rsidRPr="00E871B8" w:rsidRDefault="00E871B8" w:rsidP="00E871B8">
    <w:pPr>
      <w:pStyle w:val="Header"/>
      <w:pBdr>
        <w:bottom w:val="single" w:sz="4" w:space="0" w:color="auto"/>
      </w:pBdr>
      <w:spacing w:before="240"/>
    </w:pPr>
    <w:r>
      <w:t>Module 02 Lab: Getting Started with Power BI Desktop</w:t>
    </w:r>
    <w:r>
      <w:tab/>
    </w:r>
    <w:r>
      <w:tab/>
    </w:r>
    <w:r w:rsidR="00C9623A" w:rsidRPr="0031080D">
      <w:rPr>
        <w:rFonts w:cs="Arial"/>
      </w:rPr>
      <w:t xml:space="preserve">Live Lab </w:t>
    </w:r>
    <w:r w:rsidR="00C9623A">
      <w:rPr>
        <w:rFonts w:cs="Arial"/>
      </w:rPr>
      <w:t>Version:</w:t>
    </w:r>
    <w:r w:rsidR="00C9623A" w:rsidRPr="0031080D">
      <w:rPr>
        <w:rFonts w:cs="Arial"/>
      </w:rPr>
      <w:t xml:space="preserve"> </w:t>
    </w:r>
    <w:r w:rsidR="00C9623A">
      <w:rPr>
        <w:rFonts w:cs="Arial"/>
      </w:rPr>
      <w:fldChar w:fldCharType="begin"/>
    </w:r>
    <w:r w:rsidR="00C9623A">
      <w:rPr>
        <w:rFonts w:cs="Arial"/>
      </w:rPr>
      <w:instrText xml:space="preserve"> DATE  \@ "MMM d, yyyy"  \* MERGEFORMAT </w:instrText>
    </w:r>
    <w:r w:rsidR="00C9623A">
      <w:rPr>
        <w:rFonts w:cs="Arial"/>
      </w:rPr>
      <w:fldChar w:fldCharType="separate"/>
    </w:r>
    <w:r w:rsidR="00F5322B">
      <w:rPr>
        <w:rFonts w:cs="Arial"/>
        <w:noProof/>
      </w:rPr>
      <w:t>Jul 10, 2018</w:t>
    </w:r>
    <w:r w:rsidR="00C9623A">
      <w:rPr>
        <w:rFonts w:cs="Arial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CFCB7" w14:textId="77777777" w:rsidR="00005DFC" w:rsidRDefault="00005DFC" w:rsidP="00487314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A71"/>
    <w:multiLevelType w:val="singleLevel"/>
    <w:tmpl w:val="04090001"/>
    <w:name w:val="LabStepsTemplat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53C70A1"/>
    <w:multiLevelType w:val="singleLevel"/>
    <w:tmpl w:val="04090001"/>
    <w:name w:val="LabStepsTemplat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9745F9B"/>
    <w:multiLevelType w:val="singleLevel"/>
    <w:tmpl w:val="04090001"/>
    <w:name w:val="LabStepsTemplat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0A1E3FE6"/>
    <w:multiLevelType w:val="singleLevel"/>
    <w:tmpl w:val="04090001"/>
    <w:name w:val="LabStepsTemplate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137822DF"/>
    <w:multiLevelType w:val="singleLevel"/>
    <w:tmpl w:val="04090001"/>
    <w:name w:val="LabStepsTemplate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13F24CD1"/>
    <w:multiLevelType w:val="singleLevel"/>
    <w:tmpl w:val="04090001"/>
    <w:name w:val="LabStepsTemplate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20B50090"/>
    <w:multiLevelType w:val="singleLevel"/>
    <w:tmpl w:val="04090001"/>
    <w:name w:val="LabStepsTemplate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2430073E"/>
    <w:multiLevelType w:val="singleLevel"/>
    <w:tmpl w:val="04090001"/>
    <w:name w:val="LabStepsTemplat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243C4A3A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27326600"/>
    <w:multiLevelType w:val="singleLevel"/>
    <w:tmpl w:val="04090001"/>
    <w:name w:val="LabStepsTemplate1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2946127D"/>
    <w:multiLevelType w:val="multilevel"/>
    <w:tmpl w:val="A70A9C82"/>
    <w:numStyleLink w:val="LabStepsTemplate"/>
  </w:abstractNum>
  <w:abstractNum w:abstractNumId="13" w15:restartNumberingAfterBreak="0">
    <w:nsid w:val="29F315AB"/>
    <w:multiLevelType w:val="singleLevel"/>
    <w:tmpl w:val="04090001"/>
    <w:name w:val="LabStepsTemplat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4" w15:restartNumberingAfterBreak="0">
    <w:nsid w:val="2B9D5844"/>
    <w:multiLevelType w:val="singleLevel"/>
    <w:tmpl w:val="04090001"/>
    <w:name w:val="LabStepsTemplate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67A8E"/>
    <w:multiLevelType w:val="singleLevel"/>
    <w:tmpl w:val="04090001"/>
    <w:name w:val="LabStepsTemplate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2F9F29BD"/>
    <w:multiLevelType w:val="singleLevel"/>
    <w:tmpl w:val="04090001"/>
    <w:name w:val="LabStepsTemplate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31C05F96"/>
    <w:multiLevelType w:val="singleLevel"/>
    <w:tmpl w:val="04090001"/>
    <w:name w:val="LabStepsTemplate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D1513"/>
    <w:multiLevelType w:val="singleLevel"/>
    <w:tmpl w:val="04090001"/>
    <w:name w:val="LabStepsTemplate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2" w15:restartNumberingAfterBreak="0">
    <w:nsid w:val="3985665B"/>
    <w:multiLevelType w:val="singleLevel"/>
    <w:tmpl w:val="04090001"/>
    <w:name w:val="LabStepsTemplat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" w15:restartNumberingAfterBreak="0">
    <w:nsid w:val="3C4E3AC5"/>
    <w:multiLevelType w:val="singleLevel"/>
    <w:tmpl w:val="04090001"/>
    <w:name w:val="LabStepsTemplat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4" w15:restartNumberingAfterBreak="0">
    <w:nsid w:val="3E101FF1"/>
    <w:multiLevelType w:val="singleLevel"/>
    <w:tmpl w:val="04090001"/>
    <w:name w:val="LabStepsTemplate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5" w15:restartNumberingAfterBreak="0">
    <w:nsid w:val="43600E02"/>
    <w:multiLevelType w:val="hybridMultilevel"/>
    <w:tmpl w:val="FCA04AE0"/>
    <w:lvl w:ilvl="0" w:tplc="EA229866">
      <w:start w:val="1"/>
      <w:numFmt w:val="bullet"/>
      <w:pStyle w:val="Procedureheading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47636772"/>
    <w:multiLevelType w:val="singleLevel"/>
    <w:tmpl w:val="04090001"/>
    <w:name w:val="LabStepsTemplate1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7" w15:restartNumberingAfterBreak="0">
    <w:nsid w:val="497143A8"/>
    <w:multiLevelType w:val="singleLevel"/>
    <w:tmpl w:val="04090001"/>
    <w:name w:val="LabStepsTemplate1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8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F9A1B2C"/>
    <w:multiLevelType w:val="singleLevel"/>
    <w:tmpl w:val="04090001"/>
    <w:name w:val="LabStepsTemplate1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1" w15:restartNumberingAfterBreak="0">
    <w:nsid w:val="50D23FB7"/>
    <w:multiLevelType w:val="singleLevel"/>
    <w:tmpl w:val="04090001"/>
    <w:name w:val="LabStepsTemplat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2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9C400C"/>
    <w:multiLevelType w:val="singleLevel"/>
    <w:tmpl w:val="04090001"/>
    <w:name w:val="LabStepsTemplate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5AA70BFE"/>
    <w:multiLevelType w:val="singleLevel"/>
    <w:tmpl w:val="04090001"/>
    <w:name w:val="LabStepsTemplate1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5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7" w15:restartNumberingAfterBreak="0">
    <w:nsid w:val="63C66BDD"/>
    <w:multiLevelType w:val="singleLevel"/>
    <w:tmpl w:val="04090001"/>
    <w:name w:val="LabStepsTemplate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8" w15:restartNumberingAfterBreak="0">
    <w:nsid w:val="687E6CAA"/>
    <w:multiLevelType w:val="singleLevel"/>
    <w:tmpl w:val="04090001"/>
    <w:name w:val="LabStepsTemplate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9" w15:restartNumberingAfterBreak="0">
    <w:nsid w:val="6C3C0582"/>
    <w:multiLevelType w:val="singleLevel"/>
    <w:tmpl w:val="04090001"/>
    <w:name w:val="LabStepsTemplate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0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1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777E61ED"/>
    <w:multiLevelType w:val="singleLevel"/>
    <w:tmpl w:val="04090001"/>
    <w:name w:val="LabStepsTemplate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3" w15:restartNumberingAfterBreak="0">
    <w:nsid w:val="77A95F77"/>
    <w:multiLevelType w:val="singleLevel"/>
    <w:tmpl w:val="04090001"/>
    <w:name w:val="LabStepsTemplate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4" w15:restartNumberingAfterBreak="0">
    <w:nsid w:val="77FE12C6"/>
    <w:multiLevelType w:val="singleLevel"/>
    <w:tmpl w:val="04090001"/>
    <w:name w:val="LabStepsTemplate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5" w15:restartNumberingAfterBreak="0">
    <w:nsid w:val="7C105226"/>
    <w:multiLevelType w:val="singleLevel"/>
    <w:tmpl w:val="04090001"/>
    <w:name w:val="LabStepsTemplat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6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28"/>
  </w:num>
  <w:num w:numId="3">
    <w:abstractNumId w:val="32"/>
  </w:num>
  <w:num w:numId="4">
    <w:abstractNumId w:val="19"/>
  </w:num>
  <w:num w:numId="5">
    <w:abstractNumId w:val="20"/>
  </w:num>
  <w:num w:numId="6">
    <w:abstractNumId w:val="25"/>
  </w:num>
  <w:num w:numId="7">
    <w:abstractNumId w:val="41"/>
  </w:num>
  <w:num w:numId="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</w:num>
  <w:num w:numId="12">
    <w:abstractNumId w:val="5"/>
  </w:num>
  <w:num w:numId="13">
    <w:abstractNumId w:val="35"/>
  </w:num>
  <w:num w:numId="14">
    <w:abstractNumId w:val="12"/>
  </w:num>
  <w:num w:numId="15">
    <w:abstractNumId w:val="2"/>
  </w:num>
  <w:num w:numId="16">
    <w:abstractNumId w:val="40"/>
  </w:num>
  <w:num w:numId="17">
    <w:abstractNumId w:val="36"/>
  </w:num>
  <w:num w:numId="18">
    <w:abstractNumId w:val="46"/>
  </w:num>
  <w:num w:numId="1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431"/>
    <w:rsid w:val="0000004A"/>
    <w:rsid w:val="00002CAD"/>
    <w:rsid w:val="00005DFC"/>
    <w:rsid w:val="00006431"/>
    <w:rsid w:val="00010149"/>
    <w:rsid w:val="00013B21"/>
    <w:rsid w:val="00045945"/>
    <w:rsid w:val="0005190B"/>
    <w:rsid w:val="00051ECF"/>
    <w:rsid w:val="0005266B"/>
    <w:rsid w:val="00057D04"/>
    <w:rsid w:val="00063A0E"/>
    <w:rsid w:val="00063CBD"/>
    <w:rsid w:val="00067C20"/>
    <w:rsid w:val="000723CB"/>
    <w:rsid w:val="00072406"/>
    <w:rsid w:val="00072FE5"/>
    <w:rsid w:val="00080712"/>
    <w:rsid w:val="00084B31"/>
    <w:rsid w:val="000877A6"/>
    <w:rsid w:val="000879B8"/>
    <w:rsid w:val="00087E08"/>
    <w:rsid w:val="00092B50"/>
    <w:rsid w:val="000A14CA"/>
    <w:rsid w:val="000A2264"/>
    <w:rsid w:val="000A227D"/>
    <w:rsid w:val="000A2A6C"/>
    <w:rsid w:val="000C19D9"/>
    <w:rsid w:val="000C3850"/>
    <w:rsid w:val="000C79A2"/>
    <w:rsid w:val="000C7F80"/>
    <w:rsid w:val="000D734F"/>
    <w:rsid w:val="000E3030"/>
    <w:rsid w:val="000F0CB8"/>
    <w:rsid w:val="000F18E2"/>
    <w:rsid w:val="000F1A35"/>
    <w:rsid w:val="00102AAA"/>
    <w:rsid w:val="001073C1"/>
    <w:rsid w:val="00112856"/>
    <w:rsid w:val="00115581"/>
    <w:rsid w:val="001170EA"/>
    <w:rsid w:val="001205AB"/>
    <w:rsid w:val="0012073F"/>
    <w:rsid w:val="00120C4A"/>
    <w:rsid w:val="00121065"/>
    <w:rsid w:val="001213B0"/>
    <w:rsid w:val="00125752"/>
    <w:rsid w:val="00125E3E"/>
    <w:rsid w:val="001273E8"/>
    <w:rsid w:val="00130CF1"/>
    <w:rsid w:val="00134B8A"/>
    <w:rsid w:val="00135C06"/>
    <w:rsid w:val="00135C15"/>
    <w:rsid w:val="00136B0C"/>
    <w:rsid w:val="0015183C"/>
    <w:rsid w:val="001528A7"/>
    <w:rsid w:val="00155501"/>
    <w:rsid w:val="0015628C"/>
    <w:rsid w:val="00165D78"/>
    <w:rsid w:val="001769E5"/>
    <w:rsid w:val="00180351"/>
    <w:rsid w:val="00181D53"/>
    <w:rsid w:val="001869FD"/>
    <w:rsid w:val="00186F9B"/>
    <w:rsid w:val="00192368"/>
    <w:rsid w:val="001940C9"/>
    <w:rsid w:val="00194663"/>
    <w:rsid w:val="001A07AE"/>
    <w:rsid w:val="001A51F1"/>
    <w:rsid w:val="001B33F3"/>
    <w:rsid w:val="001B5A3D"/>
    <w:rsid w:val="001C292C"/>
    <w:rsid w:val="001C2F6C"/>
    <w:rsid w:val="001C517E"/>
    <w:rsid w:val="001C66E3"/>
    <w:rsid w:val="001D2760"/>
    <w:rsid w:val="001D4179"/>
    <w:rsid w:val="001D42C4"/>
    <w:rsid w:val="001D4E1C"/>
    <w:rsid w:val="001E3210"/>
    <w:rsid w:val="001F1564"/>
    <w:rsid w:val="001F46E0"/>
    <w:rsid w:val="001F549A"/>
    <w:rsid w:val="00202781"/>
    <w:rsid w:val="00207AFB"/>
    <w:rsid w:val="00212921"/>
    <w:rsid w:val="00213886"/>
    <w:rsid w:val="00217FC7"/>
    <w:rsid w:val="00223B5C"/>
    <w:rsid w:val="00223E68"/>
    <w:rsid w:val="00224837"/>
    <w:rsid w:val="00231B7C"/>
    <w:rsid w:val="00232E61"/>
    <w:rsid w:val="00233079"/>
    <w:rsid w:val="00234E10"/>
    <w:rsid w:val="00234FB2"/>
    <w:rsid w:val="00241454"/>
    <w:rsid w:val="00244D14"/>
    <w:rsid w:val="00252F6E"/>
    <w:rsid w:val="00264831"/>
    <w:rsid w:val="002675E1"/>
    <w:rsid w:val="00272913"/>
    <w:rsid w:val="00274B27"/>
    <w:rsid w:val="00280D4D"/>
    <w:rsid w:val="0028368E"/>
    <w:rsid w:val="00284833"/>
    <w:rsid w:val="00291A8B"/>
    <w:rsid w:val="00293D68"/>
    <w:rsid w:val="00297A72"/>
    <w:rsid w:val="002A2CD1"/>
    <w:rsid w:val="002B2C0E"/>
    <w:rsid w:val="002B5AC3"/>
    <w:rsid w:val="002C045F"/>
    <w:rsid w:val="002D701A"/>
    <w:rsid w:val="002D786A"/>
    <w:rsid w:val="002E0FAD"/>
    <w:rsid w:val="002E4765"/>
    <w:rsid w:val="002F00C2"/>
    <w:rsid w:val="00305C45"/>
    <w:rsid w:val="00307E96"/>
    <w:rsid w:val="003113A6"/>
    <w:rsid w:val="00312E88"/>
    <w:rsid w:val="00320B47"/>
    <w:rsid w:val="0033738D"/>
    <w:rsid w:val="003419B7"/>
    <w:rsid w:val="003427A7"/>
    <w:rsid w:val="00344B71"/>
    <w:rsid w:val="00346427"/>
    <w:rsid w:val="00352060"/>
    <w:rsid w:val="00357410"/>
    <w:rsid w:val="00357EF9"/>
    <w:rsid w:val="00364F73"/>
    <w:rsid w:val="003770A6"/>
    <w:rsid w:val="00377805"/>
    <w:rsid w:val="0038219D"/>
    <w:rsid w:val="003854DC"/>
    <w:rsid w:val="003911B8"/>
    <w:rsid w:val="0039236A"/>
    <w:rsid w:val="003A0E6B"/>
    <w:rsid w:val="003A2FEB"/>
    <w:rsid w:val="003A69CF"/>
    <w:rsid w:val="003B1437"/>
    <w:rsid w:val="003B1E26"/>
    <w:rsid w:val="003B6856"/>
    <w:rsid w:val="003B7152"/>
    <w:rsid w:val="003C675A"/>
    <w:rsid w:val="003C6DDF"/>
    <w:rsid w:val="003D18C1"/>
    <w:rsid w:val="003D263C"/>
    <w:rsid w:val="003D35F6"/>
    <w:rsid w:val="003D6ED3"/>
    <w:rsid w:val="003E77A9"/>
    <w:rsid w:val="003F3C48"/>
    <w:rsid w:val="003F79E3"/>
    <w:rsid w:val="0040036A"/>
    <w:rsid w:val="004058B3"/>
    <w:rsid w:val="00427863"/>
    <w:rsid w:val="0043115D"/>
    <w:rsid w:val="004543C9"/>
    <w:rsid w:val="00460BCC"/>
    <w:rsid w:val="004615B3"/>
    <w:rsid w:val="00461A75"/>
    <w:rsid w:val="00461D2D"/>
    <w:rsid w:val="004620BD"/>
    <w:rsid w:val="00464A08"/>
    <w:rsid w:val="004708EB"/>
    <w:rsid w:val="004719FF"/>
    <w:rsid w:val="0048025F"/>
    <w:rsid w:val="00487314"/>
    <w:rsid w:val="00487FBA"/>
    <w:rsid w:val="004951A6"/>
    <w:rsid w:val="004970BB"/>
    <w:rsid w:val="004976B0"/>
    <w:rsid w:val="004A225A"/>
    <w:rsid w:val="004A53A4"/>
    <w:rsid w:val="004A7251"/>
    <w:rsid w:val="004B10B1"/>
    <w:rsid w:val="004B2FB2"/>
    <w:rsid w:val="004C054C"/>
    <w:rsid w:val="004C2E4D"/>
    <w:rsid w:val="004C593E"/>
    <w:rsid w:val="004C7C0D"/>
    <w:rsid w:val="004D23C6"/>
    <w:rsid w:val="004D525D"/>
    <w:rsid w:val="004E14D3"/>
    <w:rsid w:val="004E2880"/>
    <w:rsid w:val="004E3D11"/>
    <w:rsid w:val="004F0F4C"/>
    <w:rsid w:val="004F5429"/>
    <w:rsid w:val="004F5600"/>
    <w:rsid w:val="005007D5"/>
    <w:rsid w:val="00504772"/>
    <w:rsid w:val="00504F6D"/>
    <w:rsid w:val="00505BE9"/>
    <w:rsid w:val="00506092"/>
    <w:rsid w:val="0051014C"/>
    <w:rsid w:val="00510744"/>
    <w:rsid w:val="00521A60"/>
    <w:rsid w:val="00523C84"/>
    <w:rsid w:val="00530351"/>
    <w:rsid w:val="00533B7B"/>
    <w:rsid w:val="00537FB3"/>
    <w:rsid w:val="005410FB"/>
    <w:rsid w:val="005474DB"/>
    <w:rsid w:val="00547B48"/>
    <w:rsid w:val="0055445E"/>
    <w:rsid w:val="00557255"/>
    <w:rsid w:val="005572FB"/>
    <w:rsid w:val="00561849"/>
    <w:rsid w:val="0056217D"/>
    <w:rsid w:val="00564002"/>
    <w:rsid w:val="0057121D"/>
    <w:rsid w:val="00575E20"/>
    <w:rsid w:val="00583F39"/>
    <w:rsid w:val="005869A7"/>
    <w:rsid w:val="00587247"/>
    <w:rsid w:val="005B07AE"/>
    <w:rsid w:val="005B166C"/>
    <w:rsid w:val="005B372E"/>
    <w:rsid w:val="005B40D1"/>
    <w:rsid w:val="005B51DA"/>
    <w:rsid w:val="005C074B"/>
    <w:rsid w:val="005C4D1B"/>
    <w:rsid w:val="005D0755"/>
    <w:rsid w:val="005E0A0E"/>
    <w:rsid w:val="005E0AF2"/>
    <w:rsid w:val="005E3FEF"/>
    <w:rsid w:val="005E4913"/>
    <w:rsid w:val="005E5442"/>
    <w:rsid w:val="005E64F6"/>
    <w:rsid w:val="005F030F"/>
    <w:rsid w:val="005F0E38"/>
    <w:rsid w:val="005F2E38"/>
    <w:rsid w:val="005F46CA"/>
    <w:rsid w:val="005F53BE"/>
    <w:rsid w:val="005F5616"/>
    <w:rsid w:val="006005A2"/>
    <w:rsid w:val="00600BFA"/>
    <w:rsid w:val="0060307C"/>
    <w:rsid w:val="0060682E"/>
    <w:rsid w:val="00610902"/>
    <w:rsid w:val="0061366A"/>
    <w:rsid w:val="0061508A"/>
    <w:rsid w:val="0061516F"/>
    <w:rsid w:val="00616276"/>
    <w:rsid w:val="0062297B"/>
    <w:rsid w:val="00623D46"/>
    <w:rsid w:val="00646A2D"/>
    <w:rsid w:val="0065042E"/>
    <w:rsid w:val="00652A46"/>
    <w:rsid w:val="006556A5"/>
    <w:rsid w:val="00661895"/>
    <w:rsid w:val="00663BC2"/>
    <w:rsid w:val="0066486F"/>
    <w:rsid w:val="006714F0"/>
    <w:rsid w:val="00671E4D"/>
    <w:rsid w:val="00671F0E"/>
    <w:rsid w:val="00672CBC"/>
    <w:rsid w:val="00673313"/>
    <w:rsid w:val="00674E89"/>
    <w:rsid w:val="00681776"/>
    <w:rsid w:val="00686BCB"/>
    <w:rsid w:val="00686E09"/>
    <w:rsid w:val="0069097E"/>
    <w:rsid w:val="00691EE3"/>
    <w:rsid w:val="0069419C"/>
    <w:rsid w:val="00697EBD"/>
    <w:rsid w:val="006A1ABD"/>
    <w:rsid w:val="006A2726"/>
    <w:rsid w:val="006B188E"/>
    <w:rsid w:val="006B5F74"/>
    <w:rsid w:val="006C2A77"/>
    <w:rsid w:val="006C586D"/>
    <w:rsid w:val="006C643C"/>
    <w:rsid w:val="006D0366"/>
    <w:rsid w:val="006D3C6A"/>
    <w:rsid w:val="006E0085"/>
    <w:rsid w:val="006E0D86"/>
    <w:rsid w:val="006E113F"/>
    <w:rsid w:val="006E2081"/>
    <w:rsid w:val="006E643C"/>
    <w:rsid w:val="006F0AEB"/>
    <w:rsid w:val="006F14C1"/>
    <w:rsid w:val="006F1D2C"/>
    <w:rsid w:val="006F5F63"/>
    <w:rsid w:val="006F7DEB"/>
    <w:rsid w:val="00703148"/>
    <w:rsid w:val="00705B94"/>
    <w:rsid w:val="00705D38"/>
    <w:rsid w:val="00707872"/>
    <w:rsid w:val="00716BFE"/>
    <w:rsid w:val="007302BE"/>
    <w:rsid w:val="0073773B"/>
    <w:rsid w:val="00740A3A"/>
    <w:rsid w:val="00741CCD"/>
    <w:rsid w:val="0074666B"/>
    <w:rsid w:val="007501F6"/>
    <w:rsid w:val="00757E25"/>
    <w:rsid w:val="007752E7"/>
    <w:rsid w:val="0077724E"/>
    <w:rsid w:val="007778F1"/>
    <w:rsid w:val="007809D1"/>
    <w:rsid w:val="00790DB9"/>
    <w:rsid w:val="00795368"/>
    <w:rsid w:val="00795BC4"/>
    <w:rsid w:val="007B1806"/>
    <w:rsid w:val="007B1B29"/>
    <w:rsid w:val="007B21CB"/>
    <w:rsid w:val="007C6964"/>
    <w:rsid w:val="007D4F50"/>
    <w:rsid w:val="007D6E98"/>
    <w:rsid w:val="007D706C"/>
    <w:rsid w:val="007E3B2D"/>
    <w:rsid w:val="007E5137"/>
    <w:rsid w:val="007E72F5"/>
    <w:rsid w:val="007F254C"/>
    <w:rsid w:val="007F394C"/>
    <w:rsid w:val="008018D6"/>
    <w:rsid w:val="008028B6"/>
    <w:rsid w:val="0080788B"/>
    <w:rsid w:val="00820E46"/>
    <w:rsid w:val="008211E3"/>
    <w:rsid w:val="00825785"/>
    <w:rsid w:val="00844D91"/>
    <w:rsid w:val="00847BA7"/>
    <w:rsid w:val="0085274C"/>
    <w:rsid w:val="008535D6"/>
    <w:rsid w:val="008615F8"/>
    <w:rsid w:val="0088119A"/>
    <w:rsid w:val="00887204"/>
    <w:rsid w:val="008A2D3B"/>
    <w:rsid w:val="008A5092"/>
    <w:rsid w:val="008A5115"/>
    <w:rsid w:val="008B1583"/>
    <w:rsid w:val="008B4A63"/>
    <w:rsid w:val="008C3ADB"/>
    <w:rsid w:val="008C4422"/>
    <w:rsid w:val="008C5B00"/>
    <w:rsid w:val="008C5C8B"/>
    <w:rsid w:val="008D1233"/>
    <w:rsid w:val="008D4AE8"/>
    <w:rsid w:val="008E3509"/>
    <w:rsid w:val="008F068C"/>
    <w:rsid w:val="008F331D"/>
    <w:rsid w:val="008F404E"/>
    <w:rsid w:val="008F5BD6"/>
    <w:rsid w:val="008F7F45"/>
    <w:rsid w:val="00900F55"/>
    <w:rsid w:val="00902F5A"/>
    <w:rsid w:val="00903DBF"/>
    <w:rsid w:val="00907B71"/>
    <w:rsid w:val="00914A44"/>
    <w:rsid w:val="00920664"/>
    <w:rsid w:val="00921B2E"/>
    <w:rsid w:val="00925FC2"/>
    <w:rsid w:val="0093380E"/>
    <w:rsid w:val="0093401C"/>
    <w:rsid w:val="00934039"/>
    <w:rsid w:val="00936A8E"/>
    <w:rsid w:val="0094174B"/>
    <w:rsid w:val="00941D1D"/>
    <w:rsid w:val="0094230C"/>
    <w:rsid w:val="009501D9"/>
    <w:rsid w:val="00954CD4"/>
    <w:rsid w:val="0096127C"/>
    <w:rsid w:val="00963E42"/>
    <w:rsid w:val="00972EB4"/>
    <w:rsid w:val="009742DC"/>
    <w:rsid w:val="00976A78"/>
    <w:rsid w:val="009856F4"/>
    <w:rsid w:val="009900A7"/>
    <w:rsid w:val="00991E62"/>
    <w:rsid w:val="00992463"/>
    <w:rsid w:val="00995967"/>
    <w:rsid w:val="009977E6"/>
    <w:rsid w:val="009B3F08"/>
    <w:rsid w:val="009B6044"/>
    <w:rsid w:val="009B7E6E"/>
    <w:rsid w:val="009C0629"/>
    <w:rsid w:val="009C2A89"/>
    <w:rsid w:val="009D17E0"/>
    <w:rsid w:val="009E65AB"/>
    <w:rsid w:val="009F18A6"/>
    <w:rsid w:val="009F4B75"/>
    <w:rsid w:val="009F4D25"/>
    <w:rsid w:val="00A01BC1"/>
    <w:rsid w:val="00A030C0"/>
    <w:rsid w:val="00A075EC"/>
    <w:rsid w:val="00A11E74"/>
    <w:rsid w:val="00A12D99"/>
    <w:rsid w:val="00A155EA"/>
    <w:rsid w:val="00A16BB6"/>
    <w:rsid w:val="00A2068D"/>
    <w:rsid w:val="00A32200"/>
    <w:rsid w:val="00A435CE"/>
    <w:rsid w:val="00A45974"/>
    <w:rsid w:val="00A52083"/>
    <w:rsid w:val="00A52343"/>
    <w:rsid w:val="00A534E5"/>
    <w:rsid w:val="00A53F54"/>
    <w:rsid w:val="00A549B9"/>
    <w:rsid w:val="00A658F2"/>
    <w:rsid w:val="00A6652D"/>
    <w:rsid w:val="00A67C5D"/>
    <w:rsid w:val="00A838BA"/>
    <w:rsid w:val="00A854A0"/>
    <w:rsid w:val="00A86A3B"/>
    <w:rsid w:val="00A908A9"/>
    <w:rsid w:val="00A91038"/>
    <w:rsid w:val="00A92C44"/>
    <w:rsid w:val="00A96745"/>
    <w:rsid w:val="00A9726F"/>
    <w:rsid w:val="00AA36E8"/>
    <w:rsid w:val="00AA5D4C"/>
    <w:rsid w:val="00AB4CD0"/>
    <w:rsid w:val="00AC23BA"/>
    <w:rsid w:val="00AC312E"/>
    <w:rsid w:val="00AC4488"/>
    <w:rsid w:val="00AD67CF"/>
    <w:rsid w:val="00AD7069"/>
    <w:rsid w:val="00AE10EF"/>
    <w:rsid w:val="00AE11A2"/>
    <w:rsid w:val="00AE4139"/>
    <w:rsid w:val="00AE4F3E"/>
    <w:rsid w:val="00AE666A"/>
    <w:rsid w:val="00AF05F5"/>
    <w:rsid w:val="00AF074E"/>
    <w:rsid w:val="00AF0FE3"/>
    <w:rsid w:val="00AF41C4"/>
    <w:rsid w:val="00AF7CF4"/>
    <w:rsid w:val="00B062D6"/>
    <w:rsid w:val="00B10EC9"/>
    <w:rsid w:val="00B21FCC"/>
    <w:rsid w:val="00B26346"/>
    <w:rsid w:val="00B31746"/>
    <w:rsid w:val="00B361DA"/>
    <w:rsid w:val="00B37B5C"/>
    <w:rsid w:val="00B500BA"/>
    <w:rsid w:val="00B513EA"/>
    <w:rsid w:val="00B53AD1"/>
    <w:rsid w:val="00B7272F"/>
    <w:rsid w:val="00B737E4"/>
    <w:rsid w:val="00B839F9"/>
    <w:rsid w:val="00B83FCF"/>
    <w:rsid w:val="00B87FA2"/>
    <w:rsid w:val="00B94D7E"/>
    <w:rsid w:val="00B963E6"/>
    <w:rsid w:val="00BB4431"/>
    <w:rsid w:val="00BB54D8"/>
    <w:rsid w:val="00BB719D"/>
    <w:rsid w:val="00BC5313"/>
    <w:rsid w:val="00BC537F"/>
    <w:rsid w:val="00BE4E45"/>
    <w:rsid w:val="00C00CE5"/>
    <w:rsid w:val="00C106A1"/>
    <w:rsid w:val="00C111B5"/>
    <w:rsid w:val="00C14291"/>
    <w:rsid w:val="00C207B5"/>
    <w:rsid w:val="00C22D3C"/>
    <w:rsid w:val="00C24DD6"/>
    <w:rsid w:val="00C30EF4"/>
    <w:rsid w:val="00C320AB"/>
    <w:rsid w:val="00C43F70"/>
    <w:rsid w:val="00C47A4F"/>
    <w:rsid w:val="00C54BC9"/>
    <w:rsid w:val="00C560D9"/>
    <w:rsid w:val="00C62F04"/>
    <w:rsid w:val="00C72D83"/>
    <w:rsid w:val="00C73782"/>
    <w:rsid w:val="00C7441B"/>
    <w:rsid w:val="00C762CB"/>
    <w:rsid w:val="00C76BE7"/>
    <w:rsid w:val="00C8159A"/>
    <w:rsid w:val="00C86E2F"/>
    <w:rsid w:val="00C90A98"/>
    <w:rsid w:val="00C90D96"/>
    <w:rsid w:val="00C93595"/>
    <w:rsid w:val="00C9623A"/>
    <w:rsid w:val="00CA03C2"/>
    <w:rsid w:val="00CA2247"/>
    <w:rsid w:val="00CA4309"/>
    <w:rsid w:val="00CA44D0"/>
    <w:rsid w:val="00CB2039"/>
    <w:rsid w:val="00CC11E1"/>
    <w:rsid w:val="00CC1574"/>
    <w:rsid w:val="00CC1FF8"/>
    <w:rsid w:val="00CC30B3"/>
    <w:rsid w:val="00CC4226"/>
    <w:rsid w:val="00CD40F7"/>
    <w:rsid w:val="00CE28B8"/>
    <w:rsid w:val="00CE7206"/>
    <w:rsid w:val="00CE7449"/>
    <w:rsid w:val="00CE7AF9"/>
    <w:rsid w:val="00CF4B72"/>
    <w:rsid w:val="00D049BB"/>
    <w:rsid w:val="00D0590E"/>
    <w:rsid w:val="00D106F1"/>
    <w:rsid w:val="00D10EA1"/>
    <w:rsid w:val="00D13F3B"/>
    <w:rsid w:val="00D2136A"/>
    <w:rsid w:val="00D23A4F"/>
    <w:rsid w:val="00D324BC"/>
    <w:rsid w:val="00D32E4A"/>
    <w:rsid w:val="00D33D19"/>
    <w:rsid w:val="00D34DDD"/>
    <w:rsid w:val="00D35E13"/>
    <w:rsid w:val="00D43642"/>
    <w:rsid w:val="00D46502"/>
    <w:rsid w:val="00D5066F"/>
    <w:rsid w:val="00D613EF"/>
    <w:rsid w:val="00D73447"/>
    <w:rsid w:val="00D73EA5"/>
    <w:rsid w:val="00D75B6D"/>
    <w:rsid w:val="00D84FBA"/>
    <w:rsid w:val="00D878CC"/>
    <w:rsid w:val="00D9076D"/>
    <w:rsid w:val="00D92D0C"/>
    <w:rsid w:val="00D9568A"/>
    <w:rsid w:val="00D97AA9"/>
    <w:rsid w:val="00DA2E96"/>
    <w:rsid w:val="00DA2EDA"/>
    <w:rsid w:val="00DA41A0"/>
    <w:rsid w:val="00DA6606"/>
    <w:rsid w:val="00DB1ACE"/>
    <w:rsid w:val="00DB1E3B"/>
    <w:rsid w:val="00DC67C1"/>
    <w:rsid w:val="00DE069A"/>
    <w:rsid w:val="00DE3246"/>
    <w:rsid w:val="00DE39FC"/>
    <w:rsid w:val="00DF7634"/>
    <w:rsid w:val="00E00875"/>
    <w:rsid w:val="00E01BBA"/>
    <w:rsid w:val="00E02B33"/>
    <w:rsid w:val="00E07604"/>
    <w:rsid w:val="00E13712"/>
    <w:rsid w:val="00E14050"/>
    <w:rsid w:val="00E1408B"/>
    <w:rsid w:val="00E16ED4"/>
    <w:rsid w:val="00E220ED"/>
    <w:rsid w:val="00E243D4"/>
    <w:rsid w:val="00E36ABD"/>
    <w:rsid w:val="00E407D5"/>
    <w:rsid w:val="00E46F12"/>
    <w:rsid w:val="00E46F63"/>
    <w:rsid w:val="00E5023B"/>
    <w:rsid w:val="00E53512"/>
    <w:rsid w:val="00E55AC1"/>
    <w:rsid w:val="00E56605"/>
    <w:rsid w:val="00E66D0E"/>
    <w:rsid w:val="00E70172"/>
    <w:rsid w:val="00E71E62"/>
    <w:rsid w:val="00E81BDA"/>
    <w:rsid w:val="00E83114"/>
    <w:rsid w:val="00E84255"/>
    <w:rsid w:val="00E84F75"/>
    <w:rsid w:val="00E87113"/>
    <w:rsid w:val="00E871B8"/>
    <w:rsid w:val="00E87524"/>
    <w:rsid w:val="00E91320"/>
    <w:rsid w:val="00E92846"/>
    <w:rsid w:val="00E95EF3"/>
    <w:rsid w:val="00EA2440"/>
    <w:rsid w:val="00EA77D4"/>
    <w:rsid w:val="00EA7F11"/>
    <w:rsid w:val="00EB1ADF"/>
    <w:rsid w:val="00EB463B"/>
    <w:rsid w:val="00EC0A91"/>
    <w:rsid w:val="00EC763B"/>
    <w:rsid w:val="00ED1896"/>
    <w:rsid w:val="00EE11D5"/>
    <w:rsid w:val="00EE6F2C"/>
    <w:rsid w:val="00EE7D78"/>
    <w:rsid w:val="00F03AD8"/>
    <w:rsid w:val="00F14A4D"/>
    <w:rsid w:val="00F167A6"/>
    <w:rsid w:val="00F1739B"/>
    <w:rsid w:val="00F17A8C"/>
    <w:rsid w:val="00F2627E"/>
    <w:rsid w:val="00F27094"/>
    <w:rsid w:val="00F2767F"/>
    <w:rsid w:val="00F31349"/>
    <w:rsid w:val="00F34260"/>
    <w:rsid w:val="00F46C5D"/>
    <w:rsid w:val="00F5322B"/>
    <w:rsid w:val="00F54489"/>
    <w:rsid w:val="00F635CA"/>
    <w:rsid w:val="00F65BAD"/>
    <w:rsid w:val="00F66EDC"/>
    <w:rsid w:val="00F72B52"/>
    <w:rsid w:val="00F7764B"/>
    <w:rsid w:val="00F87949"/>
    <w:rsid w:val="00F920BA"/>
    <w:rsid w:val="00F97F90"/>
    <w:rsid w:val="00FA2CF2"/>
    <w:rsid w:val="00FA7997"/>
    <w:rsid w:val="00FB0D10"/>
    <w:rsid w:val="00FB31F8"/>
    <w:rsid w:val="00FC5A96"/>
    <w:rsid w:val="00FC75CE"/>
    <w:rsid w:val="00FD13B2"/>
    <w:rsid w:val="00FD31D1"/>
    <w:rsid w:val="00FE2D37"/>
    <w:rsid w:val="00FE384E"/>
    <w:rsid w:val="00FE5AC0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60846"/>
  <w15:docId w15:val="{CE18CA5B-B00D-458B-A7B3-C45B97F9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0EF4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EF4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C30EF4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C30EF4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C30EF4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30EF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EF4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C30EF4"/>
    <w:rPr>
      <w:rFonts w:ascii="Arial Black" w:hAnsi="Arial Black"/>
      <w:sz w:val="28"/>
    </w:rPr>
  </w:style>
  <w:style w:type="character" w:customStyle="1" w:styleId="Heading3Char">
    <w:name w:val="Heading 3 Char"/>
    <w:basedOn w:val="DefaultParagraphFont"/>
    <w:link w:val="Heading3"/>
    <w:rsid w:val="00C30EF4"/>
    <w:rPr>
      <w:rFonts w:ascii="Arial Black" w:eastAsiaTheme="majorEastAsia" w:hAnsi="Arial Black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rsid w:val="00C30EF4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30EF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E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EF4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30EF4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30EF4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C30EF4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C30EF4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C30EF4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0EF4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C30EF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C30EF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30EF4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C30EF4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C30EF4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30EF4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9E65AB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next w:val="Normal"/>
    <w:uiPriority w:val="34"/>
    <w:rsid w:val="00C30EF4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C30EF4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C30EF4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C30EF4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C30EF4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30EF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0EF4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C30EF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C30EF4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C30EF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C30EF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C30E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C30EF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C30EF4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C30EF4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C30EF4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C30EF4"/>
    <w:pPr>
      <w:numPr>
        <w:numId w:val="7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C30EF4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LabStepNumbered"/>
    <w:qFormat/>
    <w:rsid w:val="009E65AB"/>
    <w:pPr>
      <w:numPr>
        <w:numId w:val="0"/>
      </w:numPr>
      <w:tabs>
        <w:tab w:val="num" w:pos="1440"/>
      </w:tabs>
      <w:ind w:left="1440" w:hanging="320"/>
    </w:pPr>
    <w:rPr>
      <w:sz w:val="16"/>
    </w:rPr>
  </w:style>
  <w:style w:type="paragraph" w:customStyle="1" w:styleId="LabStepLevel2NoBullet">
    <w:name w:val="Lab Step Level 2 No Bullet"/>
    <w:basedOn w:val="LabStepNumberedLevel2"/>
    <w:uiPriority w:val="3"/>
    <w:qFormat/>
    <w:rsid w:val="00C30EF4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C30EF4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C30EF4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ExerciseText">
    <w:name w:val="Lab Exercise Text"/>
    <w:basedOn w:val="Normal"/>
    <w:qFormat/>
    <w:rsid w:val="009E65AB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C30EF4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C30EF4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C30EF4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30EF4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C30EF4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C30EF4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C30EF4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9E65AB"/>
    <w:pPr>
      <w:tabs>
        <w:tab w:val="left" w:pos="288"/>
        <w:tab w:val="left" w:pos="576"/>
      </w:tabs>
      <w:spacing w:before="0" w:after="0"/>
    </w:pPr>
    <w:rPr>
      <w:sz w:val="14"/>
    </w:rPr>
  </w:style>
  <w:style w:type="paragraph" w:customStyle="1" w:styleId="LabStepCodeBlockLevel2">
    <w:name w:val="Lab Step Code Block Level 2"/>
    <w:basedOn w:val="LabStepCodeBlock"/>
    <w:uiPriority w:val="1"/>
    <w:qFormat/>
    <w:rsid w:val="00C30EF4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C30EF4"/>
    <w:pPr>
      <w:ind w:left="720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9E65AB"/>
    <w:rPr>
      <w:b/>
    </w:rPr>
  </w:style>
  <w:style w:type="paragraph" w:customStyle="1" w:styleId="LabStepTableParagraph">
    <w:name w:val="Lab Step Table Paragraph"/>
    <w:basedOn w:val="LabStepNumbered"/>
    <w:qFormat/>
    <w:rsid w:val="009E65AB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EF4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C30EF4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30E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0EF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0EF4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0E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0EF4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C30E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0EF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C30EF4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C30EF4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0EF4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C30EF4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C30EF4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C30EF4"/>
    <w:pPr>
      <w:spacing w:before="240"/>
    </w:pPr>
  </w:style>
  <w:style w:type="paragraph" w:customStyle="1" w:styleId="LegalHeader">
    <w:name w:val="Legal Header"/>
    <w:basedOn w:val="Normal"/>
    <w:uiPriority w:val="3"/>
    <w:rsid w:val="00C30EF4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C30EF4"/>
    <w:rPr>
      <w:sz w:val="18"/>
    </w:rPr>
  </w:style>
  <w:style w:type="paragraph" w:customStyle="1" w:styleId="CourseInfo">
    <w:name w:val="Course Info"/>
    <w:basedOn w:val="Normal"/>
    <w:uiPriority w:val="4"/>
    <w:rsid w:val="00C30EF4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C30EF4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C30EF4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C30EF4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C30EF4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C30EF4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C30EF4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C30EF4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C30EF4"/>
    <w:pPr>
      <w:jc w:val="center"/>
    </w:pPr>
  </w:style>
  <w:style w:type="paragraph" w:customStyle="1" w:styleId="TopicsCoveredItem">
    <w:name w:val="Topics Covered Item"/>
    <w:basedOn w:val="Normal"/>
    <w:uiPriority w:val="4"/>
    <w:rsid w:val="00C30EF4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C30EF4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C30EF4"/>
    <w:pPr>
      <w:spacing w:before="0" w:after="0"/>
      <w:ind w:left="360" w:hanging="360"/>
      <w:contextualSpacing/>
    </w:pPr>
    <w:rPr>
      <w:sz w:val="24"/>
    </w:rPr>
  </w:style>
  <w:style w:type="paragraph" w:customStyle="1" w:styleId="LabExerciseItem">
    <w:name w:val="Lab Exercise Item"/>
    <w:basedOn w:val="Normal"/>
    <w:next w:val="Normal"/>
    <w:uiPriority w:val="4"/>
    <w:qFormat/>
    <w:rsid w:val="00C30EF4"/>
    <w:pPr>
      <w:spacing w:before="0" w:after="0"/>
      <w:ind w:left="360" w:hanging="360"/>
    </w:pPr>
  </w:style>
  <w:style w:type="character" w:styleId="FollowedHyperlink">
    <w:name w:val="FollowedHyperlink"/>
    <w:basedOn w:val="DefaultParagraphFont"/>
    <w:uiPriority w:val="99"/>
    <w:semiHidden/>
    <w:unhideWhenUsed/>
    <w:rsid w:val="009E65AB"/>
    <w:rPr>
      <w:color w:val="800080" w:themeColor="followedHyperlink"/>
      <w:u w:val="single"/>
    </w:rPr>
  </w:style>
  <w:style w:type="paragraph" w:customStyle="1" w:styleId="Procedureheading">
    <w:name w:val="Procedure heading"/>
    <w:basedOn w:val="Heading4"/>
    <w:next w:val="Normal"/>
    <w:uiPriority w:val="99"/>
    <w:qFormat/>
    <w:rsid w:val="009E65AB"/>
    <w:pPr>
      <w:numPr>
        <w:numId w:val="6"/>
      </w:numPr>
      <w:pBdr>
        <w:bottom w:val="none" w:sz="0" w:space="0" w:color="auto"/>
      </w:pBdr>
      <w:tabs>
        <w:tab w:val="num" w:pos="360"/>
      </w:tabs>
      <w:spacing w:after="120" w:line="276" w:lineRule="auto"/>
      <w:ind w:left="0" w:firstLine="0"/>
    </w:pPr>
    <w:rPr>
      <w:rFonts w:asciiTheme="majorHAnsi" w:hAnsiTheme="majorHAnsi"/>
      <w:i/>
      <w:color w:val="262626" w:themeColor="text1" w:themeTint="D9"/>
      <w:sz w:val="22"/>
    </w:rPr>
  </w:style>
  <w:style w:type="paragraph" w:customStyle="1" w:styleId="LabStepNumberedLevel2">
    <w:name w:val="Lab Step Numbered Level 2"/>
    <w:basedOn w:val="LabStepNumbered"/>
    <w:qFormat/>
    <w:rsid w:val="00C30EF4"/>
    <w:pPr>
      <w:numPr>
        <w:ilvl w:val="1"/>
      </w:numPr>
    </w:pPr>
  </w:style>
  <w:style w:type="paragraph" w:customStyle="1" w:styleId="LabStepNumberedLevel3">
    <w:name w:val="Lab Step Numbered Level 3"/>
    <w:basedOn w:val="LabStepNumberedLevel2"/>
    <w:qFormat/>
    <w:rsid w:val="00C30EF4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C30EF4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C30EF4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74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09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69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13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5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28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58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34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803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40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55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7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36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3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16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26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14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6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28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5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8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69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84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07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0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31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88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48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308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2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63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7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86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83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59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06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0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02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35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69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31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6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44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80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4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66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79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017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44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1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615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30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3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70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2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5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55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7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61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51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67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57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19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22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287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49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45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34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15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90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7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5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8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10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3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2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7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43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5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3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26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1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0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40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08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76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11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2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86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23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56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2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90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37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37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2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4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7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29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4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19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67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3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54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42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38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0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27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55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67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6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16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0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71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00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52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022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3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77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93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19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83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10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85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74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11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3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2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1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6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7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2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5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5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5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37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20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16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87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55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7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88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01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27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74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3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4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10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21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334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95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1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67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92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60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7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4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6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55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42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04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12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06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3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62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07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96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97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5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1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12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9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55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67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6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5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60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64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37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90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5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0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0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7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8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98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499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96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10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1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4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77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886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1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52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17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8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3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49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38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63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6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48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3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6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24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50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19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6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71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29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10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8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82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5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3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4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104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7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46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65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71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696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97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24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6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15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3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7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84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24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7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4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5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3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596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3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8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3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71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9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68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15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48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9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0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14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0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06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7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699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219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393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399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949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838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13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907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028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775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116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16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49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7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85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3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2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8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7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9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83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39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705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39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0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4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1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70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36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8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05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2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81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21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0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01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45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95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86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3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0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8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7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51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61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52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47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61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69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3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79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69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1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45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91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15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8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95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87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7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32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79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697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08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4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2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706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3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84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8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2495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3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3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31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5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65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43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5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67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961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775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98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1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1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75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3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19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9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93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5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0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11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88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8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90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301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13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2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6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19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13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7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85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5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93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0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89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3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41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60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50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50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1726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5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8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3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87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32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206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9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3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13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41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966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3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09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31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8F9E9-C966-47B6-90C1-6DF49A6DF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7933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Andrew Connell Inc.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Connell</dc:creator>
  <cp:lastModifiedBy>Ted Pattison</cp:lastModifiedBy>
  <cp:revision>308</cp:revision>
  <cp:lastPrinted>2016-07-23T16:50:00Z</cp:lastPrinted>
  <dcterms:created xsi:type="dcterms:W3CDTF">2013-07-31T17:42:00Z</dcterms:created>
  <dcterms:modified xsi:type="dcterms:W3CDTF">2018-07-10T23:27:00Z</dcterms:modified>
</cp:coreProperties>
</file>
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63698" w14:textId="001D2E2C" w:rsidR="00EB1ADF" w:rsidRDefault="00F16506" w:rsidP="0048025F">
      <w:pPr>
        <w:pStyle w:val="Heading2"/>
      </w:pPr>
      <w:r>
        <w:t xml:space="preserve">Developing </w:t>
      </w:r>
      <w:r w:rsidR="00DF7C19">
        <w:t>with Azure Functions</w:t>
      </w:r>
    </w:p>
    <w:p w14:paraId="5DB94341" w14:textId="0E9B15E9" w:rsidR="00EB1ADF" w:rsidRPr="005C7841" w:rsidRDefault="00EB1ADF" w:rsidP="0048025F">
      <w:pPr>
        <w:pStyle w:val="LabExerciseCallout"/>
      </w:pPr>
      <w:r w:rsidRPr="005C7841">
        <w:rPr>
          <w:b/>
        </w:rPr>
        <w:t>Lab Time</w:t>
      </w:r>
      <w:r w:rsidRPr="005C7841">
        <w:t xml:space="preserve">: </w:t>
      </w:r>
      <w:r w:rsidR="00EA77D4">
        <w:t>60</w:t>
      </w:r>
      <w:r w:rsidRPr="005C7841">
        <w:t xml:space="preserve"> minutes</w:t>
      </w:r>
    </w:p>
    <w:p w14:paraId="2755ECE1" w14:textId="4EF8C9AF" w:rsidR="00EB1ADF" w:rsidRPr="005C7841" w:rsidRDefault="00EB1ADF" w:rsidP="0048025F">
      <w:pPr>
        <w:pStyle w:val="LabExerciseCallout"/>
      </w:pPr>
      <w:r w:rsidRPr="005C7841">
        <w:rPr>
          <w:b/>
        </w:rPr>
        <w:t>Lab Folder</w:t>
      </w:r>
      <w:r w:rsidRPr="005C7841">
        <w:t xml:space="preserve">: </w:t>
      </w:r>
      <w:r w:rsidR="00436C30" w:rsidRPr="00436C30">
        <w:t>C:\Student\Modules\06_WebAPI\Lab</w:t>
      </w:r>
    </w:p>
    <w:p w14:paraId="7204DB4E" w14:textId="62ED7EFB" w:rsidR="00CB2039" w:rsidRDefault="00EB1ADF" w:rsidP="00275B49">
      <w:pPr>
        <w:pStyle w:val="LabExerciseCallout"/>
      </w:pPr>
      <w:r w:rsidRPr="005C7841">
        <w:rPr>
          <w:b/>
        </w:rPr>
        <w:t>Lab Overview</w:t>
      </w:r>
      <w:r w:rsidRPr="005C7841">
        <w:t>:</w:t>
      </w:r>
      <w:r w:rsidR="00275B49">
        <w:rPr>
          <w:rFonts w:cs="Arial"/>
          <w:lang w:val="en"/>
        </w:rPr>
        <w:t xml:space="preserve"> </w:t>
      </w:r>
      <w:bookmarkStart w:id="0" w:name="_Hlk524556228"/>
      <w:r w:rsidR="00275B49">
        <w:rPr>
          <w:rFonts w:cs="Arial"/>
          <w:lang w:val="en"/>
        </w:rPr>
        <w:t>In this module, you will work through lab exercises created by the Azure Functions product team</w:t>
      </w:r>
      <w:bookmarkEnd w:id="0"/>
      <w:r w:rsidR="00F16506">
        <w:rPr>
          <w:rFonts w:cs="Arial"/>
          <w:lang w:val="en"/>
        </w:rPr>
        <w:t>.</w:t>
      </w:r>
    </w:p>
    <w:p w14:paraId="320B4D27" w14:textId="12903951" w:rsidR="00477C87" w:rsidRDefault="00EA5E75" w:rsidP="00DF7C19">
      <w:pPr>
        <w:pStyle w:val="Heading3"/>
      </w:pPr>
      <w:r>
        <w:t>Exercise 1</w:t>
      </w:r>
      <w:r w:rsidR="00561849">
        <w:t xml:space="preserve">: </w:t>
      </w:r>
      <w:r w:rsidR="00DF7C19">
        <w:t xml:space="preserve">Create </w:t>
      </w:r>
      <w:r w:rsidR="00275B49">
        <w:t xml:space="preserve">Your First </w:t>
      </w:r>
      <w:r w:rsidR="00DF7C19">
        <w:t>Azure Function App in the Azure Portal</w:t>
      </w:r>
    </w:p>
    <w:p w14:paraId="5FD2029A" w14:textId="6C927C20" w:rsidR="00275B49" w:rsidRDefault="00275B49" w:rsidP="00275B49">
      <w:pPr>
        <w:pStyle w:val="LabExerciseLeadIn"/>
      </w:pPr>
      <w:r>
        <w:t>This is a lab authored by the Azure Function team.</w:t>
      </w:r>
    </w:p>
    <w:p w14:paraId="16BAB340" w14:textId="04FFDDA5" w:rsidR="00275B49" w:rsidRDefault="00087DED" w:rsidP="00275B49">
      <w:pPr>
        <w:pStyle w:val="LabStepNumbered"/>
      </w:pPr>
      <w:r>
        <w:t>Follow</w:t>
      </w:r>
      <w:r w:rsidR="00275B49">
        <w:t xml:space="preserve"> this URL for the lab instructions</w:t>
      </w:r>
    </w:p>
    <w:p w14:paraId="137B67E8" w14:textId="632DE725" w:rsidR="00275B49" w:rsidRPr="00DD5539" w:rsidRDefault="00FF4839" w:rsidP="00275B49">
      <w:pPr>
        <w:pStyle w:val="LabStepCodeBlock"/>
      </w:pPr>
      <w:hyperlink r:id="rId8" w:history="1">
        <w:r w:rsidR="00275B49" w:rsidRPr="00275B49">
          <w:rPr>
            <w:rStyle w:val="Hyperlink"/>
          </w:rPr>
          <w:t>https://docs.microsoft.com/en-us/azure/azure-functions/functions-create-first-azure-function</w:t>
        </w:r>
      </w:hyperlink>
    </w:p>
    <w:p w14:paraId="543814A1" w14:textId="743068FE" w:rsidR="00275B49" w:rsidRDefault="00275B49" w:rsidP="00275B49">
      <w:pPr>
        <w:pStyle w:val="Heading3"/>
      </w:pPr>
      <w:r>
        <w:t>Exercise 2: Develop Azure Functions using Visual Studio 2017</w:t>
      </w:r>
    </w:p>
    <w:p w14:paraId="067C4DEB" w14:textId="77777777" w:rsidR="00275B49" w:rsidRDefault="00275B49" w:rsidP="00275B49">
      <w:pPr>
        <w:pStyle w:val="LabExerciseLeadIn"/>
      </w:pPr>
      <w:r>
        <w:t>This is a lab authored by the Azure Function team.</w:t>
      </w:r>
    </w:p>
    <w:p w14:paraId="69C5D349" w14:textId="6FA659B4" w:rsidR="00275B49" w:rsidRDefault="00275B49" w:rsidP="009026AA">
      <w:pPr>
        <w:pStyle w:val="LabStepNumbered"/>
        <w:numPr>
          <w:ilvl w:val="0"/>
          <w:numId w:val="30"/>
        </w:numPr>
      </w:pPr>
      <w:r>
        <w:t>Follow this URL for the lab instructions</w:t>
      </w:r>
    </w:p>
    <w:p w14:paraId="65478A15" w14:textId="0DDF96D4" w:rsidR="00275B49" w:rsidRPr="00DD5539" w:rsidRDefault="00FF4839" w:rsidP="00275B49">
      <w:pPr>
        <w:pStyle w:val="LabStepCodeBlock"/>
      </w:pPr>
      <w:hyperlink r:id="rId9" w:history="1">
        <w:r w:rsidR="00275B49" w:rsidRPr="00275B49">
          <w:rPr>
            <w:rStyle w:val="Hyperlink"/>
          </w:rPr>
          <w:t>https://docs.microsoft.com/en-us/azure/azure-functions/functions-create-your-first-function-visual-studio</w:t>
        </w:r>
      </w:hyperlink>
    </w:p>
    <w:p w14:paraId="0C519914" w14:textId="5C18A8AA" w:rsidR="00275B49" w:rsidRDefault="00275B49" w:rsidP="00275B49">
      <w:pPr>
        <w:pStyle w:val="Heading3"/>
      </w:pPr>
      <w:r>
        <w:t>Exercise 3: Develop Azure Functions using Visual Studio Code</w:t>
      </w:r>
    </w:p>
    <w:p w14:paraId="316A4439" w14:textId="77777777" w:rsidR="00275B49" w:rsidRDefault="00275B49" w:rsidP="00275B49">
      <w:pPr>
        <w:pStyle w:val="LabExerciseLeadIn"/>
      </w:pPr>
      <w:r>
        <w:t>This is a lab authored by the Azure Function team.</w:t>
      </w:r>
    </w:p>
    <w:p w14:paraId="54C7FBC6" w14:textId="1D89B030" w:rsidR="00275B49" w:rsidRDefault="00275B49" w:rsidP="009026AA">
      <w:pPr>
        <w:pStyle w:val="LabStepNumbered"/>
        <w:numPr>
          <w:ilvl w:val="0"/>
          <w:numId w:val="31"/>
        </w:numPr>
      </w:pPr>
      <w:r>
        <w:t>Follow this URL for the lab instructions</w:t>
      </w:r>
    </w:p>
    <w:p w14:paraId="1712B632" w14:textId="22B262D6" w:rsidR="00275B49" w:rsidRPr="00DD5539" w:rsidRDefault="00FF4839" w:rsidP="00275B49">
      <w:pPr>
        <w:pStyle w:val="LabStepCodeBlock"/>
      </w:pPr>
      <w:hyperlink r:id="rId10" w:history="1">
        <w:r w:rsidR="00275B49" w:rsidRPr="00275B49">
          <w:rPr>
            <w:rStyle w:val="Hyperlink"/>
          </w:rPr>
          <w:t>https://docs.microsoft.com/en-us/azure/azure-functions/functions-create-first-function-vs-code</w:t>
        </w:r>
      </w:hyperlink>
    </w:p>
    <w:p w14:paraId="3798F6FF" w14:textId="07F3FE1F" w:rsidR="00275B49" w:rsidRDefault="00275B49" w:rsidP="00275B49">
      <w:pPr>
        <w:pStyle w:val="Heading3"/>
      </w:pPr>
      <w:r>
        <w:t>Exercise 4: Call an Azure Function from a SharePoint Framework Webpart</w:t>
      </w:r>
    </w:p>
    <w:p w14:paraId="02486BDB" w14:textId="35DC2278" w:rsidR="00275B49" w:rsidRDefault="00275B49" w:rsidP="00275B49">
      <w:pPr>
        <w:pStyle w:val="LabExerciseLeadIn"/>
      </w:pPr>
      <w:r>
        <w:t>This is a lab authored by the SharePoint Framework product team.</w:t>
      </w:r>
    </w:p>
    <w:p w14:paraId="2F5E7485" w14:textId="32BB4C0B" w:rsidR="00275B49" w:rsidRDefault="00275B49" w:rsidP="009026AA">
      <w:pPr>
        <w:pStyle w:val="LabStepNumbered"/>
        <w:numPr>
          <w:ilvl w:val="0"/>
          <w:numId w:val="32"/>
        </w:numPr>
      </w:pPr>
      <w:r>
        <w:t>Follow this URL for the lab instructions</w:t>
      </w:r>
    </w:p>
    <w:p w14:paraId="55A8E27E" w14:textId="2A213BF0" w:rsidR="00275B49" w:rsidRDefault="00FF4839" w:rsidP="00275B49">
      <w:pPr>
        <w:pStyle w:val="LabStepCodeBlock"/>
        <w:rPr>
          <w:rStyle w:val="Hyperlink"/>
        </w:rPr>
      </w:pPr>
      <w:hyperlink r:id="rId11" w:history="1">
        <w:r w:rsidR="00275B49" w:rsidRPr="00126EC7">
          <w:rPr>
            <w:rStyle w:val="Hyperlink"/>
          </w:rPr>
          <w:t>https://docs.microsoft.com/en-us/sharepoint/dev/spfx/use-aadhttpclient-enterpriseapi</w:t>
        </w:r>
      </w:hyperlink>
    </w:p>
    <w:p w14:paraId="5805426C" w14:textId="5CD21A13" w:rsidR="003A4FBF" w:rsidRDefault="003A4FBF">
      <w:pPr>
        <w:spacing w:before="0" w:after="200" w:line="276" w:lineRule="auto"/>
      </w:pPr>
      <w:r>
        <w:br w:type="page"/>
      </w:r>
    </w:p>
    <w:p w14:paraId="033F39E0" w14:textId="77777777" w:rsidR="003A4FBF" w:rsidRPr="00DD5539" w:rsidRDefault="003A4FBF" w:rsidP="003A4FBF">
      <w:bookmarkStart w:id="1" w:name="_GoBack"/>
      <w:bookmarkEnd w:id="1"/>
    </w:p>
    <w:sectPr w:rsidR="003A4FBF" w:rsidRPr="00DD5539" w:rsidSect="00487314">
      <w:headerReference w:type="default" r:id="rId12"/>
      <w:footerReference w:type="default" r:id="rId13"/>
      <w:headerReference w:type="first" r:id="rId14"/>
      <w:footerReference w:type="first" r:id="rId15"/>
      <w:type w:val="oddPage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5BAE6" w14:textId="77777777" w:rsidR="00FF4839" w:rsidRDefault="00FF4839" w:rsidP="005F53BE">
      <w:pPr>
        <w:spacing w:before="0" w:after="0"/>
      </w:pPr>
      <w:r>
        <w:separator/>
      </w:r>
    </w:p>
  </w:endnote>
  <w:endnote w:type="continuationSeparator" w:id="0">
    <w:p w14:paraId="3067E5E1" w14:textId="77777777" w:rsidR="00FF4839" w:rsidRDefault="00FF4839" w:rsidP="005F53B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D3E45" w14:textId="4D57103A" w:rsidR="004E11A1" w:rsidRDefault="003A4FBF" w:rsidP="00487314">
    <w:pPr>
      <w:pStyle w:val="Footer"/>
      <w:pBdr>
        <w:top w:val="single" w:sz="4" w:space="0" w:color="auto"/>
      </w:pBdr>
    </w:pPr>
    <w:r>
      <w:t>© Critical Path Training. 2019</w:t>
    </w:r>
    <w:r w:rsidR="004E11A1">
      <w:t>. All Rights Reserved</w:t>
    </w:r>
    <w:r w:rsidR="004E11A1">
      <w:tab/>
    </w:r>
    <w:r w:rsidR="004E11A1">
      <w:tab/>
    </w:r>
    <w:r w:rsidR="004E11A1">
      <w:fldChar w:fldCharType="begin"/>
    </w:r>
    <w:r w:rsidR="004E11A1">
      <w:instrText xml:space="preserve"> PAGE  \* MERGEFORMAT </w:instrText>
    </w:r>
    <w:r w:rsidR="004E11A1">
      <w:fldChar w:fldCharType="separate"/>
    </w:r>
    <w:r w:rsidR="00DF7C19">
      <w:rPr>
        <w:noProof/>
      </w:rPr>
      <w:t>10</w:t>
    </w:r>
    <w:r w:rsidR="004E11A1">
      <w:fldChar w:fldCharType="end"/>
    </w:r>
  </w:p>
  <w:p w14:paraId="4FCAA96B" w14:textId="77777777" w:rsidR="004E11A1" w:rsidRPr="00487314" w:rsidRDefault="004E11A1" w:rsidP="00487314">
    <w:pPr>
      <w:pStyle w:val="Footer"/>
      <w:pBdr>
        <w:top w:val="single" w:sz="4" w:space="0" w:color="auto"/>
      </w:pBdr>
    </w:pPr>
    <w:r>
      <w:t>www.CriticalPathTraining.com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38BAF" w14:textId="38442A8D" w:rsidR="004E11A1" w:rsidRDefault="003A4FBF" w:rsidP="00487314">
    <w:pPr>
      <w:pStyle w:val="Footer"/>
      <w:pBdr>
        <w:top w:val="single" w:sz="4" w:space="0" w:color="auto"/>
      </w:pBdr>
    </w:pPr>
    <w:r>
      <w:t>© Critical Path Training. 2019</w:t>
    </w:r>
    <w:r w:rsidR="004E11A1">
      <w:t>. All Rights Reserved</w:t>
    </w:r>
    <w:r w:rsidR="004E11A1">
      <w:tab/>
    </w:r>
    <w:r w:rsidR="004E11A1">
      <w:tab/>
    </w:r>
    <w:r w:rsidR="004E11A1">
      <w:fldChar w:fldCharType="begin"/>
    </w:r>
    <w:r w:rsidR="004E11A1">
      <w:instrText xml:space="preserve"> PAGE  \* MERGEFORMAT </w:instrText>
    </w:r>
    <w:r w:rsidR="004E11A1">
      <w:fldChar w:fldCharType="separate"/>
    </w:r>
    <w:r w:rsidR="00DF7C19">
      <w:rPr>
        <w:noProof/>
      </w:rPr>
      <w:t>1</w:t>
    </w:r>
    <w:r w:rsidR="004E11A1">
      <w:fldChar w:fldCharType="end"/>
    </w:r>
  </w:p>
  <w:p w14:paraId="6C229EA0" w14:textId="77777777" w:rsidR="004E11A1" w:rsidRPr="00487314" w:rsidRDefault="004E11A1" w:rsidP="00487314">
    <w:pPr>
      <w:pStyle w:val="Footer"/>
      <w:pBdr>
        <w:top w:val="single" w:sz="4" w:space="0" w:color="auto"/>
      </w:pBdr>
    </w:pPr>
    <w:r>
      <w:t>www.CriticalPathTraining.com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BEE3E" w14:textId="77777777" w:rsidR="00FF4839" w:rsidRDefault="00FF4839" w:rsidP="005F53BE">
      <w:pPr>
        <w:spacing w:before="0" w:after="0"/>
      </w:pPr>
      <w:r>
        <w:separator/>
      </w:r>
    </w:p>
  </w:footnote>
  <w:footnote w:type="continuationSeparator" w:id="0">
    <w:p w14:paraId="12B8BCD4" w14:textId="77777777" w:rsidR="00FF4839" w:rsidRDefault="00FF4839" w:rsidP="005F53B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7D6AF" w14:textId="183E1049" w:rsidR="004E11A1" w:rsidRDefault="003A4FBF" w:rsidP="00E871B8">
    <w:pPr>
      <w:pStyle w:val="Header"/>
      <w:pBdr>
        <w:bottom w:val="single" w:sz="4" w:space="0" w:color="auto"/>
      </w:pBdr>
      <w:spacing w:before="240"/>
    </w:pPr>
    <w:r>
      <w:t>MSD365: Modern SharePoint and Office 365 Development</w:t>
    </w:r>
  </w:p>
  <w:p w14:paraId="52070944" w14:textId="0D5B2776" w:rsidR="004E11A1" w:rsidRPr="00E871B8" w:rsidRDefault="00CA0F4B" w:rsidP="00E871B8">
    <w:pPr>
      <w:pStyle w:val="Header"/>
      <w:pBdr>
        <w:bottom w:val="single" w:sz="4" w:space="0" w:color="auto"/>
      </w:pBdr>
      <w:spacing w:before="240"/>
    </w:pPr>
    <w:r>
      <w:t xml:space="preserve">Module </w:t>
    </w:r>
    <w:r w:rsidR="003A4FBF">
      <w:t xml:space="preserve">11 </w:t>
    </w:r>
    <w:r w:rsidR="004E11A1">
      <w:t xml:space="preserve">Lab: Developing </w:t>
    </w:r>
    <w:r w:rsidR="00087DED">
      <w:t>with A</w:t>
    </w:r>
    <w:r w:rsidR="003A4FBF">
      <w:t>zure Functions</w:t>
    </w:r>
    <w:r w:rsidR="004E11A1">
      <w:tab/>
    </w:r>
    <w:r w:rsidR="004E11A1">
      <w:tab/>
    </w:r>
    <w:r w:rsidR="004E11A1" w:rsidRPr="0031080D">
      <w:rPr>
        <w:rFonts w:cs="Arial"/>
      </w:rPr>
      <w:t xml:space="preserve">Live Lab </w:t>
    </w:r>
    <w:r w:rsidR="004E11A1">
      <w:rPr>
        <w:rFonts w:cs="Arial"/>
      </w:rPr>
      <w:t>Version:</w:t>
    </w:r>
    <w:r w:rsidR="004E11A1" w:rsidRPr="0031080D">
      <w:rPr>
        <w:rFonts w:cs="Arial"/>
      </w:rPr>
      <w:t xml:space="preserve"> </w:t>
    </w:r>
    <w:r w:rsidR="004E11A1">
      <w:rPr>
        <w:rFonts w:cs="Arial"/>
      </w:rPr>
      <w:fldChar w:fldCharType="begin"/>
    </w:r>
    <w:r w:rsidR="004E11A1">
      <w:rPr>
        <w:rFonts w:cs="Arial"/>
      </w:rPr>
      <w:instrText xml:space="preserve"> DATE  \@ "MMM d, yyyy"  \* MERGEFORMAT </w:instrText>
    </w:r>
    <w:r w:rsidR="004E11A1">
      <w:rPr>
        <w:rFonts w:cs="Arial"/>
      </w:rPr>
      <w:fldChar w:fldCharType="separate"/>
    </w:r>
    <w:r w:rsidR="003A4FBF">
      <w:rPr>
        <w:rFonts w:cs="Arial"/>
        <w:noProof/>
      </w:rPr>
      <w:t>Jan 3, 2019</w:t>
    </w:r>
    <w:r w:rsidR="004E11A1">
      <w:rPr>
        <w:rFonts w:cs="Arial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CFCB7" w14:textId="77777777" w:rsidR="004E11A1" w:rsidRDefault="004E11A1" w:rsidP="00487314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A71"/>
    <w:multiLevelType w:val="singleLevel"/>
    <w:tmpl w:val="04090001"/>
    <w:name w:val="LabStepsTemplat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53C70A1"/>
    <w:multiLevelType w:val="singleLevel"/>
    <w:tmpl w:val="04090001"/>
    <w:name w:val="LabStepsTemplat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9745F9B"/>
    <w:multiLevelType w:val="singleLevel"/>
    <w:tmpl w:val="04090001"/>
    <w:name w:val="LabStepsTemplat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0A1E3FE6"/>
    <w:multiLevelType w:val="singleLevel"/>
    <w:tmpl w:val="04090001"/>
    <w:name w:val="LabStepsTemplate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 w15:restartNumberingAfterBreak="0">
    <w:nsid w:val="137822DF"/>
    <w:multiLevelType w:val="singleLevel"/>
    <w:tmpl w:val="04090001"/>
    <w:name w:val="LabStepsTemplate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13F24CD1"/>
    <w:multiLevelType w:val="singleLevel"/>
    <w:tmpl w:val="04090001"/>
    <w:name w:val="LabStepsTemplate1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20B50090"/>
    <w:multiLevelType w:val="singleLevel"/>
    <w:tmpl w:val="04090001"/>
    <w:name w:val="LabStepsTemplate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2430073E"/>
    <w:multiLevelType w:val="singleLevel"/>
    <w:tmpl w:val="04090001"/>
    <w:name w:val="LabStepsTemplat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243C4A3A"/>
    <w:multiLevelType w:val="singleLevel"/>
    <w:tmpl w:val="04090001"/>
    <w:name w:val="LabStepsTemplate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27326600"/>
    <w:multiLevelType w:val="singleLevel"/>
    <w:tmpl w:val="04090001"/>
    <w:name w:val="LabStepsTemplate1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2946127D"/>
    <w:multiLevelType w:val="multilevel"/>
    <w:tmpl w:val="A70A9C82"/>
    <w:numStyleLink w:val="LabStepsTemplate"/>
  </w:abstractNum>
  <w:abstractNum w:abstractNumId="13" w15:restartNumberingAfterBreak="0">
    <w:nsid w:val="29F315AB"/>
    <w:multiLevelType w:val="singleLevel"/>
    <w:tmpl w:val="04090001"/>
    <w:name w:val="LabStepsTemplate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4" w15:restartNumberingAfterBreak="0">
    <w:nsid w:val="2B9D5844"/>
    <w:multiLevelType w:val="singleLevel"/>
    <w:tmpl w:val="04090001"/>
    <w:name w:val="LabStepsTemplate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5" w15:restartNumberingAfterBreak="0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67A8E"/>
    <w:multiLevelType w:val="singleLevel"/>
    <w:tmpl w:val="04090001"/>
    <w:name w:val="LabStepsTemplate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2F9F29BD"/>
    <w:multiLevelType w:val="singleLevel"/>
    <w:tmpl w:val="04090001"/>
    <w:name w:val="LabStepsTemplate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8" w15:restartNumberingAfterBreak="0">
    <w:nsid w:val="31C05F96"/>
    <w:multiLevelType w:val="singleLevel"/>
    <w:tmpl w:val="04090001"/>
    <w:name w:val="LabStepsTemplate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7D1513"/>
    <w:multiLevelType w:val="singleLevel"/>
    <w:tmpl w:val="04090001"/>
    <w:name w:val="LabStepsTemplate1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2" w15:restartNumberingAfterBreak="0">
    <w:nsid w:val="3985665B"/>
    <w:multiLevelType w:val="singleLevel"/>
    <w:tmpl w:val="04090001"/>
    <w:name w:val="LabStepsTemplate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" w15:restartNumberingAfterBreak="0">
    <w:nsid w:val="3C4E3AC5"/>
    <w:multiLevelType w:val="singleLevel"/>
    <w:tmpl w:val="04090001"/>
    <w:name w:val="LabStepsTemplate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4" w15:restartNumberingAfterBreak="0">
    <w:nsid w:val="3E101FF1"/>
    <w:multiLevelType w:val="singleLevel"/>
    <w:tmpl w:val="04090001"/>
    <w:name w:val="LabStepsTemplate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5" w15:restartNumberingAfterBreak="0">
    <w:nsid w:val="43600E02"/>
    <w:multiLevelType w:val="hybridMultilevel"/>
    <w:tmpl w:val="FCA04AE0"/>
    <w:lvl w:ilvl="0" w:tplc="EA229866">
      <w:start w:val="1"/>
      <w:numFmt w:val="bullet"/>
      <w:pStyle w:val="Procedureheading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47636772"/>
    <w:multiLevelType w:val="singleLevel"/>
    <w:tmpl w:val="04090001"/>
    <w:name w:val="LabStepsTemplate1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7" w15:restartNumberingAfterBreak="0">
    <w:nsid w:val="497143A8"/>
    <w:multiLevelType w:val="singleLevel"/>
    <w:tmpl w:val="04090001"/>
    <w:name w:val="LabStepsTemplate1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8" w15:restartNumberingAfterBreak="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F9A1B2C"/>
    <w:multiLevelType w:val="singleLevel"/>
    <w:tmpl w:val="04090001"/>
    <w:name w:val="LabStepsTemplate1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1" w15:restartNumberingAfterBreak="0">
    <w:nsid w:val="50D23FB7"/>
    <w:multiLevelType w:val="singleLevel"/>
    <w:tmpl w:val="04090001"/>
    <w:name w:val="LabStepsTemplat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2" w15:restartNumberingAfterBreak="0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79C400C"/>
    <w:multiLevelType w:val="singleLevel"/>
    <w:tmpl w:val="04090001"/>
    <w:name w:val="LabStepsTemplate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5AA70BFE"/>
    <w:multiLevelType w:val="singleLevel"/>
    <w:tmpl w:val="04090001"/>
    <w:name w:val="LabStepsTemplate1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5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7" w15:restartNumberingAfterBreak="0">
    <w:nsid w:val="63C66BDD"/>
    <w:multiLevelType w:val="singleLevel"/>
    <w:tmpl w:val="04090001"/>
    <w:name w:val="LabStepsTemplate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8" w15:restartNumberingAfterBreak="0">
    <w:nsid w:val="687E6CAA"/>
    <w:multiLevelType w:val="singleLevel"/>
    <w:tmpl w:val="04090001"/>
    <w:name w:val="LabStepsTemplate1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9" w15:restartNumberingAfterBreak="0">
    <w:nsid w:val="6C3C0582"/>
    <w:multiLevelType w:val="singleLevel"/>
    <w:tmpl w:val="04090001"/>
    <w:name w:val="LabStepsTemplate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0" w15:restartNumberingAfterBreak="0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1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777E61ED"/>
    <w:multiLevelType w:val="singleLevel"/>
    <w:tmpl w:val="04090001"/>
    <w:name w:val="LabStepsTemplate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3" w15:restartNumberingAfterBreak="0">
    <w:nsid w:val="77A95F77"/>
    <w:multiLevelType w:val="singleLevel"/>
    <w:tmpl w:val="04090001"/>
    <w:name w:val="LabStepsTemplate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4" w15:restartNumberingAfterBreak="0">
    <w:nsid w:val="77FE12C6"/>
    <w:multiLevelType w:val="singleLevel"/>
    <w:tmpl w:val="04090001"/>
    <w:name w:val="LabStepsTemplate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5" w15:restartNumberingAfterBreak="0">
    <w:nsid w:val="7C105226"/>
    <w:multiLevelType w:val="singleLevel"/>
    <w:tmpl w:val="04090001"/>
    <w:name w:val="LabStepsTemplat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6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28"/>
  </w:num>
  <w:num w:numId="3">
    <w:abstractNumId w:val="32"/>
  </w:num>
  <w:num w:numId="4">
    <w:abstractNumId w:val="19"/>
  </w:num>
  <w:num w:numId="5">
    <w:abstractNumId w:val="20"/>
  </w:num>
  <w:num w:numId="6">
    <w:abstractNumId w:val="25"/>
  </w:num>
  <w:num w:numId="7">
    <w:abstractNumId w:val="41"/>
  </w:num>
  <w:num w:numId="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9"/>
  </w:num>
  <w:num w:numId="12">
    <w:abstractNumId w:val="5"/>
  </w:num>
  <w:num w:numId="13">
    <w:abstractNumId w:val="35"/>
  </w:num>
  <w:num w:numId="14">
    <w:abstractNumId w:val="12"/>
  </w:num>
  <w:num w:numId="15">
    <w:abstractNumId w:val="2"/>
  </w:num>
  <w:num w:numId="16">
    <w:abstractNumId w:val="40"/>
  </w:num>
  <w:num w:numId="17">
    <w:abstractNumId w:val="36"/>
  </w:num>
  <w:num w:numId="18">
    <w:abstractNumId w:val="46"/>
  </w:num>
  <w:num w:numId="1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431"/>
    <w:rsid w:val="0000004A"/>
    <w:rsid w:val="00002CAD"/>
    <w:rsid w:val="00005DFC"/>
    <w:rsid w:val="00006431"/>
    <w:rsid w:val="00007383"/>
    <w:rsid w:val="00013B21"/>
    <w:rsid w:val="000174F4"/>
    <w:rsid w:val="00045945"/>
    <w:rsid w:val="00045CD6"/>
    <w:rsid w:val="0005190B"/>
    <w:rsid w:val="00051ECF"/>
    <w:rsid w:val="0005266B"/>
    <w:rsid w:val="00057D04"/>
    <w:rsid w:val="00063CBD"/>
    <w:rsid w:val="00067C20"/>
    <w:rsid w:val="000723CB"/>
    <w:rsid w:val="00072406"/>
    <w:rsid w:val="00072FE5"/>
    <w:rsid w:val="00080712"/>
    <w:rsid w:val="00084B31"/>
    <w:rsid w:val="000877A6"/>
    <w:rsid w:val="000879B8"/>
    <w:rsid w:val="00087DED"/>
    <w:rsid w:val="00087E08"/>
    <w:rsid w:val="00092B50"/>
    <w:rsid w:val="000A14CA"/>
    <w:rsid w:val="000A2264"/>
    <w:rsid w:val="000A227D"/>
    <w:rsid w:val="000A2A6C"/>
    <w:rsid w:val="000A6B3E"/>
    <w:rsid w:val="000C19D9"/>
    <w:rsid w:val="000C3850"/>
    <w:rsid w:val="000C79A2"/>
    <w:rsid w:val="000C7F80"/>
    <w:rsid w:val="000D734F"/>
    <w:rsid w:val="000E3030"/>
    <w:rsid w:val="000F0CB8"/>
    <w:rsid w:val="000F18E2"/>
    <w:rsid w:val="000F1A35"/>
    <w:rsid w:val="00102AAA"/>
    <w:rsid w:val="001073C1"/>
    <w:rsid w:val="00112856"/>
    <w:rsid w:val="00115581"/>
    <w:rsid w:val="001170EA"/>
    <w:rsid w:val="001205AB"/>
    <w:rsid w:val="0012073F"/>
    <w:rsid w:val="00120C4A"/>
    <w:rsid w:val="00121065"/>
    <w:rsid w:val="001213B0"/>
    <w:rsid w:val="00125752"/>
    <w:rsid w:val="00125E3E"/>
    <w:rsid w:val="00126EC7"/>
    <w:rsid w:val="001273E8"/>
    <w:rsid w:val="00130CF1"/>
    <w:rsid w:val="00134B8A"/>
    <w:rsid w:val="00135C06"/>
    <w:rsid w:val="00135C15"/>
    <w:rsid w:val="00136B0C"/>
    <w:rsid w:val="0015183C"/>
    <w:rsid w:val="001528A7"/>
    <w:rsid w:val="00155501"/>
    <w:rsid w:val="0015628C"/>
    <w:rsid w:val="00165D78"/>
    <w:rsid w:val="001769E5"/>
    <w:rsid w:val="00180351"/>
    <w:rsid w:val="00181D53"/>
    <w:rsid w:val="001869FD"/>
    <w:rsid w:val="00186F9B"/>
    <w:rsid w:val="00192368"/>
    <w:rsid w:val="001940C9"/>
    <w:rsid w:val="00194663"/>
    <w:rsid w:val="001A07AE"/>
    <w:rsid w:val="001A33D4"/>
    <w:rsid w:val="001A51F1"/>
    <w:rsid w:val="001B33F3"/>
    <w:rsid w:val="001B5A3D"/>
    <w:rsid w:val="001C292C"/>
    <w:rsid w:val="001C2F6C"/>
    <w:rsid w:val="001C517E"/>
    <w:rsid w:val="001C66E3"/>
    <w:rsid w:val="001D2760"/>
    <w:rsid w:val="001D4179"/>
    <w:rsid w:val="001D42C4"/>
    <w:rsid w:val="001D4E1C"/>
    <w:rsid w:val="001E0EAE"/>
    <w:rsid w:val="001E3210"/>
    <w:rsid w:val="001E7EEA"/>
    <w:rsid w:val="001F1564"/>
    <w:rsid w:val="001F46E0"/>
    <w:rsid w:val="001F549A"/>
    <w:rsid w:val="001F57B1"/>
    <w:rsid w:val="00202781"/>
    <w:rsid w:val="00207AFB"/>
    <w:rsid w:val="00212921"/>
    <w:rsid w:val="00213886"/>
    <w:rsid w:val="00217FC7"/>
    <w:rsid w:val="00223B5C"/>
    <w:rsid w:val="00223E68"/>
    <w:rsid w:val="00224837"/>
    <w:rsid w:val="00231B7C"/>
    <w:rsid w:val="00232E61"/>
    <w:rsid w:val="00233079"/>
    <w:rsid w:val="00234E10"/>
    <w:rsid w:val="00234FB2"/>
    <w:rsid w:val="00235E24"/>
    <w:rsid w:val="00241454"/>
    <w:rsid w:val="00244D14"/>
    <w:rsid w:val="00252F6E"/>
    <w:rsid w:val="00264831"/>
    <w:rsid w:val="002675E1"/>
    <w:rsid w:val="00272913"/>
    <w:rsid w:val="00274B27"/>
    <w:rsid w:val="00275B49"/>
    <w:rsid w:val="00280D4D"/>
    <w:rsid w:val="0028368E"/>
    <w:rsid w:val="00284833"/>
    <w:rsid w:val="00291A8B"/>
    <w:rsid w:val="00293D68"/>
    <w:rsid w:val="00297A72"/>
    <w:rsid w:val="002A2CD1"/>
    <w:rsid w:val="002A691F"/>
    <w:rsid w:val="002B2C0E"/>
    <w:rsid w:val="002B3944"/>
    <w:rsid w:val="002B5AC3"/>
    <w:rsid w:val="002C045F"/>
    <w:rsid w:val="002D701A"/>
    <w:rsid w:val="002D786A"/>
    <w:rsid w:val="002E0FAD"/>
    <w:rsid w:val="002E4765"/>
    <w:rsid w:val="002F00C2"/>
    <w:rsid w:val="00305C45"/>
    <w:rsid w:val="00307E96"/>
    <w:rsid w:val="003113A6"/>
    <w:rsid w:val="00312E88"/>
    <w:rsid w:val="00314194"/>
    <w:rsid w:val="00320B47"/>
    <w:rsid w:val="0033738D"/>
    <w:rsid w:val="003419B7"/>
    <w:rsid w:val="00344B71"/>
    <w:rsid w:val="00346427"/>
    <w:rsid w:val="00352060"/>
    <w:rsid w:val="00357410"/>
    <w:rsid w:val="00357EF9"/>
    <w:rsid w:val="00364F73"/>
    <w:rsid w:val="003770A6"/>
    <w:rsid w:val="00377805"/>
    <w:rsid w:val="0038219D"/>
    <w:rsid w:val="003854DC"/>
    <w:rsid w:val="003861A8"/>
    <w:rsid w:val="003911B8"/>
    <w:rsid w:val="0039236A"/>
    <w:rsid w:val="00397FC7"/>
    <w:rsid w:val="003A0E6B"/>
    <w:rsid w:val="003A2FEB"/>
    <w:rsid w:val="003A4FBF"/>
    <w:rsid w:val="003A69CF"/>
    <w:rsid w:val="003B1437"/>
    <w:rsid w:val="003B1E26"/>
    <w:rsid w:val="003B6856"/>
    <w:rsid w:val="003B7152"/>
    <w:rsid w:val="003C675A"/>
    <w:rsid w:val="003C6DDF"/>
    <w:rsid w:val="003D18C1"/>
    <w:rsid w:val="003D263C"/>
    <w:rsid w:val="003D35F6"/>
    <w:rsid w:val="003D6ED3"/>
    <w:rsid w:val="003E3D05"/>
    <w:rsid w:val="003E77A9"/>
    <w:rsid w:val="003F3C48"/>
    <w:rsid w:val="003F79E3"/>
    <w:rsid w:val="0040036A"/>
    <w:rsid w:val="004058B3"/>
    <w:rsid w:val="00427863"/>
    <w:rsid w:val="0043115D"/>
    <w:rsid w:val="00436C30"/>
    <w:rsid w:val="004543C9"/>
    <w:rsid w:val="00460BCC"/>
    <w:rsid w:val="004615B3"/>
    <w:rsid w:val="00461A75"/>
    <w:rsid w:val="00461D2D"/>
    <w:rsid w:val="004620BD"/>
    <w:rsid w:val="00464A08"/>
    <w:rsid w:val="004708EB"/>
    <w:rsid w:val="004719FF"/>
    <w:rsid w:val="00477C87"/>
    <w:rsid w:val="0048025F"/>
    <w:rsid w:val="00486A37"/>
    <w:rsid w:val="00487314"/>
    <w:rsid w:val="00487FBA"/>
    <w:rsid w:val="004951A6"/>
    <w:rsid w:val="004970BB"/>
    <w:rsid w:val="004976B0"/>
    <w:rsid w:val="004979EE"/>
    <w:rsid w:val="004A225A"/>
    <w:rsid w:val="004A53A4"/>
    <w:rsid w:val="004A7251"/>
    <w:rsid w:val="004B10B1"/>
    <w:rsid w:val="004B2FB2"/>
    <w:rsid w:val="004C054C"/>
    <w:rsid w:val="004C2E4D"/>
    <w:rsid w:val="004C593E"/>
    <w:rsid w:val="004C7C0D"/>
    <w:rsid w:val="004D0802"/>
    <w:rsid w:val="004D23C6"/>
    <w:rsid w:val="004D3C43"/>
    <w:rsid w:val="004D525D"/>
    <w:rsid w:val="004E11A1"/>
    <w:rsid w:val="004E14D3"/>
    <w:rsid w:val="004E2880"/>
    <w:rsid w:val="004E292F"/>
    <w:rsid w:val="004E3D11"/>
    <w:rsid w:val="004F0F4C"/>
    <w:rsid w:val="004F5429"/>
    <w:rsid w:val="004F5600"/>
    <w:rsid w:val="005007D5"/>
    <w:rsid w:val="0050176E"/>
    <w:rsid w:val="00504772"/>
    <w:rsid w:val="00504F6D"/>
    <w:rsid w:val="00505BE9"/>
    <w:rsid w:val="00506092"/>
    <w:rsid w:val="0051014C"/>
    <w:rsid w:val="00510744"/>
    <w:rsid w:val="00521A60"/>
    <w:rsid w:val="00523C84"/>
    <w:rsid w:val="00530351"/>
    <w:rsid w:val="00533B7B"/>
    <w:rsid w:val="00537FB3"/>
    <w:rsid w:val="005410FB"/>
    <w:rsid w:val="005474DB"/>
    <w:rsid w:val="00547B48"/>
    <w:rsid w:val="0055445E"/>
    <w:rsid w:val="00557255"/>
    <w:rsid w:val="005572FB"/>
    <w:rsid w:val="00561849"/>
    <w:rsid w:val="0056217D"/>
    <w:rsid w:val="00564002"/>
    <w:rsid w:val="0057121D"/>
    <w:rsid w:val="00575E20"/>
    <w:rsid w:val="00583F39"/>
    <w:rsid w:val="00587247"/>
    <w:rsid w:val="005966EF"/>
    <w:rsid w:val="005B07AE"/>
    <w:rsid w:val="005B166C"/>
    <w:rsid w:val="005B372E"/>
    <w:rsid w:val="005B40D1"/>
    <w:rsid w:val="005B51DA"/>
    <w:rsid w:val="005C074B"/>
    <w:rsid w:val="005C4D1B"/>
    <w:rsid w:val="005D0755"/>
    <w:rsid w:val="005E0A0E"/>
    <w:rsid w:val="005E0AF2"/>
    <w:rsid w:val="005E3FEF"/>
    <w:rsid w:val="005E4913"/>
    <w:rsid w:val="005E5442"/>
    <w:rsid w:val="005E64F6"/>
    <w:rsid w:val="005E7B9A"/>
    <w:rsid w:val="005F030F"/>
    <w:rsid w:val="005F0E38"/>
    <w:rsid w:val="005F246F"/>
    <w:rsid w:val="005F2E38"/>
    <w:rsid w:val="005F46CA"/>
    <w:rsid w:val="005F53BE"/>
    <w:rsid w:val="005F5616"/>
    <w:rsid w:val="006005A2"/>
    <w:rsid w:val="00600BFA"/>
    <w:rsid w:val="0060307C"/>
    <w:rsid w:val="0060682E"/>
    <w:rsid w:val="00610902"/>
    <w:rsid w:val="00610F0A"/>
    <w:rsid w:val="0061366A"/>
    <w:rsid w:val="0061508A"/>
    <w:rsid w:val="0061516F"/>
    <w:rsid w:val="00616276"/>
    <w:rsid w:val="0062297B"/>
    <w:rsid w:val="00623D46"/>
    <w:rsid w:val="0062668C"/>
    <w:rsid w:val="00646A2D"/>
    <w:rsid w:val="0065042E"/>
    <w:rsid w:val="00652A46"/>
    <w:rsid w:val="006556A5"/>
    <w:rsid w:val="00661895"/>
    <w:rsid w:val="00663BC2"/>
    <w:rsid w:val="0066486F"/>
    <w:rsid w:val="006714F0"/>
    <w:rsid w:val="00671E4D"/>
    <w:rsid w:val="00671F0E"/>
    <w:rsid w:val="00672CBC"/>
    <w:rsid w:val="00673313"/>
    <w:rsid w:val="00674E89"/>
    <w:rsid w:val="00681776"/>
    <w:rsid w:val="0068481A"/>
    <w:rsid w:val="0068663A"/>
    <w:rsid w:val="00686BCB"/>
    <w:rsid w:val="00686BEF"/>
    <w:rsid w:val="00686E09"/>
    <w:rsid w:val="0069097E"/>
    <w:rsid w:val="00691EE3"/>
    <w:rsid w:val="0069419C"/>
    <w:rsid w:val="00697EBD"/>
    <w:rsid w:val="006A1ABD"/>
    <w:rsid w:val="006A2726"/>
    <w:rsid w:val="006B188E"/>
    <w:rsid w:val="006B473F"/>
    <w:rsid w:val="006B5F74"/>
    <w:rsid w:val="006C2A77"/>
    <w:rsid w:val="006C586D"/>
    <w:rsid w:val="006C643C"/>
    <w:rsid w:val="006D0366"/>
    <w:rsid w:val="006D3C6A"/>
    <w:rsid w:val="006E0085"/>
    <w:rsid w:val="006E0D86"/>
    <w:rsid w:val="006E113F"/>
    <w:rsid w:val="006E2081"/>
    <w:rsid w:val="006E643C"/>
    <w:rsid w:val="006F0AEB"/>
    <w:rsid w:val="006F14C1"/>
    <w:rsid w:val="006F1D2C"/>
    <w:rsid w:val="006F521C"/>
    <w:rsid w:val="006F5F63"/>
    <w:rsid w:val="006F7DEB"/>
    <w:rsid w:val="00702FC8"/>
    <w:rsid w:val="00703148"/>
    <w:rsid w:val="00705B94"/>
    <w:rsid w:val="00705D38"/>
    <w:rsid w:val="00707872"/>
    <w:rsid w:val="00716BFE"/>
    <w:rsid w:val="007241A1"/>
    <w:rsid w:val="0072555F"/>
    <w:rsid w:val="0072583A"/>
    <w:rsid w:val="007302BE"/>
    <w:rsid w:val="0073773B"/>
    <w:rsid w:val="00740A3A"/>
    <w:rsid w:val="00741CCD"/>
    <w:rsid w:val="0074666B"/>
    <w:rsid w:val="007501F6"/>
    <w:rsid w:val="00757E25"/>
    <w:rsid w:val="007676E9"/>
    <w:rsid w:val="007746DC"/>
    <w:rsid w:val="007752E7"/>
    <w:rsid w:val="0077724E"/>
    <w:rsid w:val="007778F1"/>
    <w:rsid w:val="007809D1"/>
    <w:rsid w:val="00790DB9"/>
    <w:rsid w:val="00795368"/>
    <w:rsid w:val="00795926"/>
    <w:rsid w:val="00795BC4"/>
    <w:rsid w:val="007B1806"/>
    <w:rsid w:val="007B1B29"/>
    <w:rsid w:val="007B21CB"/>
    <w:rsid w:val="007C5AEB"/>
    <w:rsid w:val="007C6964"/>
    <w:rsid w:val="007D0B47"/>
    <w:rsid w:val="007D4F50"/>
    <w:rsid w:val="007D6E98"/>
    <w:rsid w:val="007D706C"/>
    <w:rsid w:val="007E3B2D"/>
    <w:rsid w:val="007E5137"/>
    <w:rsid w:val="007E72F5"/>
    <w:rsid w:val="007F254C"/>
    <w:rsid w:val="007F394C"/>
    <w:rsid w:val="007F5DB7"/>
    <w:rsid w:val="008018D6"/>
    <w:rsid w:val="008028B6"/>
    <w:rsid w:val="0080788B"/>
    <w:rsid w:val="00813CEF"/>
    <w:rsid w:val="00820E46"/>
    <w:rsid w:val="008211E3"/>
    <w:rsid w:val="00825785"/>
    <w:rsid w:val="00844D91"/>
    <w:rsid w:val="00847BA7"/>
    <w:rsid w:val="0085274C"/>
    <w:rsid w:val="008535D6"/>
    <w:rsid w:val="008615F8"/>
    <w:rsid w:val="00874096"/>
    <w:rsid w:val="0088119A"/>
    <w:rsid w:val="00887204"/>
    <w:rsid w:val="008A2D3B"/>
    <w:rsid w:val="008A5092"/>
    <w:rsid w:val="008A5115"/>
    <w:rsid w:val="008B1583"/>
    <w:rsid w:val="008B3871"/>
    <w:rsid w:val="008B4A63"/>
    <w:rsid w:val="008B5E26"/>
    <w:rsid w:val="008C3ADB"/>
    <w:rsid w:val="008C4422"/>
    <w:rsid w:val="008C5B00"/>
    <w:rsid w:val="008C5C8B"/>
    <w:rsid w:val="008D1233"/>
    <w:rsid w:val="008D2887"/>
    <w:rsid w:val="008D300F"/>
    <w:rsid w:val="008D4AE8"/>
    <w:rsid w:val="008E3509"/>
    <w:rsid w:val="008E57D7"/>
    <w:rsid w:val="008F331D"/>
    <w:rsid w:val="008F404E"/>
    <w:rsid w:val="008F5BD6"/>
    <w:rsid w:val="008F7F45"/>
    <w:rsid w:val="00900F55"/>
    <w:rsid w:val="009026AA"/>
    <w:rsid w:val="00902F5A"/>
    <w:rsid w:val="00903DBF"/>
    <w:rsid w:val="00907B71"/>
    <w:rsid w:val="00914A44"/>
    <w:rsid w:val="00920664"/>
    <w:rsid w:val="00921B2E"/>
    <w:rsid w:val="00925FC2"/>
    <w:rsid w:val="0093380E"/>
    <w:rsid w:val="0093401C"/>
    <w:rsid w:val="00934039"/>
    <w:rsid w:val="00936A8E"/>
    <w:rsid w:val="0094174B"/>
    <w:rsid w:val="00941D1D"/>
    <w:rsid w:val="0094230C"/>
    <w:rsid w:val="00946ABD"/>
    <w:rsid w:val="009501D9"/>
    <w:rsid w:val="00954CD4"/>
    <w:rsid w:val="0096127C"/>
    <w:rsid w:val="00963E42"/>
    <w:rsid w:val="00972EB4"/>
    <w:rsid w:val="009742DC"/>
    <w:rsid w:val="00976A78"/>
    <w:rsid w:val="009856F4"/>
    <w:rsid w:val="009900A7"/>
    <w:rsid w:val="00991E62"/>
    <w:rsid w:val="00992463"/>
    <w:rsid w:val="00995967"/>
    <w:rsid w:val="009977E6"/>
    <w:rsid w:val="009A5BE7"/>
    <w:rsid w:val="009B3F08"/>
    <w:rsid w:val="009B6044"/>
    <w:rsid w:val="009B7E6E"/>
    <w:rsid w:val="009C0629"/>
    <w:rsid w:val="009C2A89"/>
    <w:rsid w:val="009D17E0"/>
    <w:rsid w:val="009D6AFC"/>
    <w:rsid w:val="009E65AB"/>
    <w:rsid w:val="009F18A6"/>
    <w:rsid w:val="009F4B75"/>
    <w:rsid w:val="009F4D25"/>
    <w:rsid w:val="00A01BC1"/>
    <w:rsid w:val="00A030C0"/>
    <w:rsid w:val="00A075EC"/>
    <w:rsid w:val="00A11E74"/>
    <w:rsid w:val="00A12D99"/>
    <w:rsid w:val="00A155EA"/>
    <w:rsid w:val="00A16BB6"/>
    <w:rsid w:val="00A2068D"/>
    <w:rsid w:val="00A32200"/>
    <w:rsid w:val="00A435CE"/>
    <w:rsid w:val="00A45974"/>
    <w:rsid w:val="00A52083"/>
    <w:rsid w:val="00A52343"/>
    <w:rsid w:val="00A534E5"/>
    <w:rsid w:val="00A53F54"/>
    <w:rsid w:val="00A549B9"/>
    <w:rsid w:val="00A658F2"/>
    <w:rsid w:val="00A6652D"/>
    <w:rsid w:val="00A67C5D"/>
    <w:rsid w:val="00A838BA"/>
    <w:rsid w:val="00A854A0"/>
    <w:rsid w:val="00A86A3B"/>
    <w:rsid w:val="00A908A9"/>
    <w:rsid w:val="00A90B41"/>
    <w:rsid w:val="00A91038"/>
    <w:rsid w:val="00A92060"/>
    <w:rsid w:val="00A92C44"/>
    <w:rsid w:val="00A96745"/>
    <w:rsid w:val="00A9726F"/>
    <w:rsid w:val="00AA36E8"/>
    <w:rsid w:val="00AA374C"/>
    <w:rsid w:val="00AA5D4C"/>
    <w:rsid w:val="00AB4CD0"/>
    <w:rsid w:val="00AB6668"/>
    <w:rsid w:val="00AB6B0A"/>
    <w:rsid w:val="00AC23BA"/>
    <w:rsid w:val="00AC312E"/>
    <w:rsid w:val="00AC4488"/>
    <w:rsid w:val="00AD67CF"/>
    <w:rsid w:val="00AD7069"/>
    <w:rsid w:val="00AE10EF"/>
    <w:rsid w:val="00AE11A2"/>
    <w:rsid w:val="00AE4139"/>
    <w:rsid w:val="00AE4F3E"/>
    <w:rsid w:val="00AE666A"/>
    <w:rsid w:val="00AF05F5"/>
    <w:rsid w:val="00AF074E"/>
    <w:rsid w:val="00AF0FE3"/>
    <w:rsid w:val="00AF1289"/>
    <w:rsid w:val="00AF41C4"/>
    <w:rsid w:val="00AF7CF4"/>
    <w:rsid w:val="00B062D6"/>
    <w:rsid w:val="00B10EC9"/>
    <w:rsid w:val="00B21FCC"/>
    <w:rsid w:val="00B25D2B"/>
    <w:rsid w:val="00B26346"/>
    <w:rsid w:val="00B263F9"/>
    <w:rsid w:val="00B3048A"/>
    <w:rsid w:val="00B30715"/>
    <w:rsid w:val="00B30B2D"/>
    <w:rsid w:val="00B31746"/>
    <w:rsid w:val="00B361DA"/>
    <w:rsid w:val="00B37B5C"/>
    <w:rsid w:val="00B44BBC"/>
    <w:rsid w:val="00B500BA"/>
    <w:rsid w:val="00B513EA"/>
    <w:rsid w:val="00B53AD1"/>
    <w:rsid w:val="00B637C9"/>
    <w:rsid w:val="00B7272F"/>
    <w:rsid w:val="00B737E4"/>
    <w:rsid w:val="00B839F9"/>
    <w:rsid w:val="00B83FCF"/>
    <w:rsid w:val="00B87FA2"/>
    <w:rsid w:val="00B94D7E"/>
    <w:rsid w:val="00B963E6"/>
    <w:rsid w:val="00BB3622"/>
    <w:rsid w:val="00BB4431"/>
    <w:rsid w:val="00BB54D8"/>
    <w:rsid w:val="00BB719D"/>
    <w:rsid w:val="00BC5313"/>
    <w:rsid w:val="00BC537F"/>
    <w:rsid w:val="00BE4E45"/>
    <w:rsid w:val="00C00CE5"/>
    <w:rsid w:val="00C017F0"/>
    <w:rsid w:val="00C106A1"/>
    <w:rsid w:val="00C111B5"/>
    <w:rsid w:val="00C14291"/>
    <w:rsid w:val="00C207B5"/>
    <w:rsid w:val="00C22D3C"/>
    <w:rsid w:val="00C24DD6"/>
    <w:rsid w:val="00C30EF4"/>
    <w:rsid w:val="00C320AB"/>
    <w:rsid w:val="00C33337"/>
    <w:rsid w:val="00C43F70"/>
    <w:rsid w:val="00C47A4F"/>
    <w:rsid w:val="00C506F4"/>
    <w:rsid w:val="00C54BC9"/>
    <w:rsid w:val="00C560D9"/>
    <w:rsid w:val="00C62F04"/>
    <w:rsid w:val="00C72D83"/>
    <w:rsid w:val="00C73782"/>
    <w:rsid w:val="00C7441B"/>
    <w:rsid w:val="00C762CB"/>
    <w:rsid w:val="00C76BE7"/>
    <w:rsid w:val="00C8159A"/>
    <w:rsid w:val="00C86E2F"/>
    <w:rsid w:val="00C90A98"/>
    <w:rsid w:val="00C90D96"/>
    <w:rsid w:val="00C93595"/>
    <w:rsid w:val="00C9623A"/>
    <w:rsid w:val="00CA03C2"/>
    <w:rsid w:val="00CA0F4B"/>
    <w:rsid w:val="00CA2247"/>
    <w:rsid w:val="00CA4309"/>
    <w:rsid w:val="00CA44D0"/>
    <w:rsid w:val="00CB2039"/>
    <w:rsid w:val="00CC11E1"/>
    <w:rsid w:val="00CC1574"/>
    <w:rsid w:val="00CC1FF8"/>
    <w:rsid w:val="00CC30B3"/>
    <w:rsid w:val="00CC4226"/>
    <w:rsid w:val="00CD40F7"/>
    <w:rsid w:val="00CE1D4B"/>
    <w:rsid w:val="00CE28B8"/>
    <w:rsid w:val="00CE7206"/>
    <w:rsid w:val="00CE7449"/>
    <w:rsid w:val="00CE7AF9"/>
    <w:rsid w:val="00CF4B72"/>
    <w:rsid w:val="00D049BB"/>
    <w:rsid w:val="00D0590E"/>
    <w:rsid w:val="00D106F1"/>
    <w:rsid w:val="00D10EA1"/>
    <w:rsid w:val="00D139B8"/>
    <w:rsid w:val="00D13F3B"/>
    <w:rsid w:val="00D2136A"/>
    <w:rsid w:val="00D23A4F"/>
    <w:rsid w:val="00D324BC"/>
    <w:rsid w:val="00D32E4A"/>
    <w:rsid w:val="00D33D19"/>
    <w:rsid w:val="00D34DDD"/>
    <w:rsid w:val="00D35E13"/>
    <w:rsid w:val="00D43642"/>
    <w:rsid w:val="00D46502"/>
    <w:rsid w:val="00D5066F"/>
    <w:rsid w:val="00D5346A"/>
    <w:rsid w:val="00D613EF"/>
    <w:rsid w:val="00D73447"/>
    <w:rsid w:val="00D73EA5"/>
    <w:rsid w:val="00D75B6D"/>
    <w:rsid w:val="00D84FBA"/>
    <w:rsid w:val="00D878CC"/>
    <w:rsid w:val="00D9076D"/>
    <w:rsid w:val="00D92D0C"/>
    <w:rsid w:val="00D9568A"/>
    <w:rsid w:val="00D97AA9"/>
    <w:rsid w:val="00DA2E96"/>
    <w:rsid w:val="00DA2EDA"/>
    <w:rsid w:val="00DA41A0"/>
    <w:rsid w:val="00DA6606"/>
    <w:rsid w:val="00DB1ACE"/>
    <w:rsid w:val="00DB1E3B"/>
    <w:rsid w:val="00DC67C1"/>
    <w:rsid w:val="00DE069A"/>
    <w:rsid w:val="00DE3246"/>
    <w:rsid w:val="00DE39FC"/>
    <w:rsid w:val="00DF1690"/>
    <w:rsid w:val="00DF7634"/>
    <w:rsid w:val="00DF7C19"/>
    <w:rsid w:val="00E00875"/>
    <w:rsid w:val="00E01BBA"/>
    <w:rsid w:val="00E02B33"/>
    <w:rsid w:val="00E07604"/>
    <w:rsid w:val="00E13712"/>
    <w:rsid w:val="00E14050"/>
    <w:rsid w:val="00E1408B"/>
    <w:rsid w:val="00E16ED4"/>
    <w:rsid w:val="00E220ED"/>
    <w:rsid w:val="00E243D4"/>
    <w:rsid w:val="00E36ABD"/>
    <w:rsid w:val="00E407D5"/>
    <w:rsid w:val="00E46F12"/>
    <w:rsid w:val="00E46F63"/>
    <w:rsid w:val="00E5023B"/>
    <w:rsid w:val="00E53512"/>
    <w:rsid w:val="00E55AC1"/>
    <w:rsid w:val="00E56605"/>
    <w:rsid w:val="00E66D0E"/>
    <w:rsid w:val="00E70172"/>
    <w:rsid w:val="00E71E62"/>
    <w:rsid w:val="00E81BDA"/>
    <w:rsid w:val="00E83114"/>
    <w:rsid w:val="00E84255"/>
    <w:rsid w:val="00E84F75"/>
    <w:rsid w:val="00E87113"/>
    <w:rsid w:val="00E871B8"/>
    <w:rsid w:val="00E87524"/>
    <w:rsid w:val="00E91320"/>
    <w:rsid w:val="00E92846"/>
    <w:rsid w:val="00E95EF3"/>
    <w:rsid w:val="00EA2440"/>
    <w:rsid w:val="00EA5E75"/>
    <w:rsid w:val="00EA77D4"/>
    <w:rsid w:val="00EA7F11"/>
    <w:rsid w:val="00EB1ADF"/>
    <w:rsid w:val="00EB463B"/>
    <w:rsid w:val="00EC0A91"/>
    <w:rsid w:val="00EC763B"/>
    <w:rsid w:val="00ED0AB3"/>
    <w:rsid w:val="00ED1896"/>
    <w:rsid w:val="00EE11D5"/>
    <w:rsid w:val="00EE6F2C"/>
    <w:rsid w:val="00EE7D78"/>
    <w:rsid w:val="00EF2B19"/>
    <w:rsid w:val="00F03AD8"/>
    <w:rsid w:val="00F14A4D"/>
    <w:rsid w:val="00F16506"/>
    <w:rsid w:val="00F167A6"/>
    <w:rsid w:val="00F1739B"/>
    <w:rsid w:val="00F17A8C"/>
    <w:rsid w:val="00F2627E"/>
    <w:rsid w:val="00F27094"/>
    <w:rsid w:val="00F2767F"/>
    <w:rsid w:val="00F31349"/>
    <w:rsid w:val="00F34260"/>
    <w:rsid w:val="00F46C5D"/>
    <w:rsid w:val="00F54489"/>
    <w:rsid w:val="00F635CA"/>
    <w:rsid w:val="00F65BAD"/>
    <w:rsid w:val="00F66EDC"/>
    <w:rsid w:val="00F72B52"/>
    <w:rsid w:val="00F7764B"/>
    <w:rsid w:val="00F87949"/>
    <w:rsid w:val="00F920BA"/>
    <w:rsid w:val="00F97F90"/>
    <w:rsid w:val="00FA2CF2"/>
    <w:rsid w:val="00FA7997"/>
    <w:rsid w:val="00FB0D10"/>
    <w:rsid w:val="00FB31F8"/>
    <w:rsid w:val="00FB50F6"/>
    <w:rsid w:val="00FB7270"/>
    <w:rsid w:val="00FC30A8"/>
    <w:rsid w:val="00FC5A96"/>
    <w:rsid w:val="00FC75CE"/>
    <w:rsid w:val="00FD13B2"/>
    <w:rsid w:val="00FD21CE"/>
    <w:rsid w:val="00FD31D1"/>
    <w:rsid w:val="00FE2D37"/>
    <w:rsid w:val="00FE384E"/>
    <w:rsid w:val="00FE5AC0"/>
    <w:rsid w:val="00FF11B8"/>
    <w:rsid w:val="00FF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60846"/>
  <w15:docId w15:val="{CE18CA5B-B00D-458B-A7B3-C45B97F9A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0EF4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EF4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C30EF4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C30EF4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C30EF4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30EF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EF4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C30EF4"/>
    <w:rPr>
      <w:rFonts w:ascii="Arial Black" w:hAnsi="Arial Black"/>
      <w:sz w:val="28"/>
    </w:rPr>
  </w:style>
  <w:style w:type="character" w:customStyle="1" w:styleId="Heading3Char">
    <w:name w:val="Heading 3 Char"/>
    <w:basedOn w:val="DefaultParagraphFont"/>
    <w:link w:val="Heading3"/>
    <w:rsid w:val="00C30EF4"/>
    <w:rPr>
      <w:rFonts w:ascii="Arial Black" w:eastAsiaTheme="majorEastAsia" w:hAnsi="Arial Black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rsid w:val="00C30EF4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C30EF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EF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EF4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30EF4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C30EF4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C30EF4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C30EF4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C30EF4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0EF4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C30EF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C30EF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30EF4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C30EF4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C30EF4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30EF4"/>
    <w:rPr>
      <w:rFonts w:ascii="Arial" w:hAnsi="Arial"/>
      <w:color w:val="292929"/>
      <w:sz w:val="16"/>
    </w:rPr>
  </w:style>
  <w:style w:type="paragraph" w:customStyle="1" w:styleId="LabExercise">
    <w:name w:val="Lab Exercise"/>
    <w:basedOn w:val="Normal"/>
    <w:next w:val="Normal"/>
    <w:qFormat/>
    <w:rsid w:val="009E65AB"/>
    <w:pPr>
      <w:spacing w:before="0" w:after="200" w:line="276" w:lineRule="auto"/>
    </w:pPr>
    <w:rPr>
      <w:b/>
    </w:rPr>
  </w:style>
  <w:style w:type="paragraph" w:styleId="ListParagraph">
    <w:name w:val="List Paragraph"/>
    <w:basedOn w:val="Normal"/>
    <w:next w:val="Normal"/>
    <w:uiPriority w:val="34"/>
    <w:rsid w:val="00C30EF4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C30EF4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C30EF4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C30EF4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C30EF4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30EF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0EF4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C30EF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C30EF4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C30EF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C30EF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C30E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C30EF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C30EF4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C30EF4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C30EF4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C30EF4"/>
    <w:pPr>
      <w:numPr>
        <w:numId w:val="7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C30EF4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LabStepNumbered"/>
    <w:qFormat/>
    <w:rsid w:val="009E65AB"/>
    <w:pPr>
      <w:numPr>
        <w:numId w:val="0"/>
      </w:numPr>
      <w:tabs>
        <w:tab w:val="num" w:pos="1440"/>
      </w:tabs>
      <w:ind w:left="1440" w:hanging="320"/>
    </w:pPr>
    <w:rPr>
      <w:sz w:val="16"/>
    </w:rPr>
  </w:style>
  <w:style w:type="paragraph" w:customStyle="1" w:styleId="LabStepLevel2NoBullet">
    <w:name w:val="Lab Step Level 2 No Bullet"/>
    <w:basedOn w:val="LabStepNumberedLevel2"/>
    <w:uiPriority w:val="3"/>
    <w:qFormat/>
    <w:rsid w:val="00C30EF4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C30EF4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C30EF4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ExerciseText">
    <w:name w:val="Lab Exercise Text"/>
    <w:basedOn w:val="Normal"/>
    <w:qFormat/>
    <w:rsid w:val="009E65AB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paragraph" w:customStyle="1" w:styleId="LabSetup">
    <w:name w:val="Lab Setup"/>
    <w:basedOn w:val="Normal"/>
    <w:next w:val="Normal"/>
    <w:rsid w:val="00C30EF4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C30EF4"/>
    <w:pPr>
      <w:numPr>
        <w:numId w:val="3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C30EF4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30EF4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C30EF4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C30EF4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C30EF4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9E65AB"/>
    <w:pPr>
      <w:tabs>
        <w:tab w:val="left" w:pos="288"/>
        <w:tab w:val="left" w:pos="576"/>
      </w:tabs>
      <w:spacing w:before="0" w:after="0"/>
    </w:pPr>
    <w:rPr>
      <w:sz w:val="14"/>
    </w:rPr>
  </w:style>
  <w:style w:type="paragraph" w:customStyle="1" w:styleId="LabStepCodeBlockLevel2">
    <w:name w:val="Lab Step Code Block Level 2"/>
    <w:basedOn w:val="LabStepCodeBlock"/>
    <w:uiPriority w:val="1"/>
    <w:qFormat/>
    <w:rsid w:val="00C30EF4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C30EF4"/>
    <w:pPr>
      <w:ind w:left="720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9E65AB"/>
    <w:rPr>
      <w:b/>
    </w:rPr>
  </w:style>
  <w:style w:type="paragraph" w:customStyle="1" w:styleId="LabStepTableParagraph">
    <w:name w:val="Lab Step Table Paragraph"/>
    <w:basedOn w:val="LabStepNumbered"/>
    <w:qFormat/>
    <w:rsid w:val="009E65AB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EF4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C30EF4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30E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0EF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0EF4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0E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0EF4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rsid w:val="00C30E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0EF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rsid w:val="00C30EF4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rsid w:val="00C30EF4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0EF4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rsid w:val="00C30EF4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C30EF4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C30EF4"/>
    <w:pPr>
      <w:spacing w:before="240"/>
    </w:pPr>
  </w:style>
  <w:style w:type="paragraph" w:customStyle="1" w:styleId="LegalHeader">
    <w:name w:val="Legal Header"/>
    <w:basedOn w:val="Normal"/>
    <w:uiPriority w:val="3"/>
    <w:rsid w:val="00C30EF4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rsid w:val="00C30EF4"/>
    <w:rPr>
      <w:sz w:val="18"/>
    </w:rPr>
  </w:style>
  <w:style w:type="paragraph" w:customStyle="1" w:styleId="CourseInfo">
    <w:name w:val="Course Info"/>
    <w:basedOn w:val="Normal"/>
    <w:uiPriority w:val="4"/>
    <w:rsid w:val="00C30EF4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C30EF4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rsid w:val="00C30EF4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C30EF4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C30EF4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C30EF4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C30EF4"/>
    <w:pPr>
      <w:numPr>
        <w:numId w:val="4"/>
      </w:numPr>
    </w:pPr>
  </w:style>
  <w:style w:type="paragraph" w:customStyle="1" w:styleId="ModuleDescription">
    <w:name w:val="Module Description"/>
    <w:basedOn w:val="Normal"/>
    <w:uiPriority w:val="4"/>
    <w:rsid w:val="00C30EF4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C30EF4"/>
    <w:pPr>
      <w:jc w:val="center"/>
    </w:pPr>
  </w:style>
  <w:style w:type="paragraph" w:customStyle="1" w:styleId="TopicsCoveredItem">
    <w:name w:val="Topics Covered Item"/>
    <w:basedOn w:val="Normal"/>
    <w:uiPriority w:val="4"/>
    <w:rsid w:val="00C30EF4"/>
    <w:pPr>
      <w:numPr>
        <w:numId w:val="5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C30EF4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C30EF4"/>
    <w:pPr>
      <w:spacing w:before="0" w:after="0"/>
      <w:ind w:left="360" w:hanging="360"/>
      <w:contextualSpacing/>
    </w:pPr>
    <w:rPr>
      <w:sz w:val="24"/>
    </w:rPr>
  </w:style>
  <w:style w:type="paragraph" w:customStyle="1" w:styleId="LabExerciseItem">
    <w:name w:val="Lab Exercise Item"/>
    <w:basedOn w:val="Normal"/>
    <w:next w:val="Normal"/>
    <w:uiPriority w:val="4"/>
    <w:qFormat/>
    <w:rsid w:val="00C30EF4"/>
    <w:pPr>
      <w:spacing w:before="0" w:after="0"/>
      <w:ind w:left="360" w:hanging="360"/>
    </w:pPr>
  </w:style>
  <w:style w:type="character" w:styleId="FollowedHyperlink">
    <w:name w:val="FollowedHyperlink"/>
    <w:basedOn w:val="DefaultParagraphFont"/>
    <w:uiPriority w:val="99"/>
    <w:semiHidden/>
    <w:unhideWhenUsed/>
    <w:rsid w:val="009E65AB"/>
    <w:rPr>
      <w:color w:val="800080" w:themeColor="followedHyperlink"/>
      <w:u w:val="single"/>
    </w:rPr>
  </w:style>
  <w:style w:type="paragraph" w:customStyle="1" w:styleId="Procedureheading">
    <w:name w:val="Procedure heading"/>
    <w:basedOn w:val="Heading4"/>
    <w:next w:val="Normal"/>
    <w:uiPriority w:val="99"/>
    <w:qFormat/>
    <w:rsid w:val="009E65AB"/>
    <w:pPr>
      <w:numPr>
        <w:numId w:val="6"/>
      </w:numPr>
      <w:pBdr>
        <w:bottom w:val="none" w:sz="0" w:space="0" w:color="auto"/>
      </w:pBdr>
      <w:tabs>
        <w:tab w:val="num" w:pos="360"/>
      </w:tabs>
      <w:spacing w:after="120" w:line="276" w:lineRule="auto"/>
      <w:ind w:left="0" w:firstLine="0"/>
    </w:pPr>
    <w:rPr>
      <w:rFonts w:asciiTheme="majorHAnsi" w:hAnsiTheme="majorHAnsi"/>
      <w:i/>
      <w:color w:val="262626" w:themeColor="text1" w:themeTint="D9"/>
      <w:sz w:val="22"/>
    </w:rPr>
  </w:style>
  <w:style w:type="paragraph" w:customStyle="1" w:styleId="LabStepNumberedLevel2">
    <w:name w:val="Lab Step Numbered Level 2"/>
    <w:basedOn w:val="LabStepNumbered"/>
    <w:qFormat/>
    <w:rsid w:val="00C30EF4"/>
    <w:pPr>
      <w:numPr>
        <w:ilvl w:val="1"/>
      </w:numPr>
    </w:pPr>
  </w:style>
  <w:style w:type="paragraph" w:customStyle="1" w:styleId="LabStepNumberedLevel3">
    <w:name w:val="Lab Step Numbered Level 3"/>
    <w:basedOn w:val="LabStepNumberedLevel2"/>
    <w:qFormat/>
    <w:rsid w:val="00C30EF4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C30EF4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C30EF4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character" w:styleId="Mention">
    <w:name w:val="Mention"/>
    <w:basedOn w:val="DefaultParagraphFont"/>
    <w:uiPriority w:val="99"/>
    <w:semiHidden/>
    <w:unhideWhenUsed/>
    <w:rsid w:val="007241A1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75B4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74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09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69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13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58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28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58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34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803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40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55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57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36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3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16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26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14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36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28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5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8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69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84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07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0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31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88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48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308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2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63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7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86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83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59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06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0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2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02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35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69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31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6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44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80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64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66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79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017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44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1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615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30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3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70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252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5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55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7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61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51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67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5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57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19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8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22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287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49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45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34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15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90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77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4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57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8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101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3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52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7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43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56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03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1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26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1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10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40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08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76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11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2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86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23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56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72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90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37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37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2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4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7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294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42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3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30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19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67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3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63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54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42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38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805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02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27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55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67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77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6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16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60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71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00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52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022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3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77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93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19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83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10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585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74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11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13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23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713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16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7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2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5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95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5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37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20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16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087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55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97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588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01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27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74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3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04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10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21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334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95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1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67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92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60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7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94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61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55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42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5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04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12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06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33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62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07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96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97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5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1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125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9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55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67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6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55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60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64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37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90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5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90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20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76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78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98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499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96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10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71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4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77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886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41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52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17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8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3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49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38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63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6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48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3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6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24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50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8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19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6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71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29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104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18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82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6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5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36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04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104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87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46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65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71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696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97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24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6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415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03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87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284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24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7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74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5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3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596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38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81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3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71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98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68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15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48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9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15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5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0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14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08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06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47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6997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219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393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399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949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838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13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907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0287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775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1164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16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49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67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85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35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2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8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7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96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83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39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705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39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01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4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1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70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36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82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05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2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81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21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0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01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45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95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86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135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0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8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7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51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61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52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47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61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69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3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79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69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1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45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191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15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86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95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87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87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32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79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697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08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744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2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706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3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84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8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2495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3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3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31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05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65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43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5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67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3961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775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98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41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1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75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13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19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29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93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52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0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11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1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88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8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990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301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13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92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6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19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13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37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85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95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93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0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89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3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41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60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50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50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1726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5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8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3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87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32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206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9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8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63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13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41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966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23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09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31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2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zure-functions/functions-create-first-azure-functio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sharepoint/dev/spfx/use-aadhttpclient-enterpriseapi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docs.microsoft.com/en-us/azure/azure-functions/functions-create-first-function-vs-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zure/azure-functions/functions-create-your-first-function-visual-studio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cument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B3E46-7143-4F38-A821-9AB715F60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1413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Andrew Connell Inc.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Connell</dc:creator>
  <cp:lastModifiedBy>Ted Pattison</cp:lastModifiedBy>
  <cp:revision>14</cp:revision>
  <cp:lastPrinted>2016-07-23T16:50:00Z</cp:lastPrinted>
  <dcterms:created xsi:type="dcterms:W3CDTF">2017-08-15T00:06:00Z</dcterms:created>
  <dcterms:modified xsi:type="dcterms:W3CDTF">2019-01-03T19:53:00Z</dcterms:modified>
</cp:coreProperties>
</file>